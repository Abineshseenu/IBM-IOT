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eg" ContentType="image/jpeg"/>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body>
    <w:p>
      <w:pPr>
        <w:rPr>
          <w:rFonts w:ascii="Times New Roman" w:cs="Times New Roman" w:hAnsi="Times New Roman"/>
          <w:b/>
          <w:bCs/>
          <w:sz w:val="24"/>
          <w:szCs w:val="24"/>
        </w:rPr>
      </w:pPr>
    </w:p>
    <w:tbl>
      <w:tblPr>
        <w:jc w:val="left"/>
        <w:tblInd w:w="13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Grid>
        <w:gridCol w:w="3274"/>
        <w:gridCol w:w="4273"/>
      </w:tblGrid>
      <w:tr>
        <w:trPr>
          <w:trHeight w:val="256"/>
        </w:trPr>
        <w:tc>
          <w:tcPr>
            <w:tcW w:w="3274" w:type="dxa"/>
          </w:tcPr>
          <w:p>
            <w:pPr>
              <w:rPr>
                <w:rFonts w:ascii="Times New Roman" w:cs="Times New Roman" w:hAnsi="Times New Roman"/>
                <w:b/>
                <w:bCs/>
              </w:rPr>
            </w:pPr>
            <w:r>
              <w:rPr>
                <w:rFonts w:ascii="Times New Roman" w:cs="Times New Roman" w:hAnsi="Times New Roman"/>
                <w:b/>
                <w:bCs/>
              </w:rPr>
              <w:t>NAME</w:t>
            </w:r>
          </w:p>
        </w:tc>
        <w:tc>
          <w:tcPr>
            <w:tcW w:w="3274" w:type="dxa"/>
          </w:tcPr>
          <w:p>
            <w:pPr>
              <w:rPr>
                <w:rFonts w:ascii="Times New Roman" w:cs="Times New Roman" w:hAnsi="Times New Roman"/>
              </w:rPr>
            </w:pPr>
            <w:r>
              <w:rPr>
                <w:rFonts w:ascii="Times New Roman" w:cs="Times New Roman" w:hAnsi="Times New Roman"/>
              </w:rPr>
              <w:t xml:space="preserve">ABINASH S </w:t>
            </w:r>
          </w:p>
        </w:tc>
      </w:tr>
      <w:tr>
        <w:trPr>
          <w:trHeight w:val="256"/>
        </w:trPr>
        <w:tc>
          <w:tcPr>
            <w:tcW w:w="3274" w:type="dxa"/>
          </w:tcPr>
          <w:p>
            <w:pPr>
              <w:rPr>
                <w:rFonts w:ascii="Times New Roman" w:cs="Times New Roman" w:hAnsi="Times New Roman"/>
                <w:b/>
                <w:bCs/>
              </w:rPr>
            </w:pPr>
            <w:r>
              <w:rPr>
                <w:rFonts w:ascii="Times New Roman" w:cs="Times New Roman" w:hAnsi="Times New Roman"/>
                <w:b/>
                <w:bCs/>
              </w:rPr>
              <w:t>REG. NO.</w:t>
            </w:r>
          </w:p>
        </w:tc>
        <w:tc>
          <w:tcPr>
            <w:tcW w:w="3274" w:type="dxa"/>
          </w:tcPr>
          <w:p>
            <w:pPr>
              <w:rPr>
                <w:rFonts w:ascii="Times New Roman" w:cs="Times New Roman" w:hAnsi="Times New Roman"/>
              </w:rPr>
            </w:pPr>
            <w:r>
              <w:rPr>
                <w:rFonts w:ascii="Times New Roman" w:cs="Times New Roman" w:hAnsi="Times New Roman"/>
              </w:rPr>
              <w:t>420121106001</w:t>
            </w:r>
            <w:bookmarkStart w:id="0" w:name="_GoBack"/>
            <w:bookmarkEnd w:id="0"/>
          </w:p>
        </w:tc>
      </w:tr>
      <w:tr>
        <w:trPr>
          <w:trHeight w:val="256"/>
        </w:trPr>
        <w:tc>
          <w:tcPr>
            <w:tcW w:w="3274" w:type="dxa"/>
          </w:tcPr>
          <w:p>
            <w:pPr>
              <w:rPr>
                <w:rFonts w:ascii="Times New Roman" w:cs="Times New Roman" w:hAnsi="Times New Roman"/>
                <w:b/>
                <w:bCs/>
              </w:rPr>
            </w:pPr>
            <w:r>
              <w:rPr>
                <w:rFonts w:ascii="Times New Roman" w:cs="Times New Roman" w:hAnsi="Times New Roman"/>
                <w:b/>
                <w:bCs/>
              </w:rPr>
              <w:t>DEPARTMENT</w:t>
            </w:r>
          </w:p>
        </w:tc>
        <w:tc>
          <w:tcPr>
            <w:tcW w:w="3274" w:type="dxa"/>
          </w:tcPr>
          <w:p>
            <w:pPr>
              <w:rPr>
                <w:rFonts w:ascii="Times New Roman" w:cs="Times New Roman" w:hAnsi="Times New Roman"/>
              </w:rPr>
            </w:pPr>
            <w:r>
              <w:rPr>
                <w:rFonts w:ascii="Times New Roman" w:cs="Times New Roman" w:hAnsi="Times New Roman"/>
              </w:rPr>
              <w:t>ECE</w:t>
            </w:r>
          </w:p>
        </w:tc>
      </w:tr>
      <w:tr>
        <w:trPr>
          <w:trHeight w:val="256"/>
        </w:trPr>
        <w:tc>
          <w:tcPr>
            <w:tcW w:w="3274" w:type="dxa"/>
          </w:tcPr>
          <w:p>
            <w:pPr>
              <w:rPr>
                <w:rFonts w:ascii="Times New Roman" w:cs="Times New Roman" w:hAnsi="Times New Roman"/>
                <w:b/>
                <w:bCs/>
              </w:rPr>
            </w:pPr>
            <w:r>
              <w:rPr>
                <w:rFonts w:ascii="Times New Roman" w:cs="Times New Roman" w:hAnsi="Times New Roman"/>
                <w:b/>
                <w:bCs/>
              </w:rPr>
              <w:t>YEAR</w:t>
            </w:r>
          </w:p>
        </w:tc>
        <w:tc>
          <w:tcPr>
            <w:tcW w:w="3274" w:type="dxa"/>
          </w:tcPr>
          <w:p>
            <w:pPr>
              <w:rPr>
                <w:rFonts w:ascii="Times New Roman" w:cs="Times New Roman" w:hAnsi="Times New Roman"/>
              </w:rPr>
            </w:pPr>
            <w:r>
              <w:rPr>
                <w:rFonts w:ascii="Times New Roman" w:cs="Times New Roman" w:hAnsi="Times New Roman"/>
              </w:rPr>
              <w:t>III</w:t>
            </w:r>
          </w:p>
        </w:tc>
      </w:tr>
      <w:tr>
        <w:trPr>
          <w:trHeight w:val="250"/>
        </w:trPr>
        <w:tc>
          <w:tcPr>
            <w:tcW w:w="3274" w:type="dxa"/>
          </w:tcPr>
          <w:p>
            <w:pPr>
              <w:rPr>
                <w:rFonts w:ascii="Times New Roman" w:cs="Times New Roman" w:hAnsi="Times New Roman"/>
                <w:b/>
                <w:bCs/>
              </w:rPr>
            </w:pPr>
            <w:r>
              <w:rPr>
                <w:rFonts w:ascii="Times New Roman" w:cs="Times New Roman" w:hAnsi="Times New Roman"/>
                <w:b/>
                <w:bCs/>
              </w:rPr>
              <w:t>COLLEGE NAME</w:t>
            </w:r>
          </w:p>
        </w:tc>
        <w:tc>
          <w:tcPr>
            <w:tcW w:w="3274" w:type="dxa"/>
          </w:tcPr>
          <w:p>
            <w:pPr>
              <w:rPr>
                <w:rFonts w:ascii="Times New Roman" w:cs="Times New Roman" w:hAnsi="Times New Roman"/>
              </w:rPr>
            </w:pPr>
            <w:r>
              <w:rPr>
                <w:rFonts w:ascii="Times New Roman" w:cs="Times New Roman" w:hAnsi="Times New Roman"/>
              </w:rPr>
              <w:t>AKTMCET</w:t>
            </w:r>
          </w:p>
        </w:tc>
      </w:tr>
      <w:tr>
        <w:trPr>
          <w:trHeight w:val="256"/>
        </w:trPr>
        <w:tc>
          <w:tcPr>
            <w:tcW w:w="3274" w:type="dxa"/>
          </w:tcPr>
          <w:p>
            <w:pPr>
              <w:rPr>
                <w:rFonts w:ascii="Times New Roman" w:cs="Times New Roman" w:hAnsi="Times New Roman"/>
                <w:b/>
                <w:bCs/>
              </w:rPr>
            </w:pPr>
            <w:r>
              <w:rPr>
                <w:rFonts w:ascii="Times New Roman" w:cs="Times New Roman" w:hAnsi="Times New Roman"/>
                <w:b/>
                <w:bCs/>
              </w:rPr>
              <w:t>GROUP</w:t>
            </w:r>
          </w:p>
        </w:tc>
        <w:tc>
          <w:tcPr>
            <w:tcW w:w="3274" w:type="dxa"/>
          </w:tcPr>
          <w:p>
            <w:pPr>
              <w:rPr>
                <w:rFonts w:ascii="Times New Roman" w:cs="Times New Roman" w:hAnsi="Times New Roman"/>
              </w:rPr>
            </w:pPr>
            <w:r>
              <w:rPr>
                <w:rFonts w:ascii="Times New Roman" w:cs="Times New Roman" w:hAnsi="Times New Roman"/>
              </w:rPr>
              <w:t>IBM GROUP-5</w:t>
            </w:r>
          </w:p>
        </w:tc>
      </w:tr>
      <w:tr>
        <w:trPr>
          <w:trHeight w:val="256"/>
        </w:trPr>
        <w:tc>
          <w:tcPr>
            <w:tcW w:w="3274" w:type="dxa"/>
          </w:tcPr>
          <w:p>
            <w:pPr>
              <w:rPr>
                <w:rFonts w:ascii="Times New Roman" w:cs="Times New Roman" w:hAnsi="Times New Roman"/>
                <w:b/>
                <w:bCs/>
              </w:rPr>
            </w:pPr>
            <w:r>
              <w:rPr>
                <w:rFonts w:ascii="Times New Roman" w:cs="Times New Roman" w:hAnsi="Times New Roman"/>
                <w:b/>
                <w:bCs/>
              </w:rPr>
              <w:t>NM I’D</w:t>
            </w:r>
          </w:p>
        </w:tc>
        <w:tc>
          <w:tcPr>
            <w:tcW w:w="3274" w:type="dxa"/>
          </w:tcPr>
          <w:p>
            <w:pPr>
              <w:rPr>
                <w:rFonts w:ascii="Times New Roman" w:cs="Times New Roman" w:hAnsi="Times New Roman"/>
                <w:b/>
                <w:bCs/>
              </w:rPr>
            </w:pPr>
            <w:r>
              <w:rPr>
                <w:rFonts w:ascii="Arial" w:cs="Arial" w:hAnsi="Arial"/>
                <w:color w:val="222222"/>
                <w:shd w:val="clear" w:color="auto" w:fill="FFFFFF"/>
              </w:rPr>
              <w:t>04A129567960D9BA78E45F9D554D6A91</w:t>
            </w:r>
          </w:p>
        </w:tc>
      </w:tr>
    </w:tbl>
    <w:p>
      <w:pPr>
        <w:rPr>
          <w:rFonts w:ascii="Times New Roman" w:cs="Times New Roman" w:hAnsi="Times New Roman"/>
          <w:b/>
          <w:sz w:val="24"/>
          <w:szCs w:val="24"/>
        </w:rPr>
      </w:pPr>
    </w:p>
    <w:p>
      <w:pPr>
        <w:jc w:val="center"/>
        <w:rPr>
          <w:rFonts w:ascii="Times New Roman" w:cs="Times New Roman" w:hAnsi="Times New Roman"/>
          <w:b/>
          <w:sz w:val="36"/>
          <w:szCs w:val="36"/>
        </w:rPr>
      </w:pPr>
      <w:r>
        <w:rPr>
          <w:rFonts w:ascii="Times New Roman" w:cs="Times New Roman" w:hAnsi="Times New Roman"/>
          <w:b/>
          <w:sz w:val="36"/>
          <w:szCs w:val="36"/>
        </w:rPr>
        <w:t>SMART WATER MANAGEMENT</w:t>
      </w:r>
    </w:p>
    <w:p>
      <w:pPr>
        <w:rPr>
          <w:rFonts w:ascii="Times New Roman" w:cs="Times New Roman" w:hAnsi="Times New Roman"/>
          <w:b/>
          <w:sz w:val="36"/>
          <w:szCs w:val="36"/>
        </w:rPr>
      </w:pPr>
      <w:r>
        <w:rPr>
          <w:rFonts w:ascii="Times New Roman" w:cs="Times New Roman" w:hAnsi="Times New Roman"/>
          <w:b/>
          <w:sz w:val="36"/>
          <w:szCs w:val="36"/>
        </w:rPr>
        <w:t>PHASE-4</w:t>
      </w:r>
    </w:p>
    <w:p>
      <w:pPr>
        <w:spacing w:after="0"/>
        <w:rPr>
          <w:rFonts w:ascii="Times New Roman" w:cs="Times New Roman" w:hAnsi="Times New Roman"/>
          <w:b/>
          <w:sz w:val="36"/>
          <w:szCs w:val="36"/>
        </w:rPr>
      </w:pPr>
      <w:r>
        <w:rPr>
          <w:rFonts w:ascii="Times New Roman" w:cs="Times New Roman" w:hAnsi="Times New Roman"/>
          <w:b/>
          <w:sz w:val="36"/>
          <w:szCs w:val="36"/>
        </w:rPr>
        <w:t>Innovation</w:t>
      </w:r>
    </w:p>
    <w:p>
      <w:pPr>
        <w:spacing w:after="0"/>
        <w:rPr>
          <w:rFonts w:ascii="Times New Roman" w:cs="Times New Roman" w:hAnsi="Times New Roman"/>
          <w:b/>
          <w:color w:val="000000"/>
          <w:sz w:val="24"/>
          <w:szCs w:val="24"/>
        </w:rPr>
      </w:pPr>
    </w:p>
    <w:p>
      <w:pPr>
        <w:pStyle w:val="19"/>
        <w:numPr>
          <w:ilvl w:val="0"/>
          <w:numId w:val="1"/>
        </w:numPr>
        <w:rPr>
          <w:bCs/>
          <w:color w:val="000000"/>
          <w:sz w:val="24"/>
          <w:szCs w:val="24"/>
        </w:rPr>
      </w:pPr>
      <w:r>
        <w:rPr>
          <w:bCs/>
          <w:color w:val="000000"/>
          <w:sz w:val="24"/>
          <w:szCs w:val="24"/>
        </w:rPr>
        <w:t>In this phase you need to put your design into innovation to solve the problem.</w:t>
      </w:r>
    </w:p>
    <w:p>
      <w:pPr>
        <w:spacing w:after="0"/>
        <w:rPr>
          <w:rFonts w:ascii="Times New Roman" w:cs="Times New Roman" w:hAnsi="Times New Roman"/>
          <w:bCs/>
          <w:color w:val="000000"/>
          <w:sz w:val="24"/>
          <w:szCs w:val="24"/>
        </w:rPr>
      </w:pPr>
    </w:p>
    <w:p>
      <w:pPr>
        <w:pStyle w:val="19"/>
        <w:numPr>
          <w:ilvl w:val="0"/>
          <w:numId w:val="1"/>
        </w:numPr>
        <w:rPr>
          <w:bCs/>
          <w:color w:val="000000"/>
          <w:sz w:val="24"/>
          <w:szCs w:val="24"/>
        </w:rPr>
      </w:pPr>
      <w:r>
        <w:rPr>
          <w:bCs/>
          <w:color w:val="000000"/>
          <w:sz w:val="24"/>
          <w:szCs w:val="24"/>
        </w:rPr>
        <w:t>Explain in detail the complete steps that will be taken by you to put your design that you thought of in previous phase into transformation.</w:t>
      </w:r>
    </w:p>
    <w:p>
      <w:pPr>
        <w:spacing w:after="0"/>
        <w:rPr>
          <w:rFonts w:ascii="Times New Roman" w:cs="Times New Roman" w:hAnsi="Times New Roman"/>
          <w:bCs/>
          <w:color w:val="000000"/>
          <w:sz w:val="24"/>
          <w:szCs w:val="24"/>
        </w:rPr>
      </w:pPr>
    </w:p>
    <w:p>
      <w:pPr>
        <w:pStyle w:val="19"/>
        <w:numPr>
          <w:ilvl w:val="0"/>
          <w:numId w:val="1"/>
        </w:numPr>
        <w:rPr>
          <w:bCs/>
          <w:color w:val="000000"/>
          <w:sz w:val="24"/>
          <w:szCs w:val="24"/>
        </w:rPr>
      </w:pPr>
      <w:r>
        <w:rPr>
          <w:bCs/>
          <w:color w:val="000000"/>
          <w:sz w:val="24"/>
          <w:szCs w:val="24"/>
        </w:rPr>
        <w:t>Create a document around it and share the same for assessment.</w:t>
      </w:r>
    </w:p>
    <w:p>
      <w:pPr>
        <w:shd w:val="clear" w:color="auto" w:fill="FFFFFF"/>
        <w:spacing w:before="300" w:after="340" w:line="240" w:lineRule="auto"/>
        <w:ind w:left="360"/>
        <w:jc w:val="center"/>
        <w:rPr>
          <w:b/>
          <w:sz w:val="20"/>
        </w:rPr>
      </w:pPr>
      <w:r>
        <w:rPr>
          <w:rFonts w:ascii="Open Sans" w:eastAsia="Open Sans" w:cs="Open Sans" w:hAnsi="Open Sans"/>
          <w:b/>
          <w:bCs/>
          <w:color w:val="313131"/>
          <w:sz w:val="40"/>
          <w:szCs w:val="40"/>
        </w:rPr>
        <w:t xml:space="preserve">Module 9: </w:t>
      </w:r>
      <w:r>
        <w:rPr>
          <w:rFonts w:ascii="Open Sans" w:eastAsia="Open Sans" w:cs="Open Sans" w:hAnsi="Open Sans"/>
          <w:b/>
          <w:color w:val="313131"/>
          <w:sz w:val="40"/>
          <w:szCs w:val="40"/>
        </w:rPr>
        <w:t>RED SERVICE</w:t>
      </w:r>
    </w:p>
    <w:p>
      <w:pPr>
        <w:pStyle w:val="1"/>
        <w:keepNext w:val="0"/>
        <w:keepLines w:val="0"/>
        <w:widowControl w:val="0"/>
        <w:numPr>
          <w:ilvl w:val="0"/>
          <w:numId w:val="2"/>
        </w:numPr>
        <w:tabs>
          <w:tab w:val="left" w:pos="1378"/>
          <w:tab w:val="left" w:pos="1379"/>
        </w:tabs>
        <w:autoSpaceDE w:val="0"/>
        <w:autoSpaceDN w:val="0"/>
        <w:spacing w:before="0" w:after="0" w:line="240" w:lineRule="auto"/>
      </w:pPr>
      <w:r>
        <w:rPr>
          <w:w w:val="120"/>
        </w:rPr>
        <w:t>Introduction</w:t>
      </w:r>
    </w:p>
    <w:p>
      <w:pPr>
        <w:pStyle w:val="18"/>
        <w:spacing w:before="9"/>
        <w:rPr>
          <w:b/>
          <w:sz w:val="17"/>
        </w:rPr>
      </w:pPr>
    </w:p>
    <w:p>
      <w:pPr>
        <w:pStyle w:val="18"/>
        <w:spacing w:line="235" w:lineRule="auto"/>
        <w:ind w:left="975" w:right="905"/>
        <w:jc w:val="both"/>
        <w:rPr>
          <w:sz w:val="18"/>
        </w:rPr>
      </w:pPr>
      <w:r>
        <mc:AlternateContent>
          <mc:Choice Requires="wps">
            <w:drawing>
              <wp:anchor distT="0" distB="0" distL="0" distR="0" simplePos="0" relativeHeight="20" behindDoc="1" locked="0" layoutInCell="1" hidden="0" allowOverlap="1">
                <wp:simplePos x="0" y="0"/>
                <wp:positionH relativeFrom="page">
                  <wp:posOffset>1711325</wp:posOffset>
                </wp:positionH>
                <wp:positionV relativeFrom="paragraph">
                  <wp:posOffset>1256664</wp:posOffset>
                </wp:positionV>
                <wp:extent cx="720090" cy="1269"/>
                <wp:effectExtent l="0" t="0" r="0" b="0"/>
                <wp:wrapTopAndBottom/>
                <wp:docPr id="1" name="曲线 1"/>
                <wp:cNvGraphicFramePr>
                  <a:graphicFrameLocks noChangeAspect="0"/>
                </wp:cNvGraphicFramePr>
                <a:graphic>
                  <a:graphicData uri="http://schemas.microsoft.com/office/word/2010/wordprocessingShape">
                    <wps:wsp>
                      <wps:cNvSpPr/>
                      <wps:spPr>
                        <a:xfrm rot="0">
                          <a:off x="0" y="0"/>
                          <a:ext cx="720090" cy="1269"/>
                        </a:xfrm>
                        <a:custGeom>
                          <a:gdLst>
                            <a:gd name="T1" fmla="*/ 0 w 21600"/>
                            <a:gd name="T2" fmla="*/ 0 h 21600"/>
                            <a:gd name="T3" fmla="*/ 21600 w 21600"/>
                            <a:gd name="T4" fmla="*/ 21605 h 21600"/>
                          </a:gdLst>
                          <a:rect l="T1" t="T2" r="T3" b="T4"/>
                          <a:pathLst>
                            <a:path w="21600" h="21600">
                              <a:moveTo>
                                <a:pt x="0" y="0"/>
                              </a:moveTo>
                              <a:lnTo>
                                <a:pt x="21600" y="0"/>
                              </a:lnTo>
                            </a:path>
                          </a:pathLst>
                        </a:custGeom>
                        <a:noFill/>
                        <a:ln w="5055" cmpd="sng" cap="flat">
                          <a:solidFill>
                            <a:srgbClr val="000000"/>
                          </a:solidFill>
                          <a:prstDash val="solid"/>
                          <a:miter/>
                        </a:ln>
                      </wps:spPr>
                      <wps:bodyPr vert="horz" wrap="square" lIns="91440" tIns="45720" rIns="91440" bIns="45720" anchor="t" anchorCtr="0" upright="0">
                        <a:noAutofit/>
                      </wps:bodyPr>
                    </wps:wsp>
                  </a:graphicData>
                </a:graphic>
              </wp:anchor>
            </w:drawing>
          </mc:Choice>
          <mc:Fallback>
            <w:pict>
              <v:shape type="#_x0000_t0" id="曲线 2" o:spid="_x0000_s2" filled="f" stroked="t" strokeweight="0.39804095pt" coordsize="1134,1" path="m,l1133,e" style="position:absolute;&#10;margin-left:134.75pt;&#10;margin-top:98.94999pt;&#10;width:56.7pt;&#10;height:0.099996954pt;&#10;z-index:20;&#10;mso-position-horizontal:absolute;&#10;mso-position-horizontal-relative:page;&#10;mso-position-vertical:absolute;&#10;mso-wrap-distance-left:0.0pt;&#10;mso-wrap-distance-right:0.0pt;">
                <v:stroke color="#000000"/>
                <w10:wrap type="topAndBottom"/>
              </v:shape>
            </w:pict>
          </mc:Fallback>
        </mc:AlternateContent>
      </w:r>
      <w:r>
        <w:rPr>
          <w:i/>
          <w:w w:val="110"/>
        </w:rPr>
        <w:t xml:space="preserve">Trigger-Action Platforms (TAPs) </w:t>
      </w:r>
      <w:r>
        <w:rPr>
          <w:w w:val="110"/>
        </w:rPr>
        <w:t>play a vital role in fulfilling the promise of the</w:t>
      </w:r>
      <w:r>
        <w:rPr>
          <w:spacing w:val="-47"/>
          <w:w w:val="110"/>
        </w:rPr>
        <w:t xml:space="preserve"> </w:t>
      </w:r>
      <w:r>
        <w:rPr>
          <w:w w:val="110"/>
        </w:rPr>
        <w:t>Internet</w:t>
      </w:r>
      <w:r>
        <w:rPr>
          <w:spacing w:val="-4"/>
          <w:w w:val="110"/>
        </w:rPr>
        <w:t xml:space="preserve"> </w:t>
      </w:r>
      <w:r>
        <w:rPr>
          <w:w w:val="110"/>
        </w:rPr>
        <w:t>of</w:t>
      </w:r>
      <w:r>
        <w:rPr>
          <w:spacing w:val="-3"/>
          <w:w w:val="110"/>
        </w:rPr>
        <w:t xml:space="preserve"> </w:t>
      </w:r>
      <w:r>
        <w:rPr>
          <w:w w:val="110"/>
        </w:rPr>
        <w:t>Things</w:t>
      </w:r>
      <w:r>
        <w:rPr>
          <w:spacing w:val="-4"/>
          <w:w w:val="110"/>
        </w:rPr>
        <w:t xml:space="preserve"> </w:t>
      </w:r>
      <w:r>
        <w:rPr>
          <w:w w:val="110"/>
        </w:rPr>
        <w:t>(IoT).</w:t>
      </w:r>
      <w:r>
        <w:rPr>
          <w:spacing w:val="-3"/>
          <w:w w:val="110"/>
        </w:rPr>
        <w:t xml:space="preserve"> </w:t>
      </w:r>
      <w:r>
        <w:rPr>
          <w:w w:val="110"/>
        </w:rPr>
        <w:t>TAPs</w:t>
      </w:r>
      <w:r>
        <w:rPr>
          <w:spacing w:val="-4"/>
          <w:w w:val="110"/>
        </w:rPr>
        <w:t xml:space="preserve"> </w:t>
      </w:r>
      <w:r>
        <w:rPr>
          <w:w w:val="110"/>
        </w:rPr>
        <w:t>empower</w:t>
      </w:r>
      <w:r>
        <w:rPr>
          <w:spacing w:val="-3"/>
          <w:w w:val="110"/>
        </w:rPr>
        <w:t xml:space="preserve"> </w:t>
      </w:r>
      <w:r>
        <w:rPr>
          <w:w w:val="110"/>
        </w:rPr>
        <w:t>users</w:t>
      </w:r>
      <w:r>
        <w:rPr>
          <w:spacing w:val="-3"/>
          <w:w w:val="110"/>
        </w:rPr>
        <w:t xml:space="preserve"> </w:t>
      </w:r>
      <w:r>
        <w:rPr>
          <w:w w:val="110"/>
        </w:rPr>
        <w:t>by</w:t>
      </w:r>
      <w:r>
        <w:rPr>
          <w:spacing w:val="-4"/>
          <w:w w:val="110"/>
        </w:rPr>
        <w:t xml:space="preserve"> </w:t>
      </w:r>
      <w:r>
        <w:rPr>
          <w:w w:val="110"/>
        </w:rPr>
        <w:t>seamlessly</w:t>
      </w:r>
      <w:r>
        <w:rPr>
          <w:spacing w:val="-3"/>
          <w:w w:val="110"/>
        </w:rPr>
        <w:t xml:space="preserve"> </w:t>
      </w:r>
      <w:r>
        <w:rPr>
          <w:w w:val="110"/>
        </w:rPr>
        <w:t>connecting</w:t>
      </w:r>
      <w:r>
        <w:rPr>
          <w:spacing w:val="-3"/>
          <w:w w:val="110"/>
        </w:rPr>
        <w:t xml:space="preserve"> </w:t>
      </w:r>
      <w:r>
        <w:rPr>
          <w:w w:val="110"/>
        </w:rPr>
        <w:t>other-</w:t>
      </w:r>
      <w:r>
        <w:rPr>
          <w:spacing w:val="-48"/>
          <w:w w:val="110"/>
        </w:rPr>
        <w:t xml:space="preserve"> </w:t>
      </w:r>
      <w:r>
        <w:rPr>
          <w:w w:val="104"/>
        </w:rPr>
        <w:t xml:space="preserve">wise unconnected </w:t>
      </w:r>
      <w:r>
        <w:rPr>
          <w:i/>
          <w:w w:val="104"/>
        </w:rPr>
        <w:t xml:space="preserve">trigger </w:t>
      </w:r>
      <w:r>
        <w:rPr>
          <w:w w:val="104"/>
        </w:rPr>
        <w:t xml:space="preserve">and </w:t>
      </w:r>
      <w:r>
        <w:rPr>
          <w:i/>
          <w:w w:val="104"/>
        </w:rPr>
        <w:t xml:space="preserve">action </w:t>
      </w:r>
      <w:r>
        <w:rPr>
          <w:w w:val="104"/>
        </w:rPr>
        <w:t>services</w:t>
      </w:r>
      <w:r>
        <w:rPr>
          <w:sz w:val="18"/>
        </w:rPr>
        <w:t>.</w:t>
      </w:r>
    </w:p>
    <w:p>
      <w:pPr>
        <w:pStyle w:val="18"/>
        <w:spacing w:line="235" w:lineRule="auto"/>
        <w:ind w:left="975" w:right="905"/>
        <w:jc w:val="both"/>
        <w:rPr>
          <w:sz w:val="18"/>
        </w:rPr>
      </w:pPr>
    </w:p>
    <w:p>
      <w:pPr>
        <w:pStyle w:val="18"/>
        <w:spacing w:line="235" w:lineRule="auto"/>
        <w:ind w:left="975" w:right="905"/>
        <w:jc w:val="both"/>
        <w:rPr>
          <w:sz w:val="18"/>
        </w:rPr>
        <w:sectPr>
          <w:pgSz w:w="12240" w:h="15840"/>
          <w:pgMar w:top="1500" w:right="1720" w:bottom="280" w:left="1720" w:header="720" w:footer="720" w:gutter="0"/>
          <w:docGrid w:linePitch="312" w:charSpace="0"/>
        </w:sectPr>
      </w:pPr>
    </w:p>
    <w:p>
      <w:pPr>
        <w:pStyle w:val="18"/>
        <w:rPr>
          <w:sz w:val="12"/>
        </w:rPr>
      </w:pPr>
      <w:r>
        <w:rPr>
          <w:rFonts w:ascii="Calibri" w:hAnsi="Calibri"/>
          <w:sz w:val="22"/>
        </w:rPr>
        <mc:AlternateContent>
          <mc:Choice Requires="wps">
            <w:drawing>
              <wp:anchor distT="0" distB="0" distL="0" distR="0" simplePos="0" relativeHeight="21" behindDoc="1" locked="0" layoutInCell="1" hidden="0" allowOverlap="1">
                <wp:simplePos x="0" y="0"/>
                <wp:positionH relativeFrom="page">
                  <wp:posOffset>2310764</wp:posOffset>
                </wp:positionH>
                <wp:positionV relativeFrom="paragraph">
                  <wp:posOffset>-986790</wp:posOffset>
                </wp:positionV>
                <wp:extent cx="3217544" cy="1209040"/>
                <wp:effectExtent l="0" t="0" r="0" b="0"/>
                <wp:wrapTopAndBottom/>
                <wp:docPr id="3" name="组合 3"/>
                <wp:cNvGraphicFramePr>
                  <a:graphicFrameLocks noChangeAspect="0"/>
                </wp:cNvGraphicFramePr>
                <a:graphic>
                  <a:graphicData uri="http://schemas.microsoft.com/office/word/2010/wordprocessingGroup">
                    <wpg:wgp>
                      <wpg:cNvPr id="4" name="组合 4"/>
                      <wpg:cNvGrpSpPr/>
                      <wpg:grpSpPr>
                        <a:xfrm rot="0">
                          <a:off x="0" y="0"/>
                          <a:ext cx="3217544" cy="1209040"/>
                          <a:chOff x="0" y="0"/>
                          <a:chExt cx="3217544" cy="1209040"/>
                        </a:xfrm>
                        <a:prstGeom prst="rect"/>
                        <a:solidFill>
                          <a:srgbClr val="FFFFFF"/>
                        </a:solidFill>
                        <a:ln w="12700" cmpd="sng" cap="flat">
                          <a:solidFill>
                            <a:srgbClr val="000000"/>
                          </a:solidFill>
                          <a:prstDash val="solid"/>
                          <a:miter/>
                        </a:ln>
                      </wpg:grpSpPr>
                      <wps:wsp>
                        <wps:cNvPr id="5" name="曲线 5"/>
                        <wps:cNvSpPr/>
                        <wps:spPr>
                          <a:xfrm rot="0">
                            <a:off x="976630" y="376555"/>
                            <a:ext cx="1258569" cy="765810"/>
                          </a:xfrm>
                          <a:custGeom>
                            <a:gdLst>
                              <a:gd name="T1" fmla="*/ 0 w 21600"/>
                              <a:gd name="T2" fmla="*/ 0 h 21600"/>
                              <a:gd name="T3" fmla="*/ 21600 w 21600"/>
                              <a:gd name="T4" fmla="*/ 21600 h 21600"/>
                            </a:gdLst>
                            <a:rect l="T1" t="T2" r="T3" b="T4"/>
                            <a:pathLst>
                              <a:path w="21600" h="21600">
                                <a:moveTo>
                                  <a:pt x="19419" y="0"/>
                                </a:moveTo>
                                <a:lnTo>
                                  <a:pt x="2191" y="0"/>
                                </a:lnTo>
                                <a:lnTo>
                                  <a:pt x="1341" y="286"/>
                                </a:lnTo>
                                <a:lnTo>
                                  <a:pt x="643" y="1057"/>
                                </a:lnTo>
                                <a:lnTo>
                                  <a:pt x="174" y="2204"/>
                                </a:lnTo>
                                <a:lnTo>
                                  <a:pt x="0" y="3602"/>
                                </a:lnTo>
                                <a:lnTo>
                                  <a:pt x="0" y="17997"/>
                                </a:lnTo>
                                <a:lnTo>
                                  <a:pt x="174" y="19413"/>
                                </a:lnTo>
                                <a:lnTo>
                                  <a:pt x="643" y="20542"/>
                                </a:lnTo>
                                <a:lnTo>
                                  <a:pt x="1341" y="21313"/>
                                </a:lnTo>
                                <a:lnTo>
                                  <a:pt x="2191" y="21600"/>
                                </a:lnTo>
                                <a:lnTo>
                                  <a:pt x="19419" y="21600"/>
                                </a:lnTo>
                                <a:lnTo>
                                  <a:pt x="20269" y="21313"/>
                                </a:lnTo>
                                <a:lnTo>
                                  <a:pt x="20967" y="20542"/>
                                </a:lnTo>
                                <a:lnTo>
                                  <a:pt x="21436" y="19413"/>
                                </a:lnTo>
                                <a:lnTo>
                                  <a:pt x="21600" y="17997"/>
                                </a:lnTo>
                                <a:lnTo>
                                  <a:pt x="21600" y="3602"/>
                                </a:lnTo>
                                <a:lnTo>
                                  <a:pt x="21436" y="2204"/>
                                </a:lnTo>
                                <a:lnTo>
                                  <a:pt x="20967" y="1057"/>
                                </a:lnTo>
                                <a:lnTo>
                                  <a:pt x="20269" y="286"/>
                                </a:lnTo>
                                <a:lnTo>
                                  <a:pt x="19419" y="0"/>
                                </a:lnTo>
                                <a:close/>
                              </a:path>
                            </a:pathLst>
                          </a:custGeom>
                          <a:solidFill>
                            <a:srgbClr val="F2F2F2"/>
                          </a:solidFill>
                          <a:ln w="12700" cmpd="sng" cap="flat">
                            <a:noFill/>
                            <a:prstDash val="solid"/>
                            <a:miter/>
                          </a:ln>
                        </wps:spPr>
                        <wps:bodyPr vert="horz" wrap="square" lIns="91440" tIns="45720" rIns="91440" bIns="45720" anchor="t" anchorCtr="0" upright="0">
                          <a:noAutofit/>
                        </wps:bodyPr>
                      </wps:wsp>
                      <wps:wsp>
                        <wps:cNvPr id="6" name="曲线 6"/>
                        <wps:cNvSpPr/>
                        <wps:spPr>
                          <a:xfrm rot="0">
                            <a:off x="976630" y="376555"/>
                            <a:ext cx="1258569" cy="765810"/>
                          </a:xfrm>
                          <a:custGeom>
                            <a:gdLst>
                              <a:gd name="T1" fmla="*/ 0 w 21600"/>
                              <a:gd name="T2" fmla="*/ 0 h 21600"/>
                              <a:gd name="T3" fmla="*/ 21600 w 21600"/>
                              <a:gd name="T4" fmla="*/ 21600 h 21600"/>
                            </a:gdLst>
                            <a:rect l="T1" t="T2" r="T3" b="T4"/>
                            <a:pathLst>
                              <a:path w="21600" h="21600">
                                <a:moveTo>
                                  <a:pt x="0" y="3602"/>
                                </a:moveTo>
                                <a:lnTo>
                                  <a:pt x="174" y="2204"/>
                                </a:lnTo>
                                <a:lnTo>
                                  <a:pt x="643" y="1057"/>
                                </a:lnTo>
                                <a:lnTo>
                                  <a:pt x="1341" y="286"/>
                                </a:lnTo>
                                <a:lnTo>
                                  <a:pt x="2191" y="0"/>
                                </a:lnTo>
                                <a:lnTo>
                                  <a:pt x="19419" y="0"/>
                                </a:lnTo>
                                <a:lnTo>
                                  <a:pt x="20269" y="286"/>
                                </a:lnTo>
                                <a:lnTo>
                                  <a:pt x="20967" y="1057"/>
                                </a:lnTo>
                                <a:lnTo>
                                  <a:pt x="21436" y="2204"/>
                                </a:lnTo>
                                <a:lnTo>
                                  <a:pt x="21600" y="3602"/>
                                </a:lnTo>
                                <a:lnTo>
                                  <a:pt x="21600" y="17997"/>
                                </a:lnTo>
                                <a:lnTo>
                                  <a:pt x="21436" y="19413"/>
                                </a:lnTo>
                                <a:lnTo>
                                  <a:pt x="20967" y="20542"/>
                                </a:lnTo>
                                <a:lnTo>
                                  <a:pt x="20269" y="21313"/>
                                </a:lnTo>
                                <a:lnTo>
                                  <a:pt x="19419" y="21600"/>
                                </a:lnTo>
                                <a:lnTo>
                                  <a:pt x="2191" y="21600"/>
                                </a:lnTo>
                                <a:lnTo>
                                  <a:pt x="1341" y="21313"/>
                                </a:lnTo>
                                <a:lnTo>
                                  <a:pt x="643" y="20542"/>
                                </a:lnTo>
                                <a:lnTo>
                                  <a:pt x="174" y="19413"/>
                                </a:lnTo>
                                <a:lnTo>
                                  <a:pt x="0" y="17997"/>
                                </a:lnTo>
                                <a:lnTo>
                                  <a:pt x="0" y="3602"/>
                                </a:lnTo>
                                <a:close/>
                              </a:path>
                            </a:pathLst>
                          </a:custGeom>
                          <a:noFill/>
                          <a:ln w="12693" cmpd="sng" cap="flat">
                            <a:solidFill>
                              <a:srgbClr val="000000"/>
                            </a:solidFill>
                            <a:prstDash val="solid"/>
                            <a:miter/>
                          </a:ln>
                        </wps:spPr>
                        <wps:bodyPr vert="horz" wrap="square" lIns="91440" tIns="45720" rIns="91440" bIns="45720" anchor="t" anchorCtr="0" upright="0">
                          <a:noAutofit/>
                        </wps:bodyPr>
                      </wps:wsp>
                      <wps:wsp>
                        <wps:cNvPr id="7" name="曲线 7"/>
                        <wps:cNvSpPr/>
                        <wps:spPr>
                          <a:xfrm rot="0">
                            <a:off x="942340" y="168274"/>
                            <a:ext cx="1329689" cy="1040765"/>
                          </a:xfrm>
                          <a:custGeom>
                            <a:gdLst>
                              <a:gd name="T1" fmla="*/ 0 w 21600"/>
                              <a:gd name="T2" fmla="*/ 0 h 21600"/>
                              <a:gd name="T3" fmla="*/ 21600 w 21600"/>
                              <a:gd name="T4" fmla="*/ 21600 h 21600"/>
                            </a:gdLst>
                            <a:rect l="T1" t="T2" r="T3" b="T4"/>
                            <a:pathLst>
                              <a:path w="21600" h="21600">
                                <a:moveTo>
                                  <a:pt x="0" y="3599"/>
                                </a:moveTo>
                                <a:lnTo>
                                  <a:pt x="103" y="2637"/>
                                </a:lnTo>
                                <a:lnTo>
                                  <a:pt x="391" y="1780"/>
                                </a:lnTo>
                                <a:lnTo>
                                  <a:pt x="825" y="1054"/>
                                </a:lnTo>
                                <a:lnTo>
                                  <a:pt x="1402" y="487"/>
                                </a:lnTo>
                                <a:lnTo>
                                  <a:pt x="2073" y="118"/>
                                </a:lnTo>
                                <a:lnTo>
                                  <a:pt x="2816" y="0"/>
                                </a:lnTo>
                                <a:lnTo>
                                  <a:pt x="18783" y="0"/>
                                </a:lnTo>
                                <a:lnTo>
                                  <a:pt x="19526" y="118"/>
                                </a:lnTo>
                                <a:lnTo>
                                  <a:pt x="20197" y="487"/>
                                </a:lnTo>
                                <a:lnTo>
                                  <a:pt x="20774" y="1054"/>
                                </a:lnTo>
                                <a:lnTo>
                                  <a:pt x="21208" y="1780"/>
                                </a:lnTo>
                                <a:lnTo>
                                  <a:pt x="21496" y="2637"/>
                                </a:lnTo>
                                <a:lnTo>
                                  <a:pt x="21600" y="3599"/>
                                </a:lnTo>
                                <a:lnTo>
                                  <a:pt x="21600" y="17999"/>
                                </a:lnTo>
                                <a:lnTo>
                                  <a:pt x="21496" y="18949"/>
                                </a:lnTo>
                                <a:lnTo>
                                  <a:pt x="21208" y="19806"/>
                                </a:lnTo>
                                <a:lnTo>
                                  <a:pt x="20774" y="20545"/>
                                </a:lnTo>
                                <a:lnTo>
                                  <a:pt x="20197" y="21098"/>
                                </a:lnTo>
                                <a:lnTo>
                                  <a:pt x="19526" y="21468"/>
                                </a:lnTo>
                                <a:lnTo>
                                  <a:pt x="18783" y="21600"/>
                                </a:lnTo>
                                <a:lnTo>
                                  <a:pt x="2816" y="21600"/>
                                </a:lnTo>
                                <a:lnTo>
                                  <a:pt x="2073" y="21468"/>
                                </a:lnTo>
                                <a:lnTo>
                                  <a:pt x="1402" y="21098"/>
                                </a:lnTo>
                                <a:lnTo>
                                  <a:pt x="825" y="20545"/>
                                </a:lnTo>
                                <a:lnTo>
                                  <a:pt x="391" y="19806"/>
                                </a:lnTo>
                                <a:lnTo>
                                  <a:pt x="103" y="18949"/>
                                </a:lnTo>
                                <a:lnTo>
                                  <a:pt x="0" y="17999"/>
                                </a:lnTo>
                                <a:lnTo>
                                  <a:pt x="0" y="3599"/>
                                </a:lnTo>
                                <a:close/>
                              </a:path>
                            </a:pathLst>
                          </a:custGeom>
                          <a:noFill/>
                          <a:ln w="12693" cmpd="sng" cap="flat">
                            <a:solidFill>
                              <a:srgbClr val="000000"/>
                            </a:solidFill>
                            <a:prstDash val="solid"/>
                            <a:miter/>
                          </a:ln>
                        </wps:spPr>
                        <wps:bodyPr vert="horz" wrap="square" lIns="91440" tIns="45720" rIns="91440" bIns="45720" anchor="t" anchorCtr="0" upright="0">
                          <a:noAutofit/>
                        </wps:bodyPr>
                      </wps:wsp>
                      <wps:wsp>
                        <wps:cNvPr id="8" name="曲线 8"/>
                        <wps:cNvSpPr/>
                        <wps:spPr>
                          <a:xfrm rot="0">
                            <a:off x="1382395" y="492124"/>
                            <a:ext cx="449579" cy="208280"/>
                          </a:xfrm>
                          <a:custGeom>
                            <a:gdLst>
                              <a:gd name="T1" fmla="*/ 0 w 21600"/>
                              <a:gd name="T2" fmla="*/ 0 h 21600"/>
                              <a:gd name="T3" fmla="*/ 21600 w 21600"/>
                              <a:gd name="T4" fmla="*/ 21600 h 21600"/>
                            </a:gdLst>
                            <a:rect l="T1" t="T2" r="T3" b="T4"/>
                            <a:pathLst>
                              <a:path w="21600" h="21600">
                                <a:moveTo>
                                  <a:pt x="0" y="3633"/>
                                </a:moveTo>
                                <a:lnTo>
                                  <a:pt x="152" y="2179"/>
                                </a:lnTo>
                                <a:lnTo>
                                  <a:pt x="488" y="1056"/>
                                </a:lnTo>
                                <a:lnTo>
                                  <a:pt x="1037" y="264"/>
                                </a:lnTo>
                                <a:lnTo>
                                  <a:pt x="1677" y="0"/>
                                </a:lnTo>
                                <a:lnTo>
                                  <a:pt x="19922" y="0"/>
                                </a:lnTo>
                                <a:lnTo>
                                  <a:pt x="20562" y="264"/>
                                </a:lnTo>
                                <a:lnTo>
                                  <a:pt x="21111" y="1056"/>
                                </a:lnTo>
                                <a:lnTo>
                                  <a:pt x="21447" y="2179"/>
                                </a:lnTo>
                                <a:lnTo>
                                  <a:pt x="21600" y="3633"/>
                                </a:lnTo>
                                <a:lnTo>
                                  <a:pt x="21600" y="18033"/>
                                </a:lnTo>
                                <a:lnTo>
                                  <a:pt x="21447" y="19420"/>
                                </a:lnTo>
                                <a:lnTo>
                                  <a:pt x="21111" y="20543"/>
                                </a:lnTo>
                                <a:lnTo>
                                  <a:pt x="20562" y="21335"/>
                                </a:lnTo>
                                <a:lnTo>
                                  <a:pt x="19922" y="21600"/>
                                </a:lnTo>
                                <a:lnTo>
                                  <a:pt x="1677" y="21600"/>
                                </a:lnTo>
                                <a:lnTo>
                                  <a:pt x="1037" y="21335"/>
                                </a:lnTo>
                                <a:lnTo>
                                  <a:pt x="488" y="20543"/>
                                </a:lnTo>
                                <a:lnTo>
                                  <a:pt x="152" y="19420"/>
                                </a:lnTo>
                                <a:lnTo>
                                  <a:pt x="0" y="18033"/>
                                </a:lnTo>
                                <a:lnTo>
                                  <a:pt x="0" y="3633"/>
                                </a:lnTo>
                                <a:close/>
                              </a:path>
                            </a:pathLst>
                          </a:custGeom>
                          <a:noFill/>
                          <a:ln w="12693" cmpd="sng" cap="flat">
                            <a:solidFill>
                              <a:srgbClr val="FF0000"/>
                            </a:solidFill>
                            <a:prstDash val="solid"/>
                            <a:miter/>
                          </a:ln>
                        </wps:spPr>
                        <wps:bodyPr vert="horz" wrap="square" lIns="91440" tIns="45720" rIns="91440" bIns="45720" anchor="t" anchorCtr="0" upright="0">
                          <a:noAutofit/>
                        </wps:bodyPr>
                      </wps:wsp>
                      <wps:wsp>
                        <wps:cNvPr id="9" name="曲线 9"/>
                        <wps:cNvSpPr/>
                        <wps:spPr>
                          <a:xfrm rot="0">
                            <a:off x="1383665" y="885824"/>
                            <a:ext cx="449579" cy="208279"/>
                          </a:xfrm>
                          <a:custGeom>
                            <a:gdLst>
                              <a:gd name="T1" fmla="*/ 0 w 21600"/>
                              <a:gd name="T2" fmla="*/ 0 h 21600"/>
                              <a:gd name="T3" fmla="*/ 21600 w 21600"/>
                              <a:gd name="T4" fmla="*/ 21600 h 21600"/>
                            </a:gdLst>
                            <a:rect l="T1" t="T2" r="T3" b="T4"/>
                            <a:pathLst>
                              <a:path w="21600" h="21600">
                                <a:moveTo>
                                  <a:pt x="0" y="3566"/>
                                </a:moveTo>
                                <a:lnTo>
                                  <a:pt x="152" y="2179"/>
                                </a:lnTo>
                                <a:lnTo>
                                  <a:pt x="488" y="1056"/>
                                </a:lnTo>
                                <a:lnTo>
                                  <a:pt x="1037" y="264"/>
                                </a:lnTo>
                                <a:lnTo>
                                  <a:pt x="1677" y="0"/>
                                </a:lnTo>
                                <a:lnTo>
                                  <a:pt x="19922" y="0"/>
                                </a:lnTo>
                                <a:lnTo>
                                  <a:pt x="20562" y="264"/>
                                </a:lnTo>
                                <a:lnTo>
                                  <a:pt x="21111" y="1056"/>
                                </a:lnTo>
                                <a:lnTo>
                                  <a:pt x="21447" y="2179"/>
                                </a:lnTo>
                                <a:lnTo>
                                  <a:pt x="21600" y="3566"/>
                                </a:lnTo>
                                <a:lnTo>
                                  <a:pt x="21600" y="18033"/>
                                </a:lnTo>
                                <a:lnTo>
                                  <a:pt x="21447" y="19420"/>
                                </a:lnTo>
                                <a:lnTo>
                                  <a:pt x="21111" y="20543"/>
                                </a:lnTo>
                                <a:lnTo>
                                  <a:pt x="20562" y="21335"/>
                                </a:lnTo>
                                <a:lnTo>
                                  <a:pt x="19922" y="21600"/>
                                </a:lnTo>
                                <a:lnTo>
                                  <a:pt x="1677" y="21600"/>
                                </a:lnTo>
                                <a:lnTo>
                                  <a:pt x="1037" y="21335"/>
                                </a:lnTo>
                                <a:lnTo>
                                  <a:pt x="488" y="20543"/>
                                </a:lnTo>
                                <a:lnTo>
                                  <a:pt x="152" y="19420"/>
                                </a:lnTo>
                                <a:lnTo>
                                  <a:pt x="0" y="18033"/>
                                </a:lnTo>
                                <a:lnTo>
                                  <a:pt x="0" y="3566"/>
                                </a:lnTo>
                                <a:close/>
                              </a:path>
                            </a:pathLst>
                          </a:custGeom>
                          <a:noFill/>
                          <a:ln w="12693" cmpd="sng" cap="flat">
                            <a:solidFill>
                              <a:srgbClr val="000000"/>
                            </a:solidFill>
                            <a:prstDash val="solid"/>
                            <a:miter/>
                          </a:ln>
                        </wps:spPr>
                        <wps:bodyPr vert="horz" wrap="square" lIns="91440" tIns="45720" rIns="91440" bIns="45720" anchor="t" anchorCtr="0" upright="0">
                          <a:noAutofit/>
                        </wps:bodyPr>
                      </wps:wsp>
                      <wps:wsp>
                        <wps:cNvPr id="10" name=" 10"/>
                        <wps:cNvSpPr/>
                        <wps:spPr>
                          <a:xfrm rot="0">
                            <a:off x="650240" y="967740"/>
                            <a:ext cx="1894839" cy="40005"/>
                          </a:xfrm>
                          <a:custGeom>
                            <a:gdLst>
                              <a:gd name="T1" fmla="*/ 0 w 21600"/>
                              <a:gd name="T2" fmla="*/ 0 h 21600"/>
                              <a:gd name="T3" fmla="*/ 21600 w 21600"/>
                              <a:gd name="T4" fmla="*/ 21600 h 21600"/>
                            </a:gdLst>
                            <a:rect l="T1" t="T2" r="T3" b="T4"/>
                            <a:pathLst>
                              <a:path w="21600" h="21600">
                                <a:moveTo>
                                  <a:pt x="8360" y="10994"/>
                                </a:moveTo>
                                <a:lnTo>
                                  <a:pt x="7926" y="708"/>
                                </a:lnTo>
                                <a:lnTo>
                                  <a:pt x="7926" y="7548"/>
                                </a:lnTo>
                                <a:lnTo>
                                  <a:pt x="0" y="7548"/>
                                </a:lnTo>
                                <a:lnTo>
                                  <a:pt x="0" y="14388"/>
                                </a:lnTo>
                                <a:lnTo>
                                  <a:pt x="7926" y="14388"/>
                                </a:lnTo>
                                <a:lnTo>
                                  <a:pt x="7926" y="21280"/>
                                </a:lnTo>
                                <a:lnTo>
                                  <a:pt x="8216" y="14440"/>
                                </a:lnTo>
                                <a:lnTo>
                                  <a:pt x="8360" y="10994"/>
                                </a:lnTo>
                                <a:close/>
                              </a:path>
                              <a:path w="21600" h="21600">
                                <a:moveTo>
                                  <a:pt x="21599" y="10274"/>
                                </a:moveTo>
                                <a:lnTo>
                                  <a:pt x="21455" y="6828"/>
                                </a:lnTo>
                                <a:lnTo>
                                  <a:pt x="21165" y="-11"/>
                                </a:lnTo>
                                <a:lnTo>
                                  <a:pt x="21165" y="6828"/>
                                </a:lnTo>
                                <a:lnTo>
                                  <a:pt x="13471" y="7548"/>
                                </a:lnTo>
                                <a:lnTo>
                                  <a:pt x="13471" y="14388"/>
                                </a:lnTo>
                                <a:lnTo>
                                  <a:pt x="21165" y="13720"/>
                                </a:lnTo>
                                <a:lnTo>
                                  <a:pt x="21165" y="20560"/>
                                </a:lnTo>
                                <a:lnTo>
                                  <a:pt x="21599" y="10274"/>
                                </a:lnTo>
                                <a:close/>
                              </a:path>
                            </a:pathLst>
                          </a:custGeom>
                          <a:solidFill>
                            <a:srgbClr val="000000"/>
                          </a:solidFill>
                          <a:ln w="12700" cmpd="sng" cap="flat">
                            <a:noFill/>
                            <a:prstDash val="solid"/>
                            <a:miter/>
                          </a:ln>
                        </wps:spPr>
                        <wps:bodyPr vert="horz" wrap="square" lIns="91440" tIns="45720" rIns="91440" bIns="45720" anchor="t" anchorCtr="0" upright="0">
                          <a:noAutofit/>
                        </wps:bodyPr>
                      </wps:wsp>
                      <wps:wsp>
                        <wps:cNvPr id="11" name="曲线 11"/>
                        <wps:cNvSpPr/>
                        <wps:spPr>
                          <a:xfrm rot="0">
                            <a:off x="217170" y="492124"/>
                            <a:ext cx="449579" cy="208280"/>
                          </a:xfrm>
                          <a:custGeom>
                            <a:gdLst>
                              <a:gd name="T1" fmla="*/ 0 w 21600"/>
                              <a:gd name="T2" fmla="*/ 0 h 21600"/>
                              <a:gd name="T3" fmla="*/ 21600 w 21600"/>
                              <a:gd name="T4" fmla="*/ 21600 h 21600"/>
                            </a:gdLst>
                            <a:rect l="T1" t="T2" r="T3" b="T4"/>
                            <a:pathLst>
                              <a:path w="21600" h="21600">
                                <a:moveTo>
                                  <a:pt x="0" y="3633"/>
                                </a:moveTo>
                                <a:lnTo>
                                  <a:pt x="122" y="2179"/>
                                </a:lnTo>
                                <a:lnTo>
                                  <a:pt x="488" y="1056"/>
                                </a:lnTo>
                                <a:lnTo>
                                  <a:pt x="1008" y="264"/>
                                </a:lnTo>
                                <a:lnTo>
                                  <a:pt x="1649" y="0"/>
                                </a:lnTo>
                                <a:lnTo>
                                  <a:pt x="19950" y="0"/>
                                </a:lnTo>
                                <a:lnTo>
                                  <a:pt x="20591" y="264"/>
                                </a:lnTo>
                                <a:lnTo>
                                  <a:pt x="21111" y="1056"/>
                                </a:lnTo>
                                <a:lnTo>
                                  <a:pt x="21477" y="2179"/>
                                </a:lnTo>
                                <a:lnTo>
                                  <a:pt x="21600" y="3633"/>
                                </a:lnTo>
                                <a:lnTo>
                                  <a:pt x="21600" y="18033"/>
                                </a:lnTo>
                                <a:lnTo>
                                  <a:pt x="21477" y="19420"/>
                                </a:lnTo>
                                <a:lnTo>
                                  <a:pt x="21111" y="20543"/>
                                </a:lnTo>
                                <a:lnTo>
                                  <a:pt x="20591" y="21335"/>
                                </a:lnTo>
                                <a:lnTo>
                                  <a:pt x="19950" y="21600"/>
                                </a:lnTo>
                                <a:lnTo>
                                  <a:pt x="1649" y="21600"/>
                                </a:lnTo>
                                <a:lnTo>
                                  <a:pt x="1008" y="21335"/>
                                </a:lnTo>
                                <a:lnTo>
                                  <a:pt x="488" y="20543"/>
                                </a:lnTo>
                                <a:lnTo>
                                  <a:pt x="122" y="19420"/>
                                </a:lnTo>
                                <a:lnTo>
                                  <a:pt x="0" y="18033"/>
                                </a:lnTo>
                                <a:lnTo>
                                  <a:pt x="0" y="3633"/>
                                </a:lnTo>
                                <a:close/>
                              </a:path>
                            </a:pathLst>
                          </a:custGeom>
                          <a:noFill/>
                          <a:ln w="12693" cmpd="sng" cap="flat">
                            <a:solidFill>
                              <a:srgbClr val="000000"/>
                            </a:solidFill>
                            <a:prstDash val="solid"/>
                            <a:miter/>
                          </a:ln>
                        </wps:spPr>
                        <wps:bodyPr vert="horz" wrap="square" lIns="91440" tIns="45720" rIns="91440" bIns="45720" anchor="t" anchorCtr="0" upright="0">
                          <a:noAutofit/>
                        </wps:bodyPr>
                      </wps:wsp>
                      <pic:pic>
                        <pic:nvPicPr>
                          <pic:cNvPr id="13" name="图片 13"/>
                          <pic:cNvPicPr/>
                        </pic:nvPicPr>
                        <pic:blipFill>
                          <a:blip r:embed="rId4"/>
                          <a:stretch>
                            <a:fillRect/>
                          </a:stretch>
                        </pic:blipFill>
                        <pic:spPr>
                          <a:xfrm rot="0">
                            <a:off x="12700" y="515619"/>
                            <a:ext cx="175259" cy="155574"/>
                          </a:xfrm>
                          <a:prstGeom prst="rect"/>
                          <a:noFill/>
                          <a:ln w="12700" cmpd="sng" cap="flat">
                            <a:noFill/>
                            <a:prstDash val="solid"/>
                            <a:miter/>
                          </a:ln>
                        </pic:spPr>
                      </pic:pic>
                      <pic:pic>
                        <pic:nvPicPr>
                          <pic:cNvPr id="15" name="图片 15"/>
                          <pic:cNvPicPr/>
                        </pic:nvPicPr>
                        <pic:blipFill>
                          <a:blip r:embed="rId5"/>
                          <a:stretch>
                            <a:fillRect/>
                          </a:stretch>
                        </pic:blipFill>
                        <pic:spPr>
                          <a:xfrm rot="0">
                            <a:off x="592455" y="447675"/>
                            <a:ext cx="170814" cy="128270"/>
                          </a:xfrm>
                          <a:prstGeom prst="rect"/>
                          <a:noFill/>
                          <a:ln w="12700" cmpd="sng" cap="flat">
                            <a:noFill/>
                            <a:prstDash val="solid"/>
                            <a:miter/>
                          </a:ln>
                        </pic:spPr>
                      </pic:pic>
                      <wps:wsp>
                        <wps:cNvPr id="16" name=" 16"/>
                        <wps:cNvSpPr/>
                        <wps:spPr>
                          <a:xfrm rot="0">
                            <a:off x="1577340" y="697865"/>
                            <a:ext cx="39369" cy="186690"/>
                          </a:xfrm>
                          <a:custGeom>
                            <a:gdLst>
                              <a:gd name="T1" fmla="*/ 0 w 21600"/>
                              <a:gd name="T2" fmla="*/ 0 h 21600"/>
                              <a:gd name="T3" fmla="*/ 21600 w 21600"/>
                              <a:gd name="T4" fmla="*/ 21600 h 21600"/>
                            </a:gdLst>
                            <a:rect l="T1" t="T2" r="T3" b="T4"/>
                            <a:pathLst>
                              <a:path w="21600" h="21600">
                                <a:moveTo>
                                  <a:pt x="7336" y="17193"/>
                                </a:moveTo>
                                <a:lnTo>
                                  <a:pt x="386" y="17193"/>
                                </a:lnTo>
                                <a:lnTo>
                                  <a:pt x="10785" y="21601"/>
                                </a:lnTo>
                                <a:lnTo>
                                  <a:pt x="19512" y="17931"/>
                                </a:lnTo>
                                <a:lnTo>
                                  <a:pt x="7336" y="17931"/>
                                </a:lnTo>
                                <a:lnTo>
                                  <a:pt x="7336" y="17193"/>
                                </a:lnTo>
                                <a:close/>
                              </a:path>
                              <a:path w="21600" h="21600">
                                <a:moveTo>
                                  <a:pt x="14286" y="17193"/>
                                </a:moveTo>
                                <a:lnTo>
                                  <a:pt x="7336" y="17193"/>
                                </a:lnTo>
                                <a:lnTo>
                                  <a:pt x="7336" y="17931"/>
                                </a:lnTo>
                                <a:lnTo>
                                  <a:pt x="14286" y="17931"/>
                                </a:lnTo>
                                <a:lnTo>
                                  <a:pt x="14286" y="17193"/>
                                </a:lnTo>
                                <a:close/>
                              </a:path>
                              <a:path w="21600" h="21600">
                                <a:moveTo>
                                  <a:pt x="21236" y="17193"/>
                                </a:moveTo>
                                <a:lnTo>
                                  <a:pt x="14286" y="17193"/>
                                </a:lnTo>
                                <a:lnTo>
                                  <a:pt x="14286" y="17931"/>
                                </a:lnTo>
                                <a:lnTo>
                                  <a:pt x="7336" y="17931"/>
                                </a:lnTo>
                                <a:lnTo>
                                  <a:pt x="19512" y="17931"/>
                                </a:lnTo>
                                <a:lnTo>
                                  <a:pt x="21236" y="17193"/>
                                </a:lnTo>
                                <a:close/>
                              </a:path>
                              <a:path w="21600" h="21600">
                                <a:moveTo>
                                  <a:pt x="13920" y="4410"/>
                                </a:moveTo>
                                <a:lnTo>
                                  <a:pt x="6970" y="4410"/>
                                </a:lnTo>
                                <a:lnTo>
                                  <a:pt x="7336" y="17193"/>
                                </a:lnTo>
                                <a:lnTo>
                                  <a:pt x="14286" y="17193"/>
                                </a:lnTo>
                                <a:lnTo>
                                  <a:pt x="13920" y="4410"/>
                                </a:lnTo>
                                <a:close/>
                              </a:path>
                              <a:path w="21600" h="21600">
                                <a:moveTo>
                                  <a:pt x="10105" y="2"/>
                                </a:moveTo>
                                <a:lnTo>
                                  <a:pt x="20" y="4410"/>
                                </a:lnTo>
                                <a:lnTo>
                                  <a:pt x="6970" y="4410"/>
                                </a:lnTo>
                                <a:lnTo>
                                  <a:pt x="6970" y="3671"/>
                                </a:lnTo>
                                <a:lnTo>
                                  <a:pt x="19146" y="3671"/>
                                </a:lnTo>
                                <a:lnTo>
                                  <a:pt x="10105" y="2"/>
                                </a:lnTo>
                                <a:close/>
                              </a:path>
                              <a:path w="21600" h="21600">
                                <a:moveTo>
                                  <a:pt x="13920" y="3671"/>
                                </a:moveTo>
                                <a:lnTo>
                                  <a:pt x="6970" y="3671"/>
                                </a:lnTo>
                                <a:lnTo>
                                  <a:pt x="6970" y="4410"/>
                                </a:lnTo>
                                <a:lnTo>
                                  <a:pt x="13920" y="4410"/>
                                </a:lnTo>
                                <a:lnTo>
                                  <a:pt x="13920" y="3671"/>
                                </a:lnTo>
                                <a:close/>
                              </a:path>
                              <a:path w="21600" h="21600">
                                <a:moveTo>
                                  <a:pt x="19146" y="3671"/>
                                </a:moveTo>
                                <a:lnTo>
                                  <a:pt x="13920" y="3671"/>
                                </a:lnTo>
                                <a:lnTo>
                                  <a:pt x="13920" y="4410"/>
                                </a:lnTo>
                                <a:lnTo>
                                  <a:pt x="20871" y="4410"/>
                                </a:lnTo>
                                <a:lnTo>
                                  <a:pt x="19146" y="3671"/>
                                </a:lnTo>
                                <a:close/>
                              </a:path>
                            </a:pathLst>
                          </a:custGeom>
                          <a:solidFill>
                            <a:srgbClr val="FF0000"/>
                          </a:solidFill>
                          <a:ln w="12700" cmpd="sng" cap="flat">
                            <a:noFill/>
                            <a:prstDash val="solid"/>
                            <a:miter/>
                          </a:ln>
                        </wps:spPr>
                        <wps:bodyPr vert="horz" wrap="square" lIns="91440" tIns="45720" rIns="91440" bIns="45720" anchor="t" anchorCtr="0" upright="0">
                          <a:noAutofit/>
                        </wps:bodyPr>
                      </wps:wsp>
                      <pic:pic>
                        <pic:nvPicPr>
                          <pic:cNvPr id="18" name="图片 18"/>
                          <pic:cNvPicPr/>
                        </pic:nvPicPr>
                        <pic:blipFill>
                          <a:blip r:embed="rId6"/>
                          <a:stretch>
                            <a:fillRect/>
                          </a:stretch>
                        </pic:blipFill>
                        <pic:spPr>
                          <a:xfrm rot="0">
                            <a:off x="1001394" y="412749"/>
                            <a:ext cx="156209" cy="156209"/>
                          </a:xfrm>
                          <a:prstGeom prst="rect"/>
                          <a:noFill/>
                          <a:ln w="12700" cmpd="sng" cap="flat">
                            <a:noFill/>
                            <a:prstDash val="solid"/>
                            <a:miter/>
                          </a:ln>
                        </pic:spPr>
                      </pic:pic>
                      <wps:wsp>
                        <wps:cNvPr id="19" name="曲线 19"/>
                        <wps:cNvSpPr/>
                        <wps:spPr>
                          <a:xfrm rot="0">
                            <a:off x="201294" y="883920"/>
                            <a:ext cx="449579" cy="208279"/>
                          </a:xfrm>
                          <a:custGeom>
                            <a:gdLst>
                              <a:gd name="T1" fmla="*/ 0 w 21600"/>
                              <a:gd name="T2" fmla="*/ 0 h 21600"/>
                              <a:gd name="T3" fmla="*/ 21600 w 21600"/>
                              <a:gd name="T4" fmla="*/ 21600 h 21600"/>
                            </a:gdLst>
                            <a:rect l="T1" t="T2" r="T3" b="T4"/>
                            <a:pathLst>
                              <a:path w="21600" h="21600">
                                <a:moveTo>
                                  <a:pt x="0" y="3566"/>
                                </a:moveTo>
                                <a:lnTo>
                                  <a:pt x="152" y="2179"/>
                                </a:lnTo>
                                <a:lnTo>
                                  <a:pt x="488" y="1056"/>
                                </a:lnTo>
                                <a:lnTo>
                                  <a:pt x="1038" y="264"/>
                                </a:lnTo>
                                <a:lnTo>
                                  <a:pt x="1680" y="0"/>
                                </a:lnTo>
                                <a:lnTo>
                                  <a:pt x="19950" y="0"/>
                                </a:lnTo>
                                <a:lnTo>
                                  <a:pt x="20591" y="264"/>
                                </a:lnTo>
                                <a:lnTo>
                                  <a:pt x="21111" y="1056"/>
                                </a:lnTo>
                                <a:lnTo>
                                  <a:pt x="21477" y="2179"/>
                                </a:lnTo>
                                <a:lnTo>
                                  <a:pt x="21600" y="3566"/>
                                </a:lnTo>
                                <a:lnTo>
                                  <a:pt x="21600" y="17966"/>
                                </a:lnTo>
                                <a:lnTo>
                                  <a:pt x="21477" y="19420"/>
                                </a:lnTo>
                                <a:lnTo>
                                  <a:pt x="21111" y="20543"/>
                                </a:lnTo>
                                <a:lnTo>
                                  <a:pt x="20591" y="21335"/>
                                </a:lnTo>
                                <a:lnTo>
                                  <a:pt x="19950" y="21600"/>
                                </a:lnTo>
                                <a:lnTo>
                                  <a:pt x="1680" y="21600"/>
                                </a:lnTo>
                                <a:lnTo>
                                  <a:pt x="1038" y="21335"/>
                                </a:lnTo>
                                <a:lnTo>
                                  <a:pt x="488" y="20543"/>
                                </a:lnTo>
                                <a:lnTo>
                                  <a:pt x="152" y="19420"/>
                                </a:lnTo>
                                <a:lnTo>
                                  <a:pt x="0" y="17966"/>
                                </a:lnTo>
                                <a:lnTo>
                                  <a:pt x="0" y="3566"/>
                                </a:lnTo>
                                <a:close/>
                              </a:path>
                            </a:pathLst>
                          </a:custGeom>
                          <a:noFill/>
                          <a:ln w="12693" cmpd="sng" cap="flat">
                            <a:solidFill>
                              <a:srgbClr val="000000"/>
                            </a:solidFill>
                            <a:prstDash val="solid"/>
                            <a:miter/>
                          </a:ln>
                        </wps:spPr>
                        <wps:bodyPr vert="horz" wrap="square" lIns="91440" tIns="45720" rIns="91440" bIns="45720" anchor="t" anchorCtr="0" upright="0">
                          <a:noAutofit/>
                        </wps:bodyPr>
                      </wps:wsp>
                      <pic:pic>
                        <pic:nvPicPr>
                          <pic:cNvPr id="21" name="图片 21"/>
                          <pic:cNvPicPr/>
                        </pic:nvPicPr>
                        <pic:blipFill>
                          <a:blip r:embed="rId7"/>
                          <a:stretch>
                            <a:fillRect/>
                          </a:stretch>
                        </pic:blipFill>
                        <pic:spPr>
                          <a:xfrm rot="0">
                            <a:off x="0" y="907415"/>
                            <a:ext cx="184149" cy="155574"/>
                          </a:xfrm>
                          <a:prstGeom prst="rect"/>
                          <a:noFill/>
                          <a:ln w="12700" cmpd="sng" cap="flat">
                            <a:noFill/>
                            <a:prstDash val="solid"/>
                            <a:miter/>
                          </a:ln>
                        </pic:spPr>
                      </pic:pic>
                      <pic:pic>
                        <pic:nvPicPr>
                          <pic:cNvPr id="23" name="图片 23"/>
                          <pic:cNvPicPr/>
                        </pic:nvPicPr>
                        <pic:blipFill>
                          <a:blip r:embed="rId8"/>
                          <a:stretch>
                            <a:fillRect/>
                          </a:stretch>
                        </pic:blipFill>
                        <pic:spPr>
                          <a:xfrm rot="0">
                            <a:off x="592455" y="840104"/>
                            <a:ext cx="170814" cy="128270"/>
                          </a:xfrm>
                          <a:prstGeom prst="rect"/>
                          <a:noFill/>
                          <a:ln w="12700" cmpd="sng" cap="flat">
                            <a:noFill/>
                            <a:prstDash val="solid"/>
                            <a:miter/>
                          </a:ln>
                        </pic:spPr>
                      </pic:pic>
                      <pic:pic>
                        <pic:nvPicPr>
                          <pic:cNvPr id="25" name="图片 25"/>
                          <pic:cNvPicPr/>
                        </pic:nvPicPr>
                        <pic:blipFill>
                          <a:blip r:embed="rId9"/>
                          <a:stretch>
                            <a:fillRect/>
                          </a:stretch>
                        </pic:blipFill>
                        <pic:spPr>
                          <a:xfrm rot="0">
                            <a:off x="1684020" y="178434"/>
                            <a:ext cx="170814" cy="128270"/>
                          </a:xfrm>
                          <a:prstGeom prst="rect"/>
                          <a:noFill/>
                          <a:ln w="12700" cmpd="sng" cap="flat">
                            <a:noFill/>
                            <a:prstDash val="solid"/>
                            <a:miter/>
                          </a:ln>
                        </pic:spPr>
                      </pic:pic>
                      <pic:pic>
                        <pic:nvPicPr>
                          <pic:cNvPr id="27" name="图片 27"/>
                          <pic:cNvPicPr/>
                        </pic:nvPicPr>
                        <pic:blipFill>
                          <a:blip r:embed="rId10"/>
                          <a:stretch>
                            <a:fillRect/>
                          </a:stretch>
                        </pic:blipFill>
                        <pic:spPr>
                          <a:xfrm rot="0">
                            <a:off x="1761490" y="837564"/>
                            <a:ext cx="170814" cy="128270"/>
                          </a:xfrm>
                          <a:prstGeom prst="rect"/>
                          <a:noFill/>
                          <a:ln w="12700" cmpd="sng" cap="flat">
                            <a:noFill/>
                            <a:prstDash val="solid"/>
                            <a:miter/>
                          </a:ln>
                        </pic:spPr>
                      </pic:pic>
                      <wps:wsp>
                        <wps:cNvPr id="28" name="曲线 28"/>
                        <wps:cNvSpPr/>
                        <wps:spPr>
                          <a:xfrm rot="0">
                            <a:off x="2539999" y="883920"/>
                            <a:ext cx="449579" cy="208279"/>
                          </a:xfrm>
                          <a:custGeom>
                            <a:gdLst>
                              <a:gd name="T1" fmla="*/ 0 w 21600"/>
                              <a:gd name="T2" fmla="*/ 0 h 21600"/>
                              <a:gd name="T3" fmla="*/ 21600 w 21600"/>
                              <a:gd name="T4" fmla="*/ 21600 h 21600"/>
                            </a:gdLst>
                            <a:rect l="T1" t="T2" r="T3" b="T4"/>
                            <a:pathLst>
                              <a:path w="21600" h="21600">
                                <a:moveTo>
                                  <a:pt x="0" y="3566"/>
                                </a:moveTo>
                                <a:lnTo>
                                  <a:pt x="122" y="2179"/>
                                </a:lnTo>
                                <a:lnTo>
                                  <a:pt x="488" y="1056"/>
                                </a:lnTo>
                                <a:lnTo>
                                  <a:pt x="1008" y="264"/>
                                </a:lnTo>
                                <a:lnTo>
                                  <a:pt x="1649" y="0"/>
                                </a:lnTo>
                                <a:lnTo>
                                  <a:pt x="19919" y="0"/>
                                </a:lnTo>
                                <a:lnTo>
                                  <a:pt x="20591" y="264"/>
                                </a:lnTo>
                                <a:lnTo>
                                  <a:pt x="21111" y="1056"/>
                                </a:lnTo>
                                <a:lnTo>
                                  <a:pt x="21477" y="2179"/>
                                </a:lnTo>
                                <a:lnTo>
                                  <a:pt x="21600" y="3566"/>
                                </a:lnTo>
                                <a:lnTo>
                                  <a:pt x="21600" y="17966"/>
                                </a:lnTo>
                                <a:lnTo>
                                  <a:pt x="21477" y="19420"/>
                                </a:lnTo>
                                <a:lnTo>
                                  <a:pt x="21111" y="20543"/>
                                </a:lnTo>
                                <a:lnTo>
                                  <a:pt x="20591" y="21335"/>
                                </a:lnTo>
                                <a:lnTo>
                                  <a:pt x="19919" y="21600"/>
                                </a:lnTo>
                                <a:lnTo>
                                  <a:pt x="1649" y="21600"/>
                                </a:lnTo>
                                <a:lnTo>
                                  <a:pt x="1008" y="21335"/>
                                </a:lnTo>
                                <a:lnTo>
                                  <a:pt x="488" y="20543"/>
                                </a:lnTo>
                                <a:lnTo>
                                  <a:pt x="122" y="19420"/>
                                </a:lnTo>
                                <a:lnTo>
                                  <a:pt x="0" y="17966"/>
                                </a:lnTo>
                                <a:lnTo>
                                  <a:pt x="0" y="3566"/>
                                </a:lnTo>
                                <a:close/>
                              </a:path>
                            </a:pathLst>
                          </a:custGeom>
                          <a:noFill/>
                          <a:ln w="12693" cmpd="sng" cap="flat">
                            <a:solidFill>
                              <a:srgbClr val="000000"/>
                            </a:solidFill>
                            <a:prstDash val="solid"/>
                            <a:miter/>
                          </a:ln>
                        </wps:spPr>
                        <wps:bodyPr vert="horz" wrap="square" lIns="91440" tIns="45720" rIns="91440" bIns="45720" anchor="t" anchorCtr="0" upright="0">
                          <a:noAutofit/>
                        </wps:bodyPr>
                      </wps:wsp>
                      <pic:pic>
                        <pic:nvPicPr>
                          <pic:cNvPr id="30" name="图片 30"/>
                          <pic:cNvPicPr/>
                        </pic:nvPicPr>
                        <pic:blipFill>
                          <a:blip r:embed="rId11"/>
                          <a:stretch>
                            <a:fillRect/>
                          </a:stretch>
                        </pic:blipFill>
                        <pic:spPr>
                          <a:xfrm rot="0">
                            <a:off x="3027045" y="896620"/>
                            <a:ext cx="184784" cy="187324"/>
                          </a:xfrm>
                          <a:prstGeom prst="rect"/>
                          <a:noFill/>
                          <a:ln w="12700" cmpd="sng" cap="flat">
                            <a:noFill/>
                            <a:prstDash val="solid"/>
                            <a:miter/>
                          </a:ln>
                        </pic:spPr>
                      </pic:pic>
                      <pic:pic>
                        <pic:nvPicPr>
                          <pic:cNvPr id="32" name="图片 32"/>
                          <pic:cNvPicPr/>
                        </pic:nvPicPr>
                        <pic:blipFill>
                          <a:blip r:embed="rId12"/>
                          <a:stretch>
                            <a:fillRect/>
                          </a:stretch>
                        </pic:blipFill>
                        <pic:spPr>
                          <a:xfrm rot="0">
                            <a:off x="2925444" y="832485"/>
                            <a:ext cx="170814" cy="128270"/>
                          </a:xfrm>
                          <a:prstGeom prst="rect"/>
                          <a:noFill/>
                          <a:ln w="12700" cmpd="sng" cap="flat">
                            <a:noFill/>
                            <a:prstDash val="solid"/>
                            <a:miter/>
                          </a:ln>
                        </pic:spPr>
                      </pic:pic>
                      <wps:wsp>
                        <wps:cNvPr id="33" name=" 33"/>
                        <wps:cNvSpPr/>
                        <wps:spPr>
                          <a:xfrm rot="0">
                            <a:off x="1577340" y="306069"/>
                            <a:ext cx="38099" cy="180340"/>
                          </a:xfrm>
                          <a:custGeom>
                            <a:gdLst>
                              <a:gd name="T1" fmla="*/ 0 w 21600"/>
                              <a:gd name="T2" fmla="*/ 0 h 21600"/>
                              <a:gd name="T3" fmla="*/ 21600 w 21600"/>
                              <a:gd name="T4" fmla="*/ 21600 h 21600"/>
                            </a:gdLst>
                            <a:rect l="T1" t="T2" r="T3" b="T4"/>
                            <a:pathLst>
                              <a:path w="21600" h="21600">
                                <a:moveTo>
                                  <a:pt x="7183" y="17039"/>
                                </a:moveTo>
                                <a:lnTo>
                                  <a:pt x="1" y="17039"/>
                                </a:lnTo>
                                <a:lnTo>
                                  <a:pt x="10801" y="21602"/>
                                </a:lnTo>
                                <a:lnTo>
                                  <a:pt x="19819" y="17803"/>
                                </a:lnTo>
                                <a:lnTo>
                                  <a:pt x="7183" y="17792"/>
                                </a:lnTo>
                                <a:lnTo>
                                  <a:pt x="7183" y="17027"/>
                                </a:lnTo>
                                <a:close/>
                              </a:path>
                              <a:path w="21600" h="21600">
                                <a:moveTo>
                                  <a:pt x="14419" y="3805"/>
                                </a:moveTo>
                                <a:lnTo>
                                  <a:pt x="7237" y="3805"/>
                                </a:lnTo>
                                <a:lnTo>
                                  <a:pt x="7183" y="17792"/>
                                </a:lnTo>
                                <a:lnTo>
                                  <a:pt x="14365" y="17792"/>
                                </a:lnTo>
                                <a:lnTo>
                                  <a:pt x="14419" y="3805"/>
                                </a:lnTo>
                                <a:close/>
                              </a:path>
                              <a:path w="21600" h="21600">
                                <a:moveTo>
                                  <a:pt x="21600" y="17039"/>
                                </a:moveTo>
                                <a:lnTo>
                                  <a:pt x="14419" y="17039"/>
                                </a:lnTo>
                                <a:lnTo>
                                  <a:pt x="14419" y="17792"/>
                                </a:lnTo>
                                <a:lnTo>
                                  <a:pt x="19819" y="17792"/>
                                </a:lnTo>
                                <a:lnTo>
                                  <a:pt x="21600" y="17039"/>
                                </a:lnTo>
                                <a:close/>
                              </a:path>
                              <a:path w="21600" h="21600">
                                <a:moveTo>
                                  <a:pt x="10801" y="-4"/>
                                </a:moveTo>
                                <a:lnTo>
                                  <a:pt x="1" y="4558"/>
                                </a:lnTo>
                                <a:lnTo>
                                  <a:pt x="7183" y="4558"/>
                                </a:lnTo>
                                <a:lnTo>
                                  <a:pt x="7183" y="3794"/>
                                </a:lnTo>
                                <a:lnTo>
                                  <a:pt x="19819" y="3805"/>
                                </a:lnTo>
                                <a:lnTo>
                                  <a:pt x="10801" y="6"/>
                                </a:lnTo>
                                <a:close/>
                              </a:path>
                              <a:path w="21600" h="21600">
                                <a:moveTo>
                                  <a:pt x="19819" y="3805"/>
                                </a:moveTo>
                                <a:lnTo>
                                  <a:pt x="14419" y="3805"/>
                                </a:lnTo>
                                <a:lnTo>
                                  <a:pt x="14419" y="4558"/>
                                </a:lnTo>
                                <a:lnTo>
                                  <a:pt x="21600" y="4558"/>
                                </a:lnTo>
                                <a:lnTo>
                                  <a:pt x="19819" y="3805"/>
                                </a:lnTo>
                                <a:close/>
                              </a:path>
                            </a:pathLst>
                          </a:custGeom>
                          <a:solidFill>
                            <a:srgbClr val="FF0000"/>
                          </a:solidFill>
                          <a:ln w="12700" cmpd="sng" cap="flat">
                            <a:noFill/>
                            <a:prstDash val="solid"/>
                            <a:miter/>
                          </a:ln>
                        </wps:spPr>
                        <wps:bodyPr vert="horz" wrap="square" lIns="91440" tIns="45720" rIns="91440" bIns="45720" anchor="t" anchorCtr="0" upright="0">
                          <a:noAutofit/>
                        </wps:bodyPr>
                      </wps:wsp>
                      <wps:wsp>
                        <wps:cNvPr id="34" name="曲线 34"/>
                        <wps:cNvSpPr/>
                        <wps:spPr>
                          <a:xfrm rot="0">
                            <a:off x="2547620" y="494030"/>
                            <a:ext cx="449579" cy="208279"/>
                          </a:xfrm>
                          <a:custGeom>
                            <a:gdLst>
                              <a:gd name="T1" fmla="*/ 0 w 21600"/>
                              <a:gd name="T2" fmla="*/ 0 h 21600"/>
                              <a:gd name="T3" fmla="*/ 21600 w 21600"/>
                              <a:gd name="T4" fmla="*/ 21600 h 21600"/>
                            </a:gdLst>
                            <a:rect l="T1" t="T2" r="T3" b="T4"/>
                            <a:pathLst>
                              <a:path w="21600" h="21600">
                                <a:moveTo>
                                  <a:pt x="0" y="3633"/>
                                </a:moveTo>
                                <a:lnTo>
                                  <a:pt x="122" y="2179"/>
                                </a:lnTo>
                                <a:lnTo>
                                  <a:pt x="488" y="1056"/>
                                </a:lnTo>
                                <a:lnTo>
                                  <a:pt x="1008" y="264"/>
                                </a:lnTo>
                                <a:lnTo>
                                  <a:pt x="1680" y="0"/>
                                </a:lnTo>
                                <a:lnTo>
                                  <a:pt x="19950" y="0"/>
                                </a:lnTo>
                                <a:lnTo>
                                  <a:pt x="20591" y="264"/>
                                </a:lnTo>
                                <a:lnTo>
                                  <a:pt x="21111" y="1056"/>
                                </a:lnTo>
                                <a:lnTo>
                                  <a:pt x="21477" y="2179"/>
                                </a:lnTo>
                                <a:lnTo>
                                  <a:pt x="21600" y="3633"/>
                                </a:lnTo>
                                <a:lnTo>
                                  <a:pt x="21600" y="18033"/>
                                </a:lnTo>
                                <a:lnTo>
                                  <a:pt x="21477" y="19420"/>
                                </a:lnTo>
                                <a:lnTo>
                                  <a:pt x="21111" y="20543"/>
                                </a:lnTo>
                                <a:lnTo>
                                  <a:pt x="20591" y="21335"/>
                                </a:lnTo>
                                <a:lnTo>
                                  <a:pt x="19950" y="21600"/>
                                </a:lnTo>
                                <a:lnTo>
                                  <a:pt x="1680" y="21600"/>
                                </a:lnTo>
                                <a:lnTo>
                                  <a:pt x="1008" y="21335"/>
                                </a:lnTo>
                                <a:lnTo>
                                  <a:pt x="488" y="20543"/>
                                </a:lnTo>
                                <a:lnTo>
                                  <a:pt x="122" y="19420"/>
                                </a:lnTo>
                                <a:lnTo>
                                  <a:pt x="0" y="18033"/>
                                </a:lnTo>
                                <a:lnTo>
                                  <a:pt x="0" y="3633"/>
                                </a:lnTo>
                                <a:close/>
                              </a:path>
                            </a:pathLst>
                          </a:custGeom>
                          <a:noFill/>
                          <a:ln w="12693" cmpd="sng" cap="flat">
                            <a:solidFill>
                              <a:srgbClr val="000000"/>
                            </a:solidFill>
                            <a:prstDash val="solid"/>
                            <a:miter/>
                          </a:ln>
                        </wps:spPr>
                        <wps:bodyPr vert="horz" wrap="square" lIns="91440" tIns="45720" rIns="91440" bIns="45720" anchor="t" anchorCtr="0" upright="0">
                          <a:noAutofit/>
                        </wps:bodyPr>
                      </wps:wsp>
                      <pic:pic>
                        <pic:nvPicPr>
                          <pic:cNvPr id="36" name="图片 36"/>
                          <pic:cNvPicPr/>
                        </pic:nvPicPr>
                        <pic:blipFill>
                          <a:blip r:embed="rId13"/>
                          <a:stretch>
                            <a:fillRect/>
                          </a:stretch>
                        </pic:blipFill>
                        <pic:spPr>
                          <a:xfrm rot="0">
                            <a:off x="3027045" y="507365"/>
                            <a:ext cx="190499" cy="177165"/>
                          </a:xfrm>
                          <a:prstGeom prst="rect"/>
                          <a:noFill/>
                          <a:ln w="12700" cmpd="sng" cap="flat">
                            <a:noFill/>
                            <a:prstDash val="solid"/>
                            <a:miter/>
                          </a:ln>
                        </pic:spPr>
                      </pic:pic>
                      <pic:pic>
                        <pic:nvPicPr>
                          <pic:cNvPr id="38" name="图片 38"/>
                          <pic:cNvPicPr/>
                        </pic:nvPicPr>
                        <pic:blipFill>
                          <a:blip r:embed="rId14"/>
                          <a:stretch>
                            <a:fillRect/>
                          </a:stretch>
                        </pic:blipFill>
                        <pic:spPr>
                          <a:xfrm rot="0">
                            <a:off x="2927349" y="443230"/>
                            <a:ext cx="170814" cy="128270"/>
                          </a:xfrm>
                          <a:prstGeom prst="rect"/>
                          <a:noFill/>
                          <a:ln w="12700" cmpd="sng" cap="flat">
                            <a:noFill/>
                            <a:prstDash val="solid"/>
                            <a:miter/>
                          </a:ln>
                        </pic:spPr>
                      </pic:pic>
                      <wps:wsp>
                        <wps:cNvPr id="39" name=" 39"/>
                        <wps:cNvSpPr/>
                        <wps:spPr>
                          <a:xfrm rot="0">
                            <a:off x="666750" y="574675"/>
                            <a:ext cx="1885949" cy="40639"/>
                          </a:xfrm>
                          <a:custGeom>
                            <a:gdLst>
                              <a:gd name="T1" fmla="*/ 0 w 21600"/>
                              <a:gd name="T2" fmla="*/ 0 h 21600"/>
                              <a:gd name="T3" fmla="*/ 21600 w 21600"/>
                              <a:gd name="T4" fmla="*/ 21600 h 21600"/>
                            </a:gdLst>
                            <a:rect l="T1" t="T2" r="T3" b="T4"/>
                            <a:pathLst>
                              <a:path w="21600" h="21600">
                                <a:moveTo>
                                  <a:pt x="8196" y="10101"/>
                                </a:moveTo>
                                <a:lnTo>
                                  <a:pt x="8058" y="6709"/>
                                </a:lnTo>
                                <a:lnTo>
                                  <a:pt x="7760" y="-23"/>
                                </a:lnTo>
                                <a:lnTo>
                                  <a:pt x="7760" y="6709"/>
                                </a:lnTo>
                                <a:lnTo>
                                  <a:pt x="0" y="8076"/>
                                </a:lnTo>
                                <a:lnTo>
                                  <a:pt x="0" y="14809"/>
                                </a:lnTo>
                                <a:lnTo>
                                  <a:pt x="7767" y="13493"/>
                                </a:lnTo>
                                <a:lnTo>
                                  <a:pt x="7767" y="20226"/>
                                </a:lnTo>
                                <a:lnTo>
                                  <a:pt x="8196" y="10101"/>
                                </a:lnTo>
                                <a:close/>
                              </a:path>
                              <a:path w="21600" h="21600">
                                <a:moveTo>
                                  <a:pt x="21599" y="11468"/>
                                </a:moveTo>
                                <a:lnTo>
                                  <a:pt x="21454" y="8076"/>
                                </a:lnTo>
                                <a:lnTo>
                                  <a:pt x="21163" y="1343"/>
                                </a:lnTo>
                                <a:lnTo>
                                  <a:pt x="21163" y="8076"/>
                                </a:lnTo>
                                <a:lnTo>
                                  <a:pt x="13403" y="9089"/>
                                </a:lnTo>
                                <a:lnTo>
                                  <a:pt x="13403" y="15822"/>
                                </a:lnTo>
                                <a:lnTo>
                                  <a:pt x="21163" y="14860"/>
                                </a:lnTo>
                                <a:lnTo>
                                  <a:pt x="21163" y="21593"/>
                                </a:lnTo>
                                <a:lnTo>
                                  <a:pt x="21599" y="11468"/>
                                </a:lnTo>
                                <a:close/>
                              </a:path>
                            </a:pathLst>
                          </a:custGeom>
                          <a:solidFill>
                            <a:srgbClr val="000000"/>
                          </a:solidFill>
                          <a:ln w="12700" cmpd="sng" cap="flat">
                            <a:noFill/>
                            <a:prstDash val="solid"/>
                            <a:miter/>
                          </a:ln>
                        </wps:spPr>
                        <wps:bodyPr vert="horz" wrap="square" lIns="91440" tIns="45720" rIns="91440" bIns="45720" anchor="t" anchorCtr="0" upright="0">
                          <a:noAutofit/>
                        </wps:bodyPr>
                      </wps:wsp>
                      <pic:pic>
                        <pic:nvPicPr>
                          <pic:cNvPr id="41" name="图片 41"/>
                          <pic:cNvPicPr/>
                        </pic:nvPicPr>
                        <pic:blipFill>
                          <a:blip r:embed="rId15"/>
                          <a:stretch>
                            <a:fillRect/>
                          </a:stretch>
                        </pic:blipFill>
                        <pic:spPr>
                          <a:xfrm rot="0">
                            <a:off x="2670174" y="0"/>
                            <a:ext cx="227329" cy="226059"/>
                          </a:xfrm>
                          <a:prstGeom prst="rect"/>
                          <a:noFill/>
                          <a:ln w="12700" cmpd="sng" cap="flat">
                            <a:noFill/>
                            <a:prstDash val="solid"/>
                            <a:miter/>
                          </a:ln>
                        </pic:spPr>
                      </pic:pic>
                      <wps:wsp>
                        <wps:cNvPr id="42" name=" 42"/>
                        <wps:cNvSpPr/>
                        <wps:spPr>
                          <a:xfrm rot="0">
                            <a:off x="1831340" y="253999"/>
                            <a:ext cx="859154" cy="320039"/>
                          </a:xfrm>
                          <a:custGeom>
                            <a:gdLst>
                              <a:gd name="T1" fmla="*/ 0 w 21600"/>
                              <a:gd name="T2" fmla="*/ 0 h 21600"/>
                              <a:gd name="T3" fmla="*/ 21600 w 21600"/>
                              <a:gd name="T4" fmla="*/ 21600 h 21600"/>
                            </a:gdLst>
                            <a:rect l="T1" t="T2" r="T3" b="T4"/>
                            <a:pathLst>
                              <a:path w="21600" h="21600">
                                <a:moveTo>
                                  <a:pt x="733" y="19154"/>
                                </a:moveTo>
                                <a:lnTo>
                                  <a:pt x="-1" y="21211"/>
                                </a:lnTo>
                                <a:lnTo>
                                  <a:pt x="1054" y="21558"/>
                                </a:lnTo>
                                <a:lnTo>
                                  <a:pt x="975" y="20915"/>
                                </a:lnTo>
                                <a:lnTo>
                                  <a:pt x="798" y="20915"/>
                                </a:lnTo>
                                <a:lnTo>
                                  <a:pt x="685" y="20099"/>
                                </a:lnTo>
                                <a:lnTo>
                                  <a:pt x="846" y="19970"/>
                                </a:lnTo>
                                <a:lnTo>
                                  <a:pt x="733" y="19154"/>
                                </a:lnTo>
                                <a:close/>
                              </a:path>
                              <a:path w="21600" h="21600">
                                <a:moveTo>
                                  <a:pt x="846" y="19970"/>
                                </a:moveTo>
                                <a:lnTo>
                                  <a:pt x="685" y="20099"/>
                                </a:lnTo>
                                <a:lnTo>
                                  <a:pt x="798" y="20915"/>
                                </a:lnTo>
                                <a:lnTo>
                                  <a:pt x="941" y="20787"/>
                                </a:lnTo>
                                <a:lnTo>
                                  <a:pt x="846" y="19970"/>
                                </a:lnTo>
                                <a:close/>
                              </a:path>
                              <a:path w="21600" h="21600">
                                <a:moveTo>
                                  <a:pt x="941" y="20787"/>
                                </a:moveTo>
                                <a:lnTo>
                                  <a:pt x="798" y="20915"/>
                                </a:lnTo>
                                <a:lnTo>
                                  <a:pt x="973" y="20915"/>
                                </a:lnTo>
                                <a:lnTo>
                                  <a:pt x="941" y="20787"/>
                                </a:lnTo>
                                <a:close/>
                              </a:path>
                              <a:path w="21600" h="21600">
                                <a:moveTo>
                                  <a:pt x="20642" y="813"/>
                                </a:moveTo>
                                <a:lnTo>
                                  <a:pt x="846" y="19970"/>
                                </a:lnTo>
                                <a:lnTo>
                                  <a:pt x="941" y="20787"/>
                                </a:lnTo>
                                <a:lnTo>
                                  <a:pt x="20738" y="1630"/>
                                </a:lnTo>
                                <a:lnTo>
                                  <a:pt x="20642" y="813"/>
                                </a:lnTo>
                                <a:close/>
                              </a:path>
                              <a:path w="21600" h="21600">
                                <a:moveTo>
                                  <a:pt x="21471" y="640"/>
                                </a:moveTo>
                                <a:lnTo>
                                  <a:pt x="20783" y="640"/>
                                </a:lnTo>
                                <a:lnTo>
                                  <a:pt x="20896" y="1456"/>
                                </a:lnTo>
                                <a:lnTo>
                                  <a:pt x="20736" y="1630"/>
                                </a:lnTo>
                                <a:lnTo>
                                  <a:pt x="20848" y="2401"/>
                                </a:lnTo>
                                <a:lnTo>
                                  <a:pt x="21471" y="646"/>
                                </a:lnTo>
                                <a:close/>
                              </a:path>
                              <a:path w="21600" h="21600">
                                <a:moveTo>
                                  <a:pt x="20786" y="640"/>
                                </a:moveTo>
                                <a:lnTo>
                                  <a:pt x="20642" y="813"/>
                                </a:lnTo>
                                <a:lnTo>
                                  <a:pt x="20738" y="1630"/>
                                </a:lnTo>
                                <a:lnTo>
                                  <a:pt x="20898" y="1456"/>
                                </a:lnTo>
                                <a:lnTo>
                                  <a:pt x="20786" y="640"/>
                                </a:lnTo>
                                <a:close/>
                              </a:path>
                              <a:path w="21600" h="21600">
                                <a:moveTo>
                                  <a:pt x="20530" y="-2"/>
                                </a:moveTo>
                                <a:lnTo>
                                  <a:pt x="20642" y="813"/>
                                </a:lnTo>
                                <a:lnTo>
                                  <a:pt x="20786" y="640"/>
                                </a:lnTo>
                                <a:lnTo>
                                  <a:pt x="21473" y="640"/>
                                </a:lnTo>
                                <a:lnTo>
                                  <a:pt x="21583" y="344"/>
                                </a:lnTo>
                                <a:lnTo>
                                  <a:pt x="20530" y="3"/>
                                </a:lnTo>
                                <a:close/>
                              </a:path>
                            </a:pathLst>
                          </a:custGeom>
                          <a:solidFill>
                            <a:srgbClr val="FF0000"/>
                          </a:solidFill>
                          <a:ln w="12700" cmpd="sng" cap="flat">
                            <a:noFill/>
                            <a:prstDash val="solid"/>
                            <a:miter/>
                          </a:ln>
                        </wps:spPr>
                        <wps:bodyPr vert="horz" wrap="square" lIns="91440" tIns="45720" rIns="91440" bIns="45720" anchor="t" anchorCtr="0" upright="0">
                          <a:noAutofit/>
                        </wps:bodyPr>
                      </wps:wsp>
                      <wps:wsp>
                        <wps:cNvPr id="43" name="文本框 43"/>
                        <wps:cNvSpPr/>
                        <wps:spPr>
                          <a:xfrm rot="0">
                            <a:off x="1516380" y="213359"/>
                            <a:ext cx="183514" cy="118109"/>
                          </a:xfrm>
                          <a:prstGeom prst="rect"/>
                          <a:noFill/>
                          <a:ln w="12700" cmpd="sng" cap="flat">
                            <a:noFill/>
                            <a:prstDash val="solid"/>
                            <a:miter/>
                          </a:ln>
                        </wps:spPr>
                        <wps:txbx id="44">
                          <w:txbxContent>
                            <w:p>
                              <w:pPr>
                                <w:spacing w:line="184" w:lineRule="exact"/>
                                <w:rPr>
                                  <w:rFonts w:ascii="Trebuchet MS" w:hAnsi="Trebuchet MS"/>
                                  <w:sz w:val="16"/>
                                </w:rPr>
                              </w:pPr>
                              <w:r>
                                <w:rPr>
                                  <w:rFonts w:ascii="Trebuchet MS" w:hAnsi="Trebuchet MS"/>
                                  <w:spacing w:val="-3"/>
                                  <w:w w:val="104"/>
                                  <w:sz w:val="16"/>
                                </w:rPr>
                                <w:t>TAP</w:t>
                              </w:r>
                            </w:p>
                          </w:txbxContent>
                        </wps:txbx>
                        <wps:bodyPr vert="horz" wrap="square" lIns="0" tIns="0" rIns="0" bIns="0" anchor="t" anchorCtr="0" upright="1">
                          <a:noAutofit/>
                        </wps:bodyPr>
                      </wps:wsp>
                      <wps:wsp>
                        <wps:cNvPr id="45" name="文本框 45"/>
                        <wps:cNvSpPr/>
                        <wps:spPr>
                          <a:xfrm rot="0">
                            <a:off x="298450" y="537210"/>
                            <a:ext cx="299719" cy="118110"/>
                          </a:xfrm>
                          <a:prstGeom prst="rect"/>
                          <a:noFill/>
                          <a:ln w="12700" cmpd="sng" cap="flat">
                            <a:noFill/>
                            <a:prstDash val="solid"/>
                            <a:miter/>
                          </a:ln>
                        </wps:spPr>
                        <wps:txbx id="46">
                          <w:txbxContent>
                            <w:p>
                              <w:pPr>
                                <w:spacing w:line="184" w:lineRule="exact"/>
                                <w:rPr>
                                  <w:rFonts w:ascii="Trebuchet MS" w:hAnsi="Trebuchet MS"/>
                                  <w:sz w:val="16"/>
                                </w:rPr>
                              </w:pPr>
                              <w:r>
                                <w:rPr>
                                  <w:rFonts w:ascii="Trebuchet MS" w:hAnsi="Trebuchet MS"/>
                                  <w:spacing w:val="-3"/>
                                  <w:w w:val="95"/>
                                  <w:sz w:val="16"/>
                                </w:rPr>
                                <w:t>Trigger</w:t>
                              </w:r>
                            </w:p>
                          </w:txbxContent>
                        </wps:txbx>
                        <wps:bodyPr vert="horz" wrap="square" lIns="0" tIns="0" rIns="0" bIns="0" anchor="t" anchorCtr="0" upright="1">
                          <a:noAutofit/>
                        </wps:bodyPr>
                      </wps:wsp>
                      <wps:wsp>
                        <wps:cNvPr id="47" name="文本框 47"/>
                        <wps:cNvSpPr/>
                        <wps:spPr>
                          <a:xfrm rot="0">
                            <a:off x="1522095" y="537210"/>
                            <a:ext cx="182244" cy="118110"/>
                          </a:xfrm>
                          <a:prstGeom prst="rect"/>
                          <a:noFill/>
                          <a:ln w="12700" cmpd="sng" cap="flat">
                            <a:noFill/>
                            <a:prstDash val="solid"/>
                            <a:miter/>
                          </a:ln>
                        </wps:spPr>
                        <wps:txbx id="48">
                          <w:txbxContent>
                            <w:p>
                              <w:pPr>
                                <w:spacing w:line="184" w:lineRule="exact"/>
                                <w:rPr>
                                  <w:rFonts w:ascii="Trebuchet MS" w:hAnsi="Trebuchet MS"/>
                                  <w:sz w:val="16"/>
                                </w:rPr>
                              </w:pPr>
                              <w:r>
                                <w:rPr>
                                  <w:rFonts w:ascii="Trebuchet MS" w:hAnsi="Trebuchet MS"/>
                                  <w:color w:val="FF0000"/>
                                  <w:sz w:val="16"/>
                                </w:rPr>
                                <w:t>App</w:t>
                              </w:r>
                            </w:p>
                          </w:txbxContent>
                        </wps:txbx>
                        <wps:bodyPr vert="horz" wrap="square" lIns="0" tIns="0" rIns="0" bIns="0" anchor="t" anchorCtr="0" upright="1">
                          <a:noAutofit/>
                        </wps:bodyPr>
                      </wps:wsp>
                      <wps:wsp>
                        <wps:cNvPr id="49" name="文本框 49"/>
                        <wps:cNvSpPr/>
                        <wps:spPr>
                          <a:xfrm rot="0">
                            <a:off x="2634614" y="539749"/>
                            <a:ext cx="287654" cy="118110"/>
                          </a:xfrm>
                          <a:prstGeom prst="rect"/>
                          <a:noFill/>
                          <a:ln w="12700" cmpd="sng" cap="flat">
                            <a:noFill/>
                            <a:prstDash val="solid"/>
                            <a:miter/>
                          </a:ln>
                        </wps:spPr>
                        <wps:txbx id="50">
                          <w:txbxContent>
                            <w:p>
                              <w:pPr>
                                <w:spacing w:line="184" w:lineRule="exact"/>
                                <w:rPr>
                                  <w:rFonts w:ascii="Trebuchet MS" w:hAnsi="Trebuchet MS"/>
                                  <w:sz w:val="16"/>
                                </w:rPr>
                              </w:pPr>
                              <w:r>
                                <w:rPr>
                                  <w:rFonts w:ascii="Trebuchet MS" w:hAnsi="Trebuchet MS"/>
                                  <w:w w:val="95"/>
                                  <w:sz w:val="16"/>
                                </w:rPr>
                                <w:t>Action</w:t>
                              </w:r>
                            </w:p>
                          </w:txbxContent>
                        </wps:txbx>
                        <wps:bodyPr vert="horz" wrap="square" lIns="0" tIns="0" rIns="0" bIns="0" anchor="t" anchorCtr="0" upright="1">
                          <a:noAutofit/>
                        </wps:bodyPr>
                      </wps:wsp>
                      <wps:wsp>
                        <wps:cNvPr id="51" name="文本框 51"/>
                        <wps:cNvSpPr/>
                        <wps:spPr>
                          <a:xfrm rot="0">
                            <a:off x="282575" y="930274"/>
                            <a:ext cx="299719" cy="118110"/>
                          </a:xfrm>
                          <a:prstGeom prst="rect"/>
                          <a:noFill/>
                          <a:ln w="12700" cmpd="sng" cap="flat">
                            <a:noFill/>
                            <a:prstDash val="solid"/>
                            <a:miter/>
                          </a:ln>
                        </wps:spPr>
                        <wps:txbx id="52">
                          <w:txbxContent>
                            <w:p>
                              <w:pPr>
                                <w:spacing w:line="184" w:lineRule="exact"/>
                                <w:rPr>
                                  <w:rFonts w:ascii="Trebuchet MS" w:hAnsi="Trebuchet MS"/>
                                  <w:sz w:val="16"/>
                                </w:rPr>
                              </w:pPr>
                              <w:r>
                                <w:rPr>
                                  <w:rFonts w:ascii="Trebuchet MS" w:hAnsi="Trebuchet MS"/>
                                  <w:spacing w:val="-3"/>
                                  <w:w w:val="95"/>
                                  <w:sz w:val="16"/>
                                </w:rPr>
                                <w:t>Trigger</w:t>
                              </w:r>
                            </w:p>
                          </w:txbxContent>
                        </wps:txbx>
                        <wps:bodyPr vert="horz" wrap="square" lIns="0" tIns="0" rIns="0" bIns="0" anchor="t" anchorCtr="0" upright="1">
                          <a:noAutofit/>
                        </wps:bodyPr>
                      </wps:wsp>
                      <wps:wsp>
                        <wps:cNvPr id="53" name="文本框 53"/>
                        <wps:cNvSpPr/>
                        <wps:spPr>
                          <a:xfrm rot="0">
                            <a:off x="1523365" y="931545"/>
                            <a:ext cx="182244" cy="118109"/>
                          </a:xfrm>
                          <a:prstGeom prst="rect"/>
                          <a:noFill/>
                          <a:ln w="12700" cmpd="sng" cap="flat">
                            <a:noFill/>
                            <a:prstDash val="solid"/>
                            <a:miter/>
                          </a:ln>
                        </wps:spPr>
                        <wps:txbx id="54">
                          <w:txbxContent>
                            <w:p>
                              <w:pPr>
                                <w:spacing w:line="184" w:lineRule="exact"/>
                                <w:rPr>
                                  <w:rFonts w:ascii="Trebuchet MS" w:hAnsi="Trebuchet MS"/>
                                  <w:sz w:val="16"/>
                                </w:rPr>
                              </w:pPr>
                              <w:r>
                                <w:rPr>
                                  <w:rFonts w:ascii="Trebuchet MS" w:hAnsi="Trebuchet MS"/>
                                  <w:sz w:val="16"/>
                                </w:rPr>
                                <w:t>App</w:t>
                              </w:r>
                            </w:p>
                          </w:txbxContent>
                        </wps:txbx>
                        <wps:bodyPr vert="horz" wrap="square" lIns="0" tIns="0" rIns="0" bIns="0" anchor="t" anchorCtr="0" upright="1">
                          <a:noAutofit/>
                        </wps:bodyPr>
                      </wps:wsp>
                      <wps:wsp>
                        <wps:cNvPr id="55" name="文本框 55"/>
                        <wps:cNvSpPr/>
                        <wps:spPr>
                          <a:xfrm rot="0">
                            <a:off x="2626994" y="930274"/>
                            <a:ext cx="287654" cy="118110"/>
                          </a:xfrm>
                          <a:prstGeom prst="rect"/>
                          <a:noFill/>
                          <a:ln w="12700" cmpd="sng" cap="flat">
                            <a:noFill/>
                            <a:prstDash val="solid"/>
                            <a:miter/>
                          </a:ln>
                        </wps:spPr>
                        <wps:txbx id="56">
                          <w:txbxContent>
                            <w:p>
                              <w:pPr>
                                <w:spacing w:line="184" w:lineRule="exact"/>
                                <w:rPr>
                                  <w:rFonts w:ascii="Trebuchet MS" w:hAnsi="Trebuchet MS"/>
                                  <w:sz w:val="16"/>
                                </w:rPr>
                              </w:pPr>
                              <w:r>
                                <w:rPr>
                                  <w:rFonts w:ascii="Trebuchet MS" w:hAnsi="Trebuchet MS"/>
                                  <w:w w:val="95"/>
                                  <w:sz w:val="16"/>
                                </w:rPr>
                                <w:t>Action</w:t>
                              </w:r>
                            </w:p>
                          </w:txbxContent>
                        </wps:txbx>
                        <wps:bodyPr vert="horz" wrap="square" lIns="0" tIns="0" rIns="0" bIns="0" anchor="t" anchorCtr="0" upright="1">
                          <a:noAutofit/>
                        </wps:bodyPr>
                      </wps:wsp>
                      <wps:bodyPr vert="horz" wrap="square" lIns="91440" tIns="45720" rIns="91440" bIns="45720" anchor="t" anchorCtr="0" upright="0">
                        <a:noAutofit/>
                      </wps:bodyPr>
                    </wpg:wgp>
                  </a:graphicData>
                </a:graphic>
              </wp:anchor>
            </w:drawing>
          </mc:Choice>
          <mc:Fallback>
            <w:pict>
              <v:group type="#_x0000_t1" id="组合 57" o:spid="_x0000_s57" coordorigin="3638,486" coordsize="5066,1904" style="position:absolute;&#10;margin-left:181.95pt;&#10;margin-top:-77.7pt;&#10;width:253.34998pt;&#10;height:95.200005pt;&#10;z-index:21;&#10;mso-position-horizontal:absolute;&#10;mso-position-horizontal-relative:page;&#10;mso-position-vertical:absolute;&#10;mso-wrap-distance-left:0.0pt;&#10;mso-wrap-distance-right:0.0pt;">
                <v:shape type="#_x0000_t0" id="曲线 58" o:spid="_x0000_s58" coordsize="1981,1206" path="m1781,l201,l123,16l59,59l16,123l,201l,1004l16,1083l59,1146l123,1189l201,1206l1781,1206l1859,1189l1923,1146l1966,1083l1981,1004l1981,201l1966,123l1923,59l1859,16l1781,l1781,xe" style="position:absolute;&#10;left:5176;&#10;top:1079;&#10;width:1981;&#10;height:1206;" fillcolor="#F2F2F2" stroked="f" strokeweight="1.0pt">
                  <v:stroke color="#000000"/>
                </v:shape>
                <v:shape type="#_x0000_t0" id="曲线 59" o:spid="_x0000_s59" coordsize="1981,1206" path="m,201l16,123l59,59l123,16l201,l1781,l1859,16l1923,59l1966,123l1981,201l1981,1004l1966,1083l1923,1146l1859,1189l1781,1206l201,1206l123,1189l59,1146l16,1083l,1004l,201l,201xe" style="position:absolute;&#10;left:5176;&#10;top:1079;&#10;width:1981;&#10;height:1206;" filled="f" stroked="t" strokeweight="0.9995244pt">
                  <v:stroke color="#000000"/>
                </v:shape>
                <v:shape type="#_x0000_t0" id="曲线 60" o:spid="_x0000_s60" coordsize="2093,1639" path="m,273l10,200l38,135l79,80l135,37l201,9l273,l1820,l1892,9l1957,37l2013,80l2055,135l2083,200l2093,273l2093,1365l2083,1437l2055,1502l2013,1558l1957,1600l1892,1628l1820,1639l273,1639l201,1628l135,1600l79,1558l38,1502l10,1437l,1365l,273l,273xe" style="position:absolute;&#10;left:5123;&#10;top:750;&#10;width:2093;&#10;height:1639;" filled="f" stroked="t" strokeweight="0.9995244pt">
                  <v:stroke color="#000000"/>
                </v:shape>
                <v:shape type="#_x0000_t0" id="曲线 61" o:spid="_x0000_s61" coordsize="707,328" path="m,55l5,33l15,16l33,4l54,l652,l674,4l691,16l702,33l707,55l707,273l702,294l691,311l674,323l652,328l54,328l33,323l15,311l5,294l,273l,55l,55xe" style="position:absolute;&#10;left:5815;&#10;top:1261;&#10;width:707;&#10;height:328;" filled="f" stroked="t" strokeweight="0.9995244pt">
                  <v:stroke color="#FF0000"/>
                </v:shape>
                <v:shape type="#_x0000_t0" id="曲线 62" o:spid="_x0000_s62" coordsize="707,327" path="m,54l5,33l15,16l33,4l54,l652,l674,4l691,16l702,33l707,54l707,273l702,294l691,311l674,323l652,327l54,327l33,323l15,311l5,294l,273l,54l,54xe" style="position:absolute;&#10;left:5817;&#10;top:1880;&#10;width:707;&#10;height:327;" filled="f" stroked="t" strokeweight="0.9995244pt">
                  <v:stroke color="#000000"/>
                </v:shape>
                <v:shape type="#_x0000_t100" id=" 63" o:spid="_x0000_s63" style="position:absolute;&#10;left:4663;&#10;top:2010;&#10;width:2983;&#10;height:63;" fillcolor="#000000" stroked="f" strokeweight="1.0pt" adj="0,0,0">
                  <v:stroke color="#000000"/>
                </v:shape>
                <v:shape type="#_x0000_t0" id="曲线 64" o:spid="_x0000_s64" coordsize="707,328" path="m,55l4,33l16,16l33,4l54,l653,l674,4l691,16l703,33l707,55l707,273l703,294l691,311l674,323l653,328l54,328l33,323l16,311l4,294l,273l,55l,55xe" style="position:absolute;&#10;left:3981;&#10;top:1261;&#10;width:707;&#10;height:328;" filled="f" stroked="t" strokeweight="0.9995244pt">
                  <v:stroke color="#000000"/>
                </v:shape>
                <v:shape type="#_x0000_t75" id="图片 65" o:spid="_x0000_s65" style="position:absolute;&#10;left:3658;&#10;top:1298;&#10;width:275;&#10;height:244;" filled="f" stroked="f" strokeweight="1.0pt">
                  <v:imagedata r:id="rId16" o:title="1610084491697792155501"/>
                  <o:lock aspectratio="t"/>
                  <v:stroke color="#000000"/>
                </v:shape>
                <v:shape type="#_x0000_t75" id="图片 66" o:spid="_x0000_s66" style="position:absolute;&#10;left:4571;&#10;top:1191;&#10;width:268;&#10;height:202;" filled="f" stroked="f" strokeweight="1.0pt">
                  <v:imagedata r:id="rId17" o:title="629667141697792155504"/>
                  <o:lock aspectratio="t"/>
                  <v:stroke color="#000000"/>
                </v:shape>
                <v:shape type="#_x0000_t100" id=" 67" o:spid="_x0000_s67" style="position:absolute;&#10;left:6122;&#10;top:1585;&#10;width:61;&#10;height:294;" fillcolor="#FF0000" stroked="f" strokeweight="1.0pt" adj="0,0,0">
                  <v:stroke color="#000000"/>
                </v:shape>
                <v:shape type="#_x0000_t75" id="图片 68" o:spid="_x0000_s68" style="position:absolute;&#10;left:5215;&#10;top:1136;&#10;width:245;&#10;height:245;" filled="f" stroked="f" strokeweight="1.0pt">
                  <v:imagedata r:id="rId18" o:title="382526501697792155508"/>
                  <o:lock aspectratio="t"/>
                  <v:stroke color="#000000"/>
                </v:shape>
                <v:shape type="#_x0000_t0" id="曲线 69" o:spid="_x0000_s69" coordsize="707,327" path="m,54l5,33l16,16l34,4l55,l653,l674,4l691,16l703,33l707,54l707,272l703,294l691,311l674,323l653,327l55,327l34,323l16,311l5,294l,272l,54l,54xe" style="position:absolute;&#10;left:3955;&#10;top:1878;&#10;width:707;&#10;height:327;" filled="f" stroked="t" strokeweight="0.9995244pt">
                  <v:stroke color="#000000"/>
                </v:shape>
                <v:shape type="#_x0000_t75" id="图片 70" o:spid="_x0000_s70" style="position:absolute;&#10;left:3638;&#10;top:1915;&#10;width:289;&#10;height:244;" filled="f" stroked="f" strokeweight="1.0pt">
                  <v:imagedata r:id="rId19" o:title="2047981741697792155512"/>
                  <o:lock aspectratio="t"/>
                  <v:stroke color="#000000"/>
                </v:shape>
                <v:shape type="#_x0000_t75" id="图片 71" o:spid="_x0000_s71" style="position:absolute;&#10;left:4571;&#10;top:1809;&#10;width:268;&#10;height:202;" filled="f" stroked="f" strokeweight="1.0pt">
                  <v:imagedata r:id="rId20" o:title="4726256291697792155514"/>
                  <o:lock aspectratio="t"/>
                  <v:stroke color="#000000"/>
                </v:shape>
                <v:shape type="#_x0000_t75" id="图片 72" o:spid="_x0000_s72" style="position:absolute;&#10;left:6290;&#10;top:766;&#10;width:268;&#10;height:202;" filled="f" stroked="f" strokeweight="1.0pt">
                  <v:imagedata r:id="rId21" o:title="971809641697792155516"/>
                  <o:lock aspectratio="t"/>
                  <v:stroke color="#000000"/>
                </v:shape>
                <v:shape type="#_x0000_t75" id="图片 73" o:spid="_x0000_s73" style="position:absolute;&#10;left:6413;&#10;top:1805;&#10;width:268;&#10;height:201;" filled="f" stroked="f" strokeweight="1.0pt">
                  <v:imagedata r:id="rId22" o:title="2400277881697792155518"/>
                  <o:lock aspectratio="t"/>
                  <v:stroke color="#000000"/>
                </v:shape>
                <v:shape type="#_x0000_t0" id="曲线 74" o:spid="_x0000_s74" coordsize="707,327" path="m,54l4,33l16,16l33,4l54,l652,l674,4l691,16l703,33l707,54l707,272l703,294l691,311l674,323l652,327l54,327l33,323l16,311l4,294l,272l,54l,54xe" style="position:absolute;&#10;left:7638;&#10;top:1878;&#10;width:707;&#10;height:327;" filled="f" stroked="t" strokeweight="0.9995244pt">
                  <v:stroke color="#000000"/>
                </v:shape>
                <v:shape type="#_x0000_t75" id="图片 75" o:spid="_x0000_s75" style="position:absolute;&#10;left:8406;&#10;top:1898;&#10;width:290;&#10;height:294;" filled="f" stroked="f" strokeweight="1.0pt">
                  <v:imagedata r:id="rId23" o:title="4679436661697792155522"/>
                  <o:lock aspectratio="t"/>
                  <v:stroke color="#000000"/>
                </v:shape>
                <v:shape type="#_x0000_t75" id="图片 76" o:spid="_x0000_s76" style="position:absolute;&#10;left:8246;&#10;top:1797;&#10;width:268;&#10;height:202;" filled="f" stroked="f" strokeweight="1.0pt">
                  <v:imagedata r:id="rId24" o:title="6306305211697792155524"/>
                  <o:lock aspectratio="t"/>
                  <v:stroke color="#000000"/>
                </v:shape>
                <v:shape type="#_x0000_t100" id=" 77" o:spid="_x0000_s77" style="position:absolute;&#10;left:6122;&#10;top:968;&#10;width:59;&#10;height:284;" fillcolor="#FF0000" stroked="f" strokeweight="1.0pt" adj="0,0,0">
                  <v:stroke color="#000000"/>
                </v:shape>
                <v:shape type="#_x0000_t0" id="曲线 78" o:spid="_x0000_s78" coordsize="707,327" path="m,55l4,33l16,16l33,4l55,l653,l674,4l691,16l703,33l707,55l707,273l703,294l691,311l674,323l653,327l55,327l33,323l16,311l4,294l,273l,55l,55xe" style="position:absolute;&#10;left:7650;&#10;top:1264;&#10;width:707;&#10;height:327;" filled="f" stroked="t" strokeweight="0.9995244pt">
                  <v:stroke color="#000000"/>
                </v:shape>
                <v:shape type="#_x0000_t75" id="图片 79" o:spid="_x0000_s79" style="position:absolute;&#10;left:8406;&#10;top:1285;&#10;width:299;&#10;height:279;" filled="f" stroked="f" strokeweight="1.0pt">
                  <v:imagedata r:id="rId25" o:title="8401913071697792155529"/>
                  <o:lock aspectratio="t"/>
                  <v:stroke color="#000000"/>
                </v:shape>
                <v:shape type="#_x0000_t75" id="图片 80" o:spid="_x0000_s80" style="position:absolute;&#10;left:8248;&#10;top:1184;&#10;width:268;&#10;height:202;" filled="f" stroked="f" strokeweight="1.0pt">
                  <v:imagedata r:id="rId26" o:title="4054484541697792155531"/>
                  <o:lock aspectratio="t"/>
                  <v:stroke color="#000000"/>
                </v:shape>
                <v:shape type="#_x0000_t100" id=" 81" o:spid="_x0000_s81" style="position:absolute;&#10;left:4689;&#10;top:1391;&#10;width:2969;&#10;height:63;" fillcolor="#000000" stroked="f" strokeweight="1.0pt" adj="0,0,0">
                  <v:stroke color="#000000"/>
                </v:shape>
                <v:shape type="#_x0000_t75" id="图片 82" o:spid="_x0000_s82" style="position:absolute;&#10;left:7843;&#10;top:486;&#10;width:357;&#10;height:355;" filled="f" stroked="f" strokeweight="1.0pt">
                  <v:imagedata r:id="rId27" o:title="6627263021697792155535"/>
                  <o:lock aspectratio="t"/>
                  <v:stroke color="#000000"/>
                </v:shape>
                <v:shape type="#_x0000_t100" id=" 83" o:spid="_x0000_s83" style="position:absolute;&#10;left:6523;&#10;top:885;&#10;width:1352;&#10;height:503;" fillcolor="#FF0000" stroked="f" strokeweight="1.0pt" adj="0,0,0">
                  <v:stroke color="#000000"/>
                </v:shape>
                <v:shape type="#_x0000_t202" id="文本框 84" o:spid="_x0000_s84" style="position:absolute;&#10;left:6027;&#10;top:822;&#10;width:288;&#10;height:185;&#10;mso-wrap-style:square;" filled="f" stroked="f" strokeweight="1.0pt">
                  <v:textbox id="860" inset="0mm,0mm,0mm,0mm" o:insetmode="custom" style="layout-flow:horizontal;&#10;v-text-anchor:top;">
                    <w:txbxContent>
                      <w:p>
                        <w:pPr>
                          <w:spacing w:line="184" w:lineRule="exact"/>
                          <w:rPr>
                            <w:rFonts w:ascii="Trebuchet MS" w:hAnsi="Trebuchet MS"/>
                            <w:sz w:val="16"/>
                          </w:rPr>
                        </w:pPr>
                        <w:r>
                          <w:rPr>
                            <w:rFonts w:ascii="Trebuchet MS" w:hAnsi="Trebuchet MS"/>
                            <w:spacing w:val="-3"/>
                            <w:w w:val="104"/>
                            <w:sz w:val="16"/>
                          </w:rPr>
                          <w:t>TAP</w:t>
                        </w:r>
                      </w:p>
                    </w:txbxContent>
                  </v:textbox>
                  <v:stroke color="#000000"/>
                </v:shape>
                <v:shape type="#_x0000_t202" id="文本框 85" o:spid="_x0000_s85" style="position:absolute;&#10;left:4109;&#10;top:1332;&#10;width:471;&#10;height:186;&#10;mso-wrap-style:square;" filled="f" stroked="f" strokeweight="1.0pt">
                  <v:textbox id="861" inset="0mm,0mm,0mm,0mm" o:insetmode="custom" style="layout-flow:horizontal;&#10;v-text-anchor:top;">
                    <w:txbxContent>
                      <w:p>
                        <w:pPr>
                          <w:spacing w:line="184" w:lineRule="exact"/>
                          <w:rPr>
                            <w:rFonts w:ascii="Trebuchet MS" w:hAnsi="Trebuchet MS"/>
                            <w:sz w:val="16"/>
                          </w:rPr>
                        </w:pPr>
                        <w:r>
                          <w:rPr>
                            <w:rFonts w:ascii="Trebuchet MS" w:hAnsi="Trebuchet MS"/>
                            <w:spacing w:val="-3"/>
                            <w:w w:val="95"/>
                            <w:sz w:val="16"/>
                          </w:rPr>
                          <w:t>Trigger</w:t>
                        </w:r>
                      </w:p>
                    </w:txbxContent>
                  </v:textbox>
                  <v:stroke color="#000000"/>
                </v:shape>
                <v:shape type="#_x0000_t202" id="文本框 86" o:spid="_x0000_s86" style="position:absolute;&#10;left:6036;&#10;top:1332;&#10;width:286;&#10;height:186;&#10;mso-wrap-style:square;" filled="f" stroked="f" strokeweight="1.0pt">
                  <v:textbox id="862" inset="0mm,0mm,0mm,0mm" o:insetmode="custom" style="layout-flow:horizontal;&#10;v-text-anchor:top;">
                    <w:txbxContent>
                      <w:p>
                        <w:pPr>
                          <w:spacing w:line="184" w:lineRule="exact"/>
                          <w:rPr>
                            <w:rFonts w:ascii="Trebuchet MS" w:hAnsi="Trebuchet MS"/>
                            <w:sz w:val="16"/>
                          </w:rPr>
                        </w:pPr>
                        <w:r>
                          <w:rPr>
                            <w:rFonts w:ascii="Trebuchet MS" w:hAnsi="Trebuchet MS"/>
                            <w:color w:val="FF0000"/>
                            <w:sz w:val="16"/>
                          </w:rPr>
                          <w:t>App</w:t>
                        </w:r>
                      </w:p>
                    </w:txbxContent>
                  </v:textbox>
                  <v:stroke color="#000000"/>
                </v:shape>
                <v:shape type="#_x0000_t202" id="文本框 87" o:spid="_x0000_s87" style="position:absolute;&#10;left:7787;&#10;top:1336;&#10;width:452;&#10;height:186;&#10;mso-wrap-style:square;" filled="f" stroked="f" strokeweight="1.0pt">
                  <v:textbox id="863" inset="0mm,0mm,0mm,0mm" o:insetmode="custom" style="layout-flow:horizontal;&#10;v-text-anchor:top;">
                    <w:txbxContent>
                      <w:p>
                        <w:pPr>
                          <w:spacing w:line="184" w:lineRule="exact"/>
                          <w:rPr>
                            <w:rFonts w:ascii="Trebuchet MS" w:hAnsi="Trebuchet MS"/>
                            <w:sz w:val="16"/>
                          </w:rPr>
                        </w:pPr>
                        <w:r>
                          <w:rPr>
                            <w:rFonts w:ascii="Trebuchet MS" w:hAnsi="Trebuchet MS"/>
                            <w:w w:val="95"/>
                            <w:sz w:val="16"/>
                          </w:rPr>
                          <w:t>Action</w:t>
                        </w:r>
                      </w:p>
                    </w:txbxContent>
                  </v:textbox>
                  <v:stroke color="#000000"/>
                </v:shape>
                <v:shape type="#_x0000_t202" id="文本框 88" o:spid="_x0000_s88" style="position:absolute;&#10;left:4083;&#10;top:1951;&#10;width:471;&#10;height:186;&#10;mso-wrap-style:square;" filled="f" stroked="f" strokeweight="1.0pt">
                  <v:textbox id="864" inset="0mm,0mm,0mm,0mm" o:insetmode="custom" style="layout-flow:horizontal;&#10;v-text-anchor:top;">
                    <w:txbxContent>
                      <w:p>
                        <w:pPr>
                          <w:spacing w:line="184" w:lineRule="exact"/>
                          <w:rPr>
                            <w:rFonts w:ascii="Trebuchet MS" w:hAnsi="Trebuchet MS"/>
                            <w:sz w:val="16"/>
                          </w:rPr>
                        </w:pPr>
                        <w:r>
                          <w:rPr>
                            <w:rFonts w:ascii="Trebuchet MS" w:hAnsi="Trebuchet MS"/>
                            <w:spacing w:val="-3"/>
                            <w:w w:val="95"/>
                            <w:sz w:val="16"/>
                          </w:rPr>
                          <w:t>Trigger</w:t>
                        </w:r>
                      </w:p>
                    </w:txbxContent>
                  </v:textbox>
                  <v:stroke color="#000000"/>
                </v:shape>
                <v:shape type="#_x0000_t202" id="文本框 89" o:spid="_x0000_s89" style="position:absolute;&#10;left:6037;&#10;top:1953;&#10;width:286;&#10;height:185;&#10;mso-wrap-style:square;" filled="f" stroked="f" strokeweight="1.0pt">
                  <v:textbox id="865" inset="0mm,0mm,0mm,0mm" o:insetmode="custom" style="layout-flow:horizontal;&#10;v-text-anchor:top;">
                    <w:txbxContent>
                      <w:p>
                        <w:pPr>
                          <w:spacing w:line="184" w:lineRule="exact"/>
                          <w:rPr>
                            <w:rFonts w:ascii="Trebuchet MS" w:hAnsi="Trebuchet MS"/>
                            <w:sz w:val="16"/>
                          </w:rPr>
                        </w:pPr>
                        <w:r>
                          <w:rPr>
                            <w:rFonts w:ascii="Trebuchet MS" w:hAnsi="Trebuchet MS"/>
                            <w:sz w:val="16"/>
                          </w:rPr>
                          <w:t>App</w:t>
                        </w:r>
                      </w:p>
                    </w:txbxContent>
                  </v:textbox>
                  <v:stroke color="#000000"/>
                </v:shape>
                <v:shape type="#_x0000_t202" id="文本框 90" o:spid="_x0000_s90" style="position:absolute;&#10;left:7775;&#10;top:1951;&#10;width:452;&#10;height:186;&#10;mso-wrap-style:square;" filled="f" stroked="f" strokeweight="1.0pt">
                  <v:textbox id="866" inset="0mm,0mm,0mm,0mm" o:insetmode="custom" style="layout-flow:horizontal;&#10;v-text-anchor:top;">
                    <w:txbxContent>
                      <w:p>
                        <w:pPr>
                          <w:spacing w:line="184" w:lineRule="exact"/>
                          <w:rPr>
                            <w:rFonts w:ascii="Trebuchet MS" w:hAnsi="Trebuchet MS"/>
                            <w:sz w:val="16"/>
                          </w:rPr>
                        </w:pPr>
                        <w:r>
                          <w:rPr>
                            <w:rFonts w:ascii="Trebuchet MS" w:hAnsi="Trebuchet MS"/>
                            <w:w w:val="95"/>
                            <w:sz w:val="16"/>
                          </w:rPr>
                          <w:t>Action</w:t>
                        </w:r>
                      </w:p>
                    </w:txbxContent>
                  </v:textbox>
                  <v:stroke color="#000000"/>
                </v:shape>
                <w10:wrap type="topAndBottom"/>
              </v:group>
            </w:pict>
          </mc:Fallback>
        </mc:AlternateContent>
      </w:r>
    </w:p>
    <w:p>
      <w:pPr>
        <w:spacing w:before="98"/>
        <w:ind w:left="5567"/>
        <w:rPr>
          <w:rFonts w:ascii="Trebuchet MS" w:hAnsi="Trebuchet MS"/>
          <w:sz w:val="16"/>
        </w:rPr>
      </w:pPr>
      <w:bookmarkStart w:id="1" w:name="_bookmark1"/>
      <w:bookmarkEnd w:id="1"/>
      <w:r>
        <w:rPr>
          <w:rFonts w:ascii="Trebuchet MS" w:hAnsi="Trebuchet MS"/>
          <w:w w:val="90"/>
          <w:sz w:val="16"/>
        </w:rPr>
        <w:t>Malicious</w:t>
      </w:r>
      <w:r>
        <w:rPr>
          <w:rFonts w:ascii="Trebuchet MS" w:hAnsi="Trebuchet MS"/>
          <w:spacing w:val="-1"/>
          <w:w w:val="90"/>
          <w:sz w:val="16"/>
        </w:rPr>
        <w:t xml:space="preserve"> </w:t>
      </w:r>
      <w:r>
        <w:rPr>
          <w:rFonts w:ascii="Trebuchet MS" w:hAnsi="Trebuchet MS"/>
          <w:w w:val="90"/>
          <w:sz w:val="16"/>
        </w:rPr>
        <w:t>app</w:t>
      </w:r>
      <w:r>
        <w:rPr>
          <w:rFonts w:ascii="Trebuchet MS" w:hAnsi="Trebuchet MS"/>
          <w:spacing w:val="-2"/>
          <w:w w:val="90"/>
          <w:sz w:val="16"/>
        </w:rPr>
        <w:t xml:space="preserve"> </w:t>
      </w:r>
      <w:r>
        <w:rPr>
          <w:rFonts w:ascii="Trebuchet MS" w:hAnsi="Trebuchet MS"/>
          <w:w w:val="90"/>
          <w:sz w:val="16"/>
        </w:rPr>
        <w:t>maker</w:t>
      </w:r>
    </w:p>
    <w:p>
      <w:pPr>
        <w:pStyle w:val="18"/>
        <w:spacing w:before="4"/>
      </w:pPr>
    </w:p>
    <w:p>
      <w:pPr>
        <w:pStyle w:val="18"/>
        <w:spacing w:line="235" w:lineRule="auto"/>
        <w:ind w:left="975" w:right="904" w:firstLine="298"/>
        <w:jc w:val="both"/>
        <w:rPr>
          <w:w w:val="110"/>
        </w:rPr>
      </w:pPr>
      <w:r>
        <w:rPr>
          <w:w w:val="110"/>
        </w:rPr>
        <w:t>A TAP is effectively a “person-in-the-middle” between trigger and action</w:t>
      </w:r>
      <w:r>
        <w:rPr>
          <w:spacing w:val="1"/>
          <w:w w:val="110"/>
        </w:rPr>
        <w:t xml:space="preserve"> </w:t>
      </w:r>
      <w:r>
        <w:rPr>
          <w:w w:val="104"/>
        </w:rPr>
        <w:t>services. While greatly benefiting from the possibility of apps to run third-party</w:t>
      </w:r>
      <w:r>
        <w:rPr>
          <w:spacing w:val="1"/>
          <w:w w:val="104"/>
        </w:rPr>
        <w:t xml:space="preserve"> </w:t>
      </w:r>
      <w:r>
        <w:rPr>
          <w:w w:val="110"/>
        </w:rPr>
        <w:t>code, TAPs are subject to critical security and privacy concerns.</w:t>
      </w:r>
    </w:p>
    <w:p>
      <w:pPr>
        <w:pStyle w:val="18"/>
        <w:spacing w:line="235" w:lineRule="auto"/>
        <w:ind w:left="975" w:right="904" w:firstLine="298"/>
        <w:jc w:val="both"/>
        <w:rPr>
          <w:w w:val="110"/>
        </w:rPr>
      </w:pPr>
    </w:p>
    <w:p>
      <w:pPr>
        <w:pStyle w:val="18"/>
        <w:spacing w:line="235" w:lineRule="auto"/>
        <w:ind w:left="975" w:right="904" w:firstLine="298"/>
        <w:jc w:val="both"/>
        <w:rPr>
          <w:w w:val="110"/>
        </w:rPr>
      </w:pPr>
      <w:r>
        <mc:AlternateContent>
          <mc:Choice Requires="wps">
            <w:drawing>
              <wp:inline distT="0" distB="0" distL="114298" distR="114298">
                <wp:extent cx="3065145" cy="1532890"/>
                <wp:effectExtent l="0" t="0" r="0" b="0"/>
                <wp:docPr id="91" name="组合 91"/>
                <wp:cNvGraphicFramePr>
                  <a:graphicFrameLocks noChangeAspect="0"/>
                </wp:cNvGraphicFramePr>
                <a:graphic>
                  <a:graphicData uri="http://schemas.microsoft.com/office/word/2010/wordprocessingGroup">
                    <wpg:wgp>
                      <wpg:cNvPr id="92" name="组合 92"/>
                      <wpg:cNvGrpSpPr/>
                      <wpg:grpSpPr>
                        <a:xfrm rot="0">
                          <a:off x="0" y="0"/>
                          <a:ext cx="3065145" cy="1532890"/>
                          <a:chOff x="0" y="0"/>
                          <a:chExt cx="3065145" cy="1532890"/>
                        </a:xfrm>
                        <a:prstGeom prst="rect"/>
                        <a:solidFill>
                          <a:srgbClr val="FFFFFF"/>
                        </a:solidFill>
                        <a:ln w="12700" cmpd="sng" cap="flat">
                          <a:solidFill>
                            <a:srgbClr val="000000"/>
                          </a:solidFill>
                          <a:prstDash val="solid"/>
                          <a:miter/>
                        </a:ln>
                      </wpg:grpSpPr>
                      <wps:wsp>
                        <wps:cNvPr id="93" name="曲线 93"/>
                        <wps:cNvSpPr/>
                        <wps:spPr>
                          <a:xfrm rot="0">
                            <a:off x="0" y="0"/>
                            <a:ext cx="3065145" cy="1532890"/>
                          </a:xfrm>
                          <a:custGeom>
                            <a:gdLst>
                              <a:gd name="T1" fmla="*/ 0 w 21600"/>
                              <a:gd name="T2" fmla="*/ 0 h 21600"/>
                              <a:gd name="T3" fmla="*/ 21600 w 21600"/>
                              <a:gd name="T4" fmla="*/ 21600 h 21600"/>
                            </a:gdLst>
                            <a:rect l="T1" t="T2" r="T3" b="T4"/>
                            <a:pathLst>
                              <a:path w="21600" h="21600">
                                <a:moveTo>
                                  <a:pt x="648" y="0"/>
                                </a:moveTo>
                                <a:lnTo>
                                  <a:pt x="20951" y="0"/>
                                </a:lnTo>
                                <a:lnTo>
                                  <a:pt x="20995" y="0"/>
                                </a:lnTo>
                                <a:lnTo>
                                  <a:pt x="21036" y="8"/>
                                </a:lnTo>
                                <a:lnTo>
                                  <a:pt x="21080" y="26"/>
                                </a:lnTo>
                                <a:lnTo>
                                  <a:pt x="21121" y="44"/>
                                </a:lnTo>
                                <a:lnTo>
                                  <a:pt x="21161" y="71"/>
                                </a:lnTo>
                                <a:lnTo>
                                  <a:pt x="21201" y="98"/>
                                </a:lnTo>
                                <a:lnTo>
                                  <a:pt x="21242" y="134"/>
                                </a:lnTo>
                                <a:lnTo>
                                  <a:pt x="21277" y="170"/>
                                </a:lnTo>
                                <a:lnTo>
                                  <a:pt x="21492" y="581"/>
                                </a:lnTo>
                                <a:lnTo>
                                  <a:pt x="21595" y="1127"/>
                                </a:lnTo>
                                <a:lnTo>
                                  <a:pt x="21600" y="1297"/>
                                </a:lnTo>
                                <a:lnTo>
                                  <a:pt x="21600" y="20302"/>
                                </a:lnTo>
                                <a:lnTo>
                                  <a:pt x="21600" y="20383"/>
                                </a:lnTo>
                                <a:lnTo>
                                  <a:pt x="21595" y="20472"/>
                                </a:lnTo>
                                <a:lnTo>
                                  <a:pt x="21586" y="20553"/>
                                </a:lnTo>
                                <a:lnTo>
                                  <a:pt x="21582" y="20642"/>
                                </a:lnTo>
                                <a:lnTo>
                                  <a:pt x="21443" y="21161"/>
                                </a:lnTo>
                                <a:lnTo>
                                  <a:pt x="21313" y="21376"/>
                                </a:lnTo>
                                <a:lnTo>
                                  <a:pt x="21277" y="21429"/>
                                </a:lnTo>
                                <a:lnTo>
                                  <a:pt x="21242" y="21465"/>
                                </a:lnTo>
                                <a:lnTo>
                                  <a:pt x="21201" y="21501"/>
                                </a:lnTo>
                                <a:lnTo>
                                  <a:pt x="21161" y="21528"/>
                                </a:lnTo>
                                <a:lnTo>
                                  <a:pt x="21121" y="21555"/>
                                </a:lnTo>
                                <a:lnTo>
                                  <a:pt x="21080" y="21573"/>
                                </a:lnTo>
                                <a:lnTo>
                                  <a:pt x="21036" y="21591"/>
                                </a:lnTo>
                                <a:lnTo>
                                  <a:pt x="20995" y="21600"/>
                                </a:lnTo>
                                <a:lnTo>
                                  <a:pt x="20951" y="21600"/>
                                </a:lnTo>
                                <a:lnTo>
                                  <a:pt x="648" y="21600"/>
                                </a:lnTo>
                                <a:lnTo>
                                  <a:pt x="608" y="21600"/>
                                </a:lnTo>
                                <a:lnTo>
                                  <a:pt x="563" y="21591"/>
                                </a:lnTo>
                                <a:lnTo>
                                  <a:pt x="523" y="21573"/>
                                </a:lnTo>
                                <a:lnTo>
                                  <a:pt x="483" y="21555"/>
                                </a:lnTo>
                                <a:lnTo>
                                  <a:pt x="443" y="21528"/>
                                </a:lnTo>
                                <a:lnTo>
                                  <a:pt x="402" y="21501"/>
                                </a:lnTo>
                                <a:lnTo>
                                  <a:pt x="362" y="21465"/>
                                </a:lnTo>
                                <a:lnTo>
                                  <a:pt x="326" y="21429"/>
                                </a:lnTo>
                                <a:lnTo>
                                  <a:pt x="290" y="21376"/>
                                </a:lnTo>
                                <a:lnTo>
                                  <a:pt x="255" y="21331"/>
                                </a:lnTo>
                                <a:lnTo>
                                  <a:pt x="111" y="21018"/>
                                </a:lnTo>
                                <a:lnTo>
                                  <a:pt x="85" y="20955"/>
                                </a:lnTo>
                                <a:lnTo>
                                  <a:pt x="67" y="20875"/>
                                </a:lnTo>
                                <a:lnTo>
                                  <a:pt x="49" y="20794"/>
                                </a:lnTo>
                                <a:lnTo>
                                  <a:pt x="35" y="20723"/>
                                </a:lnTo>
                                <a:lnTo>
                                  <a:pt x="22" y="20642"/>
                                </a:lnTo>
                                <a:lnTo>
                                  <a:pt x="13" y="20553"/>
                                </a:lnTo>
                                <a:lnTo>
                                  <a:pt x="4" y="20472"/>
                                </a:lnTo>
                                <a:lnTo>
                                  <a:pt x="0" y="20383"/>
                                </a:lnTo>
                                <a:lnTo>
                                  <a:pt x="0" y="20302"/>
                                </a:lnTo>
                                <a:lnTo>
                                  <a:pt x="0" y="1297"/>
                                </a:lnTo>
                                <a:lnTo>
                                  <a:pt x="67" y="724"/>
                                </a:lnTo>
                                <a:lnTo>
                                  <a:pt x="255" y="268"/>
                                </a:lnTo>
                                <a:lnTo>
                                  <a:pt x="290" y="223"/>
                                </a:lnTo>
                                <a:lnTo>
                                  <a:pt x="326" y="170"/>
                                </a:lnTo>
                                <a:lnTo>
                                  <a:pt x="362" y="134"/>
                                </a:lnTo>
                                <a:lnTo>
                                  <a:pt x="402" y="98"/>
                                </a:lnTo>
                                <a:lnTo>
                                  <a:pt x="443" y="71"/>
                                </a:lnTo>
                                <a:lnTo>
                                  <a:pt x="483" y="44"/>
                                </a:lnTo>
                                <a:lnTo>
                                  <a:pt x="523" y="26"/>
                                </a:lnTo>
                                <a:lnTo>
                                  <a:pt x="563" y="8"/>
                                </a:lnTo>
                                <a:lnTo>
                                  <a:pt x="608" y="0"/>
                                </a:lnTo>
                                <a:lnTo>
                                  <a:pt x="648" y="0"/>
                                </a:lnTo>
                                <a:close/>
                              </a:path>
                            </a:pathLst>
                          </a:custGeom>
                          <a:noFill/>
                          <a:ln w="4257" cmpd="sng" cap="flat">
                            <a:solidFill>
                              <a:srgbClr val="000000"/>
                            </a:solidFill>
                            <a:prstDash val="solid"/>
                            <a:miter/>
                          </a:ln>
                        </wps:spPr>
                        <wps:bodyPr vert="horz" wrap="square" lIns="91440" tIns="45720" rIns="91440" bIns="45720" anchor="t" anchorCtr="0" upright="0">
                          <a:noAutofit/>
                        </wps:bodyPr>
                      </wps:wsp>
                      <wps:wsp>
                        <wps:cNvPr id="94" name="曲线 94"/>
                        <wps:cNvSpPr/>
                        <wps:spPr>
                          <a:xfrm rot="0">
                            <a:off x="85090" y="149224"/>
                            <a:ext cx="2937510" cy="1341120"/>
                          </a:xfrm>
                          <a:custGeom>
                            <a:gdLst>
                              <a:gd name="T1" fmla="*/ 0 w 21600"/>
                              <a:gd name="T2" fmla="*/ 0 h 21600"/>
                              <a:gd name="T3" fmla="*/ 21600 w 21600"/>
                              <a:gd name="T4" fmla="*/ 21600 h 21600"/>
                            </a:gdLst>
                            <a:rect l="T1" t="T2" r="T3" b="T4"/>
                            <a:pathLst>
                              <a:path w="21600" h="21600">
                                <a:moveTo>
                                  <a:pt x="21049" y="21600"/>
                                </a:moveTo>
                                <a:lnTo>
                                  <a:pt x="555" y="21600"/>
                                </a:lnTo>
                                <a:lnTo>
                                  <a:pt x="518" y="21589"/>
                                </a:lnTo>
                                <a:lnTo>
                                  <a:pt x="233" y="21334"/>
                                </a:lnTo>
                                <a:lnTo>
                                  <a:pt x="32" y="20720"/>
                                </a:lnTo>
                                <a:lnTo>
                                  <a:pt x="0" y="20382"/>
                                </a:lnTo>
                                <a:lnTo>
                                  <a:pt x="0" y="1206"/>
                                </a:lnTo>
                                <a:lnTo>
                                  <a:pt x="121" y="501"/>
                                </a:lnTo>
                                <a:lnTo>
                                  <a:pt x="401" y="61"/>
                                </a:lnTo>
                                <a:lnTo>
                                  <a:pt x="555" y="0"/>
                                </a:lnTo>
                                <a:lnTo>
                                  <a:pt x="592" y="0"/>
                                </a:lnTo>
                                <a:lnTo>
                                  <a:pt x="21049" y="0"/>
                                </a:lnTo>
                                <a:lnTo>
                                  <a:pt x="21371" y="265"/>
                                </a:lnTo>
                                <a:lnTo>
                                  <a:pt x="21571" y="879"/>
                                </a:lnTo>
                                <a:lnTo>
                                  <a:pt x="21599" y="1206"/>
                                </a:lnTo>
                                <a:lnTo>
                                  <a:pt x="21599" y="20382"/>
                                </a:lnTo>
                                <a:lnTo>
                                  <a:pt x="21478" y="21088"/>
                                </a:lnTo>
                                <a:lnTo>
                                  <a:pt x="21198" y="21528"/>
                                </a:lnTo>
                                <a:lnTo>
                                  <a:pt x="21086" y="21589"/>
                                </a:lnTo>
                                <a:lnTo>
                                  <a:pt x="21049" y="21600"/>
                                </a:lnTo>
                                <a:close/>
                              </a:path>
                            </a:pathLst>
                          </a:custGeom>
                          <a:solidFill>
                            <a:srgbClr val="FAFAFA"/>
                          </a:solidFill>
                          <a:ln w="12700" cmpd="sng" cap="flat">
                            <a:noFill/>
                            <a:prstDash val="solid"/>
                            <a:miter/>
                          </a:ln>
                        </wps:spPr>
                        <wps:bodyPr vert="horz" wrap="square" lIns="91440" tIns="45720" rIns="91440" bIns="45720" anchor="t" anchorCtr="0" upright="0">
                          <a:noAutofit/>
                        </wps:bodyPr>
                      </wps:wsp>
                      <wps:wsp>
                        <wps:cNvPr id="95" name="曲线 95"/>
                        <wps:cNvSpPr/>
                        <wps:spPr>
                          <a:xfrm rot="0">
                            <a:off x="85090" y="149224"/>
                            <a:ext cx="2937510" cy="1341120"/>
                          </a:xfrm>
                          <a:custGeom>
                            <a:gdLst>
                              <a:gd name="T1" fmla="*/ 0 w 21600"/>
                              <a:gd name="T2" fmla="*/ 0 h 21600"/>
                              <a:gd name="T3" fmla="*/ 21600 w 21600"/>
                              <a:gd name="T4" fmla="*/ 21600 h 21600"/>
                            </a:gdLst>
                            <a:rect l="T1" t="T2" r="T3" b="T4"/>
                            <a:pathLst>
                              <a:path w="21600" h="21600">
                                <a:moveTo>
                                  <a:pt x="592" y="0"/>
                                </a:moveTo>
                                <a:lnTo>
                                  <a:pt x="21007" y="0"/>
                                </a:lnTo>
                                <a:lnTo>
                                  <a:pt x="21049" y="0"/>
                                </a:lnTo>
                                <a:lnTo>
                                  <a:pt x="21086" y="10"/>
                                </a:lnTo>
                                <a:lnTo>
                                  <a:pt x="21123" y="20"/>
                                </a:lnTo>
                                <a:lnTo>
                                  <a:pt x="21161" y="40"/>
                                </a:lnTo>
                                <a:lnTo>
                                  <a:pt x="21198" y="61"/>
                                </a:lnTo>
                                <a:lnTo>
                                  <a:pt x="21455" y="439"/>
                                </a:lnTo>
                                <a:lnTo>
                                  <a:pt x="21590" y="1043"/>
                                </a:lnTo>
                                <a:lnTo>
                                  <a:pt x="21599" y="1298"/>
                                </a:lnTo>
                                <a:lnTo>
                                  <a:pt x="21599" y="20301"/>
                                </a:lnTo>
                                <a:lnTo>
                                  <a:pt x="21557" y="20802"/>
                                </a:lnTo>
                                <a:lnTo>
                                  <a:pt x="21539" y="20873"/>
                                </a:lnTo>
                                <a:lnTo>
                                  <a:pt x="21338" y="21375"/>
                                </a:lnTo>
                                <a:lnTo>
                                  <a:pt x="21235" y="21497"/>
                                </a:lnTo>
                                <a:lnTo>
                                  <a:pt x="21198" y="21528"/>
                                </a:lnTo>
                                <a:lnTo>
                                  <a:pt x="21007" y="21600"/>
                                </a:lnTo>
                                <a:lnTo>
                                  <a:pt x="592" y="21600"/>
                                </a:lnTo>
                                <a:lnTo>
                                  <a:pt x="298" y="21426"/>
                                </a:lnTo>
                                <a:lnTo>
                                  <a:pt x="177" y="21221"/>
                                </a:lnTo>
                                <a:lnTo>
                                  <a:pt x="149" y="21160"/>
                                </a:lnTo>
                                <a:lnTo>
                                  <a:pt x="121" y="21088"/>
                                </a:lnTo>
                                <a:lnTo>
                                  <a:pt x="102" y="21017"/>
                                </a:lnTo>
                                <a:lnTo>
                                  <a:pt x="79" y="20955"/>
                                </a:lnTo>
                                <a:lnTo>
                                  <a:pt x="60" y="20873"/>
                                </a:lnTo>
                                <a:lnTo>
                                  <a:pt x="46" y="20802"/>
                                </a:lnTo>
                                <a:lnTo>
                                  <a:pt x="32" y="20720"/>
                                </a:lnTo>
                                <a:lnTo>
                                  <a:pt x="18" y="20638"/>
                                </a:lnTo>
                                <a:lnTo>
                                  <a:pt x="14" y="20556"/>
                                </a:lnTo>
                                <a:lnTo>
                                  <a:pt x="4" y="20475"/>
                                </a:lnTo>
                                <a:lnTo>
                                  <a:pt x="0" y="20382"/>
                                </a:lnTo>
                                <a:lnTo>
                                  <a:pt x="0" y="20301"/>
                                </a:lnTo>
                                <a:lnTo>
                                  <a:pt x="0" y="1298"/>
                                </a:lnTo>
                                <a:lnTo>
                                  <a:pt x="0" y="1206"/>
                                </a:lnTo>
                                <a:lnTo>
                                  <a:pt x="4" y="1125"/>
                                </a:lnTo>
                                <a:lnTo>
                                  <a:pt x="121" y="501"/>
                                </a:lnTo>
                                <a:lnTo>
                                  <a:pt x="177" y="378"/>
                                </a:lnTo>
                                <a:lnTo>
                                  <a:pt x="200" y="317"/>
                                </a:lnTo>
                                <a:lnTo>
                                  <a:pt x="476" y="20"/>
                                </a:lnTo>
                                <a:lnTo>
                                  <a:pt x="555" y="0"/>
                                </a:lnTo>
                                <a:lnTo>
                                  <a:pt x="592" y="0"/>
                                </a:lnTo>
                                <a:close/>
                              </a:path>
                            </a:pathLst>
                          </a:custGeom>
                          <a:noFill/>
                          <a:ln w="4257" cmpd="sng" cap="flat">
                            <a:solidFill>
                              <a:srgbClr val="666666"/>
                            </a:solidFill>
                            <a:prstDash val="solid"/>
                            <a:miter/>
                          </a:ln>
                        </wps:spPr>
                        <wps:bodyPr vert="horz" wrap="square" lIns="91440" tIns="45720" rIns="91440" bIns="45720" anchor="t" anchorCtr="0" upright="0">
                          <a:noAutofit/>
                        </wps:bodyPr>
                      </wps:wsp>
                      <wps:wsp>
                        <wps:cNvPr id="96" name="矩形 96"/>
                        <wps:cNvSpPr/>
                        <wps:spPr>
                          <a:xfrm rot="0">
                            <a:off x="297815" y="382905"/>
                            <a:ext cx="766445" cy="1021715"/>
                          </a:xfrm>
                          <a:prstGeom prst="rect"/>
                          <a:solidFill>
                            <a:srgbClr val="ECECEC"/>
                          </a:solidFill>
                          <a:ln w="12700" cmpd="sng" cap="flat">
                            <a:noFill/>
                            <a:prstDash val="solid"/>
                            <a:miter/>
                          </a:ln>
                        </wps:spPr>
                        <wps:bodyPr vert="horz" wrap="square" lIns="91440" tIns="45720" rIns="91440" bIns="45720" anchor="t" anchorCtr="0" upright="0">
                          <a:noAutofit/>
                        </wps:bodyPr>
                      </wps:wsp>
                      <wps:wsp>
                        <wps:cNvPr id="97" name="矩形 97"/>
                        <wps:cNvSpPr/>
                        <wps:spPr>
                          <a:xfrm rot="0">
                            <a:off x="1404620" y="382905"/>
                            <a:ext cx="1532890" cy="1021715"/>
                          </a:xfrm>
                          <a:prstGeom prst="rect"/>
                          <a:solidFill>
                            <a:srgbClr val="ECECEC"/>
                          </a:solidFill>
                          <a:ln w="12700" cmpd="sng" cap="flat">
                            <a:noFill/>
                            <a:prstDash val="solid"/>
                            <a:miter/>
                          </a:ln>
                        </wps:spPr>
                        <wps:bodyPr vert="horz" wrap="square" lIns="91440" tIns="45720" rIns="91440" bIns="45720" anchor="t" anchorCtr="0" upright="0">
                          <a:noAutofit/>
                        </wps:bodyPr>
                      </wps:wsp>
                      <wps:wsp>
                        <wps:cNvPr id="98" name="矩形 98"/>
                        <wps:cNvSpPr/>
                        <wps:spPr>
                          <a:xfrm rot="0">
                            <a:off x="1404620" y="382905"/>
                            <a:ext cx="1532890" cy="1021715"/>
                          </a:xfrm>
                          <a:prstGeom prst="rect"/>
                          <a:noFill/>
                          <a:ln w="4257" cmpd="sng" cap="flat">
                            <a:solidFill>
                              <a:srgbClr val="666666"/>
                            </a:solidFill>
                            <a:prstDash val="solid"/>
                            <a:miter/>
                          </a:ln>
                        </wps:spPr>
                        <wps:bodyPr vert="horz" wrap="square" lIns="91440" tIns="45720" rIns="91440" bIns="45720" anchor="t" anchorCtr="0" upright="0">
                          <a:noAutofit/>
                        </wps:bodyPr>
                      </wps:wsp>
                      <wps:wsp>
                        <wps:cNvPr id="99" name="曲线 99"/>
                        <wps:cNvSpPr/>
                        <wps:spPr>
                          <a:xfrm rot="0">
                            <a:off x="1404620" y="382905"/>
                            <a:ext cx="1532890" cy="1269"/>
                          </a:xfrm>
                          <a:custGeom>
                            <a:gdLst>
                              <a:gd name="T1" fmla="*/ 0 w 21600"/>
                              <a:gd name="T2" fmla="*/ 0 h 21600"/>
                              <a:gd name="T3" fmla="*/ 21600 w 21600"/>
                              <a:gd name="T4" fmla="*/ 21599 h 21600"/>
                            </a:gdLst>
                            <a:rect l="T1" t="T2" r="T3" b="T4"/>
                            <a:pathLst>
                              <a:path w="21600" h="21600">
                                <a:moveTo>
                                  <a:pt x="21599" y="0"/>
                                </a:moveTo>
                                <a:lnTo>
                                  <a:pt x="0" y="0"/>
                                </a:lnTo>
                                <a:lnTo>
                                  <a:pt x="21599" y="0"/>
                                </a:lnTo>
                                <a:close/>
                              </a:path>
                            </a:pathLst>
                          </a:custGeom>
                          <a:solidFill>
                            <a:srgbClr val="000000">
                              <a:alpha val="5000"/>
                            </a:srgbClr>
                          </a:solidFill>
                          <a:ln w="12700" cmpd="sng" cap="flat">
                            <a:noFill/>
                            <a:prstDash val="solid"/>
                            <a:miter/>
                          </a:ln>
                        </wps:spPr>
                        <wps:bodyPr vert="horz" wrap="square" lIns="91440" tIns="45720" rIns="91440" bIns="45720" anchor="t" anchorCtr="0" upright="0">
                          <a:noAutofit/>
                        </wps:bodyPr>
                      </wps:wsp>
                      <wps:wsp>
                        <wps:cNvPr id="100" name="曲线 100"/>
                        <wps:cNvSpPr/>
                        <wps:spPr>
                          <a:xfrm rot="0">
                            <a:off x="1404620" y="382905"/>
                            <a:ext cx="1269" cy="1021715"/>
                          </a:xfrm>
                          <a:custGeom>
                            <a:gdLst>
                              <a:gd name="T1" fmla="*/ 0 w 21600"/>
                              <a:gd name="T2" fmla="*/ 0 h 21600"/>
                              <a:gd name="T3" fmla="*/ 21595 w 21600"/>
                              <a:gd name="T4" fmla="*/ 21600 h 21600"/>
                            </a:gdLst>
                            <a:rect l="T1" t="T2" r="T3" b="T4"/>
                            <a:pathLst>
                              <a:path w="21600" h="21600">
                                <a:moveTo>
                                  <a:pt x="0" y="21599"/>
                                </a:moveTo>
                                <a:lnTo>
                                  <a:pt x="0" y="0"/>
                                </a:lnTo>
                                <a:lnTo>
                                  <a:pt x="0" y="21599"/>
                                </a:lnTo>
                                <a:close/>
                              </a:path>
                            </a:pathLst>
                          </a:custGeom>
                          <a:solidFill>
                            <a:srgbClr val="000000">
                              <a:alpha val="10000"/>
                            </a:srgbClr>
                          </a:solidFill>
                          <a:ln w="12700" cmpd="sng" cap="flat">
                            <a:noFill/>
                            <a:prstDash val="solid"/>
                            <a:miter/>
                          </a:ln>
                        </wps:spPr>
                        <wps:bodyPr vert="horz" wrap="square" lIns="91440" tIns="45720" rIns="91440" bIns="45720" anchor="t" anchorCtr="0" upright="0">
                          <a:noAutofit/>
                        </wps:bodyPr>
                      </wps:wsp>
                      <wps:wsp>
                        <wps:cNvPr id="101" name=" 101"/>
                        <wps:cNvSpPr/>
                        <wps:spPr>
                          <a:xfrm rot="0">
                            <a:off x="1404620" y="382905"/>
                            <a:ext cx="1532890" cy="1021715"/>
                          </a:xfrm>
                          <a:custGeom>
                            <a:gdLst>
                              <a:gd name="T1" fmla="*/ 0 w 21600"/>
                              <a:gd name="T2" fmla="*/ 0 h 21600"/>
                              <a:gd name="T3" fmla="*/ 21600 w 21600"/>
                              <a:gd name="T4" fmla="*/ 21600 h 21600"/>
                            </a:gdLst>
                            <a:rect l="T1" t="T2" r="T3" b="T4"/>
                            <a:pathLst>
                              <a:path w="21600" h="21600">
                                <a:moveTo>
                                  <a:pt x="0" y="21600"/>
                                </a:moveTo>
                                <a:lnTo>
                                  <a:pt x="0" y="0"/>
                                </a:lnTo>
                              </a:path>
                              <a:path w="21600" h="21600">
                                <a:moveTo>
                                  <a:pt x="0" y="0"/>
                                </a:moveTo>
                                <a:lnTo>
                                  <a:pt x="21591" y="0"/>
                                </a:lnTo>
                              </a:path>
                            </a:pathLst>
                          </a:custGeom>
                          <a:noFill/>
                          <a:ln w="4257" cmpd="sng" cap="flat">
                            <a:solidFill>
                              <a:srgbClr val="666666"/>
                            </a:solidFill>
                            <a:prstDash val="solid"/>
                            <a:miter/>
                          </a:ln>
                        </wps:spPr>
                        <wps:bodyPr vert="horz" wrap="square" lIns="91440" tIns="45720" rIns="91440" bIns="45720" anchor="t" anchorCtr="0" upright="0">
                          <a:noAutofit/>
                        </wps:bodyPr>
                      </wps:wsp>
                      <wps:wsp>
                        <wps:cNvPr id="102" name=" 102"/>
                        <wps:cNvSpPr/>
                        <wps:spPr>
                          <a:xfrm rot="0">
                            <a:off x="1068705" y="751204"/>
                            <a:ext cx="309244" cy="29845"/>
                          </a:xfrm>
                          <a:custGeom>
                            <a:gdLst>
                              <a:gd name="T1" fmla="*/ 0 w 21600"/>
                              <a:gd name="T2" fmla="*/ 0 h 21600"/>
                              <a:gd name="T3" fmla="*/ 21600 w 21600"/>
                              <a:gd name="T4" fmla="*/ 21600 h 21600"/>
                            </a:gdLst>
                            <a:rect l="T1" t="T2" r="T3" b="T4"/>
                            <a:pathLst>
                              <a:path w="21600" h="21600">
                                <a:moveTo>
                                  <a:pt x="2083" y="-33"/>
                                </a:moveTo>
                                <a:lnTo>
                                  <a:pt x="1" y="10513"/>
                                </a:lnTo>
                                <a:lnTo>
                                  <a:pt x="2083" y="21612"/>
                                </a:lnTo>
                                <a:lnTo>
                                  <a:pt x="1551" y="10582"/>
                                </a:lnTo>
                                <a:lnTo>
                                  <a:pt x="2083" y="-33"/>
                                </a:lnTo>
                                <a:close/>
                              </a:path>
                              <a:path w="21600" h="21600">
                                <a:moveTo>
                                  <a:pt x="21556" y="9204"/>
                                </a:moveTo>
                                <a:lnTo>
                                  <a:pt x="21203" y="9204"/>
                                </a:lnTo>
                                <a:lnTo>
                                  <a:pt x="21203" y="11961"/>
                                </a:lnTo>
                                <a:lnTo>
                                  <a:pt x="21556" y="11961"/>
                                </a:lnTo>
                                <a:lnTo>
                                  <a:pt x="21556" y="9204"/>
                                </a:lnTo>
                                <a:close/>
                              </a:path>
                            </a:pathLst>
                          </a:custGeom>
                          <a:solidFill>
                            <a:srgbClr val="000000"/>
                          </a:solidFill>
                          <a:ln w="12700" cmpd="sng" cap="flat">
                            <a:noFill/>
                            <a:prstDash val="solid"/>
                            <a:miter/>
                          </a:ln>
                        </wps:spPr>
                        <wps:bodyPr vert="horz" wrap="square" lIns="91440" tIns="45720" rIns="91440" bIns="45720" anchor="t" anchorCtr="0" upright="0">
                          <a:noAutofit/>
                        </wps:bodyPr>
                      </wps:wsp>
                      <wps:wsp>
                        <wps:cNvPr id="103" name="曲线 103"/>
                        <wps:cNvSpPr/>
                        <wps:spPr>
                          <a:xfrm rot="0">
                            <a:off x="1068705" y="751204"/>
                            <a:ext cx="29845" cy="29845"/>
                          </a:xfrm>
                          <a:custGeom>
                            <a:gdLst>
                              <a:gd name="T1" fmla="*/ 0 w 21600"/>
                              <a:gd name="T2" fmla="*/ 0 h 21600"/>
                              <a:gd name="T3" fmla="*/ 21600 w 21600"/>
                              <a:gd name="T4" fmla="*/ 21600 h 21600"/>
                            </a:gdLst>
                            <a:rect l="T1" t="T2" r="T3" b="T4"/>
                            <a:pathLst>
                              <a:path w="21600" h="21600">
                                <a:moveTo>
                                  <a:pt x="0" y="10570"/>
                                </a:moveTo>
                                <a:lnTo>
                                  <a:pt x="21599" y="0"/>
                                </a:lnTo>
                                <a:lnTo>
                                  <a:pt x="16085" y="10570"/>
                                </a:lnTo>
                                <a:lnTo>
                                  <a:pt x="21599" y="21600"/>
                                </a:lnTo>
                                <a:lnTo>
                                  <a:pt x="0" y="10570"/>
                                </a:lnTo>
                                <a:close/>
                              </a:path>
                            </a:pathLst>
                          </a:custGeom>
                          <a:noFill/>
                          <a:ln w="4257" cmpd="sng" cap="flat">
                            <a:solidFill>
                              <a:srgbClr val="000000"/>
                            </a:solidFill>
                            <a:prstDash val="solid"/>
                            <a:miter/>
                          </a:ln>
                        </wps:spPr>
                        <wps:bodyPr vert="horz" wrap="square" lIns="91440" tIns="45720" rIns="91440" bIns="45720" anchor="t" anchorCtr="0" upright="0">
                          <a:noAutofit/>
                        </wps:bodyPr>
                      </wps:wsp>
                      <wps:wsp>
                        <wps:cNvPr id="104" name="曲线 104"/>
                        <wps:cNvSpPr/>
                        <wps:spPr>
                          <a:xfrm rot="0">
                            <a:off x="1370330" y="751204"/>
                            <a:ext cx="29844" cy="29845"/>
                          </a:xfrm>
                          <a:custGeom>
                            <a:gdLst>
                              <a:gd name="T1" fmla="*/ 0 w 21600"/>
                              <a:gd name="T2" fmla="*/ 0 h 21600"/>
                              <a:gd name="T3" fmla="*/ 21600 w 21600"/>
                              <a:gd name="T4" fmla="*/ 21600 h 21600"/>
                            </a:gdLst>
                            <a:rect l="T1" t="T2" r="T3" b="T4"/>
                            <a:pathLst>
                              <a:path w="21600" h="21600">
                                <a:moveTo>
                                  <a:pt x="0" y="21600"/>
                                </a:moveTo>
                                <a:lnTo>
                                  <a:pt x="5514" y="10570"/>
                                </a:lnTo>
                                <a:lnTo>
                                  <a:pt x="0" y="0"/>
                                </a:lnTo>
                                <a:lnTo>
                                  <a:pt x="21600" y="10570"/>
                                </a:lnTo>
                                <a:lnTo>
                                  <a:pt x="0" y="21600"/>
                                </a:lnTo>
                                <a:close/>
                              </a:path>
                            </a:pathLst>
                          </a:custGeom>
                          <a:solidFill>
                            <a:srgbClr val="000000"/>
                          </a:solidFill>
                          <a:ln w="12700" cmpd="sng" cap="flat">
                            <a:noFill/>
                            <a:prstDash val="solid"/>
                            <a:miter/>
                          </a:ln>
                        </wps:spPr>
                        <wps:bodyPr vert="horz" wrap="square" lIns="91440" tIns="45720" rIns="91440" bIns="45720" anchor="t" anchorCtr="0" upright="0">
                          <a:noAutofit/>
                        </wps:bodyPr>
                      </wps:wsp>
                      <wps:wsp>
                        <wps:cNvPr id="105" name="曲线 105"/>
                        <wps:cNvSpPr/>
                        <wps:spPr>
                          <a:xfrm rot="0">
                            <a:off x="1370330" y="751204"/>
                            <a:ext cx="29844" cy="29845"/>
                          </a:xfrm>
                          <a:custGeom>
                            <a:gdLst>
                              <a:gd name="T1" fmla="*/ 0 w 21600"/>
                              <a:gd name="T2" fmla="*/ 0 h 21600"/>
                              <a:gd name="T3" fmla="*/ 21600 w 21600"/>
                              <a:gd name="T4" fmla="*/ 21600 h 21600"/>
                            </a:gdLst>
                            <a:rect l="T1" t="T2" r="T3" b="T4"/>
                            <a:pathLst>
                              <a:path w="21600" h="21600">
                                <a:moveTo>
                                  <a:pt x="21600" y="10570"/>
                                </a:moveTo>
                                <a:lnTo>
                                  <a:pt x="0" y="21600"/>
                                </a:lnTo>
                                <a:lnTo>
                                  <a:pt x="5514" y="10570"/>
                                </a:lnTo>
                                <a:lnTo>
                                  <a:pt x="0" y="0"/>
                                </a:lnTo>
                                <a:lnTo>
                                  <a:pt x="21600" y="10570"/>
                                </a:lnTo>
                                <a:close/>
                              </a:path>
                            </a:pathLst>
                          </a:custGeom>
                          <a:noFill/>
                          <a:ln w="4257" cmpd="sng" cap="flat">
                            <a:solidFill>
                              <a:srgbClr val="000000"/>
                            </a:solidFill>
                            <a:prstDash val="solid"/>
                            <a:miter/>
                          </a:ln>
                        </wps:spPr>
                        <wps:bodyPr vert="horz" wrap="square" lIns="91440" tIns="45720" rIns="91440" bIns="45720" anchor="t" anchorCtr="0" upright="0">
                          <a:noAutofit/>
                        </wps:bodyPr>
                      </wps:wsp>
                      <wps:wsp>
                        <wps:cNvPr id="106" name="曲线 106"/>
                        <wps:cNvSpPr/>
                        <wps:spPr>
                          <a:xfrm rot="0">
                            <a:off x="1447165" y="595630"/>
                            <a:ext cx="511174" cy="340995"/>
                          </a:xfrm>
                          <a:custGeom>
                            <a:gdLst>
                              <a:gd name="T1" fmla="*/ 0 w 21600"/>
                              <a:gd name="T2" fmla="*/ 0 h 21600"/>
                              <a:gd name="T3" fmla="*/ 21600 w 21600"/>
                              <a:gd name="T4" fmla="*/ 21600 h 21600"/>
                            </a:gdLst>
                            <a:rect l="T1" t="T2" r="T3" b="T4"/>
                            <a:pathLst>
                              <a:path w="21600" h="21600">
                                <a:moveTo>
                                  <a:pt x="11149" y="21599"/>
                                </a:moveTo>
                                <a:lnTo>
                                  <a:pt x="10450" y="21599"/>
                                </a:lnTo>
                                <a:lnTo>
                                  <a:pt x="10101" y="21599"/>
                                </a:lnTo>
                                <a:lnTo>
                                  <a:pt x="8355" y="21317"/>
                                </a:lnTo>
                                <a:lnTo>
                                  <a:pt x="6340" y="20632"/>
                                </a:lnTo>
                                <a:lnTo>
                                  <a:pt x="4513" y="19585"/>
                                </a:lnTo>
                                <a:lnTo>
                                  <a:pt x="2901" y="18174"/>
                                </a:lnTo>
                                <a:lnTo>
                                  <a:pt x="1611" y="16522"/>
                                </a:lnTo>
                                <a:lnTo>
                                  <a:pt x="564" y="14265"/>
                                </a:lnTo>
                                <a:lnTo>
                                  <a:pt x="0" y="11525"/>
                                </a:lnTo>
                                <a:lnTo>
                                  <a:pt x="0" y="11162"/>
                                </a:lnTo>
                                <a:lnTo>
                                  <a:pt x="0" y="10437"/>
                                </a:lnTo>
                                <a:lnTo>
                                  <a:pt x="349" y="8019"/>
                                </a:lnTo>
                                <a:lnTo>
                                  <a:pt x="1423" y="5399"/>
                                </a:lnTo>
                                <a:lnTo>
                                  <a:pt x="2659" y="3667"/>
                                </a:lnTo>
                                <a:lnTo>
                                  <a:pt x="4217" y="2216"/>
                                </a:lnTo>
                                <a:lnTo>
                                  <a:pt x="6017" y="1088"/>
                                </a:lnTo>
                                <a:lnTo>
                                  <a:pt x="8005" y="362"/>
                                </a:lnTo>
                                <a:lnTo>
                                  <a:pt x="10101" y="0"/>
                                </a:lnTo>
                                <a:lnTo>
                                  <a:pt x="10450" y="0"/>
                                </a:lnTo>
                                <a:lnTo>
                                  <a:pt x="11149" y="0"/>
                                </a:lnTo>
                                <a:lnTo>
                                  <a:pt x="13244" y="282"/>
                                </a:lnTo>
                                <a:lnTo>
                                  <a:pt x="15259" y="967"/>
                                </a:lnTo>
                                <a:lnTo>
                                  <a:pt x="17086" y="2014"/>
                                </a:lnTo>
                                <a:lnTo>
                                  <a:pt x="18698" y="3425"/>
                                </a:lnTo>
                                <a:lnTo>
                                  <a:pt x="19988" y="5077"/>
                                </a:lnTo>
                                <a:lnTo>
                                  <a:pt x="21035" y="7334"/>
                                </a:lnTo>
                                <a:lnTo>
                                  <a:pt x="21600" y="10114"/>
                                </a:lnTo>
                                <a:lnTo>
                                  <a:pt x="21600" y="10437"/>
                                </a:lnTo>
                                <a:lnTo>
                                  <a:pt x="21600" y="10799"/>
                                </a:lnTo>
                                <a:lnTo>
                                  <a:pt x="21600" y="11162"/>
                                </a:lnTo>
                                <a:lnTo>
                                  <a:pt x="21250" y="13620"/>
                                </a:lnTo>
                                <a:lnTo>
                                  <a:pt x="20149" y="16199"/>
                                </a:lnTo>
                                <a:lnTo>
                                  <a:pt x="18940" y="17932"/>
                                </a:lnTo>
                                <a:lnTo>
                                  <a:pt x="17382" y="19383"/>
                                </a:lnTo>
                                <a:lnTo>
                                  <a:pt x="15582" y="20511"/>
                                </a:lnTo>
                                <a:lnTo>
                                  <a:pt x="13594" y="21237"/>
                                </a:lnTo>
                                <a:lnTo>
                                  <a:pt x="11498" y="21599"/>
                                </a:lnTo>
                                <a:lnTo>
                                  <a:pt x="11149" y="21599"/>
                                </a:lnTo>
                                <a:close/>
                              </a:path>
                            </a:pathLst>
                          </a:custGeom>
                          <a:solidFill>
                            <a:srgbClr val="FFFFFF"/>
                          </a:solidFill>
                          <a:ln w="12700" cmpd="sng" cap="flat">
                            <a:noFill/>
                            <a:prstDash val="solid"/>
                            <a:miter/>
                          </a:ln>
                        </wps:spPr>
                        <wps:bodyPr vert="horz" wrap="square" lIns="91440" tIns="45720" rIns="91440" bIns="45720" anchor="t" anchorCtr="0" upright="0">
                          <a:noAutofit/>
                        </wps:bodyPr>
                      </wps:wsp>
                      <wps:wsp>
                        <wps:cNvPr id="107" name="曲线 107"/>
                        <wps:cNvSpPr/>
                        <wps:spPr>
                          <a:xfrm rot="0">
                            <a:off x="1447165" y="595630"/>
                            <a:ext cx="511174" cy="340995"/>
                          </a:xfrm>
                          <a:custGeom>
                            <a:gdLst>
                              <a:gd name="T1" fmla="*/ 0 w 21600"/>
                              <a:gd name="T2" fmla="*/ 0 h 21600"/>
                              <a:gd name="T3" fmla="*/ 21600 w 21600"/>
                              <a:gd name="T4" fmla="*/ 21600 h 21600"/>
                            </a:gdLst>
                            <a:rect l="T1" t="T2" r="T3" b="T4"/>
                            <a:pathLst>
                              <a:path w="21600" h="21600">
                                <a:moveTo>
                                  <a:pt x="21600" y="10799"/>
                                </a:moveTo>
                                <a:lnTo>
                                  <a:pt x="21600" y="11162"/>
                                </a:lnTo>
                                <a:lnTo>
                                  <a:pt x="21600" y="11525"/>
                                </a:lnTo>
                                <a:lnTo>
                                  <a:pt x="21546" y="11847"/>
                                </a:lnTo>
                                <a:lnTo>
                                  <a:pt x="21519" y="12210"/>
                                </a:lnTo>
                                <a:lnTo>
                                  <a:pt x="21465" y="12573"/>
                                </a:lnTo>
                                <a:lnTo>
                                  <a:pt x="21385" y="12895"/>
                                </a:lnTo>
                                <a:lnTo>
                                  <a:pt x="21331" y="13258"/>
                                </a:lnTo>
                                <a:lnTo>
                                  <a:pt x="20794" y="14950"/>
                                </a:lnTo>
                                <a:lnTo>
                                  <a:pt x="20659" y="15273"/>
                                </a:lnTo>
                                <a:lnTo>
                                  <a:pt x="19773" y="16804"/>
                                </a:lnTo>
                                <a:lnTo>
                                  <a:pt x="19585" y="17086"/>
                                </a:lnTo>
                                <a:lnTo>
                                  <a:pt x="18429" y="18456"/>
                                </a:lnTo>
                                <a:lnTo>
                                  <a:pt x="18188" y="18698"/>
                                </a:lnTo>
                                <a:lnTo>
                                  <a:pt x="17919" y="18940"/>
                                </a:lnTo>
                                <a:lnTo>
                                  <a:pt x="17650" y="19141"/>
                                </a:lnTo>
                                <a:lnTo>
                                  <a:pt x="17382" y="19383"/>
                                </a:lnTo>
                                <a:lnTo>
                                  <a:pt x="17086" y="19585"/>
                                </a:lnTo>
                                <a:lnTo>
                                  <a:pt x="16791" y="19786"/>
                                </a:lnTo>
                                <a:lnTo>
                                  <a:pt x="16495" y="19988"/>
                                </a:lnTo>
                                <a:lnTo>
                                  <a:pt x="16200" y="20149"/>
                                </a:lnTo>
                                <a:lnTo>
                                  <a:pt x="15904" y="20350"/>
                                </a:lnTo>
                                <a:lnTo>
                                  <a:pt x="15582" y="20511"/>
                                </a:lnTo>
                                <a:lnTo>
                                  <a:pt x="15259" y="20632"/>
                                </a:lnTo>
                                <a:lnTo>
                                  <a:pt x="14937" y="20794"/>
                                </a:lnTo>
                                <a:lnTo>
                                  <a:pt x="14614" y="20914"/>
                                </a:lnTo>
                                <a:lnTo>
                                  <a:pt x="14265" y="21035"/>
                                </a:lnTo>
                                <a:lnTo>
                                  <a:pt x="13943" y="21156"/>
                                </a:lnTo>
                                <a:lnTo>
                                  <a:pt x="13594" y="21237"/>
                                </a:lnTo>
                                <a:lnTo>
                                  <a:pt x="13244" y="21317"/>
                                </a:lnTo>
                                <a:lnTo>
                                  <a:pt x="12895" y="21398"/>
                                </a:lnTo>
                                <a:lnTo>
                                  <a:pt x="12546" y="21479"/>
                                </a:lnTo>
                                <a:lnTo>
                                  <a:pt x="12197" y="21519"/>
                                </a:lnTo>
                                <a:lnTo>
                                  <a:pt x="11847" y="21559"/>
                                </a:lnTo>
                                <a:lnTo>
                                  <a:pt x="11498" y="21599"/>
                                </a:lnTo>
                                <a:lnTo>
                                  <a:pt x="11149" y="21599"/>
                                </a:lnTo>
                                <a:lnTo>
                                  <a:pt x="10800" y="21599"/>
                                </a:lnTo>
                                <a:lnTo>
                                  <a:pt x="10450" y="21599"/>
                                </a:lnTo>
                                <a:lnTo>
                                  <a:pt x="10101" y="21599"/>
                                </a:lnTo>
                                <a:lnTo>
                                  <a:pt x="9752" y="21559"/>
                                </a:lnTo>
                                <a:lnTo>
                                  <a:pt x="9376" y="21519"/>
                                </a:lnTo>
                                <a:lnTo>
                                  <a:pt x="9026" y="21479"/>
                                </a:lnTo>
                                <a:lnTo>
                                  <a:pt x="8677" y="21398"/>
                                </a:lnTo>
                                <a:lnTo>
                                  <a:pt x="8355" y="21317"/>
                                </a:lnTo>
                                <a:lnTo>
                                  <a:pt x="8005" y="21237"/>
                                </a:lnTo>
                                <a:lnTo>
                                  <a:pt x="7656" y="21156"/>
                                </a:lnTo>
                                <a:lnTo>
                                  <a:pt x="7334" y="21035"/>
                                </a:lnTo>
                                <a:lnTo>
                                  <a:pt x="6985" y="20914"/>
                                </a:lnTo>
                                <a:lnTo>
                                  <a:pt x="6662" y="20794"/>
                                </a:lnTo>
                                <a:lnTo>
                                  <a:pt x="6340" y="20632"/>
                                </a:lnTo>
                                <a:lnTo>
                                  <a:pt x="6017" y="20511"/>
                                </a:lnTo>
                                <a:lnTo>
                                  <a:pt x="5695" y="20350"/>
                                </a:lnTo>
                                <a:lnTo>
                                  <a:pt x="5400" y="20149"/>
                                </a:lnTo>
                                <a:lnTo>
                                  <a:pt x="5077" y="19988"/>
                                </a:lnTo>
                                <a:lnTo>
                                  <a:pt x="4782" y="19786"/>
                                </a:lnTo>
                                <a:lnTo>
                                  <a:pt x="4513" y="19585"/>
                                </a:lnTo>
                                <a:lnTo>
                                  <a:pt x="4217" y="19383"/>
                                </a:lnTo>
                                <a:lnTo>
                                  <a:pt x="3949" y="19141"/>
                                </a:lnTo>
                                <a:lnTo>
                                  <a:pt x="3680" y="18940"/>
                                </a:lnTo>
                                <a:lnTo>
                                  <a:pt x="2229" y="17368"/>
                                </a:lnTo>
                                <a:lnTo>
                                  <a:pt x="1101" y="15595"/>
                                </a:lnTo>
                                <a:lnTo>
                                  <a:pt x="456" y="13943"/>
                                </a:lnTo>
                                <a:lnTo>
                                  <a:pt x="349" y="13620"/>
                                </a:lnTo>
                                <a:lnTo>
                                  <a:pt x="268" y="13258"/>
                                </a:lnTo>
                                <a:lnTo>
                                  <a:pt x="188" y="12895"/>
                                </a:lnTo>
                                <a:lnTo>
                                  <a:pt x="134" y="12573"/>
                                </a:lnTo>
                                <a:lnTo>
                                  <a:pt x="80" y="12210"/>
                                </a:lnTo>
                                <a:lnTo>
                                  <a:pt x="53" y="11847"/>
                                </a:lnTo>
                                <a:lnTo>
                                  <a:pt x="0" y="11525"/>
                                </a:lnTo>
                                <a:lnTo>
                                  <a:pt x="0" y="11162"/>
                                </a:lnTo>
                                <a:lnTo>
                                  <a:pt x="0" y="10799"/>
                                </a:lnTo>
                                <a:lnTo>
                                  <a:pt x="0" y="10437"/>
                                </a:lnTo>
                                <a:lnTo>
                                  <a:pt x="0" y="10114"/>
                                </a:lnTo>
                                <a:lnTo>
                                  <a:pt x="53" y="9752"/>
                                </a:lnTo>
                                <a:lnTo>
                                  <a:pt x="80" y="9389"/>
                                </a:lnTo>
                                <a:lnTo>
                                  <a:pt x="456" y="7656"/>
                                </a:lnTo>
                                <a:lnTo>
                                  <a:pt x="564" y="7334"/>
                                </a:lnTo>
                                <a:lnTo>
                                  <a:pt x="1262" y="5722"/>
                                </a:lnTo>
                                <a:lnTo>
                                  <a:pt x="1423" y="5399"/>
                                </a:lnTo>
                                <a:lnTo>
                                  <a:pt x="2444" y="3949"/>
                                </a:lnTo>
                                <a:lnTo>
                                  <a:pt x="2659" y="3667"/>
                                </a:lnTo>
                                <a:lnTo>
                                  <a:pt x="4217" y="2216"/>
                                </a:lnTo>
                                <a:lnTo>
                                  <a:pt x="5695" y="1289"/>
                                </a:lnTo>
                                <a:lnTo>
                                  <a:pt x="6017" y="1088"/>
                                </a:lnTo>
                                <a:lnTo>
                                  <a:pt x="7656" y="443"/>
                                </a:lnTo>
                                <a:lnTo>
                                  <a:pt x="9376" y="80"/>
                                </a:lnTo>
                                <a:lnTo>
                                  <a:pt x="9752" y="40"/>
                                </a:lnTo>
                                <a:lnTo>
                                  <a:pt x="10101" y="0"/>
                                </a:lnTo>
                                <a:lnTo>
                                  <a:pt x="10450" y="0"/>
                                </a:lnTo>
                                <a:lnTo>
                                  <a:pt x="10800" y="0"/>
                                </a:lnTo>
                                <a:lnTo>
                                  <a:pt x="11149" y="0"/>
                                </a:lnTo>
                                <a:lnTo>
                                  <a:pt x="11498" y="0"/>
                                </a:lnTo>
                                <a:lnTo>
                                  <a:pt x="11847" y="40"/>
                                </a:lnTo>
                                <a:lnTo>
                                  <a:pt x="12197" y="80"/>
                                </a:lnTo>
                                <a:lnTo>
                                  <a:pt x="13943" y="443"/>
                                </a:lnTo>
                                <a:lnTo>
                                  <a:pt x="14937" y="805"/>
                                </a:lnTo>
                                <a:lnTo>
                                  <a:pt x="15259" y="967"/>
                                </a:lnTo>
                                <a:lnTo>
                                  <a:pt x="15582" y="1088"/>
                                </a:lnTo>
                                <a:lnTo>
                                  <a:pt x="15904" y="1289"/>
                                </a:lnTo>
                                <a:lnTo>
                                  <a:pt x="16200" y="1450"/>
                                </a:lnTo>
                                <a:lnTo>
                                  <a:pt x="17919" y="2659"/>
                                </a:lnTo>
                                <a:lnTo>
                                  <a:pt x="18429" y="3143"/>
                                </a:lnTo>
                                <a:lnTo>
                                  <a:pt x="18698" y="3425"/>
                                </a:lnTo>
                                <a:lnTo>
                                  <a:pt x="18940" y="3667"/>
                                </a:lnTo>
                                <a:lnTo>
                                  <a:pt x="19155" y="3949"/>
                                </a:lnTo>
                                <a:lnTo>
                                  <a:pt x="19370" y="4231"/>
                                </a:lnTo>
                                <a:lnTo>
                                  <a:pt x="19585" y="4513"/>
                                </a:lnTo>
                                <a:lnTo>
                                  <a:pt x="19773" y="4795"/>
                                </a:lnTo>
                                <a:lnTo>
                                  <a:pt x="19988" y="5077"/>
                                </a:lnTo>
                                <a:lnTo>
                                  <a:pt x="20794" y="6649"/>
                                </a:lnTo>
                                <a:lnTo>
                                  <a:pt x="20928" y="7011"/>
                                </a:lnTo>
                                <a:lnTo>
                                  <a:pt x="21385" y="8704"/>
                                </a:lnTo>
                                <a:lnTo>
                                  <a:pt x="21465" y="9026"/>
                                </a:lnTo>
                                <a:lnTo>
                                  <a:pt x="21519" y="9389"/>
                                </a:lnTo>
                                <a:lnTo>
                                  <a:pt x="21546" y="9752"/>
                                </a:lnTo>
                                <a:lnTo>
                                  <a:pt x="21600" y="10114"/>
                                </a:lnTo>
                                <a:lnTo>
                                  <a:pt x="21600" y="10437"/>
                                </a:lnTo>
                                <a:lnTo>
                                  <a:pt x="21600" y="10799"/>
                                </a:lnTo>
                                <a:close/>
                              </a:path>
                            </a:pathLst>
                          </a:custGeom>
                          <a:noFill/>
                          <a:ln w="4257" cmpd="sng" cap="flat">
                            <a:solidFill>
                              <a:srgbClr val="000000"/>
                            </a:solidFill>
                            <a:prstDash val="solid"/>
                            <a:miter/>
                          </a:ln>
                        </wps:spPr>
                        <wps:bodyPr vert="horz" wrap="square" lIns="91440" tIns="45720" rIns="91440" bIns="45720" anchor="t" anchorCtr="0" upright="0">
                          <a:noAutofit/>
                        </wps:bodyPr>
                      </wps:wsp>
                      <wps:wsp>
                        <wps:cNvPr id="108" name="曲线 108"/>
                        <wps:cNvSpPr/>
                        <wps:spPr>
                          <a:xfrm rot="0">
                            <a:off x="2383790" y="595630"/>
                            <a:ext cx="511174" cy="340995"/>
                          </a:xfrm>
                          <a:custGeom>
                            <a:gdLst>
                              <a:gd name="T1" fmla="*/ 0 w 21600"/>
                              <a:gd name="T2" fmla="*/ 0 h 21600"/>
                              <a:gd name="T3" fmla="*/ 21600 w 21600"/>
                              <a:gd name="T4" fmla="*/ 21600 h 21600"/>
                            </a:gdLst>
                            <a:rect l="T1" t="T2" r="T3" b="T4"/>
                            <a:pathLst>
                              <a:path w="21600" h="21600">
                                <a:moveTo>
                                  <a:pt x="11149" y="21599"/>
                                </a:moveTo>
                                <a:lnTo>
                                  <a:pt x="10450" y="21599"/>
                                </a:lnTo>
                                <a:lnTo>
                                  <a:pt x="10074" y="21599"/>
                                </a:lnTo>
                                <a:lnTo>
                                  <a:pt x="8328" y="21317"/>
                                </a:lnTo>
                                <a:lnTo>
                                  <a:pt x="6340" y="20632"/>
                                </a:lnTo>
                                <a:lnTo>
                                  <a:pt x="4486" y="19585"/>
                                </a:lnTo>
                                <a:lnTo>
                                  <a:pt x="2901" y="18174"/>
                                </a:lnTo>
                                <a:lnTo>
                                  <a:pt x="1611" y="16522"/>
                                </a:lnTo>
                                <a:lnTo>
                                  <a:pt x="564" y="14265"/>
                                </a:lnTo>
                                <a:lnTo>
                                  <a:pt x="0" y="11525"/>
                                </a:lnTo>
                                <a:lnTo>
                                  <a:pt x="0" y="11162"/>
                                </a:lnTo>
                                <a:lnTo>
                                  <a:pt x="0" y="10437"/>
                                </a:lnTo>
                                <a:lnTo>
                                  <a:pt x="349" y="8019"/>
                                </a:lnTo>
                                <a:lnTo>
                                  <a:pt x="1423" y="5399"/>
                                </a:lnTo>
                                <a:lnTo>
                                  <a:pt x="2659" y="3667"/>
                                </a:lnTo>
                                <a:lnTo>
                                  <a:pt x="4217" y="2216"/>
                                </a:lnTo>
                                <a:lnTo>
                                  <a:pt x="6017" y="1088"/>
                                </a:lnTo>
                                <a:lnTo>
                                  <a:pt x="8005" y="362"/>
                                </a:lnTo>
                                <a:lnTo>
                                  <a:pt x="10074" y="0"/>
                                </a:lnTo>
                                <a:lnTo>
                                  <a:pt x="10450" y="0"/>
                                </a:lnTo>
                                <a:lnTo>
                                  <a:pt x="11149" y="0"/>
                                </a:lnTo>
                                <a:lnTo>
                                  <a:pt x="13244" y="282"/>
                                </a:lnTo>
                                <a:lnTo>
                                  <a:pt x="15259" y="967"/>
                                </a:lnTo>
                                <a:lnTo>
                                  <a:pt x="17086" y="2014"/>
                                </a:lnTo>
                                <a:lnTo>
                                  <a:pt x="18698" y="3425"/>
                                </a:lnTo>
                                <a:lnTo>
                                  <a:pt x="19988" y="5077"/>
                                </a:lnTo>
                                <a:lnTo>
                                  <a:pt x="21035" y="7334"/>
                                </a:lnTo>
                                <a:lnTo>
                                  <a:pt x="21573" y="10114"/>
                                </a:lnTo>
                                <a:lnTo>
                                  <a:pt x="21599" y="10437"/>
                                </a:lnTo>
                                <a:lnTo>
                                  <a:pt x="21599" y="10799"/>
                                </a:lnTo>
                                <a:lnTo>
                                  <a:pt x="21599" y="11162"/>
                                </a:lnTo>
                                <a:lnTo>
                                  <a:pt x="21250" y="13620"/>
                                </a:lnTo>
                                <a:lnTo>
                                  <a:pt x="20149" y="16199"/>
                                </a:lnTo>
                                <a:lnTo>
                                  <a:pt x="18913" y="17932"/>
                                </a:lnTo>
                                <a:lnTo>
                                  <a:pt x="17382" y="19383"/>
                                </a:lnTo>
                                <a:lnTo>
                                  <a:pt x="15582" y="20511"/>
                                </a:lnTo>
                                <a:lnTo>
                                  <a:pt x="13594" y="21237"/>
                                </a:lnTo>
                                <a:lnTo>
                                  <a:pt x="11498" y="21599"/>
                                </a:lnTo>
                                <a:lnTo>
                                  <a:pt x="11149" y="21599"/>
                                </a:lnTo>
                                <a:close/>
                              </a:path>
                            </a:pathLst>
                          </a:custGeom>
                          <a:solidFill>
                            <a:srgbClr val="FFFFFF"/>
                          </a:solidFill>
                          <a:ln w="12700" cmpd="sng" cap="flat">
                            <a:noFill/>
                            <a:prstDash val="solid"/>
                            <a:miter/>
                          </a:ln>
                        </wps:spPr>
                        <wps:bodyPr vert="horz" wrap="square" lIns="91440" tIns="45720" rIns="91440" bIns="45720" anchor="t" anchorCtr="0" upright="0">
                          <a:noAutofit/>
                        </wps:bodyPr>
                      </wps:wsp>
                      <wps:wsp>
                        <wps:cNvPr id="109" name="曲线 109"/>
                        <wps:cNvSpPr/>
                        <wps:spPr>
                          <a:xfrm rot="0">
                            <a:off x="2383790" y="595630"/>
                            <a:ext cx="511174" cy="340995"/>
                          </a:xfrm>
                          <a:custGeom>
                            <a:gdLst>
                              <a:gd name="T1" fmla="*/ 0 w 21600"/>
                              <a:gd name="T2" fmla="*/ 0 h 21600"/>
                              <a:gd name="T3" fmla="*/ 21600 w 21600"/>
                              <a:gd name="T4" fmla="*/ 21600 h 21600"/>
                            </a:gdLst>
                            <a:rect l="T1" t="T2" r="T3" b="T4"/>
                            <a:pathLst>
                              <a:path w="21600" h="21600">
                                <a:moveTo>
                                  <a:pt x="21599" y="10799"/>
                                </a:moveTo>
                                <a:lnTo>
                                  <a:pt x="21599" y="11162"/>
                                </a:lnTo>
                                <a:lnTo>
                                  <a:pt x="21573" y="11525"/>
                                </a:lnTo>
                                <a:lnTo>
                                  <a:pt x="21546" y="11847"/>
                                </a:lnTo>
                                <a:lnTo>
                                  <a:pt x="21519" y="12210"/>
                                </a:lnTo>
                                <a:lnTo>
                                  <a:pt x="21465" y="12573"/>
                                </a:lnTo>
                                <a:lnTo>
                                  <a:pt x="21385" y="12895"/>
                                </a:lnTo>
                                <a:lnTo>
                                  <a:pt x="21331" y="13258"/>
                                </a:lnTo>
                                <a:lnTo>
                                  <a:pt x="21250" y="13620"/>
                                </a:lnTo>
                                <a:lnTo>
                                  <a:pt x="21143" y="13943"/>
                                </a:lnTo>
                                <a:lnTo>
                                  <a:pt x="21035" y="14265"/>
                                </a:lnTo>
                                <a:lnTo>
                                  <a:pt x="20901" y="14628"/>
                                </a:lnTo>
                                <a:lnTo>
                                  <a:pt x="20767" y="14950"/>
                                </a:lnTo>
                                <a:lnTo>
                                  <a:pt x="20632" y="15273"/>
                                </a:lnTo>
                                <a:lnTo>
                                  <a:pt x="20498" y="15595"/>
                                </a:lnTo>
                                <a:lnTo>
                                  <a:pt x="20337" y="15877"/>
                                </a:lnTo>
                                <a:lnTo>
                                  <a:pt x="20149" y="16199"/>
                                </a:lnTo>
                                <a:lnTo>
                                  <a:pt x="19988" y="16522"/>
                                </a:lnTo>
                                <a:lnTo>
                                  <a:pt x="19773" y="16804"/>
                                </a:lnTo>
                                <a:lnTo>
                                  <a:pt x="19585" y="17086"/>
                                </a:lnTo>
                                <a:lnTo>
                                  <a:pt x="18429" y="18456"/>
                                </a:lnTo>
                                <a:lnTo>
                                  <a:pt x="18188" y="18698"/>
                                </a:lnTo>
                                <a:lnTo>
                                  <a:pt x="17919" y="18940"/>
                                </a:lnTo>
                                <a:lnTo>
                                  <a:pt x="17650" y="19141"/>
                                </a:lnTo>
                                <a:lnTo>
                                  <a:pt x="17382" y="19383"/>
                                </a:lnTo>
                                <a:lnTo>
                                  <a:pt x="17086" y="19585"/>
                                </a:lnTo>
                                <a:lnTo>
                                  <a:pt x="16791" y="19786"/>
                                </a:lnTo>
                                <a:lnTo>
                                  <a:pt x="16495" y="19988"/>
                                </a:lnTo>
                                <a:lnTo>
                                  <a:pt x="16199" y="20149"/>
                                </a:lnTo>
                                <a:lnTo>
                                  <a:pt x="15877" y="20350"/>
                                </a:lnTo>
                                <a:lnTo>
                                  <a:pt x="15582" y="20511"/>
                                </a:lnTo>
                                <a:lnTo>
                                  <a:pt x="15259" y="20632"/>
                                </a:lnTo>
                                <a:lnTo>
                                  <a:pt x="14937" y="20794"/>
                                </a:lnTo>
                                <a:lnTo>
                                  <a:pt x="14614" y="20914"/>
                                </a:lnTo>
                                <a:lnTo>
                                  <a:pt x="14265" y="21035"/>
                                </a:lnTo>
                                <a:lnTo>
                                  <a:pt x="13943" y="21156"/>
                                </a:lnTo>
                                <a:lnTo>
                                  <a:pt x="13594" y="21237"/>
                                </a:lnTo>
                                <a:lnTo>
                                  <a:pt x="13244" y="21317"/>
                                </a:lnTo>
                                <a:lnTo>
                                  <a:pt x="12895" y="21398"/>
                                </a:lnTo>
                                <a:lnTo>
                                  <a:pt x="12546" y="21479"/>
                                </a:lnTo>
                                <a:lnTo>
                                  <a:pt x="12197" y="21519"/>
                                </a:lnTo>
                                <a:lnTo>
                                  <a:pt x="11847" y="21559"/>
                                </a:lnTo>
                                <a:lnTo>
                                  <a:pt x="11498" y="21599"/>
                                </a:lnTo>
                                <a:lnTo>
                                  <a:pt x="11149" y="21599"/>
                                </a:lnTo>
                                <a:lnTo>
                                  <a:pt x="10799" y="21599"/>
                                </a:lnTo>
                                <a:lnTo>
                                  <a:pt x="10450" y="21599"/>
                                </a:lnTo>
                                <a:lnTo>
                                  <a:pt x="10074" y="21599"/>
                                </a:lnTo>
                                <a:lnTo>
                                  <a:pt x="9725" y="21559"/>
                                </a:lnTo>
                                <a:lnTo>
                                  <a:pt x="9376" y="21519"/>
                                </a:lnTo>
                                <a:lnTo>
                                  <a:pt x="9026" y="21479"/>
                                </a:lnTo>
                                <a:lnTo>
                                  <a:pt x="8677" y="21398"/>
                                </a:lnTo>
                                <a:lnTo>
                                  <a:pt x="8328" y="21317"/>
                                </a:lnTo>
                                <a:lnTo>
                                  <a:pt x="6662" y="20794"/>
                                </a:lnTo>
                                <a:lnTo>
                                  <a:pt x="6340" y="20632"/>
                                </a:lnTo>
                                <a:lnTo>
                                  <a:pt x="6017" y="20511"/>
                                </a:lnTo>
                                <a:lnTo>
                                  <a:pt x="5695" y="20350"/>
                                </a:lnTo>
                                <a:lnTo>
                                  <a:pt x="5399" y="20149"/>
                                </a:lnTo>
                                <a:lnTo>
                                  <a:pt x="3949" y="19141"/>
                                </a:lnTo>
                                <a:lnTo>
                                  <a:pt x="3653" y="18940"/>
                                </a:lnTo>
                                <a:lnTo>
                                  <a:pt x="2229" y="17368"/>
                                </a:lnTo>
                                <a:lnTo>
                                  <a:pt x="1800" y="16804"/>
                                </a:lnTo>
                                <a:lnTo>
                                  <a:pt x="1611" y="16522"/>
                                </a:lnTo>
                                <a:lnTo>
                                  <a:pt x="1423" y="16199"/>
                                </a:lnTo>
                                <a:lnTo>
                                  <a:pt x="1262" y="15877"/>
                                </a:lnTo>
                                <a:lnTo>
                                  <a:pt x="1101" y="15595"/>
                                </a:lnTo>
                                <a:lnTo>
                                  <a:pt x="940" y="15273"/>
                                </a:lnTo>
                                <a:lnTo>
                                  <a:pt x="805" y="14950"/>
                                </a:lnTo>
                                <a:lnTo>
                                  <a:pt x="671" y="14628"/>
                                </a:lnTo>
                                <a:lnTo>
                                  <a:pt x="80" y="12210"/>
                                </a:lnTo>
                                <a:lnTo>
                                  <a:pt x="0" y="10799"/>
                                </a:lnTo>
                                <a:lnTo>
                                  <a:pt x="0" y="10437"/>
                                </a:lnTo>
                                <a:lnTo>
                                  <a:pt x="0" y="10114"/>
                                </a:lnTo>
                                <a:lnTo>
                                  <a:pt x="26" y="9752"/>
                                </a:lnTo>
                                <a:lnTo>
                                  <a:pt x="80" y="9389"/>
                                </a:lnTo>
                                <a:lnTo>
                                  <a:pt x="671" y="7011"/>
                                </a:lnTo>
                                <a:lnTo>
                                  <a:pt x="805" y="6649"/>
                                </a:lnTo>
                                <a:lnTo>
                                  <a:pt x="940" y="6326"/>
                                </a:lnTo>
                                <a:lnTo>
                                  <a:pt x="1101" y="6004"/>
                                </a:lnTo>
                                <a:lnTo>
                                  <a:pt x="1262" y="5722"/>
                                </a:lnTo>
                                <a:lnTo>
                                  <a:pt x="1423" y="5399"/>
                                </a:lnTo>
                                <a:lnTo>
                                  <a:pt x="2659" y="3667"/>
                                </a:lnTo>
                                <a:lnTo>
                                  <a:pt x="4217" y="2216"/>
                                </a:lnTo>
                                <a:lnTo>
                                  <a:pt x="5695" y="1289"/>
                                </a:lnTo>
                                <a:lnTo>
                                  <a:pt x="6017" y="1088"/>
                                </a:lnTo>
                                <a:lnTo>
                                  <a:pt x="7656" y="443"/>
                                </a:lnTo>
                                <a:lnTo>
                                  <a:pt x="9376" y="80"/>
                                </a:lnTo>
                                <a:lnTo>
                                  <a:pt x="10799" y="0"/>
                                </a:lnTo>
                                <a:lnTo>
                                  <a:pt x="11149" y="0"/>
                                </a:lnTo>
                                <a:lnTo>
                                  <a:pt x="11498" y="0"/>
                                </a:lnTo>
                                <a:lnTo>
                                  <a:pt x="11847" y="40"/>
                                </a:lnTo>
                                <a:lnTo>
                                  <a:pt x="12197" y="80"/>
                                </a:lnTo>
                                <a:lnTo>
                                  <a:pt x="13943" y="443"/>
                                </a:lnTo>
                                <a:lnTo>
                                  <a:pt x="15582" y="1088"/>
                                </a:lnTo>
                                <a:lnTo>
                                  <a:pt x="15877" y="1289"/>
                                </a:lnTo>
                                <a:lnTo>
                                  <a:pt x="16199" y="1450"/>
                                </a:lnTo>
                                <a:lnTo>
                                  <a:pt x="17919" y="2659"/>
                                </a:lnTo>
                                <a:lnTo>
                                  <a:pt x="18429" y="3143"/>
                                </a:lnTo>
                                <a:lnTo>
                                  <a:pt x="18698" y="3425"/>
                                </a:lnTo>
                                <a:lnTo>
                                  <a:pt x="19773" y="4795"/>
                                </a:lnTo>
                                <a:lnTo>
                                  <a:pt x="19988" y="5077"/>
                                </a:lnTo>
                                <a:lnTo>
                                  <a:pt x="20149" y="5399"/>
                                </a:lnTo>
                                <a:lnTo>
                                  <a:pt x="20337" y="5722"/>
                                </a:lnTo>
                                <a:lnTo>
                                  <a:pt x="20498" y="6004"/>
                                </a:lnTo>
                                <a:lnTo>
                                  <a:pt x="20632" y="6326"/>
                                </a:lnTo>
                                <a:lnTo>
                                  <a:pt x="20767" y="6649"/>
                                </a:lnTo>
                                <a:lnTo>
                                  <a:pt x="20901" y="7011"/>
                                </a:lnTo>
                                <a:lnTo>
                                  <a:pt x="21035" y="7334"/>
                                </a:lnTo>
                                <a:lnTo>
                                  <a:pt x="21143" y="7656"/>
                                </a:lnTo>
                                <a:lnTo>
                                  <a:pt x="21250" y="8019"/>
                                </a:lnTo>
                                <a:lnTo>
                                  <a:pt x="21331" y="8341"/>
                                </a:lnTo>
                                <a:lnTo>
                                  <a:pt x="21385" y="8704"/>
                                </a:lnTo>
                                <a:lnTo>
                                  <a:pt x="21465" y="9026"/>
                                </a:lnTo>
                                <a:lnTo>
                                  <a:pt x="21519" y="9389"/>
                                </a:lnTo>
                                <a:lnTo>
                                  <a:pt x="21546" y="9752"/>
                                </a:lnTo>
                                <a:lnTo>
                                  <a:pt x="21573" y="10114"/>
                                </a:lnTo>
                                <a:lnTo>
                                  <a:pt x="21599" y="10437"/>
                                </a:lnTo>
                                <a:lnTo>
                                  <a:pt x="21599" y="10799"/>
                                </a:lnTo>
                                <a:close/>
                              </a:path>
                            </a:pathLst>
                          </a:custGeom>
                          <a:noFill/>
                          <a:ln w="4257" cmpd="sng" cap="flat">
                            <a:solidFill>
                              <a:srgbClr val="000000"/>
                            </a:solidFill>
                            <a:prstDash val="solid"/>
                            <a:miter/>
                          </a:ln>
                        </wps:spPr>
                        <wps:bodyPr vert="horz" wrap="square" lIns="91440" tIns="45720" rIns="91440" bIns="45720" anchor="t" anchorCtr="0" upright="0">
                          <a:noAutofit/>
                        </wps:bodyPr>
                      </wps:wsp>
                      <wps:wsp>
                        <wps:cNvPr id="110" name="直线 110"/>
                        <wps:cNvSpPr/>
                        <wps:spPr>
                          <a:xfrm rot="0">
                            <a:off x="1958340" y="766445"/>
                            <a:ext cx="398779" cy="0"/>
                          </a:xfrm>
                          <a:prstGeom prst="line"/>
                          <a:noFill/>
                          <a:ln w="4257" cmpd="sng" cap="flat">
                            <a:solidFill>
                              <a:srgbClr val="000000"/>
                            </a:solidFill>
                            <a:prstDash val="solid"/>
                            <a:miter/>
                          </a:ln>
                        </wps:spPr>
                        <wps:bodyPr vert="horz" wrap="square" lIns="91440" tIns="45720" rIns="91440" bIns="45720" anchor="t" anchorCtr="0" upright="0">
                          <a:noAutofit/>
                        </wps:bodyPr>
                      </wps:wsp>
                      <wps:wsp>
                        <wps:cNvPr id="111" name="曲线 111"/>
                        <wps:cNvSpPr/>
                        <wps:spPr>
                          <a:xfrm rot="0">
                            <a:off x="2349500" y="751204"/>
                            <a:ext cx="29844" cy="29845"/>
                          </a:xfrm>
                          <a:custGeom>
                            <a:gdLst>
                              <a:gd name="T1" fmla="*/ 0 w 21600"/>
                              <a:gd name="T2" fmla="*/ 0 h 21600"/>
                              <a:gd name="T3" fmla="*/ 21600 w 21600"/>
                              <a:gd name="T4" fmla="*/ 21600 h 21600"/>
                            </a:gdLst>
                            <a:rect l="T1" t="T2" r="T3" b="T4"/>
                            <a:pathLst>
                              <a:path w="21600" h="21600">
                                <a:moveTo>
                                  <a:pt x="0" y="21600"/>
                                </a:moveTo>
                                <a:lnTo>
                                  <a:pt x="5514" y="10570"/>
                                </a:lnTo>
                                <a:lnTo>
                                  <a:pt x="0" y="0"/>
                                </a:lnTo>
                                <a:lnTo>
                                  <a:pt x="21600" y="10570"/>
                                </a:lnTo>
                                <a:lnTo>
                                  <a:pt x="0" y="21600"/>
                                </a:lnTo>
                                <a:close/>
                              </a:path>
                            </a:pathLst>
                          </a:custGeom>
                          <a:noFill/>
                          <a:ln w="12700" cmpd="sng" cap="flat">
                            <a:noFill/>
                            <a:prstDash val="solid"/>
                            <a:miter/>
                          </a:ln>
                        </wps:spPr>
                        <wps:bodyPr vert="horz" wrap="square" lIns="91440" tIns="45720" rIns="91440" bIns="45720" anchor="t" anchorCtr="0" upright="0">
                          <a:noAutofit/>
                        </wps:bodyPr>
                      </wps:wsp>
                      <wps:wsp>
                        <wps:cNvPr id="112" name="曲线 112"/>
                        <wps:cNvSpPr/>
                        <wps:spPr>
                          <a:xfrm rot="0">
                            <a:off x="2349500" y="751204"/>
                            <a:ext cx="29844" cy="29845"/>
                          </a:xfrm>
                          <a:custGeom>
                            <a:gdLst>
                              <a:gd name="T1" fmla="*/ 0 w 21600"/>
                              <a:gd name="T2" fmla="*/ 0 h 21600"/>
                              <a:gd name="T3" fmla="*/ 21600 w 21600"/>
                              <a:gd name="T4" fmla="*/ 21600 h 21600"/>
                            </a:gdLst>
                            <a:rect l="T1" t="T2" r="T3" b="T4"/>
                            <a:pathLst>
                              <a:path w="21600" h="21600">
                                <a:moveTo>
                                  <a:pt x="21600" y="10570"/>
                                </a:moveTo>
                                <a:lnTo>
                                  <a:pt x="0" y="21600"/>
                                </a:lnTo>
                                <a:lnTo>
                                  <a:pt x="5514" y="10570"/>
                                </a:lnTo>
                                <a:lnTo>
                                  <a:pt x="0" y="0"/>
                                </a:lnTo>
                                <a:lnTo>
                                  <a:pt x="21600" y="10570"/>
                                </a:lnTo>
                                <a:close/>
                              </a:path>
                            </a:pathLst>
                          </a:custGeom>
                          <a:noFill/>
                          <a:ln w="4257" cmpd="sng" cap="flat">
                            <a:solidFill>
                              <a:srgbClr val="000000"/>
                            </a:solidFill>
                            <a:prstDash val="solid"/>
                            <a:miter/>
                          </a:ln>
                        </wps:spPr>
                        <wps:bodyPr vert="horz" wrap="square" lIns="91440" tIns="45720" rIns="91440" bIns="45720" anchor="t" anchorCtr="0" upright="0">
                          <a:noAutofit/>
                        </wps:bodyPr>
                      </wps:wsp>
                      <wps:wsp>
                        <wps:cNvPr id="113" name="曲线 113"/>
                        <wps:cNvSpPr/>
                        <wps:spPr>
                          <a:xfrm rot="0">
                            <a:off x="2383790" y="1021715"/>
                            <a:ext cx="511174" cy="340995"/>
                          </a:xfrm>
                          <a:custGeom>
                            <a:gdLst>
                              <a:gd name="T1" fmla="*/ 0 w 21600"/>
                              <a:gd name="T2" fmla="*/ 0 h 21600"/>
                              <a:gd name="T3" fmla="*/ 21600 w 21600"/>
                              <a:gd name="T4" fmla="*/ 21600 h 21600"/>
                            </a:gdLst>
                            <a:rect l="T1" t="T2" r="T3" b="T4"/>
                            <a:pathLst>
                              <a:path w="21600" h="21600">
                                <a:moveTo>
                                  <a:pt x="11149" y="21599"/>
                                </a:moveTo>
                                <a:lnTo>
                                  <a:pt x="10450" y="21599"/>
                                </a:lnTo>
                                <a:lnTo>
                                  <a:pt x="10074" y="21559"/>
                                </a:lnTo>
                                <a:lnTo>
                                  <a:pt x="8328" y="21318"/>
                                </a:lnTo>
                                <a:lnTo>
                                  <a:pt x="6340" y="20634"/>
                                </a:lnTo>
                                <a:lnTo>
                                  <a:pt x="4486" y="19588"/>
                                </a:lnTo>
                                <a:lnTo>
                                  <a:pt x="2901" y="18181"/>
                                </a:lnTo>
                                <a:lnTo>
                                  <a:pt x="1611" y="16491"/>
                                </a:lnTo>
                                <a:lnTo>
                                  <a:pt x="564" y="14279"/>
                                </a:lnTo>
                                <a:lnTo>
                                  <a:pt x="0" y="11503"/>
                                </a:lnTo>
                                <a:lnTo>
                                  <a:pt x="0" y="11141"/>
                                </a:lnTo>
                                <a:lnTo>
                                  <a:pt x="0" y="10458"/>
                                </a:lnTo>
                                <a:lnTo>
                                  <a:pt x="349" y="8004"/>
                                </a:lnTo>
                                <a:lnTo>
                                  <a:pt x="1423" y="5389"/>
                                </a:lnTo>
                                <a:lnTo>
                                  <a:pt x="2659" y="3700"/>
                                </a:lnTo>
                                <a:lnTo>
                                  <a:pt x="4217" y="2252"/>
                                </a:lnTo>
                                <a:lnTo>
                                  <a:pt x="6017" y="1126"/>
                                </a:lnTo>
                                <a:lnTo>
                                  <a:pt x="8005" y="362"/>
                                </a:lnTo>
                                <a:lnTo>
                                  <a:pt x="10074" y="40"/>
                                </a:lnTo>
                                <a:lnTo>
                                  <a:pt x="10450" y="0"/>
                                </a:lnTo>
                                <a:lnTo>
                                  <a:pt x="11149" y="0"/>
                                </a:lnTo>
                                <a:lnTo>
                                  <a:pt x="13244" y="281"/>
                                </a:lnTo>
                                <a:lnTo>
                                  <a:pt x="15259" y="965"/>
                                </a:lnTo>
                                <a:lnTo>
                                  <a:pt x="17086" y="2011"/>
                                </a:lnTo>
                                <a:lnTo>
                                  <a:pt x="18698" y="3418"/>
                                </a:lnTo>
                                <a:lnTo>
                                  <a:pt x="19988" y="5108"/>
                                </a:lnTo>
                                <a:lnTo>
                                  <a:pt x="21035" y="7320"/>
                                </a:lnTo>
                                <a:lnTo>
                                  <a:pt x="21573" y="10096"/>
                                </a:lnTo>
                                <a:lnTo>
                                  <a:pt x="21599" y="10458"/>
                                </a:lnTo>
                                <a:lnTo>
                                  <a:pt x="21599" y="10779"/>
                                </a:lnTo>
                                <a:lnTo>
                                  <a:pt x="21599" y="11141"/>
                                </a:lnTo>
                                <a:lnTo>
                                  <a:pt x="21250" y="13595"/>
                                </a:lnTo>
                                <a:lnTo>
                                  <a:pt x="20149" y="16210"/>
                                </a:lnTo>
                                <a:lnTo>
                                  <a:pt x="18913" y="17899"/>
                                </a:lnTo>
                                <a:lnTo>
                                  <a:pt x="17382" y="19347"/>
                                </a:lnTo>
                                <a:lnTo>
                                  <a:pt x="15582" y="20473"/>
                                </a:lnTo>
                                <a:lnTo>
                                  <a:pt x="13594" y="21238"/>
                                </a:lnTo>
                                <a:lnTo>
                                  <a:pt x="11498" y="21559"/>
                                </a:lnTo>
                                <a:lnTo>
                                  <a:pt x="11149" y="21599"/>
                                </a:lnTo>
                                <a:close/>
                              </a:path>
                            </a:pathLst>
                          </a:custGeom>
                          <a:solidFill>
                            <a:srgbClr val="FFFFFF"/>
                          </a:solidFill>
                          <a:ln w="12700" cmpd="sng" cap="flat">
                            <a:noFill/>
                            <a:prstDash val="solid"/>
                            <a:miter/>
                          </a:ln>
                        </wps:spPr>
                        <wps:bodyPr vert="horz" wrap="square" lIns="91440" tIns="45720" rIns="91440" bIns="45720" anchor="t" anchorCtr="0" upright="0">
                          <a:noAutofit/>
                        </wps:bodyPr>
                      </wps:wsp>
                      <wps:wsp>
                        <wps:cNvPr id="114" name="曲线 114"/>
                        <wps:cNvSpPr/>
                        <wps:spPr>
                          <a:xfrm rot="0">
                            <a:off x="2383790" y="1021715"/>
                            <a:ext cx="511174" cy="340995"/>
                          </a:xfrm>
                          <a:custGeom>
                            <a:gdLst>
                              <a:gd name="T1" fmla="*/ 0 w 21600"/>
                              <a:gd name="T2" fmla="*/ 0 h 21600"/>
                              <a:gd name="T3" fmla="*/ 21600 w 21600"/>
                              <a:gd name="T4" fmla="*/ 21600 h 21600"/>
                            </a:gdLst>
                            <a:rect l="T1" t="T2" r="T3" b="T4"/>
                            <a:pathLst>
                              <a:path w="21600" h="21600">
                                <a:moveTo>
                                  <a:pt x="21599" y="10779"/>
                                </a:moveTo>
                                <a:lnTo>
                                  <a:pt x="21599" y="11141"/>
                                </a:lnTo>
                                <a:lnTo>
                                  <a:pt x="21573" y="11503"/>
                                </a:lnTo>
                                <a:lnTo>
                                  <a:pt x="21546" y="11865"/>
                                </a:lnTo>
                                <a:lnTo>
                                  <a:pt x="21519" y="12187"/>
                                </a:lnTo>
                                <a:lnTo>
                                  <a:pt x="21465" y="12549"/>
                                </a:lnTo>
                                <a:lnTo>
                                  <a:pt x="21385" y="12911"/>
                                </a:lnTo>
                                <a:lnTo>
                                  <a:pt x="21331" y="13233"/>
                                </a:lnTo>
                                <a:lnTo>
                                  <a:pt x="21250" y="13595"/>
                                </a:lnTo>
                                <a:lnTo>
                                  <a:pt x="21143" y="13917"/>
                                </a:lnTo>
                                <a:lnTo>
                                  <a:pt x="21035" y="14279"/>
                                </a:lnTo>
                                <a:lnTo>
                                  <a:pt x="20901" y="14601"/>
                                </a:lnTo>
                                <a:lnTo>
                                  <a:pt x="20767" y="14922"/>
                                </a:lnTo>
                                <a:lnTo>
                                  <a:pt x="20632" y="15244"/>
                                </a:lnTo>
                                <a:lnTo>
                                  <a:pt x="20498" y="15566"/>
                                </a:lnTo>
                                <a:lnTo>
                                  <a:pt x="20337" y="15888"/>
                                </a:lnTo>
                                <a:lnTo>
                                  <a:pt x="20149" y="16210"/>
                                </a:lnTo>
                                <a:lnTo>
                                  <a:pt x="19988" y="16491"/>
                                </a:lnTo>
                                <a:lnTo>
                                  <a:pt x="19773" y="16773"/>
                                </a:lnTo>
                                <a:lnTo>
                                  <a:pt x="19585" y="17094"/>
                                </a:lnTo>
                                <a:lnTo>
                                  <a:pt x="18429" y="18422"/>
                                </a:lnTo>
                                <a:lnTo>
                                  <a:pt x="18188" y="18663"/>
                                </a:lnTo>
                                <a:lnTo>
                                  <a:pt x="17919" y="18905"/>
                                </a:lnTo>
                                <a:lnTo>
                                  <a:pt x="17650" y="19146"/>
                                </a:lnTo>
                                <a:lnTo>
                                  <a:pt x="17382" y="19347"/>
                                </a:lnTo>
                                <a:lnTo>
                                  <a:pt x="17086" y="19588"/>
                                </a:lnTo>
                                <a:lnTo>
                                  <a:pt x="16791" y="19749"/>
                                </a:lnTo>
                                <a:lnTo>
                                  <a:pt x="16495" y="19950"/>
                                </a:lnTo>
                                <a:lnTo>
                                  <a:pt x="16199" y="20151"/>
                                </a:lnTo>
                                <a:lnTo>
                                  <a:pt x="15877" y="20312"/>
                                </a:lnTo>
                                <a:lnTo>
                                  <a:pt x="15582" y="20473"/>
                                </a:lnTo>
                                <a:lnTo>
                                  <a:pt x="15259" y="20634"/>
                                </a:lnTo>
                                <a:lnTo>
                                  <a:pt x="14937" y="20755"/>
                                </a:lnTo>
                                <a:lnTo>
                                  <a:pt x="14614" y="20916"/>
                                </a:lnTo>
                                <a:lnTo>
                                  <a:pt x="14265" y="21036"/>
                                </a:lnTo>
                                <a:lnTo>
                                  <a:pt x="13943" y="21117"/>
                                </a:lnTo>
                                <a:lnTo>
                                  <a:pt x="13594" y="21238"/>
                                </a:lnTo>
                                <a:lnTo>
                                  <a:pt x="13244" y="21318"/>
                                </a:lnTo>
                                <a:lnTo>
                                  <a:pt x="12895" y="21358"/>
                                </a:lnTo>
                                <a:lnTo>
                                  <a:pt x="12546" y="21439"/>
                                </a:lnTo>
                                <a:lnTo>
                                  <a:pt x="12197" y="21479"/>
                                </a:lnTo>
                                <a:lnTo>
                                  <a:pt x="11847" y="21519"/>
                                </a:lnTo>
                                <a:lnTo>
                                  <a:pt x="11498" y="21559"/>
                                </a:lnTo>
                                <a:lnTo>
                                  <a:pt x="11149" y="21599"/>
                                </a:lnTo>
                                <a:lnTo>
                                  <a:pt x="10799" y="21599"/>
                                </a:lnTo>
                                <a:lnTo>
                                  <a:pt x="10450" y="21599"/>
                                </a:lnTo>
                                <a:lnTo>
                                  <a:pt x="10074" y="21559"/>
                                </a:lnTo>
                                <a:lnTo>
                                  <a:pt x="9725" y="21519"/>
                                </a:lnTo>
                                <a:lnTo>
                                  <a:pt x="9376" y="21479"/>
                                </a:lnTo>
                                <a:lnTo>
                                  <a:pt x="9026" y="21439"/>
                                </a:lnTo>
                                <a:lnTo>
                                  <a:pt x="8677" y="21358"/>
                                </a:lnTo>
                                <a:lnTo>
                                  <a:pt x="8328" y="21318"/>
                                </a:lnTo>
                                <a:lnTo>
                                  <a:pt x="8005" y="21238"/>
                                </a:lnTo>
                                <a:lnTo>
                                  <a:pt x="7656" y="21117"/>
                                </a:lnTo>
                                <a:lnTo>
                                  <a:pt x="7307" y="21036"/>
                                </a:lnTo>
                                <a:lnTo>
                                  <a:pt x="6985" y="20916"/>
                                </a:lnTo>
                                <a:lnTo>
                                  <a:pt x="6662" y="20755"/>
                                </a:lnTo>
                                <a:lnTo>
                                  <a:pt x="6340" y="20634"/>
                                </a:lnTo>
                                <a:lnTo>
                                  <a:pt x="6017" y="20473"/>
                                </a:lnTo>
                                <a:lnTo>
                                  <a:pt x="5695" y="20312"/>
                                </a:lnTo>
                                <a:lnTo>
                                  <a:pt x="5399" y="20151"/>
                                </a:lnTo>
                                <a:lnTo>
                                  <a:pt x="3949" y="19146"/>
                                </a:lnTo>
                                <a:lnTo>
                                  <a:pt x="3653" y="18905"/>
                                </a:lnTo>
                                <a:lnTo>
                                  <a:pt x="2229" y="17376"/>
                                </a:lnTo>
                                <a:lnTo>
                                  <a:pt x="1262" y="15888"/>
                                </a:lnTo>
                                <a:lnTo>
                                  <a:pt x="1101" y="15566"/>
                                </a:lnTo>
                                <a:lnTo>
                                  <a:pt x="940" y="15244"/>
                                </a:lnTo>
                                <a:lnTo>
                                  <a:pt x="805" y="14922"/>
                                </a:lnTo>
                                <a:lnTo>
                                  <a:pt x="671" y="14601"/>
                                </a:lnTo>
                                <a:lnTo>
                                  <a:pt x="80" y="12187"/>
                                </a:lnTo>
                                <a:lnTo>
                                  <a:pt x="26" y="11865"/>
                                </a:lnTo>
                                <a:lnTo>
                                  <a:pt x="0" y="11503"/>
                                </a:lnTo>
                                <a:lnTo>
                                  <a:pt x="0" y="11141"/>
                                </a:lnTo>
                                <a:lnTo>
                                  <a:pt x="0" y="10779"/>
                                </a:lnTo>
                                <a:lnTo>
                                  <a:pt x="0" y="10458"/>
                                </a:lnTo>
                                <a:lnTo>
                                  <a:pt x="349" y="8004"/>
                                </a:lnTo>
                                <a:lnTo>
                                  <a:pt x="1262" y="5711"/>
                                </a:lnTo>
                                <a:lnTo>
                                  <a:pt x="1800" y="4786"/>
                                </a:lnTo>
                                <a:lnTo>
                                  <a:pt x="2014" y="4505"/>
                                </a:lnTo>
                                <a:lnTo>
                                  <a:pt x="2229" y="4223"/>
                                </a:lnTo>
                                <a:lnTo>
                                  <a:pt x="2444" y="3941"/>
                                </a:lnTo>
                                <a:lnTo>
                                  <a:pt x="2659" y="3700"/>
                                </a:lnTo>
                                <a:lnTo>
                                  <a:pt x="4217" y="2252"/>
                                </a:lnTo>
                                <a:lnTo>
                                  <a:pt x="5695" y="1287"/>
                                </a:lnTo>
                                <a:lnTo>
                                  <a:pt x="6017" y="1126"/>
                                </a:lnTo>
                                <a:lnTo>
                                  <a:pt x="7656" y="482"/>
                                </a:lnTo>
                                <a:lnTo>
                                  <a:pt x="8005" y="362"/>
                                </a:lnTo>
                                <a:lnTo>
                                  <a:pt x="9725" y="80"/>
                                </a:lnTo>
                                <a:lnTo>
                                  <a:pt x="10074" y="40"/>
                                </a:lnTo>
                                <a:lnTo>
                                  <a:pt x="10450" y="0"/>
                                </a:lnTo>
                                <a:lnTo>
                                  <a:pt x="10799" y="0"/>
                                </a:lnTo>
                                <a:lnTo>
                                  <a:pt x="11149" y="0"/>
                                </a:lnTo>
                                <a:lnTo>
                                  <a:pt x="11498" y="40"/>
                                </a:lnTo>
                                <a:lnTo>
                                  <a:pt x="11847" y="80"/>
                                </a:lnTo>
                                <a:lnTo>
                                  <a:pt x="12197" y="80"/>
                                </a:lnTo>
                                <a:lnTo>
                                  <a:pt x="13943" y="482"/>
                                </a:lnTo>
                                <a:lnTo>
                                  <a:pt x="14265" y="563"/>
                                </a:lnTo>
                                <a:lnTo>
                                  <a:pt x="15877" y="1287"/>
                                </a:lnTo>
                                <a:lnTo>
                                  <a:pt x="17382" y="2252"/>
                                </a:lnTo>
                                <a:lnTo>
                                  <a:pt x="18429" y="3177"/>
                                </a:lnTo>
                                <a:lnTo>
                                  <a:pt x="18698" y="3418"/>
                                </a:lnTo>
                                <a:lnTo>
                                  <a:pt x="19773" y="4786"/>
                                </a:lnTo>
                                <a:lnTo>
                                  <a:pt x="19988" y="5108"/>
                                </a:lnTo>
                                <a:lnTo>
                                  <a:pt x="20767" y="6677"/>
                                </a:lnTo>
                                <a:lnTo>
                                  <a:pt x="20901" y="6998"/>
                                </a:lnTo>
                                <a:lnTo>
                                  <a:pt x="21035" y="7320"/>
                                </a:lnTo>
                                <a:lnTo>
                                  <a:pt x="21143" y="7682"/>
                                </a:lnTo>
                                <a:lnTo>
                                  <a:pt x="21250" y="8004"/>
                                </a:lnTo>
                                <a:lnTo>
                                  <a:pt x="21331" y="8366"/>
                                </a:lnTo>
                                <a:lnTo>
                                  <a:pt x="21385" y="8688"/>
                                </a:lnTo>
                                <a:lnTo>
                                  <a:pt x="21465" y="9050"/>
                                </a:lnTo>
                                <a:lnTo>
                                  <a:pt x="21519" y="9372"/>
                                </a:lnTo>
                                <a:lnTo>
                                  <a:pt x="21546" y="9734"/>
                                </a:lnTo>
                                <a:lnTo>
                                  <a:pt x="21573" y="10096"/>
                                </a:lnTo>
                                <a:lnTo>
                                  <a:pt x="21599" y="10458"/>
                                </a:lnTo>
                                <a:lnTo>
                                  <a:pt x="21599" y="10779"/>
                                </a:lnTo>
                                <a:close/>
                              </a:path>
                            </a:pathLst>
                          </a:custGeom>
                          <a:noFill/>
                          <a:ln w="4257" cmpd="sng" cap="flat">
                            <a:solidFill>
                              <a:srgbClr val="000000"/>
                            </a:solidFill>
                            <a:prstDash val="solid"/>
                            <a:miter/>
                          </a:ln>
                        </wps:spPr>
                        <wps:bodyPr vert="horz" wrap="square" lIns="91440" tIns="45720" rIns="91440" bIns="45720" anchor="t" anchorCtr="0" upright="0">
                          <a:noAutofit/>
                        </wps:bodyPr>
                      </wps:wsp>
                      <wps:wsp>
                        <wps:cNvPr id="115" name=" 115"/>
                        <wps:cNvSpPr/>
                        <wps:spPr>
                          <a:xfrm rot="0">
                            <a:off x="1727200" y="944244"/>
                            <a:ext cx="652145" cy="250190"/>
                          </a:xfrm>
                          <a:custGeom>
                            <a:gdLst>
                              <a:gd name="T1" fmla="*/ 0 w 21600"/>
                              <a:gd name="T2" fmla="*/ 0 h 21600"/>
                              <a:gd name="T3" fmla="*/ 21600 w 21600"/>
                              <a:gd name="T4" fmla="*/ 21600 h 21600"/>
                            </a:gdLst>
                            <a:rect l="T1" t="T2" r="T3" b="T4"/>
                            <a:pathLst>
                              <a:path w="21600" h="21600">
                                <a:moveTo>
                                  <a:pt x="336" y="275"/>
                                </a:moveTo>
                                <a:lnTo>
                                  <a:pt x="43" y="4"/>
                                </a:lnTo>
                                <a:lnTo>
                                  <a:pt x="0" y="324"/>
                                </a:lnTo>
                                <a:lnTo>
                                  <a:pt x="273" y="596"/>
                                </a:lnTo>
                                <a:lnTo>
                                  <a:pt x="336" y="275"/>
                                </a:lnTo>
                                <a:close/>
                              </a:path>
                              <a:path w="21600" h="21600">
                                <a:moveTo>
                                  <a:pt x="1115" y="1040"/>
                                </a:moveTo>
                                <a:lnTo>
                                  <a:pt x="715" y="653"/>
                                </a:lnTo>
                                <a:lnTo>
                                  <a:pt x="674" y="982"/>
                                </a:lnTo>
                                <a:lnTo>
                                  <a:pt x="1074" y="1418"/>
                                </a:lnTo>
                                <a:lnTo>
                                  <a:pt x="1115" y="1040"/>
                                </a:lnTo>
                                <a:close/>
                              </a:path>
                              <a:path w="21600" h="21600">
                                <a:moveTo>
                                  <a:pt x="1914" y="1805"/>
                                </a:moveTo>
                                <a:lnTo>
                                  <a:pt x="1513" y="1418"/>
                                </a:lnTo>
                                <a:lnTo>
                                  <a:pt x="1472" y="1805"/>
                                </a:lnTo>
                                <a:lnTo>
                                  <a:pt x="1873" y="2191"/>
                                </a:lnTo>
                                <a:lnTo>
                                  <a:pt x="1914" y="1805"/>
                                </a:lnTo>
                                <a:close/>
                              </a:path>
                              <a:path w="21600" h="21600">
                                <a:moveTo>
                                  <a:pt x="2712" y="2627"/>
                                </a:moveTo>
                                <a:lnTo>
                                  <a:pt x="2311" y="2191"/>
                                </a:lnTo>
                                <a:lnTo>
                                  <a:pt x="2251" y="2578"/>
                                </a:lnTo>
                                <a:lnTo>
                                  <a:pt x="2652" y="2964"/>
                                </a:lnTo>
                                <a:lnTo>
                                  <a:pt x="2712" y="2627"/>
                                </a:lnTo>
                                <a:close/>
                              </a:path>
                              <a:path w="21600" h="21600">
                                <a:moveTo>
                                  <a:pt x="3491" y="3400"/>
                                </a:moveTo>
                                <a:lnTo>
                                  <a:pt x="3090" y="3013"/>
                                </a:lnTo>
                                <a:lnTo>
                                  <a:pt x="3049" y="3342"/>
                                </a:lnTo>
                                <a:lnTo>
                                  <a:pt x="3450" y="3729"/>
                                </a:lnTo>
                                <a:lnTo>
                                  <a:pt x="3491" y="3400"/>
                                </a:lnTo>
                                <a:close/>
                              </a:path>
                              <a:path w="21600" h="21600">
                                <a:moveTo>
                                  <a:pt x="4289" y="4165"/>
                                </a:moveTo>
                                <a:lnTo>
                                  <a:pt x="3888" y="3778"/>
                                </a:lnTo>
                                <a:lnTo>
                                  <a:pt x="3847" y="4115"/>
                                </a:lnTo>
                                <a:lnTo>
                                  <a:pt x="4226" y="4502"/>
                                </a:lnTo>
                                <a:lnTo>
                                  <a:pt x="4289" y="4165"/>
                                </a:lnTo>
                                <a:close/>
                              </a:path>
                              <a:path w="21600" h="21600">
                                <a:moveTo>
                                  <a:pt x="5090" y="4938"/>
                                </a:moveTo>
                                <a:lnTo>
                                  <a:pt x="4690" y="4551"/>
                                </a:lnTo>
                                <a:lnTo>
                                  <a:pt x="4627" y="4880"/>
                                </a:lnTo>
                                <a:lnTo>
                                  <a:pt x="5027" y="5267"/>
                                </a:lnTo>
                                <a:lnTo>
                                  <a:pt x="5090" y="4938"/>
                                </a:lnTo>
                                <a:close/>
                              </a:path>
                              <a:path w="21600" h="21600">
                                <a:moveTo>
                                  <a:pt x="5867" y="5702"/>
                                </a:moveTo>
                                <a:lnTo>
                                  <a:pt x="5466" y="5316"/>
                                </a:lnTo>
                                <a:lnTo>
                                  <a:pt x="5425" y="5645"/>
                                </a:lnTo>
                                <a:lnTo>
                                  <a:pt x="5825" y="6031"/>
                                </a:lnTo>
                                <a:lnTo>
                                  <a:pt x="5867" y="5702"/>
                                </a:lnTo>
                                <a:close/>
                              </a:path>
                              <a:path w="21600" h="21600">
                                <a:moveTo>
                                  <a:pt x="6668" y="6467"/>
                                </a:moveTo>
                                <a:lnTo>
                                  <a:pt x="6267" y="6081"/>
                                </a:lnTo>
                                <a:lnTo>
                                  <a:pt x="6226" y="6418"/>
                                </a:lnTo>
                                <a:lnTo>
                                  <a:pt x="6605" y="6804"/>
                                </a:lnTo>
                                <a:lnTo>
                                  <a:pt x="6668" y="6467"/>
                                </a:lnTo>
                                <a:close/>
                              </a:path>
                              <a:path w="21600" h="21600">
                                <a:moveTo>
                                  <a:pt x="7466" y="7240"/>
                                </a:moveTo>
                                <a:lnTo>
                                  <a:pt x="7065" y="6854"/>
                                </a:lnTo>
                                <a:lnTo>
                                  <a:pt x="7002" y="7183"/>
                                </a:lnTo>
                                <a:lnTo>
                                  <a:pt x="7403" y="7618"/>
                                </a:lnTo>
                                <a:lnTo>
                                  <a:pt x="7466" y="7240"/>
                                </a:lnTo>
                                <a:close/>
                              </a:path>
                              <a:path w="21600" h="21600">
                                <a:moveTo>
                                  <a:pt x="8245" y="8005"/>
                                </a:moveTo>
                                <a:lnTo>
                                  <a:pt x="7845" y="7618"/>
                                </a:lnTo>
                                <a:lnTo>
                                  <a:pt x="7804" y="8005"/>
                                </a:lnTo>
                                <a:lnTo>
                                  <a:pt x="8204" y="8391"/>
                                </a:lnTo>
                                <a:lnTo>
                                  <a:pt x="8245" y="8005"/>
                                </a:lnTo>
                                <a:close/>
                              </a:path>
                              <a:path w="21600" h="21600">
                                <a:moveTo>
                                  <a:pt x="9043" y="8770"/>
                                </a:moveTo>
                                <a:lnTo>
                                  <a:pt x="8643" y="8383"/>
                                </a:lnTo>
                                <a:lnTo>
                                  <a:pt x="8602" y="8770"/>
                                </a:lnTo>
                                <a:lnTo>
                                  <a:pt x="8980" y="9156"/>
                                </a:lnTo>
                                <a:lnTo>
                                  <a:pt x="9043" y="8770"/>
                                </a:lnTo>
                                <a:close/>
                              </a:path>
                              <a:path w="21600" h="21600">
                                <a:moveTo>
                                  <a:pt x="9823" y="9592"/>
                                </a:moveTo>
                                <a:lnTo>
                                  <a:pt x="9444" y="9205"/>
                                </a:lnTo>
                                <a:lnTo>
                                  <a:pt x="9381" y="9543"/>
                                </a:lnTo>
                                <a:lnTo>
                                  <a:pt x="9782" y="9929"/>
                                </a:lnTo>
                                <a:lnTo>
                                  <a:pt x="9823" y="9592"/>
                                </a:lnTo>
                                <a:close/>
                              </a:path>
                              <a:path w="21600" h="21600">
                                <a:moveTo>
                                  <a:pt x="10621" y="10365"/>
                                </a:moveTo>
                                <a:lnTo>
                                  <a:pt x="10220" y="9978"/>
                                </a:lnTo>
                                <a:lnTo>
                                  <a:pt x="10179" y="10307"/>
                                </a:lnTo>
                                <a:lnTo>
                                  <a:pt x="10580" y="10694"/>
                                </a:lnTo>
                                <a:lnTo>
                                  <a:pt x="10621" y="10365"/>
                                </a:lnTo>
                                <a:close/>
                              </a:path>
                              <a:path w="21600" h="21600">
                                <a:moveTo>
                                  <a:pt x="11419" y="11130"/>
                                </a:moveTo>
                                <a:lnTo>
                                  <a:pt x="11018" y="10743"/>
                                </a:lnTo>
                                <a:lnTo>
                                  <a:pt x="10977" y="11072"/>
                                </a:lnTo>
                                <a:lnTo>
                                  <a:pt x="11356" y="11459"/>
                                </a:lnTo>
                                <a:lnTo>
                                  <a:pt x="11419" y="11130"/>
                                </a:lnTo>
                                <a:close/>
                              </a:path>
                              <a:path w="21600" h="21600">
                                <a:moveTo>
                                  <a:pt x="12198" y="11894"/>
                                </a:moveTo>
                                <a:lnTo>
                                  <a:pt x="11820" y="11508"/>
                                </a:lnTo>
                                <a:lnTo>
                                  <a:pt x="11756" y="11845"/>
                                </a:lnTo>
                                <a:lnTo>
                                  <a:pt x="12157" y="12232"/>
                                </a:lnTo>
                                <a:lnTo>
                                  <a:pt x="12198" y="11894"/>
                                </a:lnTo>
                                <a:close/>
                              </a:path>
                              <a:path w="21600" h="21600">
                                <a:moveTo>
                                  <a:pt x="12996" y="12667"/>
                                </a:moveTo>
                                <a:lnTo>
                                  <a:pt x="12596" y="12281"/>
                                </a:lnTo>
                                <a:lnTo>
                                  <a:pt x="12555" y="12610"/>
                                </a:lnTo>
                                <a:lnTo>
                                  <a:pt x="12955" y="12996"/>
                                </a:lnTo>
                                <a:lnTo>
                                  <a:pt x="12996" y="12667"/>
                                </a:lnTo>
                                <a:close/>
                              </a:path>
                              <a:path w="21600" h="21600">
                                <a:moveTo>
                                  <a:pt x="13798" y="13432"/>
                                </a:moveTo>
                                <a:lnTo>
                                  <a:pt x="13397" y="13046"/>
                                </a:lnTo>
                                <a:lnTo>
                                  <a:pt x="13356" y="13375"/>
                                </a:lnTo>
                                <a:lnTo>
                                  <a:pt x="13735" y="13761"/>
                                </a:lnTo>
                                <a:lnTo>
                                  <a:pt x="13798" y="13432"/>
                                </a:lnTo>
                                <a:close/>
                              </a:path>
                              <a:path w="21600" h="21600">
                                <a:moveTo>
                                  <a:pt x="14574" y="14197"/>
                                </a:moveTo>
                                <a:lnTo>
                                  <a:pt x="14195" y="13810"/>
                                </a:lnTo>
                                <a:lnTo>
                                  <a:pt x="14132" y="14197"/>
                                </a:lnTo>
                                <a:lnTo>
                                  <a:pt x="14533" y="14583"/>
                                </a:lnTo>
                                <a:lnTo>
                                  <a:pt x="14574" y="14197"/>
                                </a:lnTo>
                                <a:close/>
                              </a:path>
                              <a:path w="21600" h="21600">
                                <a:moveTo>
                                  <a:pt x="15375" y="14970"/>
                                </a:moveTo>
                                <a:lnTo>
                                  <a:pt x="14974" y="14583"/>
                                </a:lnTo>
                                <a:lnTo>
                                  <a:pt x="14933" y="14970"/>
                                </a:lnTo>
                                <a:lnTo>
                                  <a:pt x="15334" y="15356"/>
                                </a:lnTo>
                                <a:lnTo>
                                  <a:pt x="15375" y="14970"/>
                                </a:lnTo>
                                <a:close/>
                              </a:path>
                              <a:path w="21600" h="21600">
                                <a:moveTo>
                                  <a:pt x="16173" y="15792"/>
                                </a:moveTo>
                                <a:lnTo>
                                  <a:pt x="15772" y="15406"/>
                                </a:lnTo>
                                <a:lnTo>
                                  <a:pt x="15731" y="15735"/>
                                </a:lnTo>
                                <a:lnTo>
                                  <a:pt x="16110" y="16121"/>
                                </a:lnTo>
                                <a:lnTo>
                                  <a:pt x="16173" y="15792"/>
                                </a:lnTo>
                                <a:close/>
                              </a:path>
                              <a:path w="21600" h="21600">
                                <a:moveTo>
                                  <a:pt x="16952" y="16557"/>
                                </a:moveTo>
                                <a:lnTo>
                                  <a:pt x="16574" y="16171"/>
                                </a:lnTo>
                                <a:lnTo>
                                  <a:pt x="16511" y="16499"/>
                                </a:lnTo>
                                <a:lnTo>
                                  <a:pt x="16911" y="16886"/>
                                </a:lnTo>
                                <a:lnTo>
                                  <a:pt x="16952" y="16557"/>
                                </a:lnTo>
                                <a:close/>
                              </a:path>
                              <a:path w="21600" h="21600">
                                <a:moveTo>
                                  <a:pt x="17751" y="17322"/>
                                </a:moveTo>
                                <a:lnTo>
                                  <a:pt x="17350" y="16935"/>
                                </a:lnTo>
                                <a:lnTo>
                                  <a:pt x="17309" y="17272"/>
                                </a:lnTo>
                                <a:lnTo>
                                  <a:pt x="17710" y="17659"/>
                                </a:lnTo>
                                <a:lnTo>
                                  <a:pt x="17751" y="17322"/>
                                </a:lnTo>
                                <a:close/>
                              </a:path>
                              <a:path w="21600" h="21600">
                                <a:moveTo>
                                  <a:pt x="18549" y="18095"/>
                                </a:moveTo>
                                <a:lnTo>
                                  <a:pt x="18148" y="17708"/>
                                </a:lnTo>
                                <a:lnTo>
                                  <a:pt x="18107" y="18037"/>
                                </a:lnTo>
                                <a:lnTo>
                                  <a:pt x="18486" y="18424"/>
                                </a:lnTo>
                                <a:lnTo>
                                  <a:pt x="18549" y="18095"/>
                                </a:lnTo>
                                <a:close/>
                              </a:path>
                              <a:path w="21600" h="21600">
                                <a:moveTo>
                                  <a:pt x="19328" y="18860"/>
                                </a:moveTo>
                                <a:lnTo>
                                  <a:pt x="18949" y="18473"/>
                                </a:lnTo>
                                <a:lnTo>
                                  <a:pt x="18886" y="18802"/>
                                </a:lnTo>
                                <a:lnTo>
                                  <a:pt x="19287" y="19188"/>
                                </a:lnTo>
                                <a:lnTo>
                                  <a:pt x="19328" y="18860"/>
                                </a:lnTo>
                                <a:close/>
                              </a:path>
                              <a:path w="21600" h="21600">
                                <a:moveTo>
                                  <a:pt x="20126" y="19624"/>
                                </a:moveTo>
                                <a:lnTo>
                                  <a:pt x="19725" y="19238"/>
                                </a:lnTo>
                                <a:lnTo>
                                  <a:pt x="19684" y="19575"/>
                                </a:lnTo>
                                <a:lnTo>
                                  <a:pt x="20085" y="19961"/>
                                </a:lnTo>
                                <a:lnTo>
                                  <a:pt x="20126" y="19624"/>
                                </a:lnTo>
                                <a:close/>
                              </a:path>
                              <a:path w="21600" h="21600">
                                <a:moveTo>
                                  <a:pt x="21599" y="21269"/>
                                </a:moveTo>
                                <a:lnTo>
                                  <a:pt x="20905" y="19295"/>
                                </a:lnTo>
                                <a:lnTo>
                                  <a:pt x="20905" y="20562"/>
                                </a:lnTo>
                                <a:lnTo>
                                  <a:pt x="20905" y="20562"/>
                                </a:lnTo>
                                <a:lnTo>
                                  <a:pt x="20905" y="20562"/>
                                </a:lnTo>
                                <a:lnTo>
                                  <a:pt x="20905" y="20562"/>
                                </a:lnTo>
                                <a:lnTo>
                                  <a:pt x="20905" y="19295"/>
                                </a:lnTo>
                                <a:lnTo>
                                  <a:pt x="20842" y="19131"/>
                                </a:lnTo>
                                <a:lnTo>
                                  <a:pt x="20883" y="20397"/>
                                </a:lnTo>
                                <a:lnTo>
                                  <a:pt x="20527" y="20011"/>
                                </a:lnTo>
                                <a:lnTo>
                                  <a:pt x="20486" y="20397"/>
                                </a:lnTo>
                                <a:lnTo>
                                  <a:pt x="20842" y="20726"/>
                                </a:lnTo>
                                <a:lnTo>
                                  <a:pt x="20486" y="21549"/>
                                </a:lnTo>
                                <a:lnTo>
                                  <a:pt x="21599" y="21277"/>
                                </a:lnTo>
                                <a:close/>
                              </a:path>
                            </a:pathLst>
                          </a:custGeom>
                          <a:solidFill>
                            <a:srgbClr val="000000"/>
                          </a:solidFill>
                          <a:ln w="12700" cmpd="sng" cap="flat">
                            <a:noFill/>
                            <a:prstDash val="solid"/>
                            <a:miter/>
                          </a:ln>
                        </wps:spPr>
                        <wps:bodyPr vert="horz" wrap="square" lIns="91440" tIns="45720" rIns="91440" bIns="45720" anchor="t" anchorCtr="0" upright="0">
                          <a:noAutofit/>
                        </wps:bodyPr>
                      </wps:wsp>
                      <wps:wsp>
                        <wps:cNvPr id="116" name="曲线 116"/>
                        <wps:cNvSpPr/>
                        <wps:spPr>
                          <a:xfrm rot="0">
                            <a:off x="2346325" y="1165860"/>
                            <a:ext cx="33654" cy="27940"/>
                          </a:xfrm>
                          <a:custGeom>
                            <a:gdLst>
                              <a:gd name="T1" fmla="*/ 0 w 21600"/>
                              <a:gd name="T2" fmla="*/ 0 h 21600"/>
                              <a:gd name="T3" fmla="*/ 21600 w 21600"/>
                              <a:gd name="T4" fmla="*/ 21600 h 21600"/>
                            </a:gdLst>
                            <a:rect l="T1" t="T2" r="T3" b="T4"/>
                            <a:pathLst>
                              <a:path w="21600" h="21600">
                                <a:moveTo>
                                  <a:pt x="21600" y="19145"/>
                                </a:moveTo>
                                <a:lnTo>
                                  <a:pt x="0" y="21600"/>
                                </a:lnTo>
                                <a:lnTo>
                                  <a:pt x="8151" y="12763"/>
                                </a:lnTo>
                                <a:lnTo>
                                  <a:pt x="6928" y="0"/>
                                </a:lnTo>
                                <a:lnTo>
                                  <a:pt x="21600" y="19145"/>
                                </a:lnTo>
                                <a:close/>
                              </a:path>
                            </a:pathLst>
                          </a:custGeom>
                          <a:noFill/>
                          <a:ln w="4257" cmpd="sng" cap="flat">
                            <a:solidFill>
                              <a:srgbClr val="000000"/>
                            </a:solidFill>
                            <a:prstDash val="solid"/>
                            <a:miter/>
                          </a:ln>
                        </wps:spPr>
                        <wps:bodyPr vert="horz" wrap="square" lIns="91440" tIns="45720" rIns="91440" bIns="45720" anchor="t" anchorCtr="0" upright="0">
                          <a:noAutofit/>
                        </wps:bodyPr>
                      </wps:wsp>
                      <wps:wsp>
                        <wps:cNvPr id="117" name="曲线 117"/>
                        <wps:cNvSpPr/>
                        <wps:spPr>
                          <a:xfrm rot="0">
                            <a:off x="1706880" y="934719"/>
                            <a:ext cx="33654" cy="27940"/>
                          </a:xfrm>
                          <a:custGeom>
                            <a:gdLst>
                              <a:gd name="T1" fmla="*/ 0 w 21600"/>
                              <a:gd name="T2" fmla="*/ 0 h 21600"/>
                              <a:gd name="T3" fmla="*/ 21600 w 21600"/>
                              <a:gd name="T4" fmla="*/ 21600 h 21600"/>
                            </a:gdLst>
                            <a:rect l="T1" t="T2" r="T3" b="T4"/>
                            <a:pathLst>
                              <a:path w="21600" h="21600">
                                <a:moveTo>
                                  <a:pt x="14953" y="21600"/>
                                </a:moveTo>
                                <a:lnTo>
                                  <a:pt x="0" y="2945"/>
                                </a:lnTo>
                                <a:lnTo>
                                  <a:pt x="21600" y="0"/>
                                </a:lnTo>
                                <a:lnTo>
                                  <a:pt x="13707" y="8836"/>
                                </a:lnTo>
                                <a:lnTo>
                                  <a:pt x="14953" y="21600"/>
                                </a:lnTo>
                                <a:close/>
                              </a:path>
                            </a:pathLst>
                          </a:custGeom>
                          <a:solidFill>
                            <a:srgbClr val="000000"/>
                          </a:solidFill>
                          <a:ln w="12700" cmpd="sng" cap="flat">
                            <a:noFill/>
                            <a:prstDash val="solid"/>
                            <a:miter/>
                          </a:ln>
                        </wps:spPr>
                        <wps:bodyPr vert="horz" wrap="square" lIns="91440" tIns="45720" rIns="91440" bIns="45720" anchor="t" anchorCtr="0" upright="0">
                          <a:noAutofit/>
                        </wps:bodyPr>
                      </wps:wsp>
                      <wps:wsp>
                        <wps:cNvPr id="118" name="曲线 118"/>
                        <wps:cNvSpPr/>
                        <wps:spPr>
                          <a:xfrm rot="0">
                            <a:off x="1706880" y="934719"/>
                            <a:ext cx="33654" cy="27940"/>
                          </a:xfrm>
                          <a:custGeom>
                            <a:gdLst>
                              <a:gd name="T1" fmla="*/ 0 w 21600"/>
                              <a:gd name="T2" fmla="*/ 0 h 21600"/>
                              <a:gd name="T3" fmla="*/ 21600 w 21600"/>
                              <a:gd name="T4" fmla="*/ 21600 h 21600"/>
                            </a:gdLst>
                            <a:rect l="T1" t="T2" r="T3" b="T4"/>
                            <a:pathLst>
                              <a:path w="21600" h="21600">
                                <a:moveTo>
                                  <a:pt x="0" y="2945"/>
                                </a:moveTo>
                                <a:lnTo>
                                  <a:pt x="21600" y="0"/>
                                </a:lnTo>
                                <a:lnTo>
                                  <a:pt x="13707" y="8836"/>
                                </a:lnTo>
                                <a:lnTo>
                                  <a:pt x="14953" y="21600"/>
                                </a:lnTo>
                                <a:lnTo>
                                  <a:pt x="0" y="2945"/>
                                </a:lnTo>
                                <a:close/>
                              </a:path>
                            </a:pathLst>
                          </a:custGeom>
                          <a:noFill/>
                          <a:ln w="4257" cmpd="sng" cap="flat">
                            <a:solidFill>
                              <a:srgbClr val="000000"/>
                            </a:solidFill>
                            <a:prstDash val="solid"/>
                            <a:miter/>
                          </a:ln>
                        </wps:spPr>
                        <wps:bodyPr vert="horz" wrap="square" lIns="91440" tIns="45720" rIns="91440" bIns="45720" anchor="t" anchorCtr="0" upright="0">
                          <a:noAutofit/>
                        </wps:bodyPr>
                      </wps:wsp>
                      <wps:wsp>
                        <wps:cNvPr id="119" name="曲线 119"/>
                        <wps:cNvSpPr/>
                        <wps:spPr>
                          <a:xfrm rot="0">
                            <a:off x="425449" y="595630"/>
                            <a:ext cx="511175" cy="340995"/>
                          </a:xfrm>
                          <a:custGeom>
                            <a:gdLst>
                              <a:gd name="T1" fmla="*/ 0 w 21600"/>
                              <a:gd name="T2" fmla="*/ 0 h 21600"/>
                              <a:gd name="T3" fmla="*/ 21600 w 21600"/>
                              <a:gd name="T4" fmla="*/ 21600 h 21600"/>
                            </a:gdLst>
                            <a:rect l="T1" t="T2" r="T3" b="T4"/>
                            <a:pathLst>
                              <a:path w="21600" h="21600">
                                <a:moveTo>
                                  <a:pt x="11149" y="21599"/>
                                </a:moveTo>
                                <a:lnTo>
                                  <a:pt x="10450" y="21599"/>
                                </a:lnTo>
                                <a:lnTo>
                                  <a:pt x="10101" y="21599"/>
                                </a:lnTo>
                                <a:lnTo>
                                  <a:pt x="8355" y="21317"/>
                                </a:lnTo>
                                <a:lnTo>
                                  <a:pt x="6340" y="20632"/>
                                </a:lnTo>
                                <a:lnTo>
                                  <a:pt x="4513" y="19585"/>
                                </a:lnTo>
                                <a:lnTo>
                                  <a:pt x="2901" y="18174"/>
                                </a:lnTo>
                                <a:lnTo>
                                  <a:pt x="1611" y="16522"/>
                                </a:lnTo>
                                <a:lnTo>
                                  <a:pt x="564" y="14265"/>
                                </a:lnTo>
                                <a:lnTo>
                                  <a:pt x="0" y="11525"/>
                                </a:lnTo>
                                <a:lnTo>
                                  <a:pt x="0" y="11162"/>
                                </a:lnTo>
                                <a:lnTo>
                                  <a:pt x="0" y="10437"/>
                                </a:lnTo>
                                <a:lnTo>
                                  <a:pt x="349" y="8019"/>
                                </a:lnTo>
                                <a:lnTo>
                                  <a:pt x="1423" y="5399"/>
                                </a:lnTo>
                                <a:lnTo>
                                  <a:pt x="2659" y="3667"/>
                                </a:lnTo>
                                <a:lnTo>
                                  <a:pt x="4217" y="2216"/>
                                </a:lnTo>
                                <a:lnTo>
                                  <a:pt x="6017" y="1088"/>
                                </a:lnTo>
                                <a:lnTo>
                                  <a:pt x="8005" y="362"/>
                                </a:lnTo>
                                <a:lnTo>
                                  <a:pt x="10101" y="0"/>
                                </a:lnTo>
                                <a:lnTo>
                                  <a:pt x="10450" y="0"/>
                                </a:lnTo>
                                <a:lnTo>
                                  <a:pt x="11149" y="0"/>
                                </a:lnTo>
                                <a:lnTo>
                                  <a:pt x="13244" y="282"/>
                                </a:lnTo>
                                <a:lnTo>
                                  <a:pt x="15259" y="967"/>
                                </a:lnTo>
                                <a:lnTo>
                                  <a:pt x="17086" y="2014"/>
                                </a:lnTo>
                                <a:lnTo>
                                  <a:pt x="18698" y="3425"/>
                                </a:lnTo>
                                <a:lnTo>
                                  <a:pt x="19988" y="5077"/>
                                </a:lnTo>
                                <a:lnTo>
                                  <a:pt x="21035" y="7334"/>
                                </a:lnTo>
                                <a:lnTo>
                                  <a:pt x="21600" y="10114"/>
                                </a:lnTo>
                                <a:lnTo>
                                  <a:pt x="21600" y="10437"/>
                                </a:lnTo>
                                <a:lnTo>
                                  <a:pt x="21600" y="10799"/>
                                </a:lnTo>
                                <a:lnTo>
                                  <a:pt x="21600" y="11162"/>
                                </a:lnTo>
                                <a:lnTo>
                                  <a:pt x="21250" y="13620"/>
                                </a:lnTo>
                                <a:lnTo>
                                  <a:pt x="20176" y="16199"/>
                                </a:lnTo>
                                <a:lnTo>
                                  <a:pt x="18940" y="17932"/>
                                </a:lnTo>
                                <a:lnTo>
                                  <a:pt x="17382" y="19383"/>
                                </a:lnTo>
                                <a:lnTo>
                                  <a:pt x="15582" y="20511"/>
                                </a:lnTo>
                                <a:lnTo>
                                  <a:pt x="13594" y="21237"/>
                                </a:lnTo>
                                <a:lnTo>
                                  <a:pt x="11498" y="21599"/>
                                </a:lnTo>
                                <a:lnTo>
                                  <a:pt x="11149" y="21599"/>
                                </a:lnTo>
                                <a:close/>
                              </a:path>
                            </a:pathLst>
                          </a:custGeom>
                          <a:solidFill>
                            <a:srgbClr val="FFFFFF"/>
                          </a:solidFill>
                          <a:ln w="12700" cmpd="sng" cap="flat">
                            <a:noFill/>
                            <a:prstDash val="solid"/>
                            <a:miter/>
                          </a:ln>
                        </wps:spPr>
                        <wps:bodyPr vert="horz" wrap="square" lIns="91440" tIns="45720" rIns="91440" bIns="45720" anchor="t" anchorCtr="0" upright="0">
                          <a:noAutofit/>
                        </wps:bodyPr>
                      </wps:wsp>
                      <wps:wsp>
                        <wps:cNvPr id="120" name="曲线 120"/>
                        <wps:cNvSpPr/>
                        <wps:spPr>
                          <a:xfrm rot="0">
                            <a:off x="425449" y="595630"/>
                            <a:ext cx="511175" cy="340995"/>
                          </a:xfrm>
                          <a:custGeom>
                            <a:gdLst>
                              <a:gd name="T1" fmla="*/ 0 w 21600"/>
                              <a:gd name="T2" fmla="*/ 0 h 21600"/>
                              <a:gd name="T3" fmla="*/ 21600 w 21600"/>
                              <a:gd name="T4" fmla="*/ 21600 h 21600"/>
                            </a:gdLst>
                            <a:rect l="T1" t="T2" r="T3" b="T4"/>
                            <a:pathLst>
                              <a:path w="21600" h="21600">
                                <a:moveTo>
                                  <a:pt x="21600" y="10799"/>
                                </a:moveTo>
                                <a:lnTo>
                                  <a:pt x="21600" y="11162"/>
                                </a:lnTo>
                                <a:lnTo>
                                  <a:pt x="21600" y="11525"/>
                                </a:lnTo>
                                <a:lnTo>
                                  <a:pt x="21546" y="11847"/>
                                </a:lnTo>
                                <a:lnTo>
                                  <a:pt x="21519" y="12210"/>
                                </a:lnTo>
                                <a:lnTo>
                                  <a:pt x="21465" y="12573"/>
                                </a:lnTo>
                                <a:lnTo>
                                  <a:pt x="21385" y="12895"/>
                                </a:lnTo>
                                <a:lnTo>
                                  <a:pt x="21331" y="13258"/>
                                </a:lnTo>
                                <a:lnTo>
                                  <a:pt x="20794" y="14950"/>
                                </a:lnTo>
                                <a:lnTo>
                                  <a:pt x="20659" y="15273"/>
                                </a:lnTo>
                                <a:lnTo>
                                  <a:pt x="20498" y="15595"/>
                                </a:lnTo>
                                <a:lnTo>
                                  <a:pt x="20337" y="15877"/>
                                </a:lnTo>
                                <a:lnTo>
                                  <a:pt x="20176" y="16199"/>
                                </a:lnTo>
                                <a:lnTo>
                                  <a:pt x="19988" y="16522"/>
                                </a:lnTo>
                                <a:lnTo>
                                  <a:pt x="19773" y="16804"/>
                                </a:lnTo>
                                <a:lnTo>
                                  <a:pt x="19585" y="17086"/>
                                </a:lnTo>
                                <a:lnTo>
                                  <a:pt x="19370" y="17368"/>
                                </a:lnTo>
                                <a:lnTo>
                                  <a:pt x="19155" y="17650"/>
                                </a:lnTo>
                                <a:lnTo>
                                  <a:pt x="18940" y="17932"/>
                                </a:lnTo>
                                <a:lnTo>
                                  <a:pt x="17650" y="19141"/>
                                </a:lnTo>
                                <a:lnTo>
                                  <a:pt x="17382" y="19383"/>
                                </a:lnTo>
                                <a:lnTo>
                                  <a:pt x="17086" y="19585"/>
                                </a:lnTo>
                                <a:lnTo>
                                  <a:pt x="16791" y="19786"/>
                                </a:lnTo>
                                <a:lnTo>
                                  <a:pt x="16522" y="19988"/>
                                </a:lnTo>
                                <a:lnTo>
                                  <a:pt x="16200" y="20149"/>
                                </a:lnTo>
                                <a:lnTo>
                                  <a:pt x="15904" y="20350"/>
                                </a:lnTo>
                                <a:lnTo>
                                  <a:pt x="15582" y="20511"/>
                                </a:lnTo>
                                <a:lnTo>
                                  <a:pt x="15259" y="20632"/>
                                </a:lnTo>
                                <a:lnTo>
                                  <a:pt x="14937" y="20794"/>
                                </a:lnTo>
                                <a:lnTo>
                                  <a:pt x="14614" y="20914"/>
                                </a:lnTo>
                                <a:lnTo>
                                  <a:pt x="14265" y="21035"/>
                                </a:lnTo>
                                <a:lnTo>
                                  <a:pt x="13943" y="21156"/>
                                </a:lnTo>
                                <a:lnTo>
                                  <a:pt x="13594" y="21237"/>
                                </a:lnTo>
                                <a:lnTo>
                                  <a:pt x="13244" y="21317"/>
                                </a:lnTo>
                                <a:lnTo>
                                  <a:pt x="12895" y="21398"/>
                                </a:lnTo>
                                <a:lnTo>
                                  <a:pt x="12573" y="21479"/>
                                </a:lnTo>
                                <a:lnTo>
                                  <a:pt x="12223" y="21519"/>
                                </a:lnTo>
                                <a:lnTo>
                                  <a:pt x="11847" y="21559"/>
                                </a:lnTo>
                                <a:lnTo>
                                  <a:pt x="11498" y="21599"/>
                                </a:lnTo>
                                <a:lnTo>
                                  <a:pt x="11149" y="21599"/>
                                </a:lnTo>
                                <a:lnTo>
                                  <a:pt x="10800" y="21599"/>
                                </a:lnTo>
                                <a:lnTo>
                                  <a:pt x="10450" y="21599"/>
                                </a:lnTo>
                                <a:lnTo>
                                  <a:pt x="10101" y="21599"/>
                                </a:lnTo>
                                <a:lnTo>
                                  <a:pt x="9752" y="21559"/>
                                </a:lnTo>
                                <a:lnTo>
                                  <a:pt x="9376" y="21519"/>
                                </a:lnTo>
                                <a:lnTo>
                                  <a:pt x="9026" y="21479"/>
                                </a:lnTo>
                                <a:lnTo>
                                  <a:pt x="8704" y="21398"/>
                                </a:lnTo>
                                <a:lnTo>
                                  <a:pt x="8355" y="21317"/>
                                </a:lnTo>
                                <a:lnTo>
                                  <a:pt x="8005" y="21237"/>
                                </a:lnTo>
                                <a:lnTo>
                                  <a:pt x="7656" y="21156"/>
                                </a:lnTo>
                                <a:lnTo>
                                  <a:pt x="7334" y="21035"/>
                                </a:lnTo>
                                <a:lnTo>
                                  <a:pt x="6985" y="20914"/>
                                </a:lnTo>
                                <a:lnTo>
                                  <a:pt x="6662" y="20794"/>
                                </a:lnTo>
                                <a:lnTo>
                                  <a:pt x="6340" y="20632"/>
                                </a:lnTo>
                                <a:lnTo>
                                  <a:pt x="6017" y="20511"/>
                                </a:lnTo>
                                <a:lnTo>
                                  <a:pt x="5695" y="20350"/>
                                </a:lnTo>
                                <a:lnTo>
                                  <a:pt x="5400" y="20149"/>
                                </a:lnTo>
                                <a:lnTo>
                                  <a:pt x="5077" y="19988"/>
                                </a:lnTo>
                                <a:lnTo>
                                  <a:pt x="4808" y="19786"/>
                                </a:lnTo>
                                <a:lnTo>
                                  <a:pt x="4513" y="19585"/>
                                </a:lnTo>
                                <a:lnTo>
                                  <a:pt x="4217" y="19383"/>
                                </a:lnTo>
                                <a:lnTo>
                                  <a:pt x="3949" y="19141"/>
                                </a:lnTo>
                                <a:lnTo>
                                  <a:pt x="3680" y="18940"/>
                                </a:lnTo>
                                <a:lnTo>
                                  <a:pt x="2444" y="17650"/>
                                </a:lnTo>
                                <a:lnTo>
                                  <a:pt x="2229" y="17368"/>
                                </a:lnTo>
                                <a:lnTo>
                                  <a:pt x="2014" y="17086"/>
                                </a:lnTo>
                                <a:lnTo>
                                  <a:pt x="1826" y="16804"/>
                                </a:lnTo>
                                <a:lnTo>
                                  <a:pt x="1611" y="16522"/>
                                </a:lnTo>
                                <a:lnTo>
                                  <a:pt x="1423" y="16199"/>
                                </a:lnTo>
                                <a:lnTo>
                                  <a:pt x="1262" y="15877"/>
                                </a:lnTo>
                                <a:lnTo>
                                  <a:pt x="1101" y="15595"/>
                                </a:lnTo>
                                <a:lnTo>
                                  <a:pt x="940" y="15273"/>
                                </a:lnTo>
                                <a:lnTo>
                                  <a:pt x="805" y="14950"/>
                                </a:lnTo>
                                <a:lnTo>
                                  <a:pt x="671" y="14628"/>
                                </a:lnTo>
                                <a:lnTo>
                                  <a:pt x="564" y="14265"/>
                                </a:lnTo>
                                <a:lnTo>
                                  <a:pt x="456" y="13943"/>
                                </a:lnTo>
                                <a:lnTo>
                                  <a:pt x="349" y="13620"/>
                                </a:lnTo>
                                <a:lnTo>
                                  <a:pt x="268" y="13258"/>
                                </a:lnTo>
                                <a:lnTo>
                                  <a:pt x="188" y="12895"/>
                                </a:lnTo>
                                <a:lnTo>
                                  <a:pt x="134" y="12573"/>
                                </a:lnTo>
                                <a:lnTo>
                                  <a:pt x="0" y="10799"/>
                                </a:lnTo>
                                <a:lnTo>
                                  <a:pt x="0" y="10437"/>
                                </a:lnTo>
                                <a:lnTo>
                                  <a:pt x="0" y="10114"/>
                                </a:lnTo>
                                <a:lnTo>
                                  <a:pt x="53" y="9752"/>
                                </a:lnTo>
                                <a:lnTo>
                                  <a:pt x="80" y="9389"/>
                                </a:lnTo>
                                <a:lnTo>
                                  <a:pt x="671" y="7011"/>
                                </a:lnTo>
                                <a:lnTo>
                                  <a:pt x="1262" y="5722"/>
                                </a:lnTo>
                                <a:lnTo>
                                  <a:pt x="1423" y="5399"/>
                                </a:lnTo>
                                <a:lnTo>
                                  <a:pt x="2444" y="3949"/>
                                </a:lnTo>
                                <a:lnTo>
                                  <a:pt x="2659" y="3667"/>
                                </a:lnTo>
                                <a:lnTo>
                                  <a:pt x="2901" y="3425"/>
                                </a:lnTo>
                                <a:lnTo>
                                  <a:pt x="3170" y="3143"/>
                                </a:lnTo>
                                <a:lnTo>
                                  <a:pt x="3411" y="2901"/>
                                </a:lnTo>
                                <a:lnTo>
                                  <a:pt x="5077" y="1611"/>
                                </a:lnTo>
                                <a:lnTo>
                                  <a:pt x="5695" y="1289"/>
                                </a:lnTo>
                                <a:lnTo>
                                  <a:pt x="6017" y="1088"/>
                                </a:lnTo>
                                <a:lnTo>
                                  <a:pt x="7656" y="443"/>
                                </a:lnTo>
                                <a:lnTo>
                                  <a:pt x="9376" y="80"/>
                                </a:lnTo>
                                <a:lnTo>
                                  <a:pt x="9752" y="40"/>
                                </a:lnTo>
                                <a:lnTo>
                                  <a:pt x="10101" y="0"/>
                                </a:lnTo>
                                <a:lnTo>
                                  <a:pt x="10450" y="0"/>
                                </a:lnTo>
                                <a:lnTo>
                                  <a:pt x="10800" y="0"/>
                                </a:lnTo>
                                <a:lnTo>
                                  <a:pt x="11149" y="0"/>
                                </a:lnTo>
                                <a:lnTo>
                                  <a:pt x="11498" y="0"/>
                                </a:lnTo>
                                <a:lnTo>
                                  <a:pt x="11847" y="40"/>
                                </a:lnTo>
                                <a:lnTo>
                                  <a:pt x="12223" y="80"/>
                                </a:lnTo>
                                <a:lnTo>
                                  <a:pt x="13943" y="443"/>
                                </a:lnTo>
                                <a:lnTo>
                                  <a:pt x="15582" y="1088"/>
                                </a:lnTo>
                                <a:lnTo>
                                  <a:pt x="15904" y="1289"/>
                                </a:lnTo>
                                <a:lnTo>
                                  <a:pt x="16200" y="1450"/>
                                </a:lnTo>
                                <a:lnTo>
                                  <a:pt x="17919" y="2659"/>
                                </a:lnTo>
                                <a:lnTo>
                                  <a:pt x="18429" y="3143"/>
                                </a:lnTo>
                                <a:lnTo>
                                  <a:pt x="18698" y="3425"/>
                                </a:lnTo>
                                <a:lnTo>
                                  <a:pt x="18940" y="3667"/>
                                </a:lnTo>
                                <a:lnTo>
                                  <a:pt x="19155" y="3949"/>
                                </a:lnTo>
                                <a:lnTo>
                                  <a:pt x="19370" y="4231"/>
                                </a:lnTo>
                                <a:lnTo>
                                  <a:pt x="20337" y="5722"/>
                                </a:lnTo>
                                <a:lnTo>
                                  <a:pt x="20498" y="6004"/>
                                </a:lnTo>
                                <a:lnTo>
                                  <a:pt x="20659" y="6326"/>
                                </a:lnTo>
                                <a:lnTo>
                                  <a:pt x="20794" y="6649"/>
                                </a:lnTo>
                                <a:lnTo>
                                  <a:pt x="20928" y="7011"/>
                                </a:lnTo>
                                <a:lnTo>
                                  <a:pt x="21385" y="8704"/>
                                </a:lnTo>
                                <a:lnTo>
                                  <a:pt x="21465" y="9026"/>
                                </a:lnTo>
                                <a:lnTo>
                                  <a:pt x="21519" y="9389"/>
                                </a:lnTo>
                                <a:lnTo>
                                  <a:pt x="21546" y="9752"/>
                                </a:lnTo>
                                <a:lnTo>
                                  <a:pt x="21600" y="10114"/>
                                </a:lnTo>
                                <a:lnTo>
                                  <a:pt x="21600" y="10437"/>
                                </a:lnTo>
                                <a:lnTo>
                                  <a:pt x="21600" y="10799"/>
                                </a:lnTo>
                                <a:close/>
                              </a:path>
                            </a:pathLst>
                          </a:custGeom>
                          <a:noFill/>
                          <a:ln w="4257" cmpd="sng" cap="flat">
                            <a:solidFill>
                              <a:srgbClr val="000000"/>
                            </a:solidFill>
                            <a:prstDash val="solid"/>
                            <a:miter/>
                          </a:ln>
                        </wps:spPr>
                        <wps:bodyPr vert="horz" wrap="square" lIns="91440" tIns="45720" rIns="91440" bIns="45720" anchor="t" anchorCtr="0" upright="0">
                          <a:noAutofit/>
                        </wps:bodyPr>
                      </wps:wsp>
                      <wps:wsp>
                        <wps:cNvPr id="121" name="文本框 121"/>
                        <wps:cNvSpPr/>
                        <wps:spPr>
                          <a:xfrm rot="0">
                            <a:off x="1440180" y="430529"/>
                            <a:ext cx="193039" cy="85725"/>
                          </a:xfrm>
                          <a:prstGeom prst="rect"/>
                          <a:noFill/>
                          <a:ln w="12700" cmpd="sng" cap="flat">
                            <a:noFill/>
                            <a:prstDash val="solid"/>
                            <a:miter/>
                          </a:ln>
                        </wps:spPr>
                        <wps:txbx id="122">
                          <w:txbxContent>
                            <w:p>
                              <w:pPr>
                                <w:spacing w:line="131" w:lineRule="exact"/>
                                <w:rPr>
                                  <w:rFonts w:ascii="Microsoft Sans Serif" w:hAnsi="Microsoft Sans Serif"/>
                                  <w:sz w:val="13"/>
                                </w:rPr>
                              </w:pPr>
                              <w:bookmarkStart w:id="2" w:name="_bookmark2"/>
                              <w:bookmarkEnd w:id="2"/>
                              <w:r>
                                <w:rPr>
                                  <w:rFonts w:ascii="Microsoft Sans Serif" w:hAnsi="Microsoft Sans Serif"/>
                                  <w:w w:val="104"/>
                                  <w:sz w:val="13"/>
                                </w:rPr>
                                <w:t>Flow</w:t>
                              </w:r>
                            </w:p>
                          </w:txbxContent>
                        </wps:txbx>
                        <wps:bodyPr vert="horz" wrap="square" lIns="0" tIns="0" rIns="0" bIns="0" anchor="t" anchorCtr="0" upright="1">
                          <a:noAutofit/>
                        </wps:bodyPr>
                      </wps:wsp>
                      <wps:wsp>
                        <wps:cNvPr id="123" name="文本框 123"/>
                        <wps:cNvSpPr/>
                        <wps:spPr>
                          <a:xfrm rot="0">
                            <a:off x="1991995" y="643255"/>
                            <a:ext cx="358774" cy="85725"/>
                          </a:xfrm>
                          <a:prstGeom prst="rect"/>
                          <a:noFill/>
                          <a:ln w="12700" cmpd="sng" cap="flat">
                            <a:noFill/>
                            <a:prstDash val="solid"/>
                            <a:miter/>
                          </a:ln>
                        </wps:spPr>
                        <wps:txbx id="124">
                          <w:txbxContent>
                            <w:p>
                              <w:pPr>
                                <w:spacing w:line="131" w:lineRule="exact"/>
                                <w:rPr>
                                  <w:rFonts w:ascii="Microsoft Sans Serif" w:hAnsi="Microsoft Sans Serif"/>
                                  <w:sz w:val="13"/>
                                </w:rPr>
                              </w:pPr>
                              <w:r>
                                <w:rPr>
                                  <w:rFonts w:ascii="Microsoft Sans Serif" w:hAnsi="Microsoft Sans Serif"/>
                                  <w:w w:val="104"/>
                                  <w:sz w:val="13"/>
                                </w:rPr>
                                <w:t>message</w:t>
                              </w:r>
                            </w:p>
                          </w:txbxContent>
                        </wps:txbx>
                        <wps:bodyPr vert="horz" wrap="square" lIns="0" tIns="0" rIns="0" bIns="0" anchor="t" anchorCtr="0" upright="1">
                          <a:noAutofit/>
                        </wps:bodyPr>
                      </wps:wsp>
                      <wps:wsp>
                        <wps:cNvPr id="125" name="文本框 125"/>
                        <wps:cNvSpPr/>
                        <wps:spPr>
                          <a:xfrm rot="0">
                            <a:off x="1598930" y="728345"/>
                            <a:ext cx="216535" cy="85725"/>
                          </a:xfrm>
                          <a:prstGeom prst="rect"/>
                          <a:noFill/>
                          <a:ln w="12700" cmpd="sng" cap="flat">
                            <a:noFill/>
                            <a:prstDash val="solid"/>
                            <a:miter/>
                          </a:ln>
                        </wps:spPr>
                        <wps:txbx id="126">
                          <w:txbxContent>
                            <w:p>
                              <w:pPr>
                                <w:spacing w:line="131" w:lineRule="exact"/>
                                <w:rPr>
                                  <w:rFonts w:ascii="Microsoft Sans Serif" w:hAnsi="Microsoft Sans Serif"/>
                                  <w:sz w:val="13"/>
                                </w:rPr>
                              </w:pPr>
                              <w:r>
                                <w:rPr>
                                  <w:rFonts w:ascii="Microsoft Sans Serif" w:hAnsi="Microsoft Sans Serif"/>
                                  <w:w w:val="104"/>
                                  <w:sz w:val="13"/>
                                </w:rPr>
                                <w:t>Node</w:t>
                              </w:r>
                            </w:p>
                          </w:txbxContent>
                        </wps:txbx>
                        <wps:bodyPr vert="horz" wrap="square" lIns="0" tIns="0" rIns="0" bIns="0" anchor="t" anchorCtr="0" upright="1">
                          <a:noAutofit/>
                        </wps:bodyPr>
                      </wps:wsp>
                      <wps:wsp>
                        <wps:cNvPr id="127" name="文本框 127"/>
                        <wps:cNvSpPr/>
                        <wps:spPr>
                          <a:xfrm rot="0">
                            <a:off x="2535554" y="728345"/>
                            <a:ext cx="216534" cy="85725"/>
                          </a:xfrm>
                          <a:prstGeom prst="rect"/>
                          <a:noFill/>
                          <a:ln w="12700" cmpd="sng" cap="flat">
                            <a:noFill/>
                            <a:prstDash val="solid"/>
                            <a:miter/>
                          </a:ln>
                        </wps:spPr>
                        <wps:txbx id="128">
                          <w:txbxContent>
                            <w:p>
                              <w:pPr>
                                <w:spacing w:line="131" w:lineRule="exact"/>
                                <w:rPr>
                                  <w:rFonts w:ascii="Microsoft Sans Serif" w:hAnsi="Microsoft Sans Serif"/>
                                  <w:sz w:val="13"/>
                                </w:rPr>
                              </w:pPr>
                              <w:r>
                                <w:rPr>
                                  <w:rFonts w:ascii="Microsoft Sans Serif" w:hAnsi="Microsoft Sans Serif"/>
                                  <w:w w:val="104"/>
                                  <w:sz w:val="13"/>
                                </w:rPr>
                                <w:t>Node</w:t>
                              </w:r>
                            </w:p>
                          </w:txbxContent>
                        </wps:txbx>
                        <wps:bodyPr vert="horz" wrap="square" lIns="0" tIns="0" rIns="0" bIns="0" anchor="t" anchorCtr="0" upright="1">
                          <a:noAutofit/>
                        </wps:bodyPr>
                      </wps:wsp>
                      <wps:wsp>
                        <wps:cNvPr id="129" name="文本框 129"/>
                        <wps:cNvSpPr/>
                        <wps:spPr>
                          <a:xfrm rot="0">
                            <a:off x="1861185" y="1102995"/>
                            <a:ext cx="287654" cy="187324"/>
                          </a:xfrm>
                          <a:prstGeom prst="rect"/>
                          <a:noFill/>
                          <a:ln w="12700" cmpd="sng" cap="flat">
                            <a:noFill/>
                            <a:prstDash val="solid"/>
                            <a:miter/>
                          </a:ln>
                        </wps:spPr>
                        <wps:txbx id="130">
                          <w:txbxContent>
                            <w:p>
                              <w:pPr>
                                <w:spacing w:line="131" w:lineRule="exact"/>
                                <w:ind w:left="96"/>
                                <w:rPr>
                                  <w:rFonts w:ascii="Microsoft Sans Serif" w:hAnsi="Microsoft Sans Serif"/>
                                  <w:sz w:val="13"/>
                                </w:rPr>
                              </w:pPr>
                              <w:r>
                                <w:rPr>
                                  <w:rFonts w:ascii="Microsoft Sans Serif" w:hAnsi="Microsoft Sans Serif"/>
                                  <w:w w:val="104"/>
                                  <w:sz w:val="13"/>
                                </w:rPr>
                                <w:t>ﬂow</w:t>
                              </w:r>
                            </w:p>
                            <w:p>
                              <w:pPr>
                                <w:spacing w:before="13"/>
                                <w:rPr>
                                  <w:rFonts w:ascii="Microsoft Sans Serif" w:hAnsi="Microsoft Sans Serif"/>
                                  <w:sz w:val="13"/>
                                </w:rPr>
                              </w:pPr>
                              <w:r>
                                <w:rPr>
                                  <w:rFonts w:ascii="Microsoft Sans Serif" w:hAnsi="Microsoft Sans Serif"/>
                                  <w:w w:val="104"/>
                                  <w:sz w:val="13"/>
                                </w:rPr>
                                <w:t>context</w:t>
                              </w:r>
                            </w:p>
                          </w:txbxContent>
                        </wps:txbx>
                        <wps:bodyPr vert="horz" wrap="square" lIns="0" tIns="0" rIns="0" bIns="0" anchor="t" anchorCtr="0" upright="1">
                          <a:noAutofit/>
                        </wps:bodyPr>
                      </wps:wsp>
                      <wps:wsp>
                        <wps:cNvPr id="131" name="文本框 131"/>
                        <wps:cNvSpPr/>
                        <wps:spPr>
                          <a:xfrm rot="0">
                            <a:off x="2535554" y="1153795"/>
                            <a:ext cx="216534" cy="85725"/>
                          </a:xfrm>
                          <a:prstGeom prst="rect"/>
                          <a:noFill/>
                          <a:ln w="12700" cmpd="sng" cap="flat">
                            <a:noFill/>
                            <a:prstDash val="solid"/>
                            <a:miter/>
                          </a:ln>
                        </wps:spPr>
                        <wps:txbx id="132">
                          <w:txbxContent>
                            <w:p>
                              <w:pPr>
                                <w:spacing w:line="131" w:lineRule="exact"/>
                                <w:rPr>
                                  <w:rFonts w:ascii="Microsoft Sans Serif" w:hAnsi="Microsoft Sans Serif"/>
                                  <w:sz w:val="13"/>
                                </w:rPr>
                              </w:pPr>
                              <w:r>
                                <w:rPr>
                                  <w:rFonts w:ascii="Microsoft Sans Serif" w:hAnsi="Microsoft Sans Serif"/>
                                  <w:w w:val="104"/>
                                  <w:sz w:val="13"/>
                                </w:rPr>
                                <w:t>Node</w:t>
                              </w:r>
                            </w:p>
                          </w:txbxContent>
                        </wps:txbx>
                        <wps:bodyPr vert="horz" wrap="square" lIns="0" tIns="0" rIns="0" bIns="0" anchor="t" anchorCtr="0" upright="1">
                          <a:noAutofit/>
                        </wps:bodyPr>
                      </wps:wsp>
                      <wps:wsp>
                        <wps:cNvPr id="133" name="文本框 133"/>
                        <wps:cNvSpPr/>
                        <wps:spPr>
                          <a:xfrm rot="0">
                            <a:off x="53339" y="38735"/>
                            <a:ext cx="525145" cy="247015"/>
                          </a:xfrm>
                          <a:prstGeom prst="rect"/>
                          <a:noFill/>
                          <a:ln w="12700" cmpd="sng" cap="flat">
                            <a:noFill/>
                            <a:prstDash val="solid"/>
                            <a:miter/>
                          </a:ln>
                        </wps:spPr>
                        <wps:txbx id="134">
                          <w:txbxContent>
                            <w:p>
                              <w:pPr>
                                <w:spacing w:line="131" w:lineRule="exact"/>
                                <w:rPr>
                                  <w:rFonts w:ascii="Microsoft Sans Serif" w:hAnsi="Microsoft Sans Serif"/>
                                  <w:sz w:val="13"/>
                                </w:rPr>
                              </w:pPr>
                              <w:r>
                                <w:rPr>
                                  <w:rFonts w:ascii="Microsoft Sans Serif" w:hAnsi="Microsoft Sans Serif"/>
                                  <w:w w:val="104"/>
                                  <w:sz w:val="13"/>
                                </w:rPr>
                                <w:t>Node.js</w:t>
                              </w:r>
                            </w:p>
                            <w:p>
                              <w:pPr>
                                <w:spacing w:before="107"/>
                                <w:ind w:left="157"/>
                                <w:rPr>
                                  <w:rFonts w:ascii="Microsoft Sans Serif" w:hAnsi="Microsoft Sans Serif"/>
                                  <w:sz w:val="13"/>
                                </w:rPr>
                              </w:pPr>
                              <w:r>
                                <w:rPr>
                                  <w:rFonts w:ascii="Microsoft Sans Serif" w:hAnsi="Microsoft Sans Serif"/>
                                  <w:w w:val="104"/>
                                  <w:sz w:val="13"/>
                                </w:rPr>
                                <w:t>Node-RED</w:t>
                              </w:r>
                            </w:p>
                          </w:txbxContent>
                        </wps:txbx>
                        <wps:bodyPr vert="horz" wrap="square" lIns="0" tIns="0" rIns="0" bIns="0" anchor="t" anchorCtr="0" upright="1">
                          <a:noAutofit/>
                        </wps:bodyPr>
                      </wps:wsp>
                      <wps:wsp>
                        <wps:cNvPr id="135" name="文本框 135"/>
                        <wps:cNvSpPr/>
                        <wps:spPr>
                          <a:xfrm rot="0">
                            <a:off x="1086485" y="549274"/>
                            <a:ext cx="306070" cy="262890"/>
                          </a:xfrm>
                          <a:prstGeom prst="rect"/>
                          <a:noFill/>
                          <a:ln w="12700" cmpd="sng" cap="flat">
                            <a:noFill/>
                            <a:prstDash val="solid"/>
                            <a:miter/>
                          </a:ln>
                        </wps:spPr>
                        <wps:txbx id="136">
                          <w:txbxContent>
                            <w:p>
                              <w:pPr>
                                <w:spacing w:line="131" w:lineRule="exact"/>
                                <w:ind w:left="37"/>
                                <w:rPr>
                                  <w:rFonts w:ascii="Microsoft Sans Serif" w:hAnsi="Microsoft Sans Serif"/>
                                  <w:sz w:val="13"/>
                                </w:rPr>
                              </w:pPr>
                              <w:r>
                                <w:rPr>
                                  <w:rFonts w:ascii="Microsoft Sans Serif" w:hAnsi="Microsoft Sans Serif"/>
                                  <w:w w:val="104"/>
                                  <w:sz w:val="13"/>
                                </w:rPr>
                                <w:t>global</w:t>
                              </w:r>
                            </w:p>
                            <w:p>
                              <w:pPr>
                                <w:spacing w:before="13" w:line="133" w:lineRule="exact"/>
                                <w:rPr>
                                  <w:rFonts w:ascii="Microsoft Sans Serif" w:hAnsi="Microsoft Sans Serif"/>
                                  <w:sz w:val="13"/>
                                </w:rPr>
                              </w:pPr>
                              <w:r>
                                <w:rPr>
                                  <w:rFonts w:ascii="Microsoft Sans Serif" w:hAnsi="Microsoft Sans Serif"/>
                                  <w:w w:val="104"/>
                                  <w:sz w:val="13"/>
                                </w:rPr>
                                <w:t>context</w:t>
                              </w:r>
                            </w:p>
                            <w:p>
                              <w:pPr>
                                <w:tabs>
                                  <w:tab w:val="left" w:pos="461"/>
                                </w:tabs>
                                <w:spacing w:line="135" w:lineRule="exact"/>
                                <w:ind w:left="7"/>
                                <w:rPr>
                                  <w:rFonts w:ascii="Times New Roman" w:hAnsi="Times New Roman"/>
                                  <w:sz w:val="13"/>
                                </w:rPr>
                              </w:pPr>
                              <w:r>
                                <w:rPr>
                                  <w:rFonts w:ascii="Times New Roman" w:hAnsi="Times New Roman"/>
                                  <w:w w:val="103"/>
                                  <w:sz w:val="13"/>
                                  <w:u w:val="dotted"/>
                                </w:rPr>
                                <w:t xml:space="preserve"> </w:t>
                              </w:r>
                              <w:r>
                                <w:rPr>
                                  <w:rFonts w:ascii="Times New Roman" w:hAnsi="Times New Roman"/>
                                  <w:sz w:val="13"/>
                                  <w:u w:val="dotted"/>
                                </w:rPr>
                                <w:tab/>
                              </w:r>
                            </w:p>
                          </w:txbxContent>
                        </wps:txbx>
                        <wps:bodyPr vert="horz" wrap="square" lIns="0" tIns="0" rIns="0" bIns="0" anchor="t" anchorCtr="0" upright="1">
                          <a:noAutofit/>
                        </wps:bodyPr>
                      </wps:wsp>
                      <wps:wsp>
                        <wps:cNvPr id="137" name="文本框 137"/>
                        <wps:cNvSpPr/>
                        <wps:spPr>
                          <a:xfrm rot="0">
                            <a:off x="297815" y="382905"/>
                            <a:ext cx="766445" cy="1021715"/>
                          </a:xfrm>
                          <a:prstGeom prst="rect"/>
                          <a:noFill/>
                          <a:ln w="4257" cmpd="sng" cap="flat">
                            <a:solidFill>
                              <a:srgbClr val="666666"/>
                            </a:solidFill>
                            <a:prstDash val="solid"/>
                            <a:miter/>
                          </a:ln>
                        </wps:spPr>
                        <wps:txbx id="138">
                          <w:txbxContent>
                            <w:p>
                              <w:pPr>
                                <w:spacing w:before="54"/>
                                <w:ind w:left="52"/>
                                <w:rPr>
                                  <w:rFonts w:ascii="Microsoft Sans Serif" w:hAnsi="Microsoft Sans Serif"/>
                                  <w:sz w:val="13"/>
                                </w:rPr>
                              </w:pPr>
                              <w:r>
                                <w:rPr>
                                  <w:rFonts w:ascii="Microsoft Sans Serif" w:hAnsi="Microsoft Sans Serif"/>
                                  <w:w w:val="104"/>
                                  <w:sz w:val="13"/>
                                </w:rPr>
                                <w:t>Flow</w:t>
                              </w:r>
                            </w:p>
                            <w:p>
                              <w:pPr>
                                <w:rPr>
                                  <w:rFonts w:ascii="Microsoft Sans Serif" w:hAnsi="Microsoft Sans Serif"/>
                                  <w:sz w:val="12"/>
                                </w:rPr>
                              </w:pPr>
                            </w:p>
                            <w:p>
                              <w:pPr>
                                <w:spacing w:before="5"/>
                                <w:rPr>
                                  <w:rFonts w:ascii="Microsoft Sans Serif" w:hAnsi="Microsoft Sans Serif"/>
                                  <w:sz w:val="16"/>
                                </w:rPr>
                              </w:pPr>
                            </w:p>
                            <w:p>
                              <w:pPr>
                                <w:ind w:left="414" w:right="418"/>
                                <w:jc w:val="center"/>
                                <w:rPr>
                                  <w:rFonts w:ascii="Microsoft Sans Serif" w:hAnsi="Microsoft Sans Serif"/>
                                  <w:sz w:val="13"/>
                                </w:rPr>
                              </w:pPr>
                              <w:r>
                                <w:rPr>
                                  <w:rFonts w:ascii="Microsoft Sans Serif" w:hAnsi="Microsoft Sans Serif"/>
                                  <w:w w:val="104"/>
                                  <w:sz w:val="13"/>
                                </w:rPr>
                                <w:t>Node</w:t>
                              </w:r>
                            </w:p>
                          </w:txbxContent>
                        </wps:txbx>
                        <wps:bodyPr vert="horz" wrap="square" lIns="0" tIns="0" rIns="0" bIns="0" anchor="t" anchorCtr="0" upright="1">
                          <a:noAutofit/>
                        </wps:bodyPr>
                      </wps:wsp>
                      <wps:bodyPr vert="horz" wrap="square" lIns="91440" tIns="45720" rIns="91440" bIns="45720" anchor="t" anchorCtr="0" upright="0">
                        <a:noAutofit/>
                      </wps:bodyPr>
                    </wpg:wgp>
                  </a:graphicData>
                </a:graphic>
              </wp:inline>
            </w:drawing>
          </mc:Choice>
          <mc:Fallback>
            <w:pict>
              <v:group type="#_x0000_t1" id="组合 139" o:spid="_x0000_s139" coordorigin="2993,4749" coordsize="4827,2414" style="width:241.35pt;&#10;height:120.700005pt;">
                <v:shape type="#_x0000_t0" id="曲线 140" o:spid="_x0000_s140" coordsize="4827,2414" path="m144,l4681,l4691,l4701,1l4710,3l4719,5l4729,8l4737,10l4747,14l4754,19l4802,65l4825,125l4827,144l4827,2269l4827,2278l4825,2287l4823,2297l4822,2307l4792,2364l4763,2389l4754,2395l4747,2399l4737,2403l4729,2406l4719,2409l4710,2410l4701,2413l4691,2414l4681,2414l144,2414l135,2414l126,2413l117,2410l107,2409l98,2406l89,2403l81,2399l73,2395l65,2389l57,2384l24,2349l19,2342l14,2332l10,2324l7,2315l5,2307l2,2297l0,2287l,2278l,2269l,144l14,81l57,29l65,24l73,19l81,14l89,10l98,8l107,5l117,3l126,1l135,l144,l144,xe" style="position:absolute;&#10;left:2993;&#10;top:4749;&#10;width:4827;&#10;height:2414;" filled="f" stroked="t" strokeweight="0.33519685pt">
                  <v:stroke color="#000000"/>
                </v:shape>
                <v:shape type="#_x0000_t0" id="曲线 141" o:spid="_x0000_s141" coordsize="4626,2112" path="m4507,2112l119,2112l111,2111l50,2086l7,2026l,1992l,118l25,49l85,6l119,l127,l4507,l4576,26l4619,86l4625,118l4625,1992l4599,2062l4539,2105l4515,2111l4507,2112l4507,2112xe" style="position:absolute;&#10;left:3127;&#10;top:4984;&#10;width:4625;&#10;height:2112;" fillcolor="#FAFAFA" stroked="f" strokeweight="1.0pt">
                  <v:stroke color="#000000"/>
                </v:shape>
                <v:shape type="#_x0000_t0" id="曲线 142" o:spid="_x0000_s142" coordsize="4626,2112" path="m127,l4498,l4507,l4515,1l4523,1l4531,3l4539,6l4595,43l4623,102l4625,127l4625,1985l4616,2034l4612,2041l4569,2090l4547,2101l4539,2105l4498,2112l127,2112l63,2094l37,2075l31,2069l25,2062l22,2055l16,2048l13,2041l9,2034l7,2026l3,2018l2,2009l0,2002l,1992l,1985l,127l,118l0,110l25,49l37,37l43,31l102,1l119,l127,l127,xe" style="position:absolute;&#10;left:3127;&#10;top:4984;&#10;width:4625;&#10;height:2112;" filled="f" stroked="t" strokeweight="0.33519685pt">
                  <v:stroke color="#666666"/>
                </v:shape>
                <v:rect type="#_x0000_t1" id="矩形 143" o:spid="_x0000_s143" style="position:absolute;&#10;left:3462;&#10;top:5352;&#10;width:1207;&#10;height:1609;" fillcolor="#ECECEC" stroked="f" strokeweight="1.0pt">
                  <v:stroke color="#000000"/>
                </v:rect>
                <v:rect type="#_x0000_t1" id="矩形 144" o:spid="_x0000_s144" style="position:absolute;&#10;left:5205;&#10;top:5352;&#10;width:2414;&#10;height:1609;" fillcolor="#ECECEC" stroked="f" strokeweight="1.0pt">
                  <v:stroke color="#000000"/>
                </v:rect>
                <v:rect type="#_x0000_t1" id="矩形 145" o:spid="_x0000_s145" style="position:absolute;&#10;left:5205;&#10;top:5352;&#10;width:2414;&#10;height:1609;" filled="f" stroked="t" strokeweight="0.33519685pt">
                  <v:stroke color="#666666"/>
                </v:rect>
                <v:shape type="#_x0000_t0" id="曲线 146" o:spid="_x0000_s146" coordsize="2414,1" path="m2413,l,l2413,l2413,xe" style="position:absolute;&#10;left:5205;&#10;top:5352;&#10;width:2414;&#10;height:1;" fillcolor="#000000" stroked="f" strokeweight="1.0pt">
                  <v:fill opacity="3276f"/>
                  <v:stroke color="#000000"/>
                </v:shape>
                <v:shape type="#_x0000_t0" id="曲线 147" o:spid="_x0000_s147" coordsize="1,1608" path="m,1608l,l,1608l,1608xe" style="position:absolute;&#10;left:5205;&#10;top:5352;&#10;width:1;&#10;height:1609;" fillcolor="#000000" stroked="f" strokeweight="1.0pt">
                  <v:fill opacity="6553f"/>
                  <v:stroke color="#000000"/>
                </v:shape>
                <v:shape type="#_x0000_t100" id=" 148" o:spid="_x0000_s148" style="position:absolute;&#10;left:5205;&#10;top:5352;&#10;width:2414;&#10;height:1609;" filled="f" stroked="t" strokeweight="0.33519685pt" adj="0,0,0">
                  <v:stroke color="#666666"/>
                </v:shape>
                <v:shape type="#_x0000_t100" id=" 149" o:spid="_x0000_s149" style="position:absolute;&#10;left:4676;&#10;top:5932;&#10;width:487;&#10;height:47;" fillcolor="#000000" stroked="f" strokeweight="1.0pt" adj="0,0,0">
                  <v:stroke color="#000000"/>
                </v:shape>
                <v:shape type="#_x0000_t0" id="曲线 150" o:spid="_x0000_s150" coordsize="47,47" path="m,22l46,l35,22l46,47l,22l,22xe" style="position:absolute;&#10;left:4676;&#10;top:5932;&#10;width:47;&#10;height:47;" filled="f" stroked="t" strokeweight="0.33519685pt">
                  <v:stroke color="#000000"/>
                </v:shape>
                <v:shape type="#_x0000_t0" id="曲线 151" o:spid="_x0000_s151" coordsize="46,47" path="m,47l12,22l,l47,22l,47l,47xe" style="position:absolute;&#10;left:5151;&#10;top:5932;&#10;width:47;&#10;height:47;" fillcolor="#000000" stroked="f" strokeweight="1.0pt">
                  <v:stroke color="#000000"/>
                </v:shape>
                <v:shape type="#_x0000_t0" id="曲线 152" o:spid="_x0000_s152" coordsize="46,47" path="m47,22l,47l12,22l,l47,22l47,22xe" style="position:absolute;&#10;left:5151;&#10;top:5932;&#10;width:47;&#10;height:47;" filled="f" stroked="t" strokeweight="0.33519685pt">
                  <v:stroke color="#000000"/>
                </v:shape>
                <v:shape type="#_x0000_t0" id="曲线 153" o:spid="_x0000_s153" coordsize="804,537" path="m415,536l389,536l376,536l311,529l236,512l168,486l108,451l60,410l21,354l,286l,277l,259l13,199l53,134l99,91l157,55l224,27l298,9l376,l389,l415,l493,7l568,24l636,50l696,85l744,126l783,182l804,251l804,259l804,268l804,277l791,338l750,402l705,445l647,481l580,509l506,527l428,536l415,536l415,536xe" style="position:absolute;&#10;left:5272;&#10;top:5687;&#10;width:804;&#10;height:536;" fillcolor="#FFFFFF" stroked="f" strokeweight="1.0pt">
                  <v:stroke color="#000000"/>
                </v:shape>
                <v:shape type="#_x0000_t0" id="曲线 154" o:spid="_x0000_s154" coordsize="804,537" path="m804,268l804,277l804,286l802,294l801,303l799,312l796,320l794,329l774,371l769,379l736,417l729,424l686,458l677,464l667,470l657,475l647,481l636,486l625,491l614,496l603,500l592,505l580,509l568,512l556,516l544,519l531,522l519,525l506,527l493,529l480,531l467,533l454,534l441,535l428,536l415,536l402,536l389,536l376,536l363,535l349,534l336,533l323,531l311,529l298,527l285,525l273,522l260,519l248,516l236,512l224,509l212,505l201,500l189,496l178,491l168,486l157,481l147,475l137,470l83,431l41,387l17,346l13,338l10,329l7,320l5,312l3,303l2,294l,286l,277l,268l,259l,251l2,242l3,233l17,190l21,182l47,142l53,134l91,98l99,91l157,55l212,32l224,27l285,11l349,2l363,1l376,l389,l402,l415,l428,l441,1l454,2l519,11l556,20l568,24l580,27l592,32l603,36l667,66l686,78l696,85l705,91l713,98l721,105l729,112l736,119l744,126l774,165l779,174l796,216l799,224l801,233l802,242l804,251l804,259l804,268l804,268xe" style="position:absolute;&#10;left:5272;&#10;top:5687;&#10;width:804;&#10;height:536;" filled="f" stroked="t" strokeweight="0.33519685pt">
                  <v:stroke color="#000000"/>
                </v:shape>
                <v:shape type="#_x0000_t0" id="曲线 155" o:spid="_x0000_s155" coordsize="804,537" path="m415,536l389,536l375,536l310,529l236,512l167,486l108,451l60,410l21,354l,286l,277l,259l13,199l53,134l99,91l157,55l224,27l298,9l375,l389,l415,l493,7l568,24l636,50l696,85l744,126l783,182l803,251l804,259l804,268l804,277l791,338l750,402l704,445l647,481l580,509l506,527l428,536l415,536l415,536xe" style="position:absolute;&#10;left:6747;&#10;top:5687;&#10;width:804;&#10;height:536;" fillcolor="#FFFFFF" stroked="f" strokeweight="1.0pt">
                  <v:stroke color="#000000"/>
                </v:shape>
                <v:shape type="#_x0000_t0" id="曲线 156" o:spid="_x0000_s156" coordsize="804,537" path="m804,268l804,277l803,286l802,294l801,303l799,312l796,320l794,329l791,338l787,346l783,354l778,363l773,371l768,379l763,387l757,394l750,402l744,410l736,417l729,424l686,458l677,464l667,470l657,475l647,481l636,486l625,491l614,496l603,500l591,505l580,509l568,512l556,516l544,519l531,522l519,525l506,527l493,529l480,531l467,533l454,534l441,535l428,536l415,536l402,536l389,536l375,536l362,535l349,534l336,533l323,531l310,529l248,516l236,512l224,509l212,505l201,500l147,475l136,470l83,431l67,417l60,410l53,402l47,394l41,387l35,379l30,371l25,363l3,303l,268l,259l,251l1,242l3,233l25,174l30,165l35,157l41,149l47,142l53,134l99,91l157,55l212,32l224,27l285,11l349,2l402,l415,l428,l441,1l454,2l519,11l580,27l591,32l603,36l667,66l686,78l696,85l736,119l744,126l750,134l757,142l763,149l768,157l773,165l778,174l783,182l787,190l791,199l794,207l796,216l799,224l801,233l802,242l803,251l804,259l804,268l804,268xe" style="position:absolute;&#10;left:6747;&#10;top:5687;&#10;width:804;&#10;height:536;" filled="f" stroked="t" strokeweight="0.33519685pt">
                  <v:stroke color="#000000"/>
                </v:shape>
                <v:line type="#_x0000_t20" id="直线 157" o:spid="_x0000_s157" style="position:absolute;" from="6077.0,5956.114" to="6705.0,5956.114" filled="f" stroked="t" strokeweight="0.33519685pt">
                  <v:stroke color="#000000"/>
                </v:line>
                <v:shape type="#_x0000_t0" id="曲线 158" o:spid="_x0000_s158" coordsize="46,47" path="m,47l12,22l,l47,22l,47l,47xe" style="position:absolute;&#10;left:6693;&#10;top:5932;&#10;width:47;&#10;height:47;" filled="f" stroked="f" strokeweight="1.0pt">
                  <v:stroke color="#000000"/>
                </v:shape>
                <v:shape type="#_x0000_t0" id="曲线 159" o:spid="_x0000_s159" coordsize="46,47" path="m47,22l,47l12,22l,l47,22l47,22xe" style="position:absolute;&#10;left:6693;&#10;top:5932;&#10;width:47;&#10;height:47;" filled="f" stroked="t" strokeweight="0.33519685pt">
                  <v:stroke color="#000000"/>
                </v:shape>
                <v:shape type="#_x0000_t0" id="曲线 160" o:spid="_x0000_s160" coordsize="804,537" path="m415,536l389,536l375,536l310,529l236,513l167,487l108,451l60,409l21,354l,285l,277l,259l13,198l53,134l99,91l157,56l224,28l298,8l375,0l389,l415,l493,7l568,23l636,49l696,84l744,127l783,181l803,250l804,259l804,268l804,277l791,337l750,402l704,444l647,481l580,508l506,528l428,536l415,536l415,536xe" style="position:absolute;&#10;left:6747;&#10;top:6358;&#10;width:804;&#10;height:536;" fillcolor="#FFFFFF" stroked="f" strokeweight="1.0pt">
                  <v:stroke color="#000000"/>
                </v:shape>
                <v:shape type="#_x0000_t0" id="曲线 161" o:spid="_x0000_s161" coordsize="804,537" path="m804,268l804,277l803,285l802,294l801,303l799,312l796,321l794,328l791,337l787,345l783,354l778,363l773,370l768,379l763,387l757,395l750,402l744,409l736,416l729,425l686,458l677,464l667,469l657,476l647,481l636,487l625,490l614,496l603,501l591,504l580,508l568,513l556,515l544,520l531,522l519,525l506,528l493,529l480,531l467,532l454,534l441,535l428,536l415,536l402,536l389,536l375,536l362,535l349,534l336,532l323,531l310,529l298,528l285,525l272,522l260,520l248,515l236,513l224,508l212,504l201,501l147,476l136,469l83,432l47,395l41,387l35,379l30,370l25,363l3,303l1,294l,285l,277l,268l,259l13,198l47,141l67,118l75,111l83,104l91,97l99,91l157,56l212,31l224,28l285,11l298,8l362,1l375,0l389,l402,l415,l428,0l441,1l454,1l519,11l531,14l591,31l647,56l686,78l696,84l736,118l744,127l773,165l778,173l783,181l787,190l791,198l794,208l796,215l799,224l801,232l802,241l803,250l804,259l804,268l804,268xe" style="position:absolute;&#10;left:6747;&#10;top:6358;&#10;width:804;&#10;height:536;" filled="f" stroked="t" strokeweight="0.33519685pt">
                  <v:stroke color="#000000"/>
                </v:shape>
                <v:shape type="#_x0000_t100" id=" 162" o:spid="_x0000_s162" style="position:absolute;&#10;left:5713;&#10;top:6236;&#10;width:1027;&#10;height:393;" fillcolor="#000000" stroked="f" strokeweight="1.0pt" adj="0,0,0">
                  <v:stroke color="#000000"/>
                </v:shape>
                <v:shape type="#_x0000_t0" id="曲线 163" o:spid="_x0000_s163" coordsize="52,44" path="m52,38l,44l20,26l17,l52,38l52,38xe" style="position:absolute;&#10;left:6688;&#10;top:6585;&#10;width:52;&#10;height:44;" filled="f" stroked="t" strokeweight="0.33519685pt">
                  <v:stroke color="#000000"/>
                </v:shape>
                <v:shape type="#_x0000_t0" id="曲线 164" o:spid="_x0000_s164" coordsize="52,44" path="m36,44l,6l52,l33,17l36,44l36,44xe" style="position:absolute;&#10;left:5681;&#10;top:6221;&#10;width:52;&#10;height:44;" fillcolor="#000000" stroked="f" strokeweight="1.0pt">
                  <v:stroke color="#000000"/>
                </v:shape>
                <v:shape type="#_x0000_t0" id="曲线 165" o:spid="_x0000_s165" coordsize="52,44" path="m,6l52,l33,17l36,44l,6l,6xe" style="position:absolute;&#10;left:5681;&#10;top:6221;&#10;width:52;&#10;height:44;" filled="f" stroked="t" strokeweight="0.33519685pt">
                  <v:stroke color="#000000"/>
                </v:shape>
                <v:shape type="#_x0000_t0" id="曲线 166" o:spid="_x0000_s166" coordsize="805,537" path="m415,536l389,536l376,536l311,529l236,512l168,486l108,451l60,410l21,354l,286l,277l,259l13,199l53,134l99,91l157,55l224,27l298,9l376,l389,l415,l493,7l568,24l636,50l696,85l744,126l783,182l805,251l805,259l805,268l805,277l791,338l751,402l705,445l647,481l580,509l506,527l428,536l415,536l415,536xe" style="position:absolute;&#10;left:3663;&#10;top:5687;&#10;width:805;&#10;height:536;" fillcolor="#FFFFFF" stroked="f" strokeweight="1.0pt">
                  <v:stroke color="#000000"/>
                </v:shape>
                <v:shape type="#_x0000_t0" id="曲线 167" o:spid="_x0000_s167" coordsize="805,537" path="m805,268l805,277l805,286l802,294l801,303l799,312l796,320l794,329l774,371l769,379l763,387l757,394l751,402l744,410l736,417l729,424l721,431l713,438l705,445l657,475l647,481l636,486l625,491l615,496l603,500l592,505l580,509l568,512l556,516l544,519l531,522l519,525l506,527l493,529l480,531l468,533l455,534l441,535l428,536l415,536l402,536l389,536l376,536l363,535l349,534l336,533l324,531l311,529l298,527l285,525l273,522l260,519l248,516l236,512l224,509l212,505l201,500l189,496l179,491l168,486l157,481l147,475l137,470l91,438l83,431l75,424l68,417l60,410l53,402l47,394l41,387l35,379l30,371l25,363l21,354l17,346l13,338l10,329l7,320l5,312l,268l,259l,251l2,242l3,233l25,174l47,142l53,134l91,98l99,91l108,85l118,78l127,72l189,40l212,32l224,27l285,11l349,2l363,1l376,l389,l402,l415,l428,l441,1l455,2l519,11l580,27l592,32l603,36l667,66l686,78l696,85l705,91l713,98l721,105l757,142l763,149l769,157l774,165l779,174l796,216l799,224l801,233l802,242l805,251l805,259l805,268l805,268xe" style="position:absolute;&#10;left:3663;&#10;top:5687;&#10;width:805;&#10;height:536;" filled="f" stroked="t" strokeweight="0.33519685pt">
                  <v:stroke color="#000000"/>
                </v:shape>
                <v:shape type="#_x0000_t202" id="文本框 168" o:spid="_x0000_s168" style="position:absolute;&#10;left:5261;&#10;top:5427;&#10;width:303;&#10;height:134;&#10;mso-wrap-style:square;" filled="f" stroked="f" strokeweight="1.0pt">
                  <v:textbox id="867" inset="0mm,0mm,0mm,0mm" o:insetmode="custom" style="layout-flow:horizontal;&#10;v-text-anchor:top;">
                    <w:txbxContent>
                      <w:p>
                        <w:pPr>
                          <w:spacing w:line="131" w:lineRule="exact"/>
                          <w:rPr>
                            <w:rFonts w:ascii="Microsoft Sans Serif" w:hAnsi="Microsoft Sans Serif"/>
                            <w:sz w:val="13"/>
                          </w:rPr>
                        </w:pPr>
                        <w:bookmarkStart w:id="2" w:name="_bookmark2"/>
                        <w:bookmarkEnd w:id="2"/>
                        <w:r>
                          <w:rPr>
                            <w:rFonts w:ascii="Microsoft Sans Serif" w:hAnsi="Microsoft Sans Serif"/>
                            <w:w w:val="104"/>
                            <w:sz w:val="13"/>
                          </w:rPr>
                          <w:t>Flow</w:t>
                        </w:r>
                      </w:p>
                    </w:txbxContent>
                  </v:textbox>
                  <v:stroke color="#000000"/>
                </v:shape>
                <v:shape type="#_x0000_t202" id="文本框 169" o:spid="_x0000_s169" style="position:absolute;&#10;left:6130;&#10;top:5762;&#10;width:564;&#10;height:134;&#10;mso-wrap-style:square;" filled="f" stroked="f" strokeweight="1.0pt">
                  <v:textbox id="868" inset="0mm,0mm,0mm,0mm" o:insetmode="custom" style="layout-flow:horizontal;&#10;v-text-anchor:top;">
                    <w:txbxContent>
                      <w:p>
                        <w:pPr>
                          <w:spacing w:line="131" w:lineRule="exact"/>
                          <w:rPr>
                            <w:rFonts w:ascii="Microsoft Sans Serif" w:hAnsi="Microsoft Sans Serif"/>
                            <w:sz w:val="13"/>
                          </w:rPr>
                        </w:pPr>
                        <w:r>
                          <w:rPr>
                            <w:rFonts w:ascii="Microsoft Sans Serif" w:hAnsi="Microsoft Sans Serif"/>
                            <w:w w:val="104"/>
                            <w:sz w:val="13"/>
                          </w:rPr>
                          <w:t>message</w:t>
                        </w:r>
                      </w:p>
                    </w:txbxContent>
                  </v:textbox>
                  <v:stroke color="#000000"/>
                </v:shape>
                <v:shape type="#_x0000_t202" id="文本框 170" o:spid="_x0000_s170" style="position:absolute;&#10;left:5511;&#10;top:5896;&#10;width:340;&#10;height:134;&#10;mso-wrap-style:square;" filled="f" stroked="f" strokeweight="1.0pt">
                  <v:textbox id="869" inset="0mm,0mm,0mm,0mm" o:insetmode="custom" style="layout-flow:horizontal;&#10;v-text-anchor:top;">
                    <w:txbxContent>
                      <w:p>
                        <w:pPr>
                          <w:spacing w:line="131" w:lineRule="exact"/>
                          <w:rPr>
                            <w:rFonts w:ascii="Microsoft Sans Serif" w:hAnsi="Microsoft Sans Serif"/>
                            <w:sz w:val="13"/>
                          </w:rPr>
                        </w:pPr>
                        <w:r>
                          <w:rPr>
                            <w:rFonts w:ascii="Microsoft Sans Serif" w:hAnsi="Microsoft Sans Serif"/>
                            <w:w w:val="104"/>
                            <w:sz w:val="13"/>
                          </w:rPr>
                          <w:t>Node</w:t>
                        </w:r>
                      </w:p>
                    </w:txbxContent>
                  </v:textbox>
                  <v:stroke color="#000000"/>
                </v:shape>
                <v:shape type="#_x0000_t202" id="文本框 171" o:spid="_x0000_s171" style="position:absolute;&#10;left:6985;&#10;top:5896;&#10;width:340;&#10;height:134;&#10;mso-wrap-style:square;" filled="f" stroked="f" strokeweight="1.0pt">
                  <v:textbox id="870" inset="0mm,0mm,0mm,0mm" o:insetmode="custom" style="layout-flow:horizontal;&#10;v-text-anchor:top;">
                    <w:txbxContent>
                      <w:p>
                        <w:pPr>
                          <w:spacing w:line="131" w:lineRule="exact"/>
                          <w:rPr>
                            <w:rFonts w:ascii="Microsoft Sans Serif" w:hAnsi="Microsoft Sans Serif"/>
                            <w:sz w:val="13"/>
                          </w:rPr>
                        </w:pPr>
                        <w:r>
                          <w:rPr>
                            <w:rFonts w:ascii="Microsoft Sans Serif" w:hAnsi="Microsoft Sans Serif"/>
                            <w:w w:val="104"/>
                            <w:sz w:val="13"/>
                          </w:rPr>
                          <w:t>Node</w:t>
                        </w:r>
                      </w:p>
                    </w:txbxContent>
                  </v:textbox>
                  <v:stroke color="#000000"/>
                </v:shape>
                <v:shape type="#_x0000_t202" id="文本框 172" o:spid="_x0000_s172" style="position:absolute;&#10;left:5924;&#10;top:6486;&#10;width:453;&#10;height:294;&#10;mso-wrap-style:square;" filled="f" stroked="f" strokeweight="1.0pt">
                  <v:textbox id="871" inset="0mm,0mm,0mm,0mm" o:insetmode="custom" style="layout-flow:horizontal;&#10;v-text-anchor:top;">
                    <w:txbxContent>
                      <w:p>
                        <w:pPr>
                          <w:spacing w:line="131" w:lineRule="exact"/>
                          <w:ind w:left="96"/>
                          <w:rPr>
                            <w:rFonts w:ascii="Microsoft Sans Serif" w:hAnsi="Microsoft Sans Serif"/>
                            <w:sz w:val="13"/>
                          </w:rPr>
                        </w:pPr>
                        <w:r>
                          <w:rPr>
                            <w:rFonts w:ascii="Microsoft Sans Serif" w:hAnsi="Microsoft Sans Serif"/>
                            <w:w w:val="104"/>
                            <w:sz w:val="13"/>
                          </w:rPr>
                          <w:t>ﬂow</w:t>
                        </w:r>
                      </w:p>
                      <w:p>
                        <w:pPr>
                          <w:spacing w:before="13"/>
                          <w:rPr>
                            <w:rFonts w:ascii="Microsoft Sans Serif" w:hAnsi="Microsoft Sans Serif"/>
                            <w:sz w:val="13"/>
                          </w:rPr>
                        </w:pPr>
                        <w:r>
                          <w:rPr>
                            <w:rFonts w:ascii="Microsoft Sans Serif" w:hAnsi="Microsoft Sans Serif"/>
                            <w:w w:val="104"/>
                            <w:sz w:val="13"/>
                          </w:rPr>
                          <w:t>context</w:t>
                        </w:r>
                      </w:p>
                    </w:txbxContent>
                  </v:textbox>
                  <v:stroke color="#000000"/>
                </v:shape>
                <v:shape type="#_x0000_t202" id="文本框 173" o:spid="_x0000_s173" style="position:absolute;&#10;left:6985;&#10;top:6566;&#10;width:340;&#10;height:135;&#10;mso-wrap-style:square;" filled="f" stroked="f" strokeweight="1.0pt">
                  <v:textbox id="872" inset="0mm,0mm,0mm,0mm" o:insetmode="custom" style="layout-flow:horizontal;&#10;v-text-anchor:top;">
                    <w:txbxContent>
                      <w:p>
                        <w:pPr>
                          <w:spacing w:line="131" w:lineRule="exact"/>
                          <w:rPr>
                            <w:rFonts w:ascii="Microsoft Sans Serif" w:hAnsi="Microsoft Sans Serif"/>
                            <w:sz w:val="13"/>
                          </w:rPr>
                        </w:pPr>
                        <w:r>
                          <w:rPr>
                            <w:rFonts w:ascii="Microsoft Sans Serif" w:hAnsi="Microsoft Sans Serif"/>
                            <w:w w:val="104"/>
                            <w:sz w:val="13"/>
                          </w:rPr>
                          <w:t>Node</w:t>
                        </w:r>
                      </w:p>
                    </w:txbxContent>
                  </v:textbox>
                  <v:stroke color="#000000"/>
                </v:shape>
                <v:shape type="#_x0000_t202" id="文本框 174" o:spid="_x0000_s174" style="position:absolute;&#10;left:3077;&#10;top:4810;&#10;width:826;&#10;height:388;&#10;mso-wrap-style:square;" filled="f" stroked="f" strokeweight="1.0pt">
                  <v:textbox id="873" inset="0mm,0mm,0mm,0mm" o:insetmode="custom" style="layout-flow:horizontal;&#10;v-text-anchor:top;">
                    <w:txbxContent>
                      <w:p>
                        <w:pPr>
                          <w:spacing w:line="131" w:lineRule="exact"/>
                          <w:rPr>
                            <w:rFonts w:ascii="Microsoft Sans Serif" w:hAnsi="Microsoft Sans Serif"/>
                            <w:sz w:val="13"/>
                          </w:rPr>
                        </w:pPr>
                        <w:r>
                          <w:rPr>
                            <w:rFonts w:ascii="Microsoft Sans Serif" w:hAnsi="Microsoft Sans Serif"/>
                            <w:w w:val="104"/>
                            <w:sz w:val="13"/>
                          </w:rPr>
                          <w:t>Node.js</w:t>
                        </w:r>
                      </w:p>
                      <w:p>
                        <w:pPr>
                          <w:spacing w:before="107"/>
                          <w:ind w:left="157"/>
                          <w:rPr>
                            <w:rFonts w:ascii="Microsoft Sans Serif" w:hAnsi="Microsoft Sans Serif"/>
                            <w:sz w:val="13"/>
                          </w:rPr>
                        </w:pPr>
                        <w:r>
                          <w:rPr>
                            <w:rFonts w:ascii="Microsoft Sans Serif" w:hAnsi="Microsoft Sans Serif"/>
                            <w:w w:val="104"/>
                            <w:sz w:val="13"/>
                          </w:rPr>
                          <w:t>Node-RED</w:t>
                        </w:r>
                      </w:p>
                    </w:txbxContent>
                  </v:textbox>
                  <v:stroke color="#000000"/>
                </v:shape>
                <v:shape type="#_x0000_t202" id="文本框 175" o:spid="_x0000_s175" style="position:absolute;&#10;left:4704;&#10;top:5614;&#10;width:481;&#10;height:414;&#10;mso-wrap-style:square;" filled="f" stroked="f" strokeweight="1.0pt">
                  <v:textbox id="874" inset="0mm,0mm,0mm,0mm" o:insetmode="custom" style="layout-flow:horizontal;&#10;v-text-anchor:top;">
                    <w:txbxContent>
                      <w:p>
                        <w:pPr>
                          <w:spacing w:line="131" w:lineRule="exact"/>
                          <w:ind w:left="37"/>
                          <w:rPr>
                            <w:rFonts w:ascii="Microsoft Sans Serif" w:hAnsi="Microsoft Sans Serif"/>
                            <w:sz w:val="13"/>
                          </w:rPr>
                        </w:pPr>
                        <w:r>
                          <w:rPr>
                            <w:rFonts w:ascii="Microsoft Sans Serif" w:hAnsi="Microsoft Sans Serif"/>
                            <w:w w:val="104"/>
                            <w:sz w:val="13"/>
                          </w:rPr>
                          <w:t>global</w:t>
                        </w:r>
                      </w:p>
                      <w:p>
                        <w:pPr>
                          <w:spacing w:before="13" w:line="133" w:lineRule="exact"/>
                          <w:rPr>
                            <w:rFonts w:ascii="Microsoft Sans Serif" w:hAnsi="Microsoft Sans Serif"/>
                            <w:sz w:val="13"/>
                          </w:rPr>
                        </w:pPr>
                        <w:r>
                          <w:rPr>
                            <w:rFonts w:ascii="Microsoft Sans Serif" w:hAnsi="Microsoft Sans Serif"/>
                            <w:w w:val="104"/>
                            <w:sz w:val="13"/>
                          </w:rPr>
                          <w:t>context</w:t>
                        </w:r>
                      </w:p>
                      <w:p>
                        <w:pPr>
                          <w:tabs>
                            <w:tab w:val="left" w:pos="461"/>
                          </w:tabs>
                          <w:spacing w:line="135" w:lineRule="exact"/>
                          <w:ind w:left="7"/>
                          <w:rPr>
                            <w:rFonts w:ascii="Times New Roman" w:hAnsi="Times New Roman"/>
                            <w:sz w:val="13"/>
                          </w:rPr>
                        </w:pPr>
                        <w:r>
                          <w:rPr>
                            <w:rFonts w:ascii="Times New Roman" w:hAnsi="Times New Roman"/>
                            <w:w w:val="103"/>
                            <w:sz w:val="13"/>
                            <w:u w:val="dotted"/>
                          </w:rPr>
                          <w:t xml:space="preserve"> </w:t>
                        </w:r>
                        <w:r>
                          <w:rPr>
                            <w:rFonts w:ascii="Times New Roman" w:hAnsi="Times New Roman"/>
                            <w:sz w:val="13"/>
                            <w:u w:val="dotted"/>
                          </w:rPr>
                          <w:tab/>
                        </w:r>
                      </w:p>
                    </w:txbxContent>
                  </v:textbox>
                  <v:stroke color="#000000"/>
                </v:shape>
                <v:shape type="#_x0000_t202" id="文本框 176" o:spid="_x0000_s176" style="position:absolute;&#10;left:3462;&#10;top:5352;&#10;width:1207;&#10;height:1609;&#10;mso-wrap-style:square;" filled="f" stroked="t" strokeweight="0.33519685pt">
                  <v:textbox id="875" inset="0mm,0mm,0mm,0mm" o:insetmode="custom" style="layout-flow:horizontal;&#10;v-text-anchor:top;">
                    <w:txbxContent>
                      <w:p>
                        <w:pPr>
                          <w:spacing w:before="54"/>
                          <w:ind w:left="52"/>
                          <w:rPr>
                            <w:rFonts w:ascii="Microsoft Sans Serif" w:hAnsi="Microsoft Sans Serif"/>
                            <w:sz w:val="13"/>
                          </w:rPr>
                        </w:pPr>
                        <w:r>
                          <w:rPr>
                            <w:rFonts w:ascii="Microsoft Sans Serif" w:hAnsi="Microsoft Sans Serif"/>
                            <w:w w:val="104"/>
                            <w:sz w:val="13"/>
                          </w:rPr>
                          <w:t>Flow</w:t>
                        </w:r>
                      </w:p>
                      <w:p>
                        <w:pPr>
                          <w:rPr>
                            <w:rFonts w:ascii="Microsoft Sans Serif" w:hAnsi="Microsoft Sans Serif"/>
                            <w:sz w:val="12"/>
                          </w:rPr>
                        </w:pPr>
                      </w:p>
                      <w:p>
                        <w:pPr>
                          <w:spacing w:before="5"/>
                          <w:rPr>
                            <w:rFonts w:ascii="Microsoft Sans Serif" w:hAnsi="Microsoft Sans Serif"/>
                            <w:sz w:val="16"/>
                          </w:rPr>
                        </w:pPr>
                      </w:p>
                      <w:p>
                        <w:pPr>
                          <w:ind w:left="414" w:right="418"/>
                          <w:jc w:val="center"/>
                          <w:rPr>
                            <w:rFonts w:ascii="Microsoft Sans Serif" w:hAnsi="Microsoft Sans Serif"/>
                            <w:sz w:val="13"/>
                          </w:rPr>
                        </w:pPr>
                        <w:r>
                          <w:rPr>
                            <w:rFonts w:ascii="Microsoft Sans Serif" w:hAnsi="Microsoft Sans Serif"/>
                            <w:w w:val="104"/>
                            <w:sz w:val="13"/>
                          </w:rPr>
                          <w:t>Node</w:t>
                        </w:r>
                      </w:p>
                    </w:txbxContent>
                  </v:textbox>
                  <v:stroke color="#666666"/>
                </v:shape>
                <w10:anchorLock/>
              </v:group>
            </w:pict>
          </mc:Fallback>
        </mc:AlternateContent>
      </w:r>
    </w:p>
    <w:p>
      <w:pPr>
        <w:pStyle w:val="18"/>
        <w:spacing w:line="235" w:lineRule="auto"/>
        <w:ind w:left="975" w:right="904" w:firstLine="298"/>
        <w:jc w:val="both"/>
        <w:rPr>
          <w:w w:val="110"/>
        </w:rPr>
      </w:pPr>
    </w:p>
    <w:p>
      <w:pPr>
        <w:pStyle w:val="18"/>
        <w:spacing w:line="235" w:lineRule="auto"/>
        <w:ind w:left="975" w:right="904" w:firstLine="298"/>
        <w:jc w:val="both"/>
        <w:rPr>
          <w:w w:val="110"/>
        </w:rPr>
      </w:pPr>
    </w:p>
    <w:p>
      <w:pPr>
        <w:pStyle w:val="18"/>
        <w:spacing w:before="65" w:line="235" w:lineRule="auto"/>
        <w:ind w:left="975" w:right="905" w:firstLine="298"/>
        <w:jc w:val="both"/>
      </w:pPr>
      <w:r>
        <w:rPr>
          <w:w w:val="104"/>
        </w:rPr>
        <w:t>Motivated by SandTrap, this work is a step toward formally understanding</w:t>
      </w:r>
      <w:r>
        <w:rPr>
          <w:spacing w:val="1"/>
          <w:w w:val="104"/>
        </w:rPr>
        <w:t xml:space="preserve"> </w:t>
      </w:r>
      <w:r>
        <w:rPr>
          <w:w w:val="104"/>
        </w:rPr>
        <w:t>how to monitor Node-RED apps. We present a sound and transparent moni-</w:t>
      </w:r>
      <w:r>
        <w:rPr>
          <w:spacing w:val="1"/>
          <w:w w:val="104"/>
        </w:rPr>
        <w:t xml:space="preserve"> </w:t>
      </w:r>
      <w:r>
        <w:rPr>
          <w:w w:val="104"/>
        </w:rPr>
        <w:t>toring framework for Node-RED for enforcing fine-grained allowlist policies at</w:t>
      </w:r>
      <w:r>
        <w:rPr>
          <w:spacing w:val="1"/>
          <w:w w:val="104"/>
        </w:rPr>
        <w:t xml:space="preserve"> </w:t>
      </w:r>
      <w:r>
        <w:rPr>
          <w:w w:val="104"/>
        </w:rPr>
        <w:t>module-, API-, value-, and context-level. In the following, we discuss Node-RED</w:t>
      </w:r>
      <w:r>
        <w:rPr>
          <w:spacing w:val="1"/>
          <w:w w:val="104"/>
        </w:rPr>
        <w:t xml:space="preserve"> </w:t>
      </w:r>
      <w:r>
        <w:rPr>
          <w:w w:val="104"/>
        </w:rPr>
        <w:t>along with overviewing platform- and app-level vulnerabilities and attacks (Sec-</w:t>
      </w:r>
      <w:r>
        <w:rPr>
          <w:spacing w:val="1"/>
          <w:w w:val="104"/>
        </w:rPr>
        <w:t xml:space="preserve"> </w:t>
      </w:r>
      <w:r>
        <w:rPr>
          <w:w w:val="104"/>
        </w:rPr>
        <w:t>tion</w:t>
      </w:r>
      <w:r>
        <w:rPr>
          <w:spacing w:val="45"/>
          <w:w w:val="104"/>
        </w:rPr>
        <w:t xml:space="preserve"> </w:t>
      </w:r>
      <w:r>
        <w:rPr>
          <w:w w:val="104"/>
        </w:rPr>
        <w:fldChar w:fldCharType="begin"/>
      </w:r>
      <w:r>
        <w:instrText>HYPERLINK  \l "_bookmark3"</w:instrText>
      </w:r>
      <w:r>
        <w:rPr>
          <w:w w:val="104"/>
        </w:rPr>
        <w:fldChar w:fldCharType="separate"/>
      </w:r>
      <w:r>
        <w:rPr>
          <w:w w:val="104"/>
        </w:rPr>
        <w:t>2</w:t>
      </w:r>
      <w:r>
        <w:rPr>
          <w:w w:val="104"/>
        </w:rPr>
        <w:fldChar w:fldCharType="end"/>
      </w:r>
      <w:r>
        <w:rPr>
          <w:w w:val="104"/>
        </w:rPr>
        <w:t>);</w:t>
      </w:r>
      <w:r>
        <w:rPr>
          <w:spacing w:val="45"/>
          <w:w w:val="104"/>
        </w:rPr>
        <w:t xml:space="preserve"> </w:t>
      </w:r>
      <w:r>
        <w:rPr>
          <w:w w:val="104"/>
        </w:rPr>
        <w:t>propose</w:t>
      </w:r>
      <w:r>
        <w:rPr>
          <w:spacing w:val="45"/>
          <w:w w:val="104"/>
        </w:rPr>
        <w:t xml:space="preserve"> </w:t>
      </w:r>
      <w:r>
        <w:rPr>
          <w:w w:val="104"/>
        </w:rPr>
        <w:t>an</w:t>
      </w:r>
      <w:r>
        <w:rPr>
          <w:spacing w:val="45"/>
          <w:w w:val="104"/>
        </w:rPr>
        <w:t xml:space="preserve"> </w:t>
      </w:r>
      <w:r>
        <w:rPr>
          <w:w w:val="104"/>
        </w:rPr>
        <w:t>essential</w:t>
      </w:r>
      <w:r>
        <w:rPr>
          <w:spacing w:val="46"/>
          <w:w w:val="104"/>
        </w:rPr>
        <w:t xml:space="preserve"> </w:t>
      </w:r>
      <w:r>
        <w:rPr>
          <w:w w:val="104"/>
        </w:rPr>
        <w:t>model</w:t>
      </w:r>
      <w:r>
        <w:rPr>
          <w:spacing w:val="45"/>
          <w:w w:val="104"/>
        </w:rPr>
        <w:t xml:space="preserve"> </w:t>
      </w:r>
      <w:r>
        <w:rPr>
          <w:w w:val="104"/>
        </w:rPr>
        <w:t>for</w:t>
      </w:r>
      <w:r>
        <w:rPr>
          <w:spacing w:val="45"/>
          <w:w w:val="104"/>
        </w:rPr>
        <w:t xml:space="preserve"> </w:t>
      </w:r>
      <w:r>
        <w:rPr>
          <w:w w:val="104"/>
        </w:rPr>
        <w:t>Node-RED,</w:t>
      </w:r>
      <w:r>
        <w:rPr>
          <w:spacing w:val="45"/>
          <w:w w:val="104"/>
        </w:rPr>
        <w:t xml:space="preserve"> </w:t>
      </w:r>
      <w:r>
        <w:rPr>
          <w:w w:val="104"/>
        </w:rPr>
        <w:t>suitable</w:t>
      </w:r>
      <w:r>
        <w:rPr>
          <w:spacing w:val="46"/>
          <w:w w:val="104"/>
        </w:rPr>
        <w:t xml:space="preserve"> </w:t>
      </w:r>
      <w:r>
        <w:rPr>
          <w:w w:val="104"/>
        </w:rPr>
        <w:t>to</w:t>
      </w:r>
      <w:r>
        <w:rPr>
          <w:spacing w:val="45"/>
          <w:w w:val="104"/>
        </w:rPr>
        <w:t xml:space="preserve"> </w:t>
      </w:r>
      <w:r>
        <w:rPr>
          <w:w w:val="104"/>
        </w:rPr>
        <w:t>reason</w:t>
      </w:r>
      <w:r>
        <w:rPr>
          <w:spacing w:val="45"/>
          <w:w w:val="104"/>
        </w:rPr>
        <w:t xml:space="preserve"> </w:t>
      </w:r>
      <w:r>
        <w:rPr>
          <w:w w:val="104"/>
        </w:rPr>
        <w:t>about</w:t>
      </w:r>
      <w:r>
        <w:rPr>
          <w:spacing w:val="-45"/>
          <w:w w:val="104"/>
        </w:rPr>
        <w:t xml:space="preserve"> </w:t>
      </w:r>
      <w:r>
        <w:rPr>
          <w:w w:val="104"/>
        </w:rPr>
        <w:t>nodes and flows, be they benign, vulnerable, or malicious; and present a mon-</w:t>
      </w:r>
      <w:r>
        <w:rPr>
          <w:spacing w:val="1"/>
          <w:w w:val="104"/>
        </w:rPr>
        <w:t xml:space="preserve"> </w:t>
      </w:r>
      <w:r>
        <w:rPr>
          <w:w w:val="104"/>
        </w:rPr>
        <w:t>itoring framework to express and enforce fine-grained security policies, proving</w:t>
      </w:r>
      <w:r>
        <w:rPr>
          <w:spacing w:val="1"/>
          <w:w w:val="104"/>
        </w:rPr>
        <w:t xml:space="preserve"> </w:t>
      </w:r>
      <w:r>
        <w:rPr>
          <w:w w:val="104"/>
        </w:rPr>
        <w:t>its</w:t>
      </w:r>
      <w:r>
        <w:rPr>
          <w:spacing w:val="18"/>
          <w:w w:val="104"/>
        </w:rPr>
        <w:t xml:space="preserve"> </w:t>
      </w:r>
      <w:r>
        <w:rPr>
          <w:w w:val="104"/>
        </w:rPr>
        <w:t>soundness</w:t>
      </w:r>
      <w:r>
        <w:rPr>
          <w:spacing w:val="19"/>
          <w:w w:val="104"/>
        </w:rPr>
        <w:t xml:space="preserve"> </w:t>
      </w:r>
      <w:r>
        <w:rPr>
          <w:w w:val="104"/>
        </w:rPr>
        <w:t>and</w:t>
      </w:r>
      <w:r>
        <w:rPr>
          <w:spacing w:val="19"/>
          <w:w w:val="104"/>
        </w:rPr>
        <w:t xml:space="preserve"> </w:t>
      </w:r>
      <w:r>
        <w:rPr>
          <w:w w:val="104"/>
        </w:rPr>
        <w:t>transparency</w:t>
      </w:r>
      <w:r>
        <w:rPr>
          <w:spacing w:val="19"/>
          <w:w w:val="104"/>
        </w:rPr>
        <w:t xml:space="preserve"> </w:t>
      </w:r>
      <w:r>
        <w:rPr>
          <w:w w:val="104"/>
        </w:rPr>
        <w:t>(Section</w:t>
      </w:r>
      <w:r>
        <w:rPr>
          <w:spacing w:val="18"/>
          <w:w w:val="104"/>
        </w:rPr>
        <w:t xml:space="preserve"> </w:t>
      </w:r>
      <w:r>
        <w:rPr>
          <w:w w:val="104"/>
        </w:rPr>
        <w:fldChar w:fldCharType="begin"/>
      </w:r>
      <w:r>
        <w:instrText>HYPERLINK  \l "_bookmark12"</w:instrText>
      </w:r>
      <w:r>
        <w:rPr>
          <w:w w:val="104"/>
        </w:rPr>
        <w:fldChar w:fldCharType="separate"/>
      </w:r>
      <w:r>
        <w:rPr>
          <w:w w:val="104"/>
        </w:rPr>
        <w:t>3</w:t>
      </w:r>
      <w:r>
        <w:rPr>
          <w:w w:val="104"/>
        </w:rPr>
        <w:fldChar w:fldCharType="end"/>
      </w:r>
      <w:r>
        <w:rPr>
          <w:w w:val="104"/>
        </w:rPr>
        <w:t>).</w:t>
      </w:r>
    </w:p>
    <w:p>
      <w:pPr>
        <w:pStyle w:val="18"/>
      </w:pPr>
    </w:p>
    <w:p>
      <w:pPr>
        <w:pStyle w:val="18"/>
      </w:pPr>
    </w:p>
    <w:p>
      <w:pPr>
        <w:pStyle w:val="18"/>
        <w:spacing w:before="1"/>
        <w:rPr>
          <w:sz w:val="16"/>
        </w:rPr>
      </w:pPr>
    </w:p>
    <w:p>
      <w:pPr>
        <w:pStyle w:val="1"/>
        <w:keepNext w:val="0"/>
        <w:keepLines w:val="0"/>
        <w:widowControl w:val="0"/>
        <w:tabs>
          <w:tab w:val="left" w:pos="1378"/>
          <w:tab w:val="left" w:pos="1379"/>
        </w:tabs>
        <w:autoSpaceDE w:val="0"/>
        <w:autoSpaceDN w:val="0"/>
        <w:spacing w:before="0" w:after="0" w:line="240" w:lineRule="auto"/>
      </w:pPr>
      <w:bookmarkStart w:id="3" w:name="_bookmark3"/>
      <w:bookmarkEnd w:id="3"/>
      <w:r>
        <w:rPr>
          <w:w w:val="120"/>
        </w:rPr>
        <w:t xml:space="preserve"> Node-RED</w:t>
      </w:r>
      <w:r>
        <w:rPr>
          <w:spacing w:val="64"/>
          <w:w w:val="120"/>
        </w:rPr>
        <w:t xml:space="preserve"> </w:t>
      </w:r>
      <w:r>
        <w:rPr>
          <w:w w:val="120"/>
        </w:rPr>
        <w:t>Vulnerabilities</w:t>
      </w:r>
    </w:p>
    <w:p>
      <w:pPr>
        <w:pStyle w:val="18"/>
        <w:spacing w:before="8"/>
        <w:ind w:left="0" w:firstLine="0"/>
        <w:rPr>
          <w:b/>
          <w:sz w:val="21"/>
        </w:rPr>
      </w:pPr>
    </w:p>
    <w:p>
      <w:pPr>
        <w:pStyle w:val="18"/>
        <w:spacing w:line="235" w:lineRule="auto"/>
        <w:ind w:left="975" w:right="904"/>
        <w:jc w:val="both"/>
      </w:pPr>
      <w:r>
        <w:rPr>
          <w:w w:val="104"/>
        </w:rPr>
        <w:t xml:space="preserve">         Node-RED</w:t>
      </w:r>
      <w:r>
        <w:rPr>
          <w:spacing w:val="34"/>
          <w:w w:val="104"/>
        </w:rPr>
        <w:t xml:space="preserve"> </w:t>
      </w:r>
      <w:r>
        <w:rPr>
          <w:w w:val="104"/>
        </w:rPr>
        <w:t>is</w:t>
      </w:r>
      <w:r>
        <w:rPr>
          <w:spacing w:val="35"/>
          <w:w w:val="104"/>
        </w:rPr>
        <w:t xml:space="preserve"> </w:t>
      </w:r>
      <w:r>
        <w:rPr>
          <w:w w:val="104"/>
        </w:rPr>
        <w:t>“a</w:t>
      </w:r>
      <w:r>
        <w:rPr>
          <w:spacing w:val="35"/>
          <w:w w:val="104"/>
        </w:rPr>
        <w:t xml:space="preserve"> </w:t>
      </w:r>
      <w:r>
        <w:rPr>
          <w:w w:val="104"/>
        </w:rPr>
        <w:t>programming</w:t>
      </w:r>
      <w:r>
        <w:rPr>
          <w:spacing w:val="35"/>
          <w:w w:val="104"/>
        </w:rPr>
        <w:t xml:space="preserve"> </w:t>
      </w:r>
      <w:r>
        <w:rPr>
          <w:w w:val="104"/>
        </w:rPr>
        <w:t>tool</w:t>
      </w:r>
      <w:r>
        <w:rPr>
          <w:spacing w:val="35"/>
          <w:w w:val="104"/>
        </w:rPr>
        <w:t xml:space="preserve"> </w:t>
      </w:r>
      <w:r>
        <w:rPr>
          <w:w w:val="104"/>
        </w:rPr>
        <w:t>for</w:t>
      </w:r>
      <w:r>
        <w:rPr>
          <w:spacing w:val="34"/>
          <w:w w:val="104"/>
        </w:rPr>
        <w:t xml:space="preserve"> </w:t>
      </w:r>
      <w:r>
        <w:rPr>
          <w:w w:val="104"/>
        </w:rPr>
        <w:t>wiring</w:t>
      </w:r>
      <w:r>
        <w:rPr>
          <w:spacing w:val="35"/>
          <w:w w:val="104"/>
        </w:rPr>
        <w:t xml:space="preserve"> </w:t>
      </w:r>
      <w:r>
        <w:rPr>
          <w:w w:val="104"/>
        </w:rPr>
        <w:t>together</w:t>
      </w:r>
      <w:r>
        <w:rPr>
          <w:spacing w:val="35"/>
          <w:w w:val="104"/>
        </w:rPr>
        <w:t xml:space="preserve"> </w:t>
      </w:r>
      <w:r>
        <w:rPr>
          <w:w w:val="104"/>
        </w:rPr>
        <w:t>hardware</w:t>
      </w:r>
      <w:r>
        <w:rPr>
          <w:spacing w:val="35"/>
          <w:w w:val="104"/>
        </w:rPr>
        <w:t xml:space="preserve"> </w:t>
      </w:r>
      <w:r>
        <w:rPr>
          <w:w w:val="104"/>
        </w:rPr>
        <w:t>devices,</w:t>
      </w:r>
      <w:r>
        <w:rPr>
          <w:spacing w:val="35"/>
          <w:w w:val="104"/>
        </w:rPr>
        <w:t xml:space="preserve"> </w:t>
      </w:r>
      <w:r>
        <w:rPr>
          <w:w w:val="104"/>
        </w:rPr>
        <w:t>APIs</w:t>
      </w:r>
      <w:r>
        <w:rPr>
          <w:spacing w:val="-45"/>
          <w:w w:val="104"/>
        </w:rPr>
        <w:t xml:space="preserve"> </w:t>
      </w:r>
      <w:r>
        <w:rPr>
          <w:w w:val="104"/>
        </w:rPr>
        <w:t>and online services”, which provides a way of “low-code programming for event-</w:t>
      </w:r>
      <w:r>
        <w:rPr>
          <w:spacing w:val="-45"/>
          <w:w w:val="104"/>
        </w:rPr>
        <w:t xml:space="preserve"> </w:t>
      </w:r>
      <w:r>
        <w:rPr>
          <w:w w:val="104"/>
        </w:rPr>
        <w:t>driven applications” [</w:t>
      </w:r>
      <w:r>
        <w:rPr>
          <w:w w:val="104"/>
        </w:rPr>
        <w:fldChar w:fldCharType="begin"/>
      </w:r>
      <w:r>
        <w:instrText>HYPERLINK  \l "_bookmark52"</w:instrText>
      </w:r>
      <w:r>
        <w:rPr>
          <w:w w:val="104"/>
        </w:rPr>
        <w:fldChar w:fldCharType="separate"/>
      </w:r>
      <w:r>
        <w:rPr>
          <w:w w:val="104"/>
        </w:rPr>
        <w:t>36</w:t>
      </w:r>
      <w:r>
        <w:rPr>
          <w:w w:val="104"/>
        </w:rPr>
        <w:fldChar w:fldCharType="end"/>
      </w:r>
      <w:r>
        <w:rPr>
          <w:w w:val="104"/>
        </w:rPr>
        <w:t>]. As an open-source platform, Node-RED is mainly tar-</w:t>
      </w:r>
      <w:r>
        <w:rPr>
          <w:spacing w:val="1"/>
          <w:w w:val="104"/>
        </w:rPr>
        <w:t xml:space="preserve"> </w:t>
      </w:r>
      <w:r>
        <w:rPr>
          <w:w w:val="104"/>
        </w:rPr>
        <w:t>geted for deployment as a single-user platform, although it is also available on</w:t>
      </w:r>
      <w:r>
        <w:rPr>
          <w:spacing w:val="1"/>
          <w:w w:val="104"/>
        </w:rPr>
        <w:t xml:space="preserve"> </w:t>
      </w:r>
      <w:r>
        <w:rPr>
          <w:w w:val="104"/>
        </w:rPr>
        <w:t>the IBM Cloud platform [</w:t>
      </w:r>
      <w:r>
        <w:rPr>
          <w:w w:val="104"/>
        </w:rPr>
        <w:fldChar w:fldCharType="begin"/>
      </w:r>
      <w:r>
        <w:instrText>HYPERLINK  \l "_bookmark39"</w:instrText>
      </w:r>
      <w:r>
        <w:rPr>
          <w:w w:val="104"/>
        </w:rPr>
        <w:fldChar w:fldCharType="separate"/>
      </w:r>
      <w:r>
        <w:rPr>
          <w:w w:val="104"/>
        </w:rPr>
        <w:t>23</w:t>
      </w:r>
      <w:r>
        <w:rPr>
          <w:w w:val="104"/>
        </w:rPr>
        <w:fldChar w:fldCharType="end"/>
      </w:r>
      <w:r>
        <w:rPr>
          <w:w w:val="104"/>
        </w:rPr>
        <w:t xml:space="preserve">]. </w:t>
      </w:r>
    </w:p>
    <w:p>
      <w:pPr>
        <w:spacing w:line="235" w:lineRule="auto"/>
        <w:jc w:val="both"/>
        <w:sectPr>
          <w:headerReference w:type="default" r:id="rId2"/>
          <w:headerReference w:type="even" r:id="rId3"/>
          <w:pgSz w:w="12240" w:h="15840"/>
          <w:pgMar w:top="2040" w:right="1720" w:bottom="280" w:left="1720" w:header="1843" w:footer="0" w:gutter="0"/>
          <w:docGrid w:linePitch="299" w:charSpace="0"/>
        </w:sectPr>
      </w:pPr>
    </w:p>
    <w:p>
      <w:pPr>
        <w:pStyle w:val="18"/>
        <w:spacing w:before="7"/>
        <w:rPr>
          <w:sz w:val="25"/>
        </w:rPr>
      </w:pPr>
    </w:p>
    <w:p>
      <w:pPr>
        <w:spacing w:before="63"/>
        <w:ind w:left="1217" w:right="4328" w:hanging="227"/>
        <w:rPr>
          <w:sz w:val="18"/>
        </w:rPr>
      </w:pPr>
      <w:bookmarkStart w:id="4" w:name="_bookmark4"/>
      <w:bookmarkEnd w:id="4"/>
      <w:r>
        <w:rPr>
          <w:spacing w:val="16"/>
          <w:w w:val="65"/>
          <w:sz w:val="18"/>
        </w:rPr>
        <w:t>m</w:t>
      </w:r>
      <w:r>
        <w:rPr>
          <w:spacing w:val="16"/>
          <w:w w:val="99"/>
          <w:sz w:val="18"/>
        </w:rPr>
        <w:t>odu</w:t>
      </w:r>
      <w:r>
        <w:rPr>
          <w:spacing w:val="16"/>
          <w:w w:val="227"/>
          <w:sz w:val="18"/>
        </w:rPr>
        <w:t>l</w:t>
      </w:r>
      <w:r>
        <w:rPr>
          <w:w w:val="104"/>
          <w:sz w:val="18"/>
        </w:rPr>
        <w:t>e</w:t>
      </w:r>
      <w:r>
        <w:rPr>
          <w:spacing w:val="-16"/>
          <w:sz w:val="18"/>
        </w:rPr>
        <w:t xml:space="preserve"> </w:t>
      </w:r>
      <w:r>
        <w:rPr>
          <w:w w:val="207"/>
          <w:sz w:val="18"/>
        </w:rPr>
        <w:t>.</w:t>
      </w:r>
      <w:r>
        <w:rPr>
          <w:spacing w:val="-15"/>
          <w:sz w:val="18"/>
        </w:rPr>
        <w:t xml:space="preserve"> </w:t>
      </w:r>
      <w:r>
        <w:rPr>
          <w:spacing w:val="16"/>
          <w:w w:val="104"/>
          <w:sz w:val="18"/>
        </w:rPr>
        <w:t>e</w:t>
      </w:r>
      <w:r>
        <w:rPr>
          <w:spacing w:val="16"/>
          <w:w w:val="120"/>
          <w:sz w:val="18"/>
        </w:rPr>
        <w:t>x</w:t>
      </w:r>
      <w:r>
        <w:rPr>
          <w:spacing w:val="16"/>
          <w:w w:val="99"/>
          <w:sz w:val="18"/>
        </w:rPr>
        <w:t>po</w:t>
      </w:r>
      <w:r>
        <w:rPr>
          <w:spacing w:val="16"/>
          <w:w w:val="150"/>
          <w:sz w:val="18"/>
        </w:rPr>
        <w:t>r</w:t>
      </w:r>
      <w:r>
        <w:rPr>
          <w:spacing w:val="16"/>
          <w:w w:val="156"/>
          <w:sz w:val="18"/>
        </w:rPr>
        <w:t>t</w:t>
      </w:r>
      <w:r>
        <w:rPr>
          <w:w w:val="133"/>
          <w:sz w:val="18"/>
        </w:rPr>
        <w:t>s</w:t>
      </w:r>
      <w:r>
        <w:rPr>
          <w:sz w:val="18"/>
        </w:rPr>
        <w:t xml:space="preserve">  </w:t>
      </w:r>
      <w:r>
        <w:rPr>
          <w:spacing w:val="16"/>
          <w:sz w:val="18"/>
        </w:rPr>
        <w:t xml:space="preserve"> </w:t>
      </w:r>
      <w:r>
        <w:rPr>
          <w:w w:val="104"/>
          <w:sz w:val="18"/>
        </w:rPr>
        <w:t>=</w:t>
      </w:r>
      <w:r>
        <w:rPr>
          <w:sz w:val="18"/>
        </w:rPr>
        <w:t xml:space="preserve">  </w:t>
      </w:r>
      <w:r>
        <w:rPr>
          <w:spacing w:val="17"/>
          <w:sz w:val="18"/>
        </w:rPr>
        <w:t xml:space="preserve"> </w:t>
      </w:r>
      <w:r>
        <w:rPr>
          <w:color w:val="0000FF"/>
          <w:spacing w:val="16"/>
          <w:w w:val="171"/>
          <w:sz w:val="18"/>
        </w:rPr>
        <w:t>f</w:t>
      </w:r>
      <w:r>
        <w:rPr>
          <w:color w:val="0000FF"/>
          <w:spacing w:val="16"/>
          <w:w w:val="99"/>
          <w:sz w:val="18"/>
        </w:rPr>
        <w:t>un</w:t>
      </w:r>
      <w:r>
        <w:rPr>
          <w:color w:val="0000FF"/>
          <w:spacing w:val="16"/>
          <w:w w:val="123"/>
          <w:sz w:val="18"/>
        </w:rPr>
        <w:t>c</w:t>
      </w:r>
      <w:r>
        <w:rPr>
          <w:color w:val="0000FF"/>
          <w:spacing w:val="16"/>
          <w:w w:val="156"/>
          <w:sz w:val="18"/>
        </w:rPr>
        <w:t>t</w:t>
      </w:r>
      <w:r>
        <w:rPr>
          <w:color w:val="0000FF"/>
          <w:spacing w:val="16"/>
          <w:w w:val="227"/>
          <w:sz w:val="18"/>
        </w:rPr>
        <w:t>i</w:t>
      </w:r>
      <w:r>
        <w:rPr>
          <w:color w:val="0000FF"/>
          <w:spacing w:val="16"/>
          <w:w w:val="99"/>
          <w:sz w:val="18"/>
        </w:rPr>
        <w:t>o</w:t>
      </w:r>
      <w:r>
        <w:rPr>
          <w:color w:val="0000FF"/>
          <w:w w:val="99"/>
          <w:sz w:val="18"/>
        </w:rPr>
        <w:t>n</w:t>
      </w:r>
      <w:r>
        <w:rPr>
          <w:color w:val="0000FF"/>
          <w:spacing w:val="-15"/>
          <w:sz w:val="18"/>
        </w:rPr>
        <w:t xml:space="preserve"> </w:t>
      </w:r>
      <w:r>
        <w:rPr>
          <w:w w:val="172"/>
          <w:sz w:val="18"/>
        </w:rPr>
        <w:t>(</w:t>
      </w:r>
      <w:r>
        <w:rPr>
          <w:spacing w:val="-18"/>
          <w:sz w:val="18"/>
        </w:rPr>
        <w:t xml:space="preserve"> </w:t>
      </w:r>
      <w:r>
        <w:rPr>
          <w:spacing w:val="13"/>
          <w:w w:val="96"/>
          <w:sz w:val="18"/>
        </w:rPr>
        <w:t>R</w:t>
      </w:r>
      <w:r>
        <w:rPr>
          <w:spacing w:val="14"/>
          <w:w w:val="107"/>
          <w:sz w:val="18"/>
        </w:rPr>
        <w:t>E</w:t>
      </w:r>
      <w:r>
        <w:rPr>
          <w:w w:val="85"/>
          <w:sz w:val="18"/>
        </w:rPr>
        <w:t>D</w:t>
      </w:r>
      <w:r>
        <w:rPr>
          <w:spacing w:val="-18"/>
          <w:sz w:val="18"/>
        </w:rPr>
        <w:t xml:space="preserve"> </w:t>
      </w:r>
      <w:r>
        <w:rPr>
          <w:spacing w:val="18"/>
          <w:w w:val="172"/>
          <w:sz w:val="18"/>
        </w:rPr>
        <w:t>)</w:t>
      </w:r>
      <w:r>
        <w:rPr>
          <w:w w:val="166"/>
          <w:sz w:val="18"/>
        </w:rPr>
        <w:t xml:space="preserve">{ </w:t>
      </w:r>
      <w:r>
        <w:rPr>
          <w:color w:val="0000FF"/>
          <w:spacing w:val="16"/>
          <w:w w:val="171"/>
          <w:sz w:val="18"/>
        </w:rPr>
        <w:t>f</w:t>
      </w:r>
      <w:r>
        <w:rPr>
          <w:color w:val="0000FF"/>
          <w:spacing w:val="16"/>
          <w:w w:val="99"/>
          <w:sz w:val="18"/>
        </w:rPr>
        <w:t>un</w:t>
      </w:r>
      <w:r>
        <w:rPr>
          <w:color w:val="0000FF"/>
          <w:spacing w:val="16"/>
          <w:w w:val="123"/>
          <w:sz w:val="18"/>
        </w:rPr>
        <w:t>c</w:t>
      </w:r>
      <w:r>
        <w:rPr>
          <w:color w:val="0000FF"/>
          <w:spacing w:val="16"/>
          <w:w w:val="156"/>
          <w:sz w:val="18"/>
        </w:rPr>
        <w:t>t</w:t>
      </w:r>
      <w:r>
        <w:rPr>
          <w:color w:val="0000FF"/>
          <w:spacing w:val="16"/>
          <w:w w:val="227"/>
          <w:sz w:val="18"/>
        </w:rPr>
        <w:t>i</w:t>
      </w:r>
      <w:r>
        <w:rPr>
          <w:color w:val="0000FF"/>
          <w:spacing w:val="16"/>
          <w:w w:val="99"/>
          <w:sz w:val="18"/>
        </w:rPr>
        <w:t>o</w:t>
      </w:r>
      <w:r>
        <w:rPr>
          <w:color w:val="0000FF"/>
          <w:w w:val="99"/>
          <w:sz w:val="18"/>
        </w:rPr>
        <w:t>n</w:t>
      </w:r>
      <w:r>
        <w:rPr>
          <w:color w:val="0000FF"/>
          <w:sz w:val="18"/>
        </w:rPr>
        <w:t xml:space="preserve">   </w:t>
      </w:r>
      <w:r>
        <w:rPr>
          <w:color w:val="0000FF"/>
          <w:spacing w:val="-17"/>
          <w:sz w:val="18"/>
        </w:rPr>
        <w:t xml:space="preserve"> </w:t>
      </w:r>
      <w:r>
        <w:rPr>
          <w:spacing w:val="16"/>
          <w:w w:val="81"/>
          <w:sz w:val="18"/>
        </w:rPr>
        <w:t>N</w:t>
      </w:r>
      <w:r>
        <w:rPr>
          <w:spacing w:val="16"/>
          <w:w w:val="99"/>
          <w:sz w:val="18"/>
        </w:rPr>
        <w:t>od</w:t>
      </w:r>
      <w:r>
        <w:rPr>
          <w:w w:val="104"/>
          <w:sz w:val="18"/>
        </w:rPr>
        <w:t>e</w:t>
      </w:r>
      <w:r>
        <w:rPr>
          <w:spacing w:val="-25"/>
          <w:sz w:val="18"/>
        </w:rPr>
        <w:t xml:space="preserve"> </w:t>
      </w:r>
      <w:r>
        <w:rPr>
          <w:spacing w:val="16"/>
          <w:w w:val="81"/>
          <w:sz w:val="18"/>
        </w:rPr>
        <w:t>N</w:t>
      </w:r>
      <w:r>
        <w:rPr>
          <w:spacing w:val="16"/>
          <w:w w:val="109"/>
          <w:sz w:val="18"/>
        </w:rPr>
        <w:t>a</w:t>
      </w:r>
      <w:r>
        <w:rPr>
          <w:spacing w:val="16"/>
          <w:w w:val="65"/>
          <w:sz w:val="18"/>
        </w:rPr>
        <w:t>m</w:t>
      </w:r>
      <w:r>
        <w:rPr>
          <w:w w:val="104"/>
          <w:sz w:val="18"/>
        </w:rPr>
        <w:t>e</w:t>
      </w:r>
      <w:r>
        <w:rPr>
          <w:spacing w:val="-15"/>
          <w:sz w:val="18"/>
        </w:rPr>
        <w:t xml:space="preserve"> </w:t>
      </w:r>
      <w:r>
        <w:rPr>
          <w:w w:val="172"/>
          <w:sz w:val="18"/>
        </w:rPr>
        <w:t>(</w:t>
      </w:r>
      <w:r>
        <w:rPr>
          <w:spacing w:val="-16"/>
          <w:sz w:val="18"/>
        </w:rPr>
        <w:t xml:space="preserve"> </w:t>
      </w:r>
      <w:r>
        <w:rPr>
          <w:spacing w:val="16"/>
          <w:w w:val="123"/>
          <w:sz w:val="18"/>
        </w:rPr>
        <w:t>c</w:t>
      </w:r>
      <w:r>
        <w:rPr>
          <w:spacing w:val="16"/>
          <w:w w:val="99"/>
          <w:sz w:val="18"/>
        </w:rPr>
        <w:t>on</w:t>
      </w:r>
      <w:r>
        <w:rPr>
          <w:spacing w:val="16"/>
          <w:w w:val="171"/>
          <w:sz w:val="18"/>
        </w:rPr>
        <w:t>f</w:t>
      </w:r>
      <w:r>
        <w:rPr>
          <w:spacing w:val="16"/>
          <w:w w:val="227"/>
          <w:sz w:val="18"/>
        </w:rPr>
        <w:t>i</w:t>
      </w:r>
      <w:r>
        <w:rPr>
          <w:w w:val="111"/>
          <w:sz w:val="18"/>
        </w:rPr>
        <w:t>g</w:t>
      </w:r>
      <w:r>
        <w:rPr>
          <w:spacing w:val="-16"/>
          <w:sz w:val="18"/>
        </w:rPr>
        <w:t xml:space="preserve"> </w:t>
      </w:r>
      <w:r>
        <w:rPr>
          <w:spacing w:val="18"/>
          <w:w w:val="172"/>
          <w:sz w:val="18"/>
        </w:rPr>
        <w:t>)</w:t>
      </w:r>
      <w:r>
        <w:rPr>
          <w:w w:val="166"/>
          <w:sz w:val="18"/>
        </w:rPr>
        <w:t>{</w:t>
      </w:r>
    </w:p>
    <w:p>
      <w:pPr>
        <w:ind w:left="1441" w:right="3422"/>
        <w:rPr>
          <w:sz w:val="18"/>
        </w:rPr>
      </w:pPr>
      <w:r>
        <w:rPr>
          <w:spacing w:val="14"/>
          <w:w w:val="96"/>
          <w:sz w:val="18"/>
        </w:rPr>
        <w:t>R</w:t>
      </w:r>
      <w:r>
        <w:rPr>
          <w:spacing w:val="13"/>
          <w:w w:val="107"/>
          <w:sz w:val="18"/>
        </w:rPr>
        <w:t>E</w:t>
      </w:r>
      <w:r>
        <w:rPr>
          <w:w w:val="85"/>
          <w:sz w:val="18"/>
        </w:rPr>
        <w:t>D</w:t>
      </w:r>
      <w:r>
        <w:rPr>
          <w:spacing w:val="-18"/>
          <w:sz w:val="18"/>
        </w:rPr>
        <w:t xml:space="preserve"> </w:t>
      </w:r>
      <w:r>
        <w:rPr>
          <w:w w:val="207"/>
          <w:sz w:val="18"/>
        </w:rPr>
        <w:t>.</w:t>
      </w:r>
      <w:r>
        <w:rPr>
          <w:spacing w:val="-16"/>
          <w:sz w:val="18"/>
        </w:rPr>
        <w:t xml:space="preserve"> </w:t>
      </w:r>
      <w:r>
        <w:rPr>
          <w:spacing w:val="15"/>
          <w:w w:val="99"/>
          <w:sz w:val="18"/>
        </w:rPr>
        <w:t>nod</w:t>
      </w:r>
      <w:r>
        <w:rPr>
          <w:spacing w:val="15"/>
          <w:w w:val="104"/>
          <w:sz w:val="18"/>
        </w:rPr>
        <w:t>e</w:t>
      </w:r>
      <w:r>
        <w:rPr>
          <w:spacing w:val="25"/>
          <w:w w:val="133"/>
          <w:sz w:val="18"/>
        </w:rPr>
        <w:t>s</w:t>
      </w:r>
      <w:r>
        <w:rPr>
          <w:w w:val="207"/>
          <w:sz w:val="18"/>
        </w:rPr>
        <w:t>.</w:t>
      </w:r>
      <w:r>
        <w:rPr>
          <w:spacing w:val="-15"/>
          <w:sz w:val="18"/>
        </w:rPr>
        <w:t xml:space="preserve"> </w:t>
      </w:r>
      <w:r>
        <w:rPr>
          <w:spacing w:val="17"/>
          <w:w w:val="123"/>
          <w:sz w:val="18"/>
        </w:rPr>
        <w:t>c</w:t>
      </w:r>
      <w:r>
        <w:rPr>
          <w:spacing w:val="17"/>
          <w:w w:val="150"/>
          <w:sz w:val="18"/>
        </w:rPr>
        <w:t>r</w:t>
      </w:r>
      <w:r>
        <w:rPr>
          <w:spacing w:val="17"/>
          <w:w w:val="104"/>
          <w:sz w:val="18"/>
        </w:rPr>
        <w:t>e</w:t>
      </w:r>
      <w:r>
        <w:rPr>
          <w:spacing w:val="17"/>
          <w:w w:val="109"/>
          <w:sz w:val="18"/>
        </w:rPr>
        <w:t>a</w:t>
      </w:r>
      <w:r>
        <w:rPr>
          <w:spacing w:val="17"/>
          <w:w w:val="156"/>
          <w:sz w:val="18"/>
        </w:rPr>
        <w:t>t</w:t>
      </w:r>
      <w:r>
        <w:rPr>
          <w:w w:val="104"/>
          <w:sz w:val="18"/>
        </w:rPr>
        <w:t>e</w:t>
      </w:r>
      <w:r>
        <w:rPr>
          <w:spacing w:val="-24"/>
          <w:sz w:val="18"/>
        </w:rPr>
        <w:t xml:space="preserve"> </w:t>
      </w:r>
      <w:r>
        <w:rPr>
          <w:spacing w:val="17"/>
          <w:w w:val="81"/>
          <w:sz w:val="18"/>
        </w:rPr>
        <w:t>N</w:t>
      </w:r>
      <w:r>
        <w:rPr>
          <w:spacing w:val="17"/>
          <w:w w:val="99"/>
          <w:sz w:val="18"/>
        </w:rPr>
        <w:t>od</w:t>
      </w:r>
      <w:r>
        <w:rPr>
          <w:w w:val="104"/>
          <w:sz w:val="18"/>
        </w:rPr>
        <w:t>e</w:t>
      </w:r>
      <w:r>
        <w:rPr>
          <w:spacing w:val="-15"/>
          <w:sz w:val="18"/>
        </w:rPr>
        <w:t xml:space="preserve"> </w:t>
      </w:r>
      <w:r>
        <w:rPr>
          <w:w w:val="172"/>
          <w:sz w:val="18"/>
        </w:rPr>
        <w:t>(</w:t>
      </w:r>
      <w:r>
        <w:rPr>
          <w:spacing w:val="-19"/>
          <w:sz w:val="18"/>
        </w:rPr>
        <w:t xml:space="preserve"> </w:t>
      </w:r>
      <w:r>
        <w:rPr>
          <w:spacing w:val="12"/>
          <w:w w:val="156"/>
          <w:sz w:val="18"/>
        </w:rPr>
        <w:t>t</w:t>
      </w:r>
      <w:r>
        <w:rPr>
          <w:spacing w:val="12"/>
          <w:w w:val="99"/>
          <w:sz w:val="18"/>
        </w:rPr>
        <w:t>h</w:t>
      </w:r>
      <w:r>
        <w:rPr>
          <w:spacing w:val="12"/>
          <w:w w:val="227"/>
          <w:sz w:val="18"/>
        </w:rPr>
        <w:t>i</w:t>
      </w:r>
      <w:r>
        <w:rPr>
          <w:w w:val="133"/>
          <w:sz w:val="18"/>
        </w:rPr>
        <w:t>s</w:t>
      </w:r>
      <w:r>
        <w:rPr>
          <w:spacing w:val="-7"/>
          <w:sz w:val="18"/>
        </w:rPr>
        <w:t xml:space="preserve"> </w:t>
      </w:r>
      <w:r>
        <w:rPr>
          <w:w w:val="208"/>
          <w:sz w:val="18"/>
        </w:rPr>
        <w:t>,</w:t>
      </w:r>
      <w:r>
        <w:rPr>
          <w:sz w:val="18"/>
        </w:rPr>
        <w:t xml:space="preserve">  </w:t>
      </w:r>
      <w:r>
        <w:rPr>
          <w:spacing w:val="16"/>
          <w:sz w:val="18"/>
        </w:rPr>
        <w:t xml:space="preserve"> </w:t>
      </w:r>
      <w:r>
        <w:rPr>
          <w:spacing w:val="16"/>
          <w:w w:val="123"/>
          <w:sz w:val="18"/>
        </w:rPr>
        <w:t>c</w:t>
      </w:r>
      <w:r>
        <w:rPr>
          <w:spacing w:val="16"/>
          <w:w w:val="99"/>
          <w:sz w:val="18"/>
        </w:rPr>
        <w:t>on</w:t>
      </w:r>
      <w:r>
        <w:rPr>
          <w:spacing w:val="16"/>
          <w:w w:val="171"/>
          <w:sz w:val="18"/>
        </w:rPr>
        <w:t>f</w:t>
      </w:r>
      <w:r>
        <w:rPr>
          <w:spacing w:val="16"/>
          <w:w w:val="227"/>
          <w:sz w:val="18"/>
        </w:rPr>
        <w:t>i</w:t>
      </w:r>
      <w:r>
        <w:rPr>
          <w:w w:val="111"/>
          <w:sz w:val="18"/>
        </w:rPr>
        <w:t>g</w:t>
      </w:r>
      <w:r>
        <w:rPr>
          <w:spacing w:val="-16"/>
          <w:sz w:val="18"/>
        </w:rPr>
        <w:t xml:space="preserve"> </w:t>
      </w:r>
      <w:r>
        <w:rPr>
          <w:spacing w:val="18"/>
          <w:w w:val="172"/>
          <w:sz w:val="18"/>
        </w:rPr>
        <w:t>)</w:t>
      </w:r>
      <w:r>
        <w:rPr>
          <w:w w:val="195"/>
          <w:sz w:val="18"/>
        </w:rPr>
        <w:t xml:space="preserve">; </w:t>
      </w:r>
      <w:r>
        <w:rPr>
          <w:color w:val="0000FF"/>
          <w:spacing w:val="14"/>
          <w:w w:val="115"/>
          <w:sz w:val="18"/>
        </w:rPr>
        <w:t>v</w:t>
      </w:r>
      <w:r>
        <w:rPr>
          <w:color w:val="0000FF"/>
          <w:spacing w:val="13"/>
          <w:w w:val="109"/>
          <w:sz w:val="18"/>
        </w:rPr>
        <w:t>a</w:t>
      </w:r>
      <w:r>
        <w:rPr>
          <w:color w:val="0000FF"/>
          <w:w w:val="150"/>
          <w:sz w:val="18"/>
        </w:rPr>
        <w:t>r</w:t>
      </w:r>
      <w:r>
        <w:rPr>
          <w:color w:val="0000FF"/>
          <w:sz w:val="18"/>
        </w:rPr>
        <w:t xml:space="preserve">  </w:t>
      </w:r>
      <w:r>
        <w:rPr>
          <w:color w:val="0000FF"/>
          <w:spacing w:val="20"/>
          <w:sz w:val="18"/>
        </w:rPr>
        <w:t xml:space="preserve"> </w:t>
      </w:r>
      <w:r>
        <w:rPr>
          <w:spacing w:val="15"/>
          <w:w w:val="99"/>
          <w:sz w:val="18"/>
        </w:rPr>
        <w:t>nod</w:t>
      </w:r>
      <w:r>
        <w:rPr>
          <w:w w:val="104"/>
          <w:sz w:val="18"/>
        </w:rPr>
        <w:t>e</w:t>
      </w:r>
      <w:r>
        <w:rPr>
          <w:sz w:val="18"/>
        </w:rPr>
        <w:t xml:space="preserve">  </w:t>
      </w:r>
      <w:r>
        <w:rPr>
          <w:spacing w:val="15"/>
          <w:sz w:val="18"/>
        </w:rPr>
        <w:t xml:space="preserve"> </w:t>
      </w:r>
      <w:r>
        <w:rPr>
          <w:w w:val="104"/>
          <w:sz w:val="18"/>
        </w:rPr>
        <w:t>=</w:t>
      </w:r>
      <w:r>
        <w:rPr>
          <w:sz w:val="18"/>
        </w:rPr>
        <w:t xml:space="preserve">  </w:t>
      </w:r>
      <w:r>
        <w:rPr>
          <w:spacing w:val="15"/>
          <w:sz w:val="18"/>
        </w:rPr>
        <w:t xml:space="preserve"> </w:t>
      </w:r>
      <w:r>
        <w:rPr>
          <w:spacing w:val="15"/>
          <w:w w:val="156"/>
          <w:sz w:val="18"/>
        </w:rPr>
        <w:t>t</w:t>
      </w:r>
      <w:r>
        <w:rPr>
          <w:spacing w:val="15"/>
          <w:w w:val="99"/>
          <w:sz w:val="18"/>
        </w:rPr>
        <w:t>h</w:t>
      </w:r>
      <w:r>
        <w:rPr>
          <w:spacing w:val="15"/>
          <w:w w:val="227"/>
          <w:sz w:val="18"/>
        </w:rPr>
        <w:t>i</w:t>
      </w:r>
      <w:r>
        <w:rPr>
          <w:spacing w:val="24"/>
          <w:w w:val="133"/>
          <w:sz w:val="18"/>
        </w:rPr>
        <w:t>s</w:t>
      </w:r>
      <w:r>
        <w:rPr>
          <w:w w:val="195"/>
          <w:sz w:val="18"/>
        </w:rPr>
        <w:t>;</w:t>
      </w:r>
    </w:p>
    <w:p>
      <w:pPr>
        <w:ind w:left="1442" w:right="1245" w:hanging="3"/>
        <w:rPr>
          <w:sz w:val="18"/>
        </w:rPr>
      </w:pPr>
      <w:r>
        <w:rPr>
          <w:color w:val="8C8C8C"/>
          <w:spacing w:val="12"/>
          <w:w w:val="135"/>
          <w:sz w:val="18"/>
        </w:rPr>
        <w:t>/</w:t>
      </w:r>
      <w:r>
        <w:rPr>
          <w:color w:val="8C8C8C"/>
          <w:w w:val="135"/>
          <w:sz w:val="18"/>
        </w:rPr>
        <w:t>/</w:t>
      </w:r>
      <w:r>
        <w:rPr>
          <w:color w:val="8C8C8C"/>
          <w:sz w:val="18"/>
        </w:rPr>
        <w:t xml:space="preserve">  </w:t>
      </w:r>
      <w:r>
        <w:rPr>
          <w:color w:val="8C8C8C"/>
          <w:spacing w:val="20"/>
          <w:sz w:val="18"/>
        </w:rPr>
        <w:t xml:space="preserve"> </w:t>
      </w:r>
      <w:r>
        <w:rPr>
          <w:color w:val="8C8C8C"/>
          <w:spacing w:val="16"/>
          <w:w w:val="150"/>
          <w:sz w:val="18"/>
        </w:rPr>
        <w:t>r</w:t>
      </w:r>
      <w:r>
        <w:rPr>
          <w:color w:val="8C8C8C"/>
          <w:spacing w:val="16"/>
          <w:w w:val="104"/>
          <w:sz w:val="18"/>
        </w:rPr>
        <w:t>e</w:t>
      </w:r>
      <w:r>
        <w:rPr>
          <w:color w:val="8C8C8C"/>
          <w:spacing w:val="16"/>
          <w:w w:val="111"/>
          <w:sz w:val="18"/>
        </w:rPr>
        <w:t>g</w:t>
      </w:r>
      <w:r>
        <w:rPr>
          <w:color w:val="8C8C8C"/>
          <w:spacing w:val="16"/>
          <w:w w:val="227"/>
          <w:sz w:val="18"/>
        </w:rPr>
        <w:t>i</w:t>
      </w:r>
      <w:r>
        <w:rPr>
          <w:color w:val="8C8C8C"/>
          <w:spacing w:val="16"/>
          <w:w w:val="133"/>
          <w:sz w:val="18"/>
        </w:rPr>
        <w:t>s</w:t>
      </w:r>
      <w:r>
        <w:rPr>
          <w:color w:val="8C8C8C"/>
          <w:spacing w:val="16"/>
          <w:w w:val="156"/>
          <w:sz w:val="18"/>
        </w:rPr>
        <w:t>t</w:t>
      </w:r>
      <w:r>
        <w:rPr>
          <w:color w:val="8C8C8C"/>
          <w:spacing w:val="16"/>
          <w:w w:val="104"/>
          <w:sz w:val="18"/>
        </w:rPr>
        <w:t>e</w:t>
      </w:r>
      <w:r>
        <w:rPr>
          <w:color w:val="8C8C8C"/>
          <w:w w:val="150"/>
          <w:sz w:val="18"/>
        </w:rPr>
        <w:t>r</w:t>
      </w:r>
      <w:r>
        <w:rPr>
          <w:color w:val="8C8C8C"/>
          <w:sz w:val="18"/>
        </w:rPr>
        <w:t xml:space="preserve">  </w:t>
      </w:r>
      <w:r>
        <w:rPr>
          <w:color w:val="8C8C8C"/>
          <w:spacing w:val="16"/>
          <w:sz w:val="18"/>
        </w:rPr>
        <w:t xml:space="preserve"> </w:t>
      </w:r>
      <w:r>
        <w:rPr>
          <w:color w:val="8C8C8C"/>
          <w:w w:val="109"/>
          <w:sz w:val="18"/>
        </w:rPr>
        <w:t>a</w:t>
      </w:r>
      <w:r>
        <w:rPr>
          <w:color w:val="8C8C8C"/>
          <w:sz w:val="18"/>
        </w:rPr>
        <w:t xml:space="preserve">  </w:t>
      </w:r>
      <w:r>
        <w:rPr>
          <w:color w:val="8C8C8C"/>
          <w:spacing w:val="17"/>
          <w:sz w:val="18"/>
        </w:rPr>
        <w:t xml:space="preserve"> </w:t>
      </w:r>
      <w:r>
        <w:rPr>
          <w:color w:val="8C8C8C"/>
          <w:spacing w:val="16"/>
          <w:w w:val="123"/>
          <w:sz w:val="18"/>
        </w:rPr>
        <w:t>c</w:t>
      </w:r>
      <w:r>
        <w:rPr>
          <w:color w:val="8C8C8C"/>
          <w:spacing w:val="16"/>
          <w:w w:val="109"/>
          <w:sz w:val="18"/>
        </w:rPr>
        <w:t>a</w:t>
      </w:r>
      <w:r>
        <w:rPr>
          <w:color w:val="8C8C8C"/>
          <w:spacing w:val="16"/>
          <w:w w:val="227"/>
          <w:sz w:val="18"/>
        </w:rPr>
        <w:t>ll</w:t>
      </w:r>
      <w:r>
        <w:rPr>
          <w:color w:val="8C8C8C"/>
          <w:spacing w:val="16"/>
          <w:w w:val="99"/>
          <w:sz w:val="18"/>
        </w:rPr>
        <w:t>b</w:t>
      </w:r>
      <w:r>
        <w:rPr>
          <w:color w:val="8C8C8C"/>
          <w:spacing w:val="16"/>
          <w:w w:val="109"/>
          <w:sz w:val="18"/>
        </w:rPr>
        <w:t>a</w:t>
      </w:r>
      <w:r>
        <w:rPr>
          <w:color w:val="8C8C8C"/>
          <w:spacing w:val="16"/>
          <w:w w:val="123"/>
          <w:sz w:val="18"/>
        </w:rPr>
        <w:t>c</w:t>
      </w:r>
      <w:r>
        <w:rPr>
          <w:color w:val="8C8C8C"/>
          <w:w w:val="115"/>
          <w:sz w:val="18"/>
        </w:rPr>
        <w:t>k</w:t>
      </w:r>
      <w:r>
        <w:rPr>
          <w:color w:val="8C8C8C"/>
          <w:sz w:val="18"/>
        </w:rPr>
        <w:t xml:space="preserve">   </w:t>
      </w:r>
      <w:r>
        <w:rPr>
          <w:color w:val="8C8C8C"/>
          <w:spacing w:val="-19"/>
          <w:sz w:val="18"/>
        </w:rPr>
        <w:t xml:space="preserve"> </w:t>
      </w:r>
      <w:r>
        <w:rPr>
          <w:color w:val="8C8C8C"/>
          <w:spacing w:val="15"/>
          <w:w w:val="73"/>
          <w:sz w:val="18"/>
        </w:rPr>
        <w:t>w</w:t>
      </w:r>
      <w:r>
        <w:rPr>
          <w:color w:val="8C8C8C"/>
          <w:spacing w:val="15"/>
          <w:w w:val="99"/>
          <w:sz w:val="18"/>
        </w:rPr>
        <w:t>h</w:t>
      </w:r>
      <w:r>
        <w:rPr>
          <w:color w:val="8C8C8C"/>
          <w:spacing w:val="15"/>
          <w:w w:val="104"/>
          <w:sz w:val="18"/>
        </w:rPr>
        <w:t>e</w:t>
      </w:r>
      <w:r>
        <w:rPr>
          <w:color w:val="8C8C8C"/>
          <w:w w:val="99"/>
          <w:sz w:val="18"/>
        </w:rPr>
        <w:t>n</w:t>
      </w:r>
      <w:r>
        <w:rPr>
          <w:color w:val="8C8C8C"/>
          <w:sz w:val="18"/>
        </w:rPr>
        <w:t xml:space="preserve">  </w:t>
      </w:r>
      <w:r>
        <w:rPr>
          <w:color w:val="8C8C8C"/>
          <w:spacing w:val="15"/>
          <w:sz w:val="18"/>
        </w:rPr>
        <w:t xml:space="preserve"> </w:t>
      </w:r>
      <w:r>
        <w:rPr>
          <w:color w:val="8C8C8C"/>
          <w:w w:val="109"/>
          <w:sz w:val="18"/>
        </w:rPr>
        <w:t>a</w:t>
      </w:r>
      <w:r>
        <w:rPr>
          <w:color w:val="8C8C8C"/>
          <w:sz w:val="18"/>
        </w:rPr>
        <w:t xml:space="preserve">  </w:t>
      </w:r>
      <w:r>
        <w:rPr>
          <w:color w:val="8C8C8C"/>
          <w:spacing w:val="16"/>
          <w:sz w:val="18"/>
        </w:rPr>
        <w:t xml:space="preserve"> </w:t>
      </w:r>
      <w:r>
        <w:rPr>
          <w:color w:val="8C8C8C"/>
          <w:spacing w:val="16"/>
          <w:w w:val="65"/>
          <w:sz w:val="18"/>
        </w:rPr>
        <w:t>m</w:t>
      </w:r>
      <w:r>
        <w:rPr>
          <w:color w:val="8C8C8C"/>
          <w:spacing w:val="16"/>
          <w:w w:val="104"/>
          <w:sz w:val="18"/>
        </w:rPr>
        <w:t>e</w:t>
      </w:r>
      <w:r>
        <w:rPr>
          <w:color w:val="8C8C8C"/>
          <w:spacing w:val="16"/>
          <w:w w:val="133"/>
          <w:sz w:val="18"/>
        </w:rPr>
        <w:t>ss</w:t>
      </w:r>
      <w:r>
        <w:rPr>
          <w:color w:val="8C8C8C"/>
          <w:spacing w:val="16"/>
          <w:w w:val="109"/>
          <w:sz w:val="18"/>
        </w:rPr>
        <w:t>a</w:t>
      </w:r>
      <w:r>
        <w:rPr>
          <w:color w:val="8C8C8C"/>
          <w:spacing w:val="16"/>
          <w:w w:val="111"/>
          <w:sz w:val="18"/>
        </w:rPr>
        <w:t>g</w:t>
      </w:r>
      <w:r>
        <w:rPr>
          <w:color w:val="8C8C8C"/>
          <w:w w:val="104"/>
          <w:sz w:val="18"/>
        </w:rPr>
        <w:t>e</w:t>
      </w:r>
      <w:r>
        <w:rPr>
          <w:color w:val="8C8C8C"/>
          <w:sz w:val="18"/>
        </w:rPr>
        <w:t xml:space="preserve">  </w:t>
      </w:r>
      <w:r>
        <w:rPr>
          <w:color w:val="8C8C8C"/>
          <w:spacing w:val="19"/>
          <w:sz w:val="18"/>
        </w:rPr>
        <w:t xml:space="preserve"> </w:t>
      </w:r>
      <w:r>
        <w:rPr>
          <w:color w:val="8C8C8C"/>
          <w:spacing w:val="12"/>
          <w:w w:val="227"/>
          <w:sz w:val="18"/>
        </w:rPr>
        <w:t>i</w:t>
      </w:r>
      <w:r>
        <w:rPr>
          <w:color w:val="8C8C8C"/>
          <w:w w:val="133"/>
          <w:sz w:val="18"/>
        </w:rPr>
        <w:t>s</w:t>
      </w:r>
      <w:r>
        <w:rPr>
          <w:color w:val="8C8C8C"/>
          <w:sz w:val="18"/>
        </w:rPr>
        <w:t xml:space="preserve">  </w:t>
      </w:r>
      <w:r>
        <w:rPr>
          <w:color w:val="8C8C8C"/>
          <w:spacing w:val="20"/>
          <w:sz w:val="18"/>
        </w:rPr>
        <w:t xml:space="preserve"> </w:t>
      </w:r>
      <w:r>
        <w:rPr>
          <w:color w:val="8C8C8C"/>
          <w:spacing w:val="16"/>
          <w:w w:val="150"/>
          <w:sz w:val="18"/>
        </w:rPr>
        <w:t>r</w:t>
      </w:r>
      <w:r>
        <w:rPr>
          <w:color w:val="8C8C8C"/>
          <w:spacing w:val="16"/>
          <w:w w:val="104"/>
          <w:sz w:val="18"/>
        </w:rPr>
        <w:t>e</w:t>
      </w:r>
      <w:r>
        <w:rPr>
          <w:color w:val="8C8C8C"/>
          <w:spacing w:val="16"/>
          <w:w w:val="123"/>
          <w:sz w:val="18"/>
        </w:rPr>
        <w:t>c</w:t>
      </w:r>
      <w:r>
        <w:rPr>
          <w:color w:val="8C8C8C"/>
          <w:spacing w:val="16"/>
          <w:w w:val="104"/>
          <w:sz w:val="18"/>
        </w:rPr>
        <w:t>e</w:t>
      </w:r>
      <w:r>
        <w:rPr>
          <w:color w:val="8C8C8C"/>
          <w:spacing w:val="16"/>
          <w:w w:val="227"/>
          <w:sz w:val="18"/>
        </w:rPr>
        <w:t>i</w:t>
      </w:r>
      <w:r>
        <w:rPr>
          <w:color w:val="8C8C8C"/>
          <w:spacing w:val="16"/>
          <w:w w:val="115"/>
          <w:sz w:val="18"/>
        </w:rPr>
        <w:t>v</w:t>
      </w:r>
      <w:r>
        <w:rPr>
          <w:color w:val="8C8C8C"/>
          <w:spacing w:val="16"/>
          <w:w w:val="104"/>
          <w:sz w:val="18"/>
        </w:rPr>
        <w:t>e</w:t>
      </w:r>
      <w:r>
        <w:rPr>
          <w:color w:val="8C8C8C"/>
          <w:w w:val="99"/>
          <w:sz w:val="18"/>
        </w:rPr>
        <w:t>d</w:t>
      </w:r>
      <w:r>
        <w:rPr>
          <w:color w:val="8C8C8C"/>
          <w:spacing w:val="-10"/>
          <w:sz w:val="18"/>
        </w:rPr>
        <w:t xml:space="preserve"> </w:t>
      </w:r>
      <w:r>
        <w:rPr>
          <w:color w:val="8C8C8C"/>
          <w:spacing w:val="13"/>
          <w:w w:val="207"/>
          <w:sz w:val="18"/>
        </w:rPr>
        <w:t>.</w:t>
      </w:r>
      <w:r>
        <w:rPr>
          <w:color w:val="8C8C8C"/>
          <w:spacing w:val="14"/>
          <w:w w:val="207"/>
          <w:sz w:val="18"/>
        </w:rPr>
        <w:t>.</w:t>
      </w:r>
      <w:r>
        <w:rPr>
          <w:color w:val="8C8C8C"/>
          <w:w w:val="207"/>
          <w:sz w:val="18"/>
        </w:rPr>
        <w:t xml:space="preserve">. </w:t>
      </w:r>
      <w:r>
        <w:rPr>
          <w:spacing w:val="15"/>
          <w:w w:val="99"/>
          <w:sz w:val="18"/>
        </w:rPr>
        <w:t>nod</w:t>
      </w:r>
      <w:r>
        <w:rPr>
          <w:w w:val="104"/>
          <w:sz w:val="18"/>
        </w:rPr>
        <w:t>e</w:t>
      </w:r>
      <w:r>
        <w:rPr>
          <w:spacing w:val="-17"/>
          <w:sz w:val="18"/>
        </w:rPr>
        <w:t xml:space="preserve"> </w:t>
      </w:r>
      <w:r>
        <w:rPr>
          <w:w w:val="207"/>
          <w:sz w:val="18"/>
        </w:rPr>
        <w:t>.</w:t>
      </w:r>
      <w:r>
        <w:rPr>
          <w:spacing w:val="-19"/>
          <w:sz w:val="18"/>
        </w:rPr>
        <w:t xml:space="preserve"> </w:t>
      </w:r>
      <w:r>
        <w:rPr>
          <w:spacing w:val="12"/>
          <w:w w:val="99"/>
          <w:sz w:val="18"/>
        </w:rPr>
        <w:t>o</w:t>
      </w:r>
      <w:r>
        <w:rPr>
          <w:spacing w:val="21"/>
          <w:w w:val="99"/>
          <w:sz w:val="18"/>
        </w:rPr>
        <w:t>n</w:t>
      </w:r>
      <w:r>
        <w:rPr>
          <w:spacing w:val="18"/>
          <w:w w:val="172"/>
          <w:sz w:val="18"/>
        </w:rPr>
        <w:t>(</w:t>
      </w:r>
      <w:r>
        <w:rPr>
          <w:color w:val="FF0000"/>
          <w:w w:val="130"/>
          <w:sz w:val="18"/>
        </w:rPr>
        <w:t>"</w:t>
      </w:r>
      <w:r>
        <w:rPr>
          <w:color w:val="FF0000"/>
          <w:spacing w:val="-16"/>
          <w:sz w:val="18"/>
        </w:rPr>
        <w:t xml:space="preserve"> </w:t>
      </w:r>
      <w:r>
        <w:rPr>
          <w:color w:val="FF0000"/>
          <w:spacing w:val="15"/>
          <w:w w:val="227"/>
          <w:sz w:val="18"/>
        </w:rPr>
        <w:t>i</w:t>
      </w:r>
      <w:r>
        <w:rPr>
          <w:color w:val="FF0000"/>
          <w:spacing w:val="15"/>
          <w:w w:val="99"/>
          <w:sz w:val="18"/>
        </w:rPr>
        <w:t>npu</w:t>
      </w:r>
      <w:r>
        <w:rPr>
          <w:color w:val="FF0000"/>
          <w:spacing w:val="25"/>
          <w:w w:val="156"/>
          <w:sz w:val="18"/>
        </w:rPr>
        <w:t>t</w:t>
      </w:r>
      <w:r>
        <w:rPr>
          <w:color w:val="FF0000"/>
          <w:spacing w:val="22"/>
          <w:w w:val="130"/>
          <w:sz w:val="18"/>
        </w:rPr>
        <w:t>"</w:t>
      </w:r>
      <w:r>
        <w:rPr>
          <w:w w:val="208"/>
          <w:sz w:val="18"/>
        </w:rPr>
        <w:t>,</w:t>
      </w:r>
      <w:r>
        <w:rPr>
          <w:sz w:val="18"/>
        </w:rPr>
        <w:t xml:space="preserve">  </w:t>
      </w:r>
      <w:r>
        <w:rPr>
          <w:spacing w:val="13"/>
          <w:sz w:val="18"/>
        </w:rPr>
        <w:t xml:space="preserve"> </w:t>
      </w:r>
      <w:r>
        <w:rPr>
          <w:color w:val="0000FF"/>
          <w:spacing w:val="16"/>
          <w:w w:val="171"/>
          <w:sz w:val="18"/>
        </w:rPr>
        <w:t>f</w:t>
      </w:r>
      <w:r>
        <w:rPr>
          <w:color w:val="0000FF"/>
          <w:spacing w:val="16"/>
          <w:w w:val="99"/>
          <w:sz w:val="18"/>
        </w:rPr>
        <w:t>un</w:t>
      </w:r>
      <w:r>
        <w:rPr>
          <w:color w:val="0000FF"/>
          <w:spacing w:val="16"/>
          <w:w w:val="123"/>
          <w:sz w:val="18"/>
        </w:rPr>
        <w:t>c</w:t>
      </w:r>
      <w:r>
        <w:rPr>
          <w:color w:val="0000FF"/>
          <w:spacing w:val="16"/>
          <w:w w:val="156"/>
          <w:sz w:val="18"/>
        </w:rPr>
        <w:t>t</w:t>
      </w:r>
      <w:r>
        <w:rPr>
          <w:color w:val="0000FF"/>
          <w:spacing w:val="16"/>
          <w:w w:val="227"/>
          <w:sz w:val="18"/>
        </w:rPr>
        <w:t>i</w:t>
      </w:r>
      <w:r>
        <w:rPr>
          <w:color w:val="0000FF"/>
          <w:spacing w:val="16"/>
          <w:w w:val="99"/>
          <w:sz w:val="18"/>
        </w:rPr>
        <w:t>o</w:t>
      </w:r>
      <w:r>
        <w:rPr>
          <w:color w:val="0000FF"/>
          <w:w w:val="99"/>
          <w:sz w:val="18"/>
        </w:rPr>
        <w:t>n</w:t>
      </w:r>
      <w:r>
        <w:rPr>
          <w:color w:val="0000FF"/>
          <w:spacing w:val="-15"/>
          <w:sz w:val="18"/>
        </w:rPr>
        <w:t xml:space="preserve"> </w:t>
      </w:r>
      <w:r>
        <w:rPr>
          <w:w w:val="172"/>
          <w:sz w:val="18"/>
        </w:rPr>
        <w:t>(</w:t>
      </w:r>
      <w:r>
        <w:rPr>
          <w:spacing w:val="-18"/>
          <w:sz w:val="18"/>
        </w:rPr>
        <w:t xml:space="preserve"> </w:t>
      </w:r>
      <w:r>
        <w:rPr>
          <w:spacing w:val="13"/>
          <w:w w:val="65"/>
          <w:sz w:val="18"/>
        </w:rPr>
        <w:t>m</w:t>
      </w:r>
      <w:r>
        <w:rPr>
          <w:spacing w:val="14"/>
          <w:w w:val="133"/>
          <w:sz w:val="18"/>
        </w:rPr>
        <w:t>s</w:t>
      </w:r>
      <w:r>
        <w:rPr>
          <w:spacing w:val="23"/>
          <w:w w:val="111"/>
          <w:sz w:val="18"/>
        </w:rPr>
        <w:t>g</w:t>
      </w:r>
      <w:r>
        <w:rPr>
          <w:spacing w:val="18"/>
          <w:w w:val="172"/>
          <w:sz w:val="18"/>
        </w:rPr>
        <w:t>)</w:t>
      </w:r>
      <w:r>
        <w:rPr>
          <w:w w:val="166"/>
          <w:sz w:val="18"/>
        </w:rPr>
        <w:t>{</w:t>
      </w:r>
    </w:p>
    <w:p>
      <w:pPr>
        <w:spacing w:line="218" w:lineRule="exact"/>
        <w:ind w:left="1667"/>
        <w:rPr>
          <w:sz w:val="18"/>
        </w:rPr>
      </w:pPr>
      <w:r>
        <w:rPr>
          <w:spacing w:val="14"/>
          <w:w w:val="207"/>
          <w:sz w:val="18"/>
        </w:rPr>
        <w:t>.</w:t>
      </w:r>
      <w:r>
        <w:rPr>
          <w:spacing w:val="13"/>
          <w:w w:val="207"/>
          <w:sz w:val="18"/>
        </w:rPr>
        <w:t>.</w:t>
      </w:r>
      <w:r>
        <w:rPr>
          <w:w w:val="207"/>
          <w:sz w:val="18"/>
        </w:rPr>
        <w:t>.</w:t>
      </w:r>
      <w:r>
        <w:rPr>
          <w:sz w:val="18"/>
        </w:rPr>
        <w:t xml:space="preserve">  </w:t>
      </w:r>
      <w:r>
        <w:rPr>
          <w:spacing w:val="17"/>
          <w:sz w:val="18"/>
        </w:rPr>
        <w:t xml:space="preserve"> </w:t>
      </w:r>
      <w:r>
        <w:rPr>
          <w:color w:val="8C8C8C"/>
          <w:spacing w:val="12"/>
          <w:w w:val="135"/>
          <w:sz w:val="18"/>
        </w:rPr>
        <w:t>/</w:t>
      </w:r>
      <w:r>
        <w:rPr>
          <w:color w:val="8C8C8C"/>
          <w:w w:val="135"/>
          <w:sz w:val="18"/>
        </w:rPr>
        <w:t>/</w:t>
      </w:r>
      <w:r>
        <w:rPr>
          <w:color w:val="8C8C8C"/>
          <w:sz w:val="18"/>
        </w:rPr>
        <w:t xml:space="preserve">   </w:t>
      </w:r>
      <w:r>
        <w:rPr>
          <w:color w:val="8C8C8C"/>
          <w:spacing w:val="-20"/>
          <w:sz w:val="18"/>
        </w:rPr>
        <w:t xml:space="preserve"> </w:t>
      </w:r>
      <w:r>
        <w:rPr>
          <w:color w:val="8C8C8C"/>
          <w:spacing w:val="17"/>
          <w:w w:val="171"/>
          <w:sz w:val="18"/>
        </w:rPr>
        <w:t>f</w:t>
      </w:r>
      <w:r>
        <w:rPr>
          <w:color w:val="8C8C8C"/>
          <w:spacing w:val="17"/>
          <w:w w:val="99"/>
          <w:sz w:val="18"/>
        </w:rPr>
        <w:t>un</w:t>
      </w:r>
      <w:r>
        <w:rPr>
          <w:color w:val="8C8C8C"/>
          <w:spacing w:val="17"/>
          <w:w w:val="123"/>
          <w:sz w:val="18"/>
        </w:rPr>
        <w:t>c</w:t>
      </w:r>
      <w:r>
        <w:rPr>
          <w:color w:val="8C8C8C"/>
          <w:spacing w:val="17"/>
          <w:w w:val="156"/>
          <w:sz w:val="18"/>
        </w:rPr>
        <w:t>t</w:t>
      </w:r>
      <w:r>
        <w:rPr>
          <w:color w:val="8C8C8C"/>
          <w:spacing w:val="17"/>
          <w:w w:val="227"/>
          <w:sz w:val="18"/>
        </w:rPr>
        <w:t>i</w:t>
      </w:r>
      <w:r>
        <w:rPr>
          <w:color w:val="8C8C8C"/>
          <w:spacing w:val="17"/>
          <w:w w:val="99"/>
          <w:sz w:val="18"/>
        </w:rPr>
        <w:t>on</w:t>
      </w:r>
      <w:r>
        <w:rPr>
          <w:color w:val="8C8C8C"/>
          <w:spacing w:val="17"/>
          <w:w w:val="109"/>
          <w:sz w:val="18"/>
        </w:rPr>
        <w:t>a</w:t>
      </w:r>
      <w:r>
        <w:rPr>
          <w:color w:val="8C8C8C"/>
          <w:spacing w:val="17"/>
          <w:w w:val="227"/>
          <w:sz w:val="18"/>
        </w:rPr>
        <w:t>li</w:t>
      </w:r>
      <w:r>
        <w:rPr>
          <w:color w:val="8C8C8C"/>
          <w:spacing w:val="17"/>
          <w:w w:val="156"/>
          <w:sz w:val="18"/>
        </w:rPr>
        <w:t>t</w:t>
      </w:r>
      <w:r>
        <w:rPr>
          <w:color w:val="8C8C8C"/>
          <w:w w:val="115"/>
          <w:sz w:val="18"/>
        </w:rPr>
        <w:t>y</w:t>
      </w:r>
      <w:r>
        <w:rPr>
          <w:color w:val="8C8C8C"/>
          <w:sz w:val="18"/>
        </w:rPr>
        <w:t xml:space="preserve">   </w:t>
      </w:r>
      <w:r>
        <w:rPr>
          <w:color w:val="8C8C8C"/>
          <w:spacing w:val="-20"/>
          <w:sz w:val="18"/>
        </w:rPr>
        <w:t xml:space="preserve"> </w:t>
      </w:r>
      <w:r>
        <w:rPr>
          <w:color w:val="8C8C8C"/>
          <w:spacing w:val="12"/>
          <w:w w:val="99"/>
          <w:sz w:val="18"/>
        </w:rPr>
        <w:t>o</w:t>
      </w:r>
      <w:r>
        <w:rPr>
          <w:color w:val="8C8C8C"/>
          <w:w w:val="171"/>
          <w:sz w:val="18"/>
        </w:rPr>
        <w:t>f</w:t>
      </w:r>
      <w:r>
        <w:rPr>
          <w:color w:val="8C8C8C"/>
          <w:sz w:val="18"/>
        </w:rPr>
        <w:t xml:space="preserve">  </w:t>
      </w:r>
      <w:r>
        <w:rPr>
          <w:color w:val="8C8C8C"/>
          <w:spacing w:val="18"/>
          <w:sz w:val="18"/>
        </w:rPr>
        <w:t xml:space="preserve"> </w:t>
      </w:r>
      <w:r>
        <w:rPr>
          <w:color w:val="8C8C8C"/>
          <w:spacing w:val="15"/>
          <w:w w:val="99"/>
          <w:sz w:val="18"/>
        </w:rPr>
        <w:t>nod</w:t>
      </w:r>
      <w:r>
        <w:rPr>
          <w:color w:val="8C8C8C"/>
          <w:w w:val="104"/>
          <w:sz w:val="18"/>
        </w:rPr>
        <w:t>e</w:t>
      </w:r>
    </w:p>
    <w:p>
      <w:pPr>
        <w:spacing w:line="219" w:lineRule="exact"/>
        <w:ind w:left="1668"/>
        <w:rPr>
          <w:sz w:val="18"/>
        </w:rPr>
      </w:pPr>
      <w:r>
        <w:rPr>
          <w:spacing w:val="15"/>
          <w:w w:val="99"/>
          <w:sz w:val="18"/>
        </w:rPr>
        <w:t>nod</w:t>
      </w:r>
      <w:r>
        <w:rPr>
          <w:w w:val="104"/>
          <w:sz w:val="18"/>
        </w:rPr>
        <w:t>e</w:t>
      </w:r>
      <w:r>
        <w:rPr>
          <w:spacing w:val="-17"/>
          <w:sz w:val="18"/>
        </w:rPr>
        <w:t xml:space="preserve"> </w:t>
      </w:r>
      <w:r>
        <w:rPr>
          <w:w w:val="207"/>
          <w:sz w:val="18"/>
        </w:rPr>
        <w:t>.</w:t>
      </w:r>
      <w:r>
        <w:rPr>
          <w:spacing w:val="-17"/>
          <w:sz w:val="18"/>
        </w:rPr>
        <w:t xml:space="preserve"> </w:t>
      </w:r>
      <w:r>
        <w:rPr>
          <w:spacing w:val="15"/>
          <w:w w:val="133"/>
          <w:sz w:val="18"/>
        </w:rPr>
        <w:t>s</w:t>
      </w:r>
      <w:r>
        <w:rPr>
          <w:spacing w:val="15"/>
          <w:w w:val="104"/>
          <w:sz w:val="18"/>
        </w:rPr>
        <w:t>e</w:t>
      </w:r>
      <w:r>
        <w:rPr>
          <w:spacing w:val="15"/>
          <w:w w:val="99"/>
          <w:sz w:val="18"/>
        </w:rPr>
        <w:t>n</w:t>
      </w:r>
      <w:r>
        <w:rPr>
          <w:w w:val="99"/>
          <w:sz w:val="18"/>
        </w:rPr>
        <w:t>d</w:t>
      </w:r>
      <w:r>
        <w:rPr>
          <w:spacing w:val="-17"/>
          <w:sz w:val="18"/>
        </w:rPr>
        <w:t xml:space="preserve"> </w:t>
      </w:r>
      <w:r>
        <w:rPr>
          <w:w w:val="172"/>
          <w:sz w:val="18"/>
        </w:rPr>
        <w:t>(</w:t>
      </w:r>
      <w:r>
        <w:rPr>
          <w:spacing w:val="-18"/>
          <w:sz w:val="18"/>
        </w:rPr>
        <w:t xml:space="preserve"> </w:t>
      </w:r>
      <w:r>
        <w:rPr>
          <w:spacing w:val="13"/>
          <w:w w:val="65"/>
          <w:sz w:val="18"/>
        </w:rPr>
        <w:t>m</w:t>
      </w:r>
      <w:r>
        <w:rPr>
          <w:spacing w:val="14"/>
          <w:w w:val="133"/>
          <w:sz w:val="18"/>
        </w:rPr>
        <w:t>s</w:t>
      </w:r>
      <w:r>
        <w:rPr>
          <w:spacing w:val="23"/>
          <w:w w:val="111"/>
          <w:sz w:val="18"/>
        </w:rPr>
        <w:t>g</w:t>
      </w:r>
      <w:r>
        <w:rPr>
          <w:spacing w:val="18"/>
          <w:w w:val="172"/>
          <w:sz w:val="18"/>
        </w:rPr>
        <w:t>)</w:t>
      </w:r>
      <w:r>
        <w:rPr>
          <w:w w:val="195"/>
          <w:sz w:val="18"/>
        </w:rPr>
        <w:t>;</w:t>
      </w:r>
      <w:r>
        <w:rPr>
          <w:sz w:val="18"/>
        </w:rPr>
        <w:t xml:space="preserve">  </w:t>
      </w:r>
      <w:r>
        <w:rPr>
          <w:spacing w:val="12"/>
          <w:sz w:val="18"/>
        </w:rPr>
        <w:t xml:space="preserve"> </w:t>
      </w:r>
      <w:r>
        <w:rPr>
          <w:color w:val="8C8C8C"/>
          <w:spacing w:val="12"/>
          <w:w w:val="135"/>
          <w:sz w:val="18"/>
        </w:rPr>
        <w:t>/</w:t>
      </w:r>
      <w:r>
        <w:rPr>
          <w:color w:val="8C8C8C"/>
          <w:w w:val="135"/>
          <w:sz w:val="18"/>
        </w:rPr>
        <w:t>/</w:t>
      </w:r>
      <w:r>
        <w:rPr>
          <w:color w:val="8C8C8C"/>
          <w:sz w:val="18"/>
        </w:rPr>
        <w:t xml:space="preserve">  </w:t>
      </w:r>
      <w:r>
        <w:rPr>
          <w:color w:val="8C8C8C"/>
          <w:spacing w:val="16"/>
          <w:sz w:val="18"/>
        </w:rPr>
        <w:t xml:space="preserve"> </w:t>
      </w:r>
      <w:r>
        <w:rPr>
          <w:color w:val="8C8C8C"/>
          <w:spacing w:val="12"/>
          <w:w w:val="99"/>
          <w:sz w:val="18"/>
        </w:rPr>
        <w:t>o</w:t>
      </w:r>
      <w:r>
        <w:rPr>
          <w:color w:val="8C8C8C"/>
          <w:w w:val="150"/>
          <w:sz w:val="18"/>
        </w:rPr>
        <w:t>r</w:t>
      </w:r>
      <w:r>
        <w:rPr>
          <w:color w:val="8C8C8C"/>
          <w:sz w:val="18"/>
        </w:rPr>
        <w:t xml:space="preserve">  </w:t>
      </w:r>
      <w:r>
        <w:rPr>
          <w:color w:val="8C8C8C"/>
          <w:spacing w:val="16"/>
          <w:sz w:val="18"/>
        </w:rPr>
        <w:t xml:space="preserve"> </w:t>
      </w:r>
      <w:r>
        <w:rPr>
          <w:color w:val="8C8C8C"/>
          <w:spacing w:val="12"/>
          <w:w w:val="109"/>
          <w:sz w:val="18"/>
        </w:rPr>
        <w:t>a</w:t>
      </w:r>
      <w:r>
        <w:rPr>
          <w:color w:val="8C8C8C"/>
          <w:w w:val="99"/>
          <w:sz w:val="18"/>
        </w:rPr>
        <w:t>n</w:t>
      </w:r>
      <w:r>
        <w:rPr>
          <w:color w:val="8C8C8C"/>
          <w:sz w:val="18"/>
        </w:rPr>
        <w:t xml:space="preserve">  </w:t>
      </w:r>
      <w:r>
        <w:rPr>
          <w:color w:val="8C8C8C"/>
          <w:spacing w:val="19"/>
          <w:sz w:val="18"/>
        </w:rPr>
        <w:t xml:space="preserve"> </w:t>
      </w:r>
      <w:r>
        <w:rPr>
          <w:color w:val="8C8C8C"/>
          <w:spacing w:val="15"/>
          <w:w w:val="109"/>
          <w:sz w:val="18"/>
        </w:rPr>
        <w:t>a</w:t>
      </w:r>
      <w:r>
        <w:rPr>
          <w:color w:val="8C8C8C"/>
          <w:spacing w:val="15"/>
          <w:w w:val="150"/>
          <w:sz w:val="18"/>
        </w:rPr>
        <w:t>rr</w:t>
      </w:r>
      <w:r>
        <w:rPr>
          <w:color w:val="8C8C8C"/>
          <w:spacing w:val="15"/>
          <w:w w:val="109"/>
          <w:sz w:val="18"/>
        </w:rPr>
        <w:t>a</w:t>
      </w:r>
      <w:r>
        <w:rPr>
          <w:color w:val="8C8C8C"/>
          <w:w w:val="115"/>
          <w:sz w:val="18"/>
        </w:rPr>
        <w:t>y</w:t>
      </w:r>
      <w:r>
        <w:rPr>
          <w:color w:val="8C8C8C"/>
          <w:sz w:val="18"/>
        </w:rPr>
        <w:t xml:space="preserve">  </w:t>
      </w:r>
      <w:r>
        <w:rPr>
          <w:color w:val="8C8C8C"/>
          <w:spacing w:val="19"/>
          <w:sz w:val="18"/>
        </w:rPr>
        <w:t xml:space="preserve"> </w:t>
      </w:r>
      <w:r>
        <w:rPr>
          <w:color w:val="8C8C8C"/>
          <w:spacing w:val="12"/>
          <w:w w:val="99"/>
          <w:sz w:val="18"/>
        </w:rPr>
        <w:t>o</w:t>
      </w:r>
      <w:r>
        <w:rPr>
          <w:color w:val="8C8C8C"/>
          <w:w w:val="171"/>
          <w:sz w:val="18"/>
        </w:rPr>
        <w:t>f</w:t>
      </w:r>
      <w:r>
        <w:rPr>
          <w:color w:val="8C8C8C"/>
          <w:sz w:val="18"/>
        </w:rPr>
        <w:t xml:space="preserve">  </w:t>
      </w:r>
      <w:r>
        <w:rPr>
          <w:color w:val="8C8C8C"/>
          <w:spacing w:val="20"/>
          <w:sz w:val="18"/>
        </w:rPr>
        <w:t xml:space="preserve"> </w:t>
      </w:r>
      <w:r>
        <w:rPr>
          <w:color w:val="8C8C8C"/>
          <w:spacing w:val="16"/>
          <w:w w:val="65"/>
          <w:sz w:val="18"/>
        </w:rPr>
        <w:t>m</w:t>
      </w:r>
      <w:r>
        <w:rPr>
          <w:color w:val="8C8C8C"/>
          <w:spacing w:val="16"/>
          <w:w w:val="104"/>
          <w:sz w:val="18"/>
        </w:rPr>
        <w:t>e</w:t>
      </w:r>
      <w:r>
        <w:rPr>
          <w:color w:val="8C8C8C"/>
          <w:spacing w:val="16"/>
          <w:w w:val="133"/>
          <w:sz w:val="18"/>
        </w:rPr>
        <w:t>ss</w:t>
      </w:r>
      <w:r>
        <w:rPr>
          <w:color w:val="8C8C8C"/>
          <w:spacing w:val="16"/>
          <w:w w:val="109"/>
          <w:sz w:val="18"/>
        </w:rPr>
        <w:t>a</w:t>
      </w:r>
      <w:r>
        <w:rPr>
          <w:color w:val="8C8C8C"/>
          <w:spacing w:val="16"/>
          <w:w w:val="111"/>
          <w:sz w:val="18"/>
        </w:rPr>
        <w:t>g</w:t>
      </w:r>
      <w:r>
        <w:rPr>
          <w:color w:val="8C8C8C"/>
          <w:spacing w:val="16"/>
          <w:w w:val="104"/>
          <w:sz w:val="18"/>
        </w:rPr>
        <w:t>e</w:t>
      </w:r>
      <w:r>
        <w:rPr>
          <w:color w:val="8C8C8C"/>
          <w:w w:val="133"/>
          <w:sz w:val="18"/>
        </w:rPr>
        <w:t>s</w:t>
      </w:r>
      <w:r>
        <w:rPr>
          <w:color w:val="8C8C8C"/>
          <w:sz w:val="18"/>
        </w:rPr>
        <w:t xml:space="preserve">   </w:t>
      </w:r>
      <w:r>
        <w:rPr>
          <w:color w:val="8C8C8C"/>
          <w:spacing w:val="-19"/>
          <w:sz w:val="18"/>
        </w:rPr>
        <w:t xml:space="preserve"> </w:t>
      </w:r>
      <w:r>
        <w:rPr>
          <w:color w:val="8C8C8C"/>
          <w:spacing w:val="13"/>
          <w:w w:val="171"/>
          <w:sz w:val="18"/>
        </w:rPr>
        <w:t>f</w:t>
      </w:r>
      <w:r>
        <w:rPr>
          <w:color w:val="8C8C8C"/>
          <w:spacing w:val="14"/>
          <w:w w:val="99"/>
          <w:sz w:val="18"/>
        </w:rPr>
        <w:t>o</w:t>
      </w:r>
      <w:r>
        <w:rPr>
          <w:color w:val="8C8C8C"/>
          <w:w w:val="150"/>
          <w:sz w:val="18"/>
        </w:rPr>
        <w:t>r</w:t>
      </w:r>
      <w:r>
        <w:rPr>
          <w:color w:val="8C8C8C"/>
          <w:sz w:val="18"/>
        </w:rPr>
        <w:t xml:space="preserve">   </w:t>
      </w:r>
      <w:r>
        <w:rPr>
          <w:color w:val="8C8C8C"/>
          <w:spacing w:val="-19"/>
          <w:sz w:val="18"/>
        </w:rPr>
        <w:t xml:space="preserve"> </w:t>
      </w:r>
      <w:r>
        <w:rPr>
          <w:color w:val="8C8C8C"/>
          <w:spacing w:val="16"/>
          <w:w w:val="65"/>
          <w:sz w:val="18"/>
        </w:rPr>
        <w:t>m</w:t>
      </w:r>
      <w:r>
        <w:rPr>
          <w:color w:val="8C8C8C"/>
          <w:spacing w:val="16"/>
          <w:w w:val="99"/>
          <w:sz w:val="18"/>
        </w:rPr>
        <w:t>u</w:t>
      </w:r>
      <w:r>
        <w:rPr>
          <w:color w:val="8C8C8C"/>
          <w:spacing w:val="16"/>
          <w:w w:val="227"/>
          <w:sz w:val="18"/>
        </w:rPr>
        <w:t>l</w:t>
      </w:r>
      <w:r>
        <w:rPr>
          <w:color w:val="8C8C8C"/>
          <w:spacing w:val="16"/>
          <w:w w:val="156"/>
          <w:sz w:val="18"/>
        </w:rPr>
        <w:t>t</w:t>
      </w:r>
      <w:r>
        <w:rPr>
          <w:color w:val="8C8C8C"/>
          <w:spacing w:val="16"/>
          <w:w w:val="227"/>
          <w:sz w:val="18"/>
        </w:rPr>
        <w:t>i</w:t>
      </w:r>
      <w:r>
        <w:rPr>
          <w:color w:val="8C8C8C"/>
          <w:spacing w:val="16"/>
          <w:w w:val="99"/>
          <w:sz w:val="18"/>
        </w:rPr>
        <w:t>p</w:t>
      </w:r>
      <w:r>
        <w:rPr>
          <w:color w:val="8C8C8C"/>
          <w:spacing w:val="16"/>
          <w:w w:val="227"/>
          <w:sz w:val="18"/>
        </w:rPr>
        <w:t>l</w:t>
      </w:r>
      <w:r>
        <w:rPr>
          <w:color w:val="8C8C8C"/>
          <w:w w:val="104"/>
          <w:sz w:val="18"/>
        </w:rPr>
        <w:t>e</w:t>
      </w:r>
    </w:p>
    <w:p>
      <w:pPr>
        <w:spacing w:line="219" w:lineRule="exact"/>
        <w:ind w:left="3762"/>
        <w:rPr>
          <w:sz w:val="18"/>
        </w:rPr>
      </w:pPr>
      <w:r>
        <w:rPr>
          <w:color w:val="8C8C8C"/>
          <w:spacing w:val="13"/>
          <w:w w:val="120"/>
          <w:sz w:val="18"/>
        </w:rPr>
        <w:t>outputs</w:t>
      </w:r>
    </w:p>
    <w:p>
      <w:pPr>
        <w:spacing w:line="217" w:lineRule="exact"/>
        <w:ind w:left="1439"/>
        <w:rPr>
          <w:sz w:val="18"/>
        </w:rPr>
      </w:pPr>
      <w:r>
        <w:rPr>
          <w:spacing w:val="11"/>
          <w:w w:val="180"/>
          <w:sz w:val="18"/>
        </w:rPr>
        <w:t>});</w:t>
      </w:r>
    </w:p>
    <w:p>
      <w:pPr>
        <w:spacing w:line="219" w:lineRule="exact"/>
        <w:ind w:left="1210"/>
        <w:rPr>
          <w:sz w:val="18"/>
        </w:rPr>
      </w:pPr>
      <w:r>
        <w:rPr>
          <w:w w:val="166"/>
          <w:sz w:val="18"/>
        </w:rPr>
        <w:t>}</w:t>
      </w:r>
    </w:p>
    <w:p>
      <w:pPr>
        <w:spacing w:line="219" w:lineRule="exact"/>
        <w:ind w:left="1215"/>
        <w:rPr>
          <w:sz w:val="18"/>
        </w:rPr>
      </w:pPr>
      <w:r>
        <w:rPr>
          <w:spacing w:val="14"/>
          <w:w w:val="96"/>
          <w:sz w:val="18"/>
        </w:rPr>
        <w:t>R</w:t>
      </w:r>
      <w:r>
        <w:rPr>
          <w:spacing w:val="14"/>
          <w:w w:val="107"/>
          <w:sz w:val="18"/>
        </w:rPr>
        <w:t>E</w:t>
      </w:r>
      <w:r>
        <w:rPr>
          <w:w w:val="85"/>
          <w:sz w:val="18"/>
        </w:rPr>
        <w:t>D</w:t>
      </w:r>
      <w:r>
        <w:rPr>
          <w:spacing w:val="-18"/>
          <w:sz w:val="18"/>
        </w:rPr>
        <w:t xml:space="preserve"> </w:t>
      </w:r>
      <w:r>
        <w:rPr>
          <w:w w:val="207"/>
          <w:sz w:val="18"/>
        </w:rPr>
        <w:t>.</w:t>
      </w:r>
      <w:r>
        <w:rPr>
          <w:spacing w:val="-16"/>
          <w:sz w:val="18"/>
        </w:rPr>
        <w:t xml:space="preserve"> </w:t>
      </w:r>
      <w:r>
        <w:rPr>
          <w:spacing w:val="15"/>
          <w:w w:val="99"/>
          <w:sz w:val="18"/>
        </w:rPr>
        <w:t>nod</w:t>
      </w:r>
      <w:r>
        <w:rPr>
          <w:spacing w:val="15"/>
          <w:w w:val="104"/>
          <w:sz w:val="18"/>
        </w:rPr>
        <w:t>e</w:t>
      </w:r>
      <w:r>
        <w:rPr>
          <w:spacing w:val="25"/>
          <w:w w:val="133"/>
          <w:sz w:val="18"/>
        </w:rPr>
        <w:t>s</w:t>
      </w:r>
      <w:r>
        <w:rPr>
          <w:w w:val="207"/>
          <w:sz w:val="18"/>
        </w:rPr>
        <w:t>.</w:t>
      </w:r>
      <w:r>
        <w:rPr>
          <w:spacing w:val="-14"/>
          <w:sz w:val="18"/>
        </w:rPr>
        <w:t xml:space="preserve"> </w:t>
      </w:r>
      <w:r>
        <w:rPr>
          <w:spacing w:val="17"/>
          <w:w w:val="150"/>
          <w:sz w:val="18"/>
        </w:rPr>
        <w:t>r</w:t>
      </w:r>
      <w:r>
        <w:rPr>
          <w:spacing w:val="17"/>
          <w:w w:val="104"/>
          <w:sz w:val="18"/>
        </w:rPr>
        <w:t>e</w:t>
      </w:r>
      <w:r>
        <w:rPr>
          <w:spacing w:val="17"/>
          <w:w w:val="111"/>
          <w:sz w:val="18"/>
        </w:rPr>
        <w:t>g</w:t>
      </w:r>
      <w:r>
        <w:rPr>
          <w:spacing w:val="17"/>
          <w:w w:val="227"/>
          <w:sz w:val="18"/>
        </w:rPr>
        <w:t>i</w:t>
      </w:r>
      <w:r>
        <w:rPr>
          <w:spacing w:val="17"/>
          <w:w w:val="133"/>
          <w:sz w:val="18"/>
        </w:rPr>
        <w:t>s</w:t>
      </w:r>
      <w:r>
        <w:rPr>
          <w:spacing w:val="17"/>
          <w:w w:val="156"/>
          <w:sz w:val="18"/>
        </w:rPr>
        <w:t>t</w:t>
      </w:r>
      <w:r>
        <w:rPr>
          <w:spacing w:val="17"/>
          <w:w w:val="104"/>
          <w:sz w:val="18"/>
        </w:rPr>
        <w:t>e</w:t>
      </w:r>
      <w:r>
        <w:rPr>
          <w:spacing w:val="17"/>
          <w:w w:val="150"/>
          <w:sz w:val="18"/>
        </w:rPr>
        <w:t>r</w:t>
      </w:r>
      <w:r>
        <w:rPr>
          <w:spacing w:val="17"/>
          <w:w w:val="107"/>
          <w:sz w:val="18"/>
        </w:rPr>
        <w:t>T</w:t>
      </w:r>
      <w:r>
        <w:rPr>
          <w:spacing w:val="17"/>
          <w:w w:val="115"/>
          <w:sz w:val="18"/>
        </w:rPr>
        <w:t>y</w:t>
      </w:r>
      <w:r>
        <w:rPr>
          <w:spacing w:val="17"/>
          <w:w w:val="99"/>
          <w:sz w:val="18"/>
        </w:rPr>
        <w:t>p</w:t>
      </w:r>
      <w:r>
        <w:rPr>
          <w:w w:val="104"/>
          <w:sz w:val="18"/>
        </w:rPr>
        <w:t>e</w:t>
      </w:r>
      <w:r>
        <w:rPr>
          <w:spacing w:val="-14"/>
          <w:sz w:val="18"/>
        </w:rPr>
        <w:t xml:space="preserve"> </w:t>
      </w:r>
      <w:r>
        <w:rPr>
          <w:spacing w:val="18"/>
          <w:w w:val="172"/>
          <w:sz w:val="18"/>
        </w:rPr>
        <w:t>(</w:t>
      </w:r>
      <w:r>
        <w:rPr>
          <w:color w:val="FF0000"/>
          <w:w w:val="130"/>
          <w:sz w:val="18"/>
        </w:rPr>
        <w:t>"</w:t>
      </w:r>
      <w:r>
        <w:rPr>
          <w:color w:val="FF0000"/>
          <w:spacing w:val="-19"/>
          <w:sz w:val="18"/>
        </w:rPr>
        <w:t xml:space="preserve"> </w:t>
      </w:r>
      <w:r>
        <w:rPr>
          <w:color w:val="FF0000"/>
          <w:spacing w:val="12"/>
          <w:w w:val="156"/>
          <w:sz w:val="18"/>
        </w:rPr>
        <w:t>t</w:t>
      </w:r>
      <w:r>
        <w:rPr>
          <w:color w:val="FF0000"/>
          <w:spacing w:val="12"/>
          <w:w w:val="115"/>
          <w:sz w:val="18"/>
        </w:rPr>
        <w:t>y</w:t>
      </w:r>
      <w:r>
        <w:rPr>
          <w:color w:val="FF0000"/>
          <w:spacing w:val="12"/>
          <w:w w:val="99"/>
          <w:sz w:val="18"/>
        </w:rPr>
        <w:t>p</w:t>
      </w:r>
      <w:r>
        <w:rPr>
          <w:color w:val="FF0000"/>
          <w:w w:val="104"/>
          <w:sz w:val="18"/>
        </w:rPr>
        <w:t>e</w:t>
      </w:r>
      <w:r>
        <w:rPr>
          <w:color w:val="FF0000"/>
          <w:spacing w:val="-7"/>
          <w:sz w:val="18"/>
        </w:rPr>
        <w:t xml:space="preserve"> </w:t>
      </w:r>
      <w:r>
        <w:rPr>
          <w:color w:val="FF0000"/>
          <w:w w:val="170"/>
          <w:sz w:val="18"/>
        </w:rPr>
        <w:t>-</w:t>
      </w:r>
      <w:r>
        <w:rPr>
          <w:color w:val="FF0000"/>
          <w:spacing w:val="-17"/>
          <w:sz w:val="18"/>
        </w:rPr>
        <w:t xml:space="preserve"> </w:t>
      </w:r>
      <w:r>
        <w:rPr>
          <w:color w:val="FF0000"/>
          <w:spacing w:val="15"/>
          <w:w w:val="99"/>
          <w:sz w:val="18"/>
        </w:rPr>
        <w:t>n</w:t>
      </w:r>
      <w:r>
        <w:rPr>
          <w:color w:val="FF0000"/>
          <w:spacing w:val="15"/>
          <w:w w:val="109"/>
          <w:sz w:val="18"/>
        </w:rPr>
        <w:t>a</w:t>
      </w:r>
      <w:r>
        <w:rPr>
          <w:color w:val="FF0000"/>
          <w:spacing w:val="15"/>
          <w:w w:val="65"/>
          <w:sz w:val="18"/>
        </w:rPr>
        <w:t>m</w:t>
      </w:r>
      <w:r>
        <w:rPr>
          <w:color w:val="FF0000"/>
          <w:w w:val="104"/>
          <w:sz w:val="18"/>
        </w:rPr>
        <w:t>e</w:t>
      </w:r>
      <w:r>
        <w:rPr>
          <w:color w:val="FF0000"/>
          <w:spacing w:val="-17"/>
          <w:sz w:val="18"/>
        </w:rPr>
        <w:t xml:space="preserve"> </w:t>
      </w:r>
      <w:r>
        <w:rPr>
          <w:color w:val="FF0000"/>
          <w:spacing w:val="21"/>
          <w:w w:val="130"/>
          <w:sz w:val="18"/>
        </w:rPr>
        <w:t>"</w:t>
      </w:r>
      <w:r>
        <w:rPr>
          <w:w w:val="208"/>
          <w:sz w:val="18"/>
        </w:rPr>
        <w:t>,</w:t>
      </w:r>
      <w:r>
        <w:rPr>
          <w:sz w:val="18"/>
        </w:rPr>
        <w:t xml:space="preserve">  </w:t>
      </w:r>
      <w:r>
        <w:rPr>
          <w:spacing w:val="14"/>
          <w:sz w:val="18"/>
        </w:rPr>
        <w:t xml:space="preserve"> </w:t>
      </w:r>
      <w:r>
        <w:rPr>
          <w:spacing w:val="16"/>
          <w:w w:val="81"/>
          <w:sz w:val="18"/>
        </w:rPr>
        <w:t>N</w:t>
      </w:r>
      <w:r>
        <w:rPr>
          <w:spacing w:val="16"/>
          <w:w w:val="99"/>
          <w:sz w:val="18"/>
        </w:rPr>
        <w:t>od</w:t>
      </w:r>
      <w:r>
        <w:rPr>
          <w:w w:val="104"/>
          <w:sz w:val="18"/>
        </w:rPr>
        <w:t>e</w:t>
      </w:r>
      <w:r>
        <w:rPr>
          <w:spacing w:val="-25"/>
          <w:sz w:val="18"/>
        </w:rPr>
        <w:t xml:space="preserve"> </w:t>
      </w:r>
      <w:r>
        <w:rPr>
          <w:spacing w:val="16"/>
          <w:w w:val="81"/>
          <w:sz w:val="18"/>
        </w:rPr>
        <w:t>N</w:t>
      </w:r>
      <w:r>
        <w:rPr>
          <w:spacing w:val="16"/>
          <w:w w:val="109"/>
          <w:sz w:val="18"/>
        </w:rPr>
        <w:t>a</w:t>
      </w:r>
      <w:r>
        <w:rPr>
          <w:spacing w:val="16"/>
          <w:w w:val="65"/>
          <w:sz w:val="18"/>
        </w:rPr>
        <w:t>m</w:t>
      </w:r>
      <w:r>
        <w:rPr>
          <w:w w:val="104"/>
          <w:sz w:val="18"/>
        </w:rPr>
        <w:t>e</w:t>
      </w:r>
      <w:r>
        <w:rPr>
          <w:spacing w:val="-15"/>
          <w:sz w:val="18"/>
        </w:rPr>
        <w:t xml:space="preserve"> </w:t>
      </w:r>
      <w:r>
        <w:rPr>
          <w:spacing w:val="18"/>
          <w:w w:val="172"/>
          <w:sz w:val="18"/>
        </w:rPr>
        <w:t>)</w:t>
      </w:r>
      <w:r>
        <w:rPr>
          <w:w w:val="195"/>
          <w:sz w:val="18"/>
        </w:rPr>
        <w:t>;</w:t>
      </w:r>
    </w:p>
    <w:p>
      <w:pPr>
        <w:spacing w:line="219" w:lineRule="exact"/>
        <w:ind w:left="984"/>
        <w:rPr>
          <w:sz w:val="18"/>
        </w:rPr>
      </w:pPr>
      <w:r>
        <w:rPr>
          <w:w w:val="166"/>
          <w:sz w:val="18"/>
        </w:rPr>
        <w:t>}</w:t>
      </w:r>
    </w:p>
    <w:p>
      <w:pPr>
        <w:pStyle w:val="2"/>
        <w:keepNext w:val="0"/>
        <w:keepLines w:val="0"/>
        <w:widowControl w:val="0"/>
        <w:tabs>
          <w:tab w:val="left" w:pos="1497"/>
          <w:tab w:val="left" w:pos="1498"/>
        </w:tabs>
        <w:autoSpaceDE w:val="0"/>
        <w:autoSpaceDN w:val="0"/>
        <w:spacing w:before="0" w:after="0" w:line="240" w:lineRule="auto"/>
      </w:pPr>
      <w:bookmarkStart w:id="5" w:name="_bookmark5"/>
      <w:bookmarkEnd w:id="5"/>
      <w:r>
        <w:rPr>
          <w:w w:val="125"/>
        </w:rPr>
        <w:t>Node-RED</w:t>
      </w:r>
      <w:r>
        <w:rPr>
          <w:spacing w:val="19"/>
          <w:w w:val="125"/>
        </w:rPr>
        <w:t xml:space="preserve"> </w:t>
      </w:r>
      <w:r>
        <w:rPr>
          <w:w w:val="125"/>
        </w:rPr>
        <w:t>platform</w:t>
      </w:r>
    </w:p>
    <w:p>
      <w:pPr>
        <w:pStyle w:val="18"/>
        <w:rPr>
          <w:b/>
          <w:sz w:val="16"/>
        </w:rPr>
      </w:pPr>
    </w:p>
    <w:p>
      <w:pPr>
        <w:pStyle w:val="18"/>
        <w:spacing w:before="6" w:line="235" w:lineRule="auto"/>
        <w:ind w:left="975" w:right="905" w:firstLine="298"/>
        <w:jc w:val="both"/>
      </w:pPr>
      <w:r>
        <w:rPr>
          <w:w w:val="104"/>
        </w:rPr>
        <w:t>A node is a reactive Node.js application triggered by receiving messages on at</w:t>
      </w:r>
      <w:r>
        <w:rPr>
          <w:spacing w:val="-45"/>
          <w:w w:val="104"/>
        </w:rPr>
        <w:t xml:space="preserve"> </w:t>
      </w:r>
      <w:r>
        <w:rPr>
          <w:w w:val="104"/>
        </w:rPr>
        <w:t xml:space="preserve">most one input port (dubbed </w:t>
      </w:r>
      <w:r>
        <w:rPr>
          <w:i/>
          <w:w w:val="104"/>
        </w:rPr>
        <w:t>source</w:t>
      </w:r>
      <w:r>
        <w:rPr>
          <w:w w:val="104"/>
        </w:rPr>
        <w:t>) and sending the results of (side-effectful)</w:t>
      </w:r>
      <w:r>
        <w:rPr>
          <w:spacing w:val="1"/>
          <w:w w:val="104"/>
        </w:rPr>
        <w:t xml:space="preserve"> </w:t>
      </w:r>
      <w:r>
        <w:rPr>
          <w:w w:val="104"/>
        </w:rPr>
        <w:t xml:space="preserve">computations on output ports (dubbed </w:t>
      </w:r>
      <w:r>
        <w:rPr>
          <w:i/>
          <w:w w:val="104"/>
        </w:rPr>
        <w:t>sinks</w:t>
      </w:r>
      <w:r>
        <w:rPr>
          <w:w w:val="104"/>
        </w:rPr>
        <w:t>), which can be potentially multiple,</w:t>
      </w:r>
      <w:r>
        <w:rPr>
          <w:spacing w:val="1"/>
          <w:w w:val="104"/>
        </w:rPr>
        <w:t xml:space="preserve"> </w:t>
      </w:r>
      <w:r>
        <w:rPr>
          <w:w w:val="104"/>
        </w:rPr>
        <w:t>unlike</w:t>
      </w:r>
      <w:r>
        <w:rPr>
          <w:spacing w:val="1"/>
          <w:w w:val="104"/>
        </w:rPr>
        <w:t xml:space="preserve"> </w:t>
      </w:r>
      <w:r>
        <w:rPr>
          <w:w w:val="104"/>
        </w:rPr>
        <w:t>the</w:t>
      </w:r>
      <w:r>
        <w:rPr>
          <w:spacing w:val="1"/>
          <w:w w:val="104"/>
        </w:rPr>
        <w:t xml:space="preserve"> </w:t>
      </w:r>
      <w:r>
        <w:rPr>
          <w:w w:val="104"/>
        </w:rPr>
        <w:t>input</w:t>
      </w:r>
      <w:r>
        <w:rPr>
          <w:spacing w:val="1"/>
          <w:w w:val="104"/>
        </w:rPr>
        <w:t xml:space="preserve"> </w:t>
      </w:r>
      <w:r>
        <w:rPr>
          <w:w w:val="104"/>
        </w:rPr>
        <w:t>port.</w:t>
      </w:r>
      <w:r>
        <w:rPr>
          <w:spacing w:val="1"/>
          <w:w w:val="104"/>
        </w:rPr>
        <w:t xml:space="preserve"> </w:t>
      </w:r>
      <w:r>
        <w:rPr>
          <w:w w:val="104"/>
        </w:rPr>
        <w:t>Figure</w:t>
      </w:r>
      <w:r>
        <w:rPr>
          <w:spacing w:val="1"/>
          <w:w w:val="104"/>
        </w:rPr>
        <w:t xml:space="preserve"> </w:t>
      </w:r>
      <w:r>
        <w:rPr>
          <w:w w:val="104"/>
        </w:rPr>
        <w:fldChar w:fldCharType="begin"/>
      </w:r>
      <w:r>
        <w:instrText>HYPERLINK  \l "_bookmark4"</w:instrText>
      </w:r>
      <w:r>
        <w:rPr>
          <w:w w:val="104"/>
        </w:rPr>
        <w:fldChar w:fldCharType="separate"/>
      </w:r>
      <w:r>
        <w:rPr>
          <w:w w:val="104"/>
        </w:rPr>
        <w:t>3</w:t>
      </w:r>
      <w:r>
        <w:rPr>
          <w:w w:val="104"/>
        </w:rPr>
        <w:fldChar w:fldCharType="end"/>
      </w:r>
      <w:r>
        <w:rPr>
          <w:spacing w:val="1"/>
          <w:w w:val="104"/>
        </w:rPr>
        <w:t xml:space="preserve"> </w:t>
      </w:r>
      <w:r>
        <w:rPr>
          <w:w w:val="104"/>
        </w:rPr>
        <w:t>illustrates</w:t>
      </w:r>
      <w:r>
        <w:rPr>
          <w:spacing w:val="1"/>
          <w:w w:val="104"/>
        </w:rPr>
        <w:t xml:space="preserve"> </w:t>
      </w:r>
      <w:r>
        <w:rPr>
          <w:w w:val="104"/>
        </w:rPr>
        <w:t>the</w:t>
      </w:r>
      <w:r>
        <w:rPr>
          <w:spacing w:val="1"/>
          <w:w w:val="104"/>
        </w:rPr>
        <w:t xml:space="preserve"> </w:t>
      </w:r>
      <w:r>
        <w:rPr>
          <w:w w:val="104"/>
        </w:rPr>
        <w:t>code</w:t>
      </w:r>
      <w:r>
        <w:rPr>
          <w:spacing w:val="1"/>
          <w:w w:val="104"/>
        </w:rPr>
        <w:t xml:space="preserve"> </w:t>
      </w:r>
      <w:r>
        <w:rPr>
          <w:w w:val="104"/>
        </w:rPr>
        <w:t>structure</w:t>
      </w:r>
      <w:r>
        <w:rPr>
          <w:spacing w:val="1"/>
          <w:w w:val="104"/>
        </w:rPr>
        <w:t xml:space="preserve"> </w:t>
      </w:r>
      <w:r>
        <w:rPr>
          <w:w w:val="104"/>
        </w:rPr>
        <w:t>of  a  Node-RED</w:t>
      </w:r>
      <w:r>
        <w:rPr>
          <w:spacing w:val="-45"/>
          <w:w w:val="104"/>
        </w:rPr>
        <w:t xml:space="preserve"> </w:t>
      </w:r>
      <w:r>
        <w:rPr>
          <w:w w:val="104"/>
        </w:rPr>
        <w:t xml:space="preserve">node. A special type of node without sources and sinks, called </w:t>
      </w:r>
      <w:r>
        <w:rPr>
          <w:i/>
          <w:w w:val="104"/>
        </w:rPr>
        <w:t>configuration</w:t>
      </w:r>
      <w:r>
        <w:rPr>
          <w:i/>
          <w:spacing w:val="1"/>
          <w:w w:val="104"/>
        </w:rPr>
        <w:t xml:space="preserve"> </w:t>
      </w:r>
      <w:r>
        <w:rPr>
          <w:w w:val="104"/>
        </w:rPr>
        <w:t>node, is used for sharing configuration data, such as login credentials, between</w:t>
      </w:r>
      <w:r>
        <w:rPr>
          <w:spacing w:val="1"/>
          <w:w w:val="104"/>
        </w:rPr>
        <w:t xml:space="preserve"> </w:t>
      </w:r>
      <w:r>
        <w:rPr>
          <w:w w:val="104"/>
        </w:rPr>
        <w:t>multiple</w:t>
      </w:r>
      <w:r>
        <w:rPr>
          <w:spacing w:val="18"/>
          <w:w w:val="104"/>
        </w:rPr>
        <w:t xml:space="preserve"> </w:t>
      </w:r>
      <w:r>
        <w:rPr>
          <w:w w:val="104"/>
        </w:rPr>
        <w:t>nodes.</w:t>
      </w:r>
    </w:p>
    <w:p>
      <w:pPr>
        <w:pStyle w:val="18"/>
        <w:spacing w:before="7" w:line="235" w:lineRule="auto"/>
        <w:ind w:left="975" w:right="904" w:firstLine="298"/>
        <w:jc w:val="both"/>
        <w:rPr>
          <w:spacing w:val="18"/>
          <w:w w:val="104"/>
        </w:rPr>
      </w:pPr>
      <w:r>
        <w:rPr>
          <w:w w:val="104"/>
        </w:rPr>
        <w:t>A flow is a representation of nodes connected together. End users can either</w:t>
      </w:r>
      <w:r>
        <w:rPr>
          <w:spacing w:val="1"/>
          <w:w w:val="104"/>
        </w:rPr>
        <w:t xml:space="preserve"> </w:t>
      </w:r>
      <w:r>
        <w:rPr>
          <w:spacing w:val="-1"/>
          <w:w w:val="104"/>
        </w:rPr>
        <w:t>create</w:t>
      </w:r>
      <w:r>
        <w:rPr>
          <w:spacing w:val="-10"/>
          <w:w w:val="104"/>
        </w:rPr>
        <w:t xml:space="preserve"> </w:t>
      </w:r>
      <w:r>
        <w:rPr>
          <w:spacing w:val="-1"/>
          <w:w w:val="104"/>
        </w:rPr>
        <w:t>their</w:t>
      </w:r>
      <w:r>
        <w:rPr>
          <w:spacing w:val="-10"/>
          <w:w w:val="104"/>
        </w:rPr>
        <w:t xml:space="preserve"> </w:t>
      </w:r>
      <w:r>
        <w:rPr>
          <w:spacing w:val="-1"/>
          <w:w w:val="104"/>
        </w:rPr>
        <w:t>own</w:t>
      </w:r>
      <w:r>
        <w:rPr>
          <w:spacing w:val="-10"/>
          <w:w w:val="104"/>
        </w:rPr>
        <w:t xml:space="preserve"> </w:t>
      </w:r>
      <w:r>
        <w:rPr>
          <w:spacing w:val="-1"/>
          <w:w w:val="104"/>
        </w:rPr>
        <w:t>flows</w:t>
      </w:r>
      <w:r>
        <w:rPr>
          <w:spacing w:val="-9"/>
          <w:w w:val="104"/>
        </w:rPr>
        <w:t xml:space="preserve"> </w:t>
      </w:r>
      <w:r>
        <w:rPr>
          <w:spacing w:val="-1"/>
          <w:w w:val="104"/>
        </w:rPr>
        <w:t>on</w:t>
      </w:r>
      <w:r>
        <w:rPr>
          <w:spacing w:val="-9"/>
          <w:w w:val="104"/>
        </w:rPr>
        <w:t xml:space="preserve"> </w:t>
      </w:r>
      <w:r>
        <w:rPr>
          <w:spacing w:val="-1"/>
          <w:w w:val="104"/>
        </w:rPr>
        <w:t>the</w:t>
      </w:r>
      <w:r>
        <w:rPr>
          <w:spacing w:val="-10"/>
          <w:w w:val="104"/>
        </w:rPr>
        <w:t xml:space="preserve"> </w:t>
      </w:r>
      <w:r>
        <w:rPr>
          <w:spacing w:val="-1"/>
          <w:w w:val="104"/>
        </w:rPr>
        <w:t>platform’s</w:t>
      </w:r>
      <w:r>
        <w:rPr>
          <w:spacing w:val="-10"/>
          <w:w w:val="104"/>
        </w:rPr>
        <w:t xml:space="preserve"> </w:t>
      </w:r>
      <w:r>
        <w:rPr>
          <w:spacing w:val="-1"/>
          <w:w w:val="104"/>
        </w:rPr>
        <w:t>environment</w:t>
      </w:r>
      <w:r>
        <w:rPr>
          <w:spacing w:val="-9"/>
          <w:w w:val="104"/>
        </w:rPr>
        <w:t xml:space="preserve"> </w:t>
      </w:r>
      <w:r>
        <w:rPr>
          <w:w w:val="104"/>
        </w:rPr>
        <w:t>or</w:t>
      </w:r>
      <w:r>
        <w:rPr>
          <w:spacing w:val="-9"/>
          <w:w w:val="104"/>
        </w:rPr>
        <w:t xml:space="preserve"> </w:t>
      </w:r>
      <w:r>
        <w:rPr>
          <w:w w:val="104"/>
        </w:rPr>
        <w:t>deploy</w:t>
      </w:r>
      <w:r>
        <w:rPr>
          <w:spacing w:val="-9"/>
          <w:w w:val="104"/>
        </w:rPr>
        <w:t xml:space="preserve"> </w:t>
      </w:r>
      <w:r>
        <w:rPr>
          <w:w w:val="104"/>
        </w:rPr>
        <w:t>existing</w:t>
      </w:r>
      <w:r>
        <w:rPr>
          <w:spacing w:val="-10"/>
          <w:w w:val="104"/>
        </w:rPr>
        <w:t xml:space="preserve"> </w:t>
      </w:r>
      <w:r>
        <w:rPr>
          <w:w w:val="104"/>
        </w:rPr>
        <w:t>flows</w:t>
      </w:r>
      <w:r>
        <w:rPr>
          <w:spacing w:val="-10"/>
          <w:w w:val="104"/>
        </w:rPr>
        <w:t xml:space="preserve"> </w:t>
      </w:r>
      <w:r>
        <w:rPr>
          <w:w w:val="104"/>
        </w:rPr>
        <w:t>pro-</w:t>
      </w:r>
      <w:r>
        <w:rPr>
          <w:spacing w:val="-45"/>
          <w:w w:val="104"/>
        </w:rPr>
        <w:t xml:space="preserve"> </w:t>
      </w:r>
      <w:r>
        <w:rPr>
          <w:w w:val="104"/>
        </w:rPr>
        <w:t>vided</w:t>
      </w:r>
      <w:r>
        <w:rPr>
          <w:spacing w:val="17"/>
          <w:w w:val="104"/>
        </w:rPr>
        <w:t xml:space="preserve"> </w:t>
      </w:r>
      <w:r>
        <w:rPr>
          <w:w w:val="104"/>
        </w:rPr>
        <w:t>by</w:t>
      </w:r>
      <w:r>
        <w:rPr>
          <w:spacing w:val="18"/>
          <w:w w:val="104"/>
        </w:rPr>
        <w:t xml:space="preserve"> </w:t>
      </w:r>
      <w:r>
        <w:rPr>
          <w:w w:val="104"/>
        </w:rPr>
        <w:t>the</w:t>
      </w:r>
      <w:r>
        <w:rPr>
          <w:spacing w:val="18"/>
          <w:w w:val="104"/>
        </w:rPr>
        <w:t xml:space="preserve"> </w:t>
      </w:r>
      <w:r>
        <w:rPr>
          <w:w w:val="104"/>
        </w:rPr>
        <w:t>official</w:t>
      </w:r>
      <w:r>
        <w:rPr>
          <w:spacing w:val="18"/>
          <w:w w:val="104"/>
        </w:rPr>
        <w:t xml:space="preserve"> </w:t>
      </w:r>
      <w:r>
        <w:rPr>
          <w:w w:val="104"/>
        </w:rPr>
        <w:t>Node-RED</w:t>
      </w:r>
      <w:r>
        <w:rPr>
          <w:spacing w:val="18"/>
          <w:w w:val="104"/>
        </w:rPr>
        <w:t xml:space="preserve"> </w:t>
      </w:r>
      <w:r>
        <w:rPr>
          <w:w w:val="104"/>
        </w:rPr>
        <w:t>catalog</w:t>
      </w:r>
      <w:r>
        <w:rPr>
          <w:spacing w:val="18"/>
          <w:w w:val="104"/>
        </w:rPr>
        <w:t xml:space="preserve"> </w:t>
      </w:r>
      <w:r>
        <w:rPr>
          <w:w w:val="104"/>
        </w:rPr>
        <w:t>[</w:t>
      </w:r>
      <w:r>
        <w:rPr>
          <w:w w:val="104"/>
        </w:rPr>
        <w:fldChar w:fldCharType="begin"/>
      </w:r>
      <w:r>
        <w:instrText>HYPERLINK  \l "_bookmark48"</w:instrText>
      </w:r>
      <w:r>
        <w:rPr>
          <w:w w:val="104"/>
        </w:rPr>
        <w:fldChar w:fldCharType="separate"/>
      </w:r>
      <w:r>
        <w:rPr>
          <w:w w:val="104"/>
        </w:rPr>
        <w:t>33</w:t>
      </w:r>
      <w:r>
        <w:rPr>
          <w:w w:val="104"/>
        </w:rPr>
        <w:fldChar w:fldCharType="end"/>
      </w:r>
      <w:r>
        <w:rPr>
          <w:w w:val="104"/>
        </w:rPr>
        <w:t>]</w:t>
      </w:r>
      <w:r>
        <w:rPr>
          <w:spacing w:val="18"/>
          <w:w w:val="104"/>
        </w:rPr>
        <w:t xml:space="preserve"> </w:t>
      </w:r>
      <w:r>
        <w:rPr>
          <w:w w:val="104"/>
        </w:rPr>
        <w:t>and</w:t>
      </w:r>
      <w:r>
        <w:rPr>
          <w:spacing w:val="18"/>
          <w:w w:val="104"/>
        </w:rPr>
        <w:t xml:space="preserve"> </w:t>
      </w:r>
      <w:r>
        <w:rPr>
          <w:w w:val="104"/>
        </w:rPr>
        <w:t>by</w:t>
      </w:r>
      <w:r>
        <w:rPr>
          <w:spacing w:val="18"/>
          <w:w w:val="104"/>
        </w:rPr>
        <w:t xml:space="preserve"> </w:t>
      </w:r>
      <w:r>
        <w:rPr>
          <w:w w:val="104"/>
        </w:rPr>
        <w:t>third</w:t>
      </w:r>
      <w:r>
        <w:rPr>
          <w:spacing w:val="21"/>
          <w:w w:val="104"/>
        </w:rPr>
        <w:t xml:space="preserve"> </w:t>
      </w:r>
      <w:r>
        <w:rPr>
          <w:w w:val="104"/>
        </w:rPr>
        <w:t>parties</w:t>
      </w:r>
      <w:r>
        <w:rPr>
          <w:spacing w:val="18"/>
          <w:w w:val="104"/>
        </w:rPr>
        <w:t>.</w:t>
      </w:r>
    </w:p>
    <w:p>
      <w:pPr>
        <w:pStyle w:val="18"/>
        <w:spacing w:before="7" w:line="235" w:lineRule="auto"/>
        <w:ind w:left="975" w:right="904" w:firstLine="298"/>
        <w:jc w:val="both"/>
        <w:rPr>
          <w:spacing w:val="18"/>
          <w:w w:val="104"/>
        </w:rPr>
      </w:pPr>
    </w:p>
    <w:p>
      <w:pPr>
        <w:pStyle w:val="18"/>
        <w:spacing w:before="7" w:line="235" w:lineRule="auto"/>
        <w:ind w:left="975" w:right="904" w:firstLine="298"/>
        <w:jc w:val="both"/>
        <w:rPr>
          <w:spacing w:val="18"/>
          <w:w w:val="104"/>
        </w:rPr>
      </w:pPr>
    </w:p>
    <w:p>
      <w:pPr>
        <w:pStyle w:val="18"/>
        <w:spacing w:before="7" w:line="235" w:lineRule="auto"/>
        <w:ind w:left="975" w:right="904" w:firstLine="298"/>
        <w:jc w:val="both"/>
        <w:rPr>
          <w:spacing w:val="18"/>
          <w:w w:val="104"/>
        </w:rPr>
      </w:pPr>
    </w:p>
    <w:p>
      <w:pPr>
        <w:tabs>
          <w:tab w:val="left" w:pos="3586"/>
        </w:tabs>
        <w:spacing w:before="63" w:line="219" w:lineRule="exact"/>
        <w:rPr>
          <w:sz w:val="18"/>
        </w:rPr>
      </w:pPr>
      <w:r>
        <w:rPr>
          <w:w w:val="165"/>
          <w:sz w:val="18"/>
        </w:rPr>
        <w:t>[</w:t>
        <w:tab/>
      </w:r>
      <w:r>
        <w:rPr>
          <w:color w:val="8C8C8C"/>
          <w:w w:val="145"/>
          <w:sz w:val="18"/>
        </w:rPr>
        <w:t>//</w:t>
      </w:r>
      <w:r>
        <w:rPr>
          <w:color w:val="8C8C8C"/>
          <w:spacing w:val="55"/>
          <w:w w:val="145"/>
          <w:sz w:val="18"/>
        </w:rPr>
        <w:t xml:space="preserve"> </w:t>
      </w:r>
      <w:r>
        <w:rPr>
          <w:color w:val="8C8C8C"/>
          <w:spacing w:val="11"/>
          <w:w w:val="165"/>
          <w:sz w:val="18"/>
        </w:rPr>
        <w:t>list</w:t>
      </w:r>
      <w:r>
        <w:rPr>
          <w:color w:val="8C8C8C"/>
          <w:spacing w:val="47"/>
          <w:w w:val="165"/>
          <w:sz w:val="18"/>
        </w:rPr>
        <w:t xml:space="preserve"> </w:t>
      </w:r>
      <w:r>
        <w:rPr>
          <w:color w:val="8C8C8C"/>
          <w:w w:val="145"/>
          <w:sz w:val="18"/>
        </w:rPr>
        <w:t>of</w:t>
      </w:r>
      <w:r>
        <w:rPr>
          <w:color w:val="8C8C8C"/>
          <w:spacing w:val="57"/>
          <w:w w:val="145"/>
          <w:sz w:val="18"/>
        </w:rPr>
        <w:t xml:space="preserve"> </w:t>
      </w:r>
      <w:r>
        <w:rPr>
          <w:color w:val="8C8C8C"/>
          <w:spacing w:val="12"/>
          <w:w w:val="125"/>
          <w:sz w:val="18"/>
        </w:rPr>
        <w:t>nodes</w:t>
      </w:r>
    </w:p>
    <w:p>
      <w:pPr>
        <w:tabs>
          <w:tab w:val="left" w:pos="3586"/>
        </w:tabs>
        <w:spacing w:line="219" w:lineRule="exact"/>
        <w:ind w:left="1210"/>
        <w:rPr>
          <w:sz w:val="18"/>
        </w:rPr>
      </w:pPr>
      <w:r>
        <w:rPr>
          <w:w w:val="140"/>
          <w:sz w:val="18"/>
        </w:rPr>
        <w:t>{</w:t>
        <w:tab/>
      </w:r>
      <w:r>
        <w:rPr>
          <w:color w:val="8C8C8C"/>
          <w:w w:val="115"/>
          <w:sz w:val="18"/>
        </w:rPr>
        <w:t>//</w:t>
      </w:r>
      <w:r>
        <w:rPr>
          <w:color w:val="8C8C8C"/>
          <w:spacing w:val="38"/>
          <w:w w:val="115"/>
          <w:sz w:val="18"/>
        </w:rPr>
        <w:t xml:space="preserve"> </w:t>
      </w:r>
      <w:r>
        <w:rPr>
          <w:color w:val="8C8C8C"/>
          <w:spacing w:val="11"/>
          <w:w w:val="115"/>
          <w:sz w:val="18"/>
        </w:rPr>
        <w:t xml:space="preserve">node </w:t>
      </w:r>
      <w:r>
        <w:rPr>
          <w:color w:val="8C8C8C"/>
          <w:spacing w:val="23"/>
          <w:w w:val="115"/>
          <w:sz w:val="18"/>
        </w:rPr>
        <w:t xml:space="preserve"> </w:t>
      </w:r>
      <w:r>
        <w:rPr>
          <w:color w:val="8C8C8C"/>
          <w:w w:val="115"/>
          <w:sz w:val="18"/>
        </w:rPr>
        <w:t>0</w:t>
      </w:r>
    </w:p>
    <w:p>
      <w:pPr>
        <w:spacing w:line="219" w:lineRule="exact"/>
        <w:ind w:left="1439"/>
        <w:rPr>
          <w:sz w:val="18"/>
        </w:rPr>
      </w:pPr>
      <w:r>
        <w:rPr>
          <w:color w:val="8C8C8C"/>
          <w:spacing w:val="12"/>
          <w:w w:val="135"/>
          <w:sz w:val="18"/>
        </w:rPr>
        <w:t>/</w:t>
      </w:r>
      <w:r>
        <w:rPr>
          <w:color w:val="8C8C8C"/>
          <w:w w:val="104"/>
          <w:sz w:val="18"/>
        </w:rPr>
        <w:t>*</w:t>
      </w:r>
      <w:r>
        <w:rPr>
          <w:color w:val="8C8C8C"/>
          <w:sz w:val="18"/>
        </w:rPr>
        <w:t xml:space="preserve">   </w:t>
      </w:r>
      <w:r>
        <w:rPr>
          <w:color w:val="8C8C8C"/>
          <w:spacing w:val="-21"/>
          <w:sz w:val="18"/>
        </w:rPr>
        <w:t xml:space="preserve"> </w:t>
      </w:r>
      <w:r>
        <w:rPr>
          <w:color w:val="8C8C8C"/>
          <w:spacing w:val="17"/>
          <w:w w:val="99"/>
          <w:sz w:val="18"/>
        </w:rPr>
        <w:t>p</w:t>
      </w:r>
      <w:r>
        <w:rPr>
          <w:color w:val="8C8C8C"/>
          <w:spacing w:val="17"/>
          <w:w w:val="109"/>
          <w:sz w:val="18"/>
        </w:rPr>
        <w:t>a</w:t>
      </w:r>
      <w:r>
        <w:rPr>
          <w:color w:val="8C8C8C"/>
          <w:spacing w:val="17"/>
          <w:w w:val="150"/>
          <w:sz w:val="18"/>
        </w:rPr>
        <w:t>r</w:t>
      </w:r>
      <w:r>
        <w:rPr>
          <w:color w:val="8C8C8C"/>
          <w:spacing w:val="17"/>
          <w:w w:val="109"/>
          <w:sz w:val="18"/>
        </w:rPr>
        <w:t>a</w:t>
      </w:r>
      <w:r>
        <w:rPr>
          <w:color w:val="8C8C8C"/>
          <w:spacing w:val="17"/>
          <w:w w:val="65"/>
          <w:sz w:val="18"/>
        </w:rPr>
        <w:t>m</w:t>
      </w:r>
      <w:r>
        <w:rPr>
          <w:color w:val="8C8C8C"/>
          <w:spacing w:val="17"/>
          <w:w w:val="104"/>
          <w:sz w:val="18"/>
        </w:rPr>
        <w:t>e</w:t>
      </w:r>
      <w:r>
        <w:rPr>
          <w:color w:val="8C8C8C"/>
          <w:spacing w:val="17"/>
          <w:w w:val="156"/>
          <w:sz w:val="18"/>
        </w:rPr>
        <w:t>t</w:t>
      </w:r>
      <w:r>
        <w:rPr>
          <w:color w:val="8C8C8C"/>
          <w:spacing w:val="17"/>
          <w:w w:val="104"/>
          <w:sz w:val="18"/>
        </w:rPr>
        <w:t>e</w:t>
      </w:r>
      <w:r>
        <w:rPr>
          <w:color w:val="8C8C8C"/>
          <w:spacing w:val="17"/>
          <w:w w:val="150"/>
          <w:sz w:val="18"/>
        </w:rPr>
        <w:t>r</w:t>
      </w:r>
      <w:r>
        <w:rPr>
          <w:color w:val="8C8C8C"/>
          <w:w w:val="133"/>
          <w:sz w:val="18"/>
        </w:rPr>
        <w:t>s</w:t>
      </w:r>
      <w:r>
        <w:rPr>
          <w:color w:val="8C8C8C"/>
          <w:sz w:val="18"/>
        </w:rPr>
        <w:t xml:space="preserve">   </w:t>
      </w:r>
      <w:r>
        <w:rPr>
          <w:color w:val="8C8C8C"/>
          <w:spacing w:val="-21"/>
          <w:sz w:val="18"/>
        </w:rPr>
        <w:t xml:space="preserve"> </w:t>
      </w:r>
      <w:r>
        <w:rPr>
          <w:color w:val="8C8C8C"/>
          <w:spacing w:val="12"/>
          <w:w w:val="99"/>
          <w:sz w:val="18"/>
        </w:rPr>
        <w:t>o</w:t>
      </w:r>
      <w:r>
        <w:rPr>
          <w:color w:val="8C8C8C"/>
          <w:w w:val="171"/>
          <w:sz w:val="18"/>
        </w:rPr>
        <w:t>f</w:t>
      </w:r>
      <w:r>
        <w:rPr>
          <w:color w:val="8C8C8C"/>
          <w:sz w:val="18"/>
        </w:rPr>
        <w:t xml:space="preserve">  </w:t>
      </w:r>
      <w:r>
        <w:rPr>
          <w:color w:val="8C8C8C"/>
          <w:spacing w:val="20"/>
          <w:sz w:val="18"/>
        </w:rPr>
        <w:t xml:space="preserve"> </w:t>
      </w:r>
      <w:r>
        <w:rPr>
          <w:color w:val="8C8C8C"/>
          <w:spacing w:val="16"/>
          <w:w w:val="227"/>
          <w:sz w:val="18"/>
        </w:rPr>
        <w:t>i</w:t>
      </w:r>
      <w:r>
        <w:rPr>
          <w:color w:val="8C8C8C"/>
          <w:spacing w:val="16"/>
          <w:w w:val="99"/>
          <w:sz w:val="18"/>
        </w:rPr>
        <w:t>n</w:t>
      </w:r>
      <w:r>
        <w:rPr>
          <w:color w:val="8C8C8C"/>
          <w:spacing w:val="16"/>
          <w:w w:val="156"/>
          <w:sz w:val="18"/>
        </w:rPr>
        <w:t>t</w:t>
      </w:r>
      <w:r>
        <w:rPr>
          <w:color w:val="8C8C8C"/>
          <w:spacing w:val="16"/>
          <w:w w:val="104"/>
          <w:sz w:val="18"/>
        </w:rPr>
        <w:t>e</w:t>
      </w:r>
      <w:r>
        <w:rPr>
          <w:color w:val="8C8C8C"/>
          <w:spacing w:val="16"/>
          <w:w w:val="150"/>
          <w:sz w:val="18"/>
        </w:rPr>
        <w:t>r</w:t>
      </w:r>
      <w:r>
        <w:rPr>
          <w:color w:val="8C8C8C"/>
          <w:spacing w:val="16"/>
          <w:w w:val="104"/>
          <w:sz w:val="18"/>
        </w:rPr>
        <w:t>e</w:t>
      </w:r>
      <w:r>
        <w:rPr>
          <w:color w:val="8C8C8C"/>
          <w:spacing w:val="16"/>
          <w:w w:val="133"/>
          <w:sz w:val="18"/>
        </w:rPr>
        <w:t>s</w:t>
      </w:r>
      <w:r>
        <w:rPr>
          <w:color w:val="8C8C8C"/>
          <w:w w:val="156"/>
          <w:sz w:val="18"/>
        </w:rPr>
        <w:t>t</w:t>
      </w:r>
      <w:r>
        <w:rPr>
          <w:color w:val="8C8C8C"/>
          <w:sz w:val="18"/>
        </w:rPr>
        <w:t xml:space="preserve">  </w:t>
      </w:r>
      <w:r>
        <w:rPr>
          <w:color w:val="8C8C8C"/>
          <w:spacing w:val="20"/>
          <w:sz w:val="18"/>
        </w:rPr>
        <w:t xml:space="preserve"> </w:t>
      </w:r>
      <w:r>
        <w:rPr>
          <w:color w:val="8C8C8C"/>
          <w:spacing w:val="12"/>
          <w:w w:val="227"/>
          <w:sz w:val="18"/>
        </w:rPr>
        <w:t>i</w:t>
      </w:r>
      <w:r>
        <w:rPr>
          <w:color w:val="8C8C8C"/>
          <w:w w:val="99"/>
          <w:sz w:val="18"/>
        </w:rPr>
        <w:t>n</w:t>
      </w:r>
      <w:r>
        <w:rPr>
          <w:color w:val="8C8C8C"/>
          <w:sz w:val="18"/>
        </w:rPr>
        <w:t xml:space="preserve">  </w:t>
      </w:r>
      <w:r>
        <w:rPr>
          <w:color w:val="8C8C8C"/>
          <w:spacing w:val="19"/>
          <w:sz w:val="18"/>
        </w:rPr>
        <w:t xml:space="preserve"> </w:t>
      </w:r>
      <w:r>
        <w:rPr>
          <w:color w:val="8C8C8C"/>
          <w:spacing w:val="15"/>
          <w:w w:val="104"/>
          <w:sz w:val="18"/>
        </w:rPr>
        <w:t>e</w:t>
      </w:r>
      <w:r>
        <w:rPr>
          <w:color w:val="8C8C8C"/>
          <w:spacing w:val="15"/>
          <w:w w:val="115"/>
          <w:sz w:val="18"/>
        </w:rPr>
        <w:t>v</w:t>
      </w:r>
      <w:r>
        <w:rPr>
          <w:color w:val="8C8C8C"/>
          <w:spacing w:val="15"/>
          <w:w w:val="104"/>
          <w:sz w:val="18"/>
        </w:rPr>
        <w:t>e</w:t>
      </w:r>
      <w:r>
        <w:rPr>
          <w:color w:val="8C8C8C"/>
          <w:spacing w:val="15"/>
          <w:w w:val="150"/>
          <w:sz w:val="18"/>
        </w:rPr>
        <w:t>r</w:t>
      </w:r>
      <w:r>
        <w:rPr>
          <w:color w:val="8C8C8C"/>
          <w:w w:val="115"/>
          <w:sz w:val="18"/>
        </w:rPr>
        <w:t>y</w:t>
      </w:r>
      <w:r>
        <w:rPr>
          <w:color w:val="8C8C8C"/>
          <w:sz w:val="18"/>
        </w:rPr>
        <w:t xml:space="preserve">   </w:t>
      </w:r>
      <w:r>
        <w:rPr>
          <w:color w:val="8C8C8C"/>
          <w:spacing w:val="-19"/>
          <w:sz w:val="18"/>
        </w:rPr>
        <w:t xml:space="preserve"> </w:t>
      </w:r>
      <w:r>
        <w:rPr>
          <w:color w:val="8C8C8C"/>
          <w:spacing w:val="15"/>
          <w:w w:val="99"/>
          <w:sz w:val="18"/>
        </w:rPr>
        <w:t>nod</w:t>
      </w:r>
      <w:r>
        <w:rPr>
          <w:color w:val="8C8C8C"/>
          <w:w w:val="104"/>
          <w:sz w:val="18"/>
        </w:rPr>
        <w:t>e</w:t>
      </w:r>
      <w:r>
        <w:rPr>
          <w:color w:val="8C8C8C"/>
          <w:sz w:val="18"/>
        </w:rPr>
        <w:t xml:space="preserve">  </w:t>
      </w:r>
      <w:r>
        <w:rPr>
          <w:color w:val="8C8C8C"/>
          <w:spacing w:val="18"/>
          <w:sz w:val="18"/>
        </w:rPr>
        <w:t xml:space="preserve"> </w:t>
      </w:r>
      <w:r>
        <w:rPr>
          <w:color w:val="8C8C8C"/>
          <w:spacing w:val="12"/>
          <w:w w:val="104"/>
          <w:sz w:val="18"/>
        </w:rPr>
        <w:t>*</w:t>
      </w:r>
      <w:r>
        <w:rPr>
          <w:color w:val="8C8C8C"/>
          <w:w w:val="135"/>
          <w:sz w:val="18"/>
        </w:rPr>
        <w:t>/</w:t>
      </w:r>
    </w:p>
    <w:p>
      <w:pPr>
        <w:tabs>
          <w:tab w:val="left" w:pos="3585"/>
        </w:tabs>
        <w:ind w:left="1442" w:right="2077" w:hanging="3"/>
        <w:rPr>
          <w:sz w:val="18"/>
        </w:rPr>
      </w:pPr>
      <w:r>
        <w:rPr>
          <w:spacing w:val="12"/>
          <w:w w:val="227"/>
          <w:sz w:val="18"/>
        </w:rPr>
        <w:t>i</w:t>
      </w:r>
      <w:r>
        <w:rPr>
          <w:spacing w:val="22"/>
          <w:w w:val="99"/>
          <w:sz w:val="18"/>
        </w:rPr>
        <w:t>d</w:t>
      </w:r>
      <w:r>
        <w:rPr>
          <w:w w:val="195"/>
          <w:sz w:val="18"/>
        </w:rPr>
        <w:t>:</w:t>
      </w:r>
      <w:r>
        <w:rPr>
          <w:sz w:val="18"/>
        </w:rPr>
        <w:t xml:space="preserve">  </w:t>
      </w:r>
      <w:r>
        <w:rPr>
          <w:spacing w:val="13"/>
          <w:sz w:val="18"/>
        </w:rPr>
        <w:t xml:space="preserve"> </w:t>
      </w:r>
      <w:r>
        <w:rPr>
          <w:spacing w:val="13"/>
          <w:w w:val="81"/>
          <w:sz w:val="18"/>
        </w:rPr>
        <w:t>N</w:t>
      </w:r>
      <w:r>
        <w:rPr>
          <w:spacing w:val="13"/>
          <w:w w:val="78"/>
          <w:sz w:val="18"/>
        </w:rPr>
        <w:t>O</w:t>
      </w:r>
      <w:r>
        <w:rPr>
          <w:spacing w:val="13"/>
          <w:w w:val="85"/>
          <w:sz w:val="18"/>
        </w:rPr>
        <w:t>D</w:t>
      </w:r>
      <w:r>
        <w:rPr>
          <w:spacing w:val="13"/>
          <w:w w:val="107"/>
          <w:sz w:val="18"/>
        </w:rPr>
        <w:t>E</w:t>
      </w:r>
      <w:r>
        <w:rPr>
          <w:w w:val="103"/>
          <w:sz w:val="18"/>
        </w:rPr>
        <w:t>0</w:t>
      </w:r>
      <w:r>
        <w:rPr>
          <w:spacing w:val="-5"/>
          <w:sz w:val="18"/>
        </w:rPr>
        <w:t xml:space="preserve"> </w:t>
      </w:r>
      <w:r>
        <w:rPr>
          <w:w w:val="208"/>
          <w:sz w:val="18"/>
        </w:rPr>
        <w:t>,</w:t>
      </w:r>
      <w:r>
        <w:rPr>
          <w:sz w:val="18"/>
        </w:rPr>
        <w:tab/>
      </w:r>
      <w:r>
        <w:rPr>
          <w:w w:val="2"/>
          <w:sz w:val="18"/>
        </w:rPr>
        <w:t xml:space="preserve"> </w:t>
      </w:r>
      <w:r>
        <w:rPr>
          <w:color w:val="8C8C8C"/>
          <w:spacing w:val="12"/>
          <w:w w:val="135"/>
          <w:sz w:val="18"/>
        </w:rPr>
        <w:t>/</w:t>
      </w:r>
      <w:r>
        <w:rPr>
          <w:color w:val="8C8C8C"/>
          <w:w w:val="135"/>
          <w:sz w:val="18"/>
        </w:rPr>
        <w:t>/</w:t>
      </w:r>
      <w:r>
        <w:rPr>
          <w:color w:val="8C8C8C"/>
          <w:sz w:val="18"/>
        </w:rPr>
        <w:t xml:space="preserve">  </w:t>
      </w:r>
      <w:r>
        <w:rPr>
          <w:color w:val="8C8C8C"/>
          <w:spacing w:val="19"/>
          <w:sz w:val="18"/>
        </w:rPr>
        <w:t xml:space="preserve"> </w:t>
      </w:r>
      <w:r>
        <w:rPr>
          <w:color w:val="8C8C8C"/>
          <w:spacing w:val="16"/>
          <w:w w:val="99"/>
          <w:sz w:val="18"/>
        </w:rPr>
        <w:t>un</w:t>
      </w:r>
      <w:r>
        <w:rPr>
          <w:color w:val="8C8C8C"/>
          <w:spacing w:val="16"/>
          <w:w w:val="227"/>
          <w:sz w:val="18"/>
        </w:rPr>
        <w:t>i</w:t>
      </w:r>
      <w:r>
        <w:rPr>
          <w:color w:val="8C8C8C"/>
          <w:spacing w:val="16"/>
          <w:w w:val="99"/>
          <w:sz w:val="18"/>
        </w:rPr>
        <w:t>qu</w:t>
      </w:r>
      <w:r>
        <w:rPr>
          <w:color w:val="8C8C8C"/>
          <w:w w:val="104"/>
          <w:sz w:val="18"/>
        </w:rPr>
        <w:t>e</w:t>
      </w:r>
      <w:r>
        <w:rPr>
          <w:color w:val="8C8C8C"/>
          <w:sz w:val="18"/>
        </w:rPr>
        <w:t xml:space="preserve">  </w:t>
      </w:r>
      <w:r>
        <w:rPr>
          <w:color w:val="8C8C8C"/>
          <w:spacing w:val="19"/>
          <w:sz w:val="18"/>
        </w:rPr>
        <w:t xml:space="preserve"> </w:t>
      </w:r>
      <w:r>
        <w:rPr>
          <w:color w:val="8C8C8C"/>
          <w:spacing w:val="12"/>
          <w:w w:val="207"/>
          <w:sz w:val="18"/>
        </w:rPr>
        <w:t>I</w:t>
      </w:r>
      <w:r>
        <w:rPr>
          <w:color w:val="8C8C8C"/>
          <w:w w:val="85"/>
          <w:sz w:val="18"/>
        </w:rPr>
        <w:t>D</w:t>
      </w:r>
      <w:r>
        <w:rPr>
          <w:color w:val="8C8C8C"/>
          <w:sz w:val="18"/>
        </w:rPr>
        <w:t xml:space="preserve">  </w:t>
      </w:r>
      <w:r>
        <w:rPr>
          <w:color w:val="8C8C8C"/>
          <w:spacing w:val="16"/>
          <w:sz w:val="18"/>
        </w:rPr>
        <w:t xml:space="preserve"> </w:t>
      </w:r>
      <w:r>
        <w:rPr>
          <w:color w:val="8C8C8C"/>
          <w:spacing w:val="12"/>
          <w:w w:val="99"/>
          <w:sz w:val="18"/>
        </w:rPr>
        <w:t>o</w:t>
      </w:r>
      <w:r>
        <w:rPr>
          <w:color w:val="8C8C8C"/>
          <w:w w:val="171"/>
          <w:sz w:val="18"/>
        </w:rPr>
        <w:t>f</w:t>
      </w:r>
      <w:r>
        <w:rPr>
          <w:color w:val="8C8C8C"/>
          <w:sz w:val="18"/>
        </w:rPr>
        <w:t xml:space="preserve">  </w:t>
      </w:r>
      <w:r>
        <w:rPr>
          <w:color w:val="8C8C8C"/>
          <w:spacing w:val="16"/>
          <w:sz w:val="18"/>
        </w:rPr>
        <w:t xml:space="preserve"> </w:t>
      </w:r>
      <w:r>
        <w:rPr>
          <w:color w:val="8C8C8C"/>
          <w:spacing w:val="12"/>
          <w:w w:val="99"/>
          <w:sz w:val="18"/>
        </w:rPr>
        <w:t>nod</w:t>
      </w:r>
      <w:r>
        <w:rPr>
          <w:color w:val="8C8C8C"/>
          <w:w w:val="104"/>
          <w:sz w:val="18"/>
        </w:rPr>
        <w:t>e</w:t>
      </w:r>
      <w:r>
        <w:rPr>
          <w:color w:val="8C8C8C"/>
          <w:spacing w:val="-7"/>
          <w:sz w:val="18"/>
        </w:rPr>
        <w:t xml:space="preserve"> </w:t>
      </w:r>
      <w:r>
        <w:rPr>
          <w:color w:val="8C8C8C"/>
          <w:w w:val="208"/>
          <w:sz w:val="18"/>
        </w:rPr>
        <w:t>,</w:t>
      </w:r>
      <w:r>
        <w:rPr>
          <w:color w:val="8C8C8C"/>
          <w:sz w:val="18"/>
        </w:rPr>
        <w:t xml:space="preserve">  </w:t>
      </w:r>
      <w:r>
        <w:rPr>
          <w:color w:val="8C8C8C"/>
          <w:spacing w:val="16"/>
          <w:sz w:val="18"/>
        </w:rPr>
        <w:t xml:space="preserve"> </w:t>
      </w:r>
      <w:r>
        <w:rPr>
          <w:color w:val="8C8C8C"/>
          <w:spacing w:val="14"/>
          <w:w w:val="133"/>
          <w:sz w:val="18"/>
        </w:rPr>
        <w:t>s</w:t>
      </w:r>
      <w:r>
        <w:rPr>
          <w:color w:val="8C8C8C"/>
          <w:spacing w:val="14"/>
          <w:w w:val="156"/>
          <w:sz w:val="18"/>
        </w:rPr>
        <w:t>t</w:t>
      </w:r>
      <w:r>
        <w:rPr>
          <w:color w:val="8C8C8C"/>
          <w:spacing w:val="14"/>
          <w:w w:val="150"/>
          <w:sz w:val="18"/>
        </w:rPr>
        <w:t>r</w:t>
      </w:r>
      <w:r>
        <w:rPr>
          <w:color w:val="8C8C8C"/>
          <w:spacing w:val="14"/>
          <w:w w:val="227"/>
          <w:sz w:val="18"/>
        </w:rPr>
        <w:t>i</w:t>
      </w:r>
      <w:r>
        <w:rPr>
          <w:color w:val="8C8C8C"/>
          <w:spacing w:val="14"/>
          <w:w w:val="99"/>
          <w:sz w:val="18"/>
        </w:rPr>
        <w:t>n</w:t>
      </w:r>
      <w:r>
        <w:rPr>
          <w:color w:val="8C8C8C"/>
          <w:spacing w:val="-2"/>
          <w:w w:val="111"/>
          <w:sz w:val="18"/>
        </w:rPr>
        <w:t>g</w:t>
      </w:r>
      <w:r>
        <w:rPr>
          <w:color w:val="8C8C8C"/>
          <w:w w:val="111"/>
          <w:sz w:val="18"/>
        </w:rPr>
        <w:t xml:space="preserve"> </w:t>
      </w:r>
      <w:r>
        <w:rPr>
          <w:spacing w:val="15"/>
          <w:w w:val="156"/>
          <w:sz w:val="18"/>
        </w:rPr>
        <w:t>t</w:t>
      </w:r>
      <w:r>
        <w:rPr>
          <w:spacing w:val="15"/>
          <w:w w:val="115"/>
          <w:sz w:val="18"/>
        </w:rPr>
        <w:t>y</w:t>
      </w:r>
      <w:r>
        <w:rPr>
          <w:spacing w:val="15"/>
          <w:w w:val="99"/>
          <w:sz w:val="18"/>
        </w:rPr>
        <w:t>p</w:t>
      </w:r>
      <w:r>
        <w:rPr>
          <w:w w:val="104"/>
          <w:sz w:val="18"/>
        </w:rPr>
        <w:t>e</w:t>
      </w:r>
      <w:r>
        <w:rPr>
          <w:spacing w:val="-17"/>
          <w:sz w:val="18"/>
        </w:rPr>
        <w:t xml:space="preserve"> </w:t>
      </w:r>
      <w:r>
        <w:rPr>
          <w:w w:val="195"/>
          <w:sz w:val="18"/>
        </w:rPr>
        <w:t>:</w:t>
      </w:r>
      <w:r>
        <w:rPr>
          <w:sz w:val="18"/>
        </w:rPr>
        <w:t xml:space="preserve">  </w:t>
      </w:r>
      <w:r>
        <w:rPr>
          <w:spacing w:val="17"/>
          <w:sz w:val="18"/>
        </w:rPr>
        <w:t xml:space="preserve"> </w:t>
      </w:r>
      <w:r>
        <w:rPr>
          <w:spacing w:val="16"/>
          <w:w w:val="171"/>
          <w:sz w:val="18"/>
        </w:rPr>
        <w:t>f</w:t>
      </w:r>
      <w:r>
        <w:rPr>
          <w:spacing w:val="16"/>
          <w:w w:val="99"/>
          <w:sz w:val="18"/>
        </w:rPr>
        <w:t>un</w:t>
      </w:r>
      <w:r>
        <w:rPr>
          <w:spacing w:val="16"/>
          <w:w w:val="123"/>
          <w:sz w:val="18"/>
        </w:rPr>
        <w:t>c</w:t>
      </w:r>
      <w:r>
        <w:rPr>
          <w:spacing w:val="16"/>
          <w:w w:val="156"/>
          <w:sz w:val="18"/>
        </w:rPr>
        <w:t>t</w:t>
      </w:r>
      <w:r>
        <w:rPr>
          <w:spacing w:val="16"/>
          <w:w w:val="227"/>
          <w:sz w:val="18"/>
        </w:rPr>
        <w:t>i</w:t>
      </w:r>
      <w:r>
        <w:rPr>
          <w:spacing w:val="16"/>
          <w:w w:val="99"/>
          <w:sz w:val="18"/>
        </w:rPr>
        <w:t>o</w:t>
      </w:r>
      <w:r>
        <w:rPr>
          <w:w w:val="99"/>
          <w:sz w:val="18"/>
        </w:rPr>
        <w:t>n</w:t>
      </w:r>
      <w:r>
        <w:rPr>
          <w:sz w:val="18"/>
        </w:rPr>
        <w:tab/>
      </w:r>
      <w:r>
        <w:rPr>
          <w:w w:val="2"/>
          <w:sz w:val="18"/>
        </w:rPr>
        <w:t xml:space="preserve"> </w:t>
      </w:r>
      <w:r>
        <w:rPr>
          <w:color w:val="8C8C8C"/>
          <w:spacing w:val="12"/>
          <w:w w:val="135"/>
          <w:sz w:val="18"/>
        </w:rPr>
        <w:t>/</w:t>
      </w:r>
      <w:r>
        <w:rPr>
          <w:color w:val="8C8C8C"/>
          <w:w w:val="135"/>
          <w:sz w:val="18"/>
        </w:rPr>
        <w:t>/</w:t>
      </w:r>
      <w:r>
        <w:rPr>
          <w:color w:val="8C8C8C"/>
          <w:sz w:val="18"/>
        </w:rPr>
        <w:t xml:space="preserve">  </w:t>
      </w:r>
      <w:r>
        <w:rPr>
          <w:color w:val="8C8C8C"/>
          <w:spacing w:val="18"/>
          <w:sz w:val="18"/>
        </w:rPr>
        <w:t xml:space="preserve"> </w:t>
      </w:r>
      <w:r>
        <w:rPr>
          <w:color w:val="8C8C8C"/>
          <w:spacing w:val="15"/>
          <w:w w:val="156"/>
          <w:sz w:val="18"/>
        </w:rPr>
        <w:t>t</w:t>
      </w:r>
      <w:r>
        <w:rPr>
          <w:color w:val="8C8C8C"/>
          <w:spacing w:val="15"/>
          <w:w w:val="115"/>
          <w:sz w:val="18"/>
        </w:rPr>
        <w:t>y</w:t>
      </w:r>
      <w:r>
        <w:rPr>
          <w:color w:val="8C8C8C"/>
          <w:spacing w:val="15"/>
          <w:w w:val="99"/>
          <w:sz w:val="18"/>
        </w:rPr>
        <w:t>p</w:t>
      </w:r>
      <w:r>
        <w:rPr>
          <w:color w:val="8C8C8C"/>
          <w:w w:val="104"/>
          <w:sz w:val="18"/>
        </w:rPr>
        <w:t>e</w:t>
      </w:r>
      <w:r>
        <w:rPr>
          <w:color w:val="8C8C8C"/>
          <w:sz w:val="18"/>
        </w:rPr>
        <w:t xml:space="preserve">  </w:t>
      </w:r>
      <w:r>
        <w:rPr>
          <w:color w:val="8C8C8C"/>
          <w:spacing w:val="18"/>
          <w:sz w:val="18"/>
        </w:rPr>
        <w:t xml:space="preserve"> </w:t>
      </w:r>
      <w:r>
        <w:rPr>
          <w:color w:val="8C8C8C"/>
          <w:spacing w:val="12"/>
          <w:w w:val="99"/>
          <w:sz w:val="18"/>
        </w:rPr>
        <w:t>o</w:t>
      </w:r>
      <w:r>
        <w:rPr>
          <w:color w:val="8C8C8C"/>
          <w:w w:val="171"/>
          <w:sz w:val="18"/>
        </w:rPr>
        <w:t>f</w:t>
      </w:r>
      <w:r>
        <w:rPr>
          <w:color w:val="8C8C8C"/>
          <w:sz w:val="18"/>
        </w:rPr>
        <w:t xml:space="preserve">  </w:t>
      </w:r>
      <w:r>
        <w:rPr>
          <w:color w:val="8C8C8C"/>
          <w:spacing w:val="16"/>
          <w:sz w:val="18"/>
        </w:rPr>
        <w:t xml:space="preserve"> </w:t>
      </w:r>
      <w:r>
        <w:rPr>
          <w:color w:val="8C8C8C"/>
          <w:spacing w:val="12"/>
          <w:w w:val="99"/>
          <w:sz w:val="18"/>
        </w:rPr>
        <w:t>nod</w:t>
      </w:r>
      <w:r>
        <w:rPr>
          <w:color w:val="8C8C8C"/>
          <w:w w:val="104"/>
          <w:sz w:val="18"/>
        </w:rPr>
        <w:t>e</w:t>
      </w:r>
      <w:r>
        <w:rPr>
          <w:color w:val="8C8C8C"/>
          <w:spacing w:val="-7"/>
          <w:sz w:val="18"/>
        </w:rPr>
        <w:t xml:space="preserve"> </w:t>
      </w:r>
      <w:r>
        <w:rPr>
          <w:color w:val="8C8C8C"/>
          <w:w w:val="208"/>
          <w:sz w:val="18"/>
        </w:rPr>
        <w:t>,</w:t>
      </w:r>
      <w:r>
        <w:rPr>
          <w:color w:val="8C8C8C"/>
          <w:sz w:val="18"/>
        </w:rPr>
        <w:t xml:space="preserve">  </w:t>
      </w:r>
      <w:r>
        <w:rPr>
          <w:color w:val="8C8C8C"/>
          <w:spacing w:val="16"/>
          <w:sz w:val="18"/>
        </w:rPr>
        <w:t xml:space="preserve"> </w:t>
      </w:r>
      <w:r>
        <w:rPr>
          <w:color w:val="8C8C8C"/>
          <w:spacing w:val="16"/>
          <w:w w:val="133"/>
          <w:sz w:val="18"/>
        </w:rPr>
        <w:t>s</w:t>
      </w:r>
      <w:r>
        <w:rPr>
          <w:color w:val="8C8C8C"/>
          <w:spacing w:val="16"/>
          <w:w w:val="156"/>
          <w:sz w:val="18"/>
        </w:rPr>
        <w:t>t</w:t>
      </w:r>
      <w:r>
        <w:rPr>
          <w:color w:val="8C8C8C"/>
          <w:spacing w:val="16"/>
          <w:w w:val="150"/>
          <w:sz w:val="18"/>
        </w:rPr>
        <w:t>r</w:t>
      </w:r>
      <w:r>
        <w:rPr>
          <w:color w:val="8C8C8C"/>
          <w:spacing w:val="16"/>
          <w:w w:val="227"/>
          <w:sz w:val="18"/>
        </w:rPr>
        <w:t>i</w:t>
      </w:r>
      <w:r>
        <w:rPr>
          <w:color w:val="8C8C8C"/>
          <w:spacing w:val="16"/>
          <w:w w:val="99"/>
          <w:sz w:val="18"/>
        </w:rPr>
        <w:t>n</w:t>
      </w:r>
      <w:r>
        <w:rPr>
          <w:color w:val="8C8C8C"/>
          <w:w w:val="111"/>
          <w:sz w:val="18"/>
        </w:rPr>
        <w:t xml:space="preserve">g </w:t>
      </w:r>
      <w:r>
        <w:rPr>
          <w:spacing w:val="15"/>
          <w:w w:val="73"/>
          <w:sz w:val="18"/>
        </w:rPr>
        <w:t>w</w:t>
      </w:r>
      <w:r>
        <w:rPr>
          <w:spacing w:val="15"/>
          <w:w w:val="227"/>
          <w:sz w:val="18"/>
        </w:rPr>
        <w:t>i</w:t>
      </w:r>
      <w:r>
        <w:rPr>
          <w:spacing w:val="15"/>
          <w:w w:val="150"/>
          <w:sz w:val="18"/>
        </w:rPr>
        <w:t>r</w:t>
      </w:r>
      <w:r>
        <w:rPr>
          <w:spacing w:val="15"/>
          <w:w w:val="104"/>
          <w:sz w:val="18"/>
        </w:rPr>
        <w:t>e</w:t>
      </w:r>
      <w:r>
        <w:rPr>
          <w:spacing w:val="25"/>
          <w:w w:val="133"/>
          <w:sz w:val="18"/>
        </w:rPr>
        <w:t>s</w:t>
      </w:r>
      <w:r>
        <w:rPr>
          <w:w w:val="195"/>
          <w:sz w:val="18"/>
        </w:rPr>
        <w:t>:</w:t>
      </w:r>
      <w:r>
        <w:rPr>
          <w:sz w:val="18"/>
        </w:rPr>
        <w:t xml:space="preserve">  </w:t>
      </w:r>
      <w:r>
        <w:rPr>
          <w:spacing w:val="9"/>
          <w:sz w:val="18"/>
        </w:rPr>
        <w:t xml:space="preserve"> </w:t>
      </w:r>
      <w:r>
        <w:rPr>
          <w:w w:val="170"/>
          <w:sz w:val="18"/>
        </w:rPr>
        <w:t>[</w:t>
      </w:r>
      <w:r>
        <w:rPr>
          <w:sz w:val="18"/>
        </w:rPr>
        <w:tab/>
      </w:r>
      <w:r>
        <w:rPr>
          <w:color w:val="8C8C8C"/>
          <w:spacing w:val="12"/>
          <w:w w:val="135"/>
          <w:sz w:val="18"/>
        </w:rPr>
        <w:t>/</w:t>
      </w:r>
      <w:r>
        <w:rPr>
          <w:color w:val="8C8C8C"/>
          <w:w w:val="135"/>
          <w:sz w:val="18"/>
        </w:rPr>
        <w:t>/</w:t>
      </w:r>
      <w:r>
        <w:rPr>
          <w:color w:val="8C8C8C"/>
          <w:sz w:val="18"/>
        </w:rPr>
        <w:t xml:space="preserve">  </w:t>
      </w:r>
      <w:r>
        <w:rPr>
          <w:color w:val="8C8C8C"/>
          <w:spacing w:val="19"/>
          <w:sz w:val="18"/>
        </w:rPr>
        <w:t xml:space="preserve"> </w:t>
      </w:r>
      <w:r>
        <w:rPr>
          <w:color w:val="8C8C8C"/>
          <w:spacing w:val="15"/>
          <w:w w:val="109"/>
          <w:sz w:val="18"/>
        </w:rPr>
        <w:t>a</w:t>
      </w:r>
      <w:r>
        <w:rPr>
          <w:color w:val="8C8C8C"/>
          <w:spacing w:val="15"/>
          <w:w w:val="150"/>
          <w:sz w:val="18"/>
        </w:rPr>
        <w:t>rr</w:t>
      </w:r>
      <w:r>
        <w:rPr>
          <w:color w:val="8C8C8C"/>
          <w:spacing w:val="15"/>
          <w:w w:val="109"/>
          <w:sz w:val="18"/>
        </w:rPr>
        <w:t>a</w:t>
      </w:r>
      <w:r>
        <w:rPr>
          <w:color w:val="8C8C8C"/>
          <w:w w:val="115"/>
          <w:sz w:val="18"/>
        </w:rPr>
        <w:t>y</w:t>
      </w:r>
      <w:r>
        <w:rPr>
          <w:color w:val="8C8C8C"/>
          <w:sz w:val="18"/>
        </w:rPr>
        <w:t xml:space="preserve">  </w:t>
      </w:r>
      <w:r>
        <w:rPr>
          <w:color w:val="8C8C8C"/>
          <w:spacing w:val="19"/>
          <w:sz w:val="18"/>
        </w:rPr>
        <w:t xml:space="preserve"> </w:t>
      </w:r>
      <w:r>
        <w:rPr>
          <w:color w:val="8C8C8C"/>
          <w:spacing w:val="12"/>
          <w:w w:val="99"/>
          <w:sz w:val="18"/>
        </w:rPr>
        <w:t>o</w:t>
      </w:r>
      <w:r>
        <w:rPr>
          <w:color w:val="8C8C8C"/>
          <w:w w:val="171"/>
          <w:sz w:val="18"/>
        </w:rPr>
        <w:t>f</w:t>
      </w:r>
      <w:r>
        <w:rPr>
          <w:color w:val="8C8C8C"/>
          <w:sz w:val="18"/>
        </w:rPr>
        <w:t xml:space="preserve">  </w:t>
      </w:r>
      <w:r>
        <w:rPr>
          <w:color w:val="8C8C8C"/>
          <w:spacing w:val="19"/>
          <w:sz w:val="18"/>
        </w:rPr>
        <w:t xml:space="preserve"> </w:t>
      </w:r>
      <w:r>
        <w:rPr>
          <w:color w:val="8C8C8C"/>
          <w:spacing w:val="15"/>
          <w:w w:val="109"/>
          <w:sz w:val="18"/>
        </w:rPr>
        <w:t>a</w:t>
      </w:r>
      <w:r>
        <w:rPr>
          <w:color w:val="8C8C8C"/>
          <w:spacing w:val="15"/>
          <w:w w:val="150"/>
          <w:sz w:val="18"/>
        </w:rPr>
        <w:t>rr</w:t>
      </w:r>
      <w:r>
        <w:rPr>
          <w:color w:val="8C8C8C"/>
          <w:spacing w:val="15"/>
          <w:w w:val="109"/>
          <w:sz w:val="18"/>
        </w:rPr>
        <w:t>a</w:t>
      </w:r>
      <w:r>
        <w:rPr>
          <w:color w:val="8C8C8C"/>
          <w:w w:val="115"/>
          <w:sz w:val="18"/>
        </w:rPr>
        <w:t>y</w:t>
      </w:r>
      <w:r>
        <w:rPr>
          <w:color w:val="8C8C8C"/>
          <w:sz w:val="18"/>
        </w:rPr>
        <w:t xml:space="preserve">  </w:t>
      </w:r>
      <w:r>
        <w:rPr>
          <w:color w:val="8C8C8C"/>
          <w:spacing w:val="19"/>
          <w:sz w:val="18"/>
        </w:rPr>
        <w:t xml:space="preserve"> </w:t>
      </w:r>
      <w:r>
        <w:rPr>
          <w:color w:val="8C8C8C"/>
          <w:spacing w:val="12"/>
          <w:w w:val="99"/>
          <w:sz w:val="18"/>
        </w:rPr>
        <w:t>o</w:t>
      </w:r>
      <w:r>
        <w:rPr>
          <w:color w:val="8C8C8C"/>
          <w:w w:val="171"/>
          <w:sz w:val="18"/>
        </w:rPr>
        <w:t>f</w:t>
      </w:r>
      <w:r>
        <w:rPr>
          <w:color w:val="8C8C8C"/>
          <w:sz w:val="18"/>
        </w:rPr>
        <w:t xml:space="preserve">  </w:t>
      </w:r>
      <w:r>
        <w:rPr>
          <w:color w:val="8C8C8C"/>
          <w:spacing w:val="19"/>
          <w:sz w:val="18"/>
        </w:rPr>
        <w:t xml:space="preserve"> </w:t>
      </w:r>
      <w:r>
        <w:rPr>
          <w:color w:val="8C8C8C"/>
          <w:spacing w:val="16"/>
          <w:w w:val="133"/>
          <w:sz w:val="18"/>
        </w:rPr>
        <w:t>s</w:t>
      </w:r>
      <w:r>
        <w:rPr>
          <w:color w:val="8C8C8C"/>
          <w:spacing w:val="16"/>
          <w:w w:val="156"/>
          <w:sz w:val="18"/>
        </w:rPr>
        <w:t>t</w:t>
      </w:r>
      <w:r>
        <w:rPr>
          <w:color w:val="8C8C8C"/>
          <w:spacing w:val="16"/>
          <w:w w:val="150"/>
          <w:sz w:val="18"/>
        </w:rPr>
        <w:t>r</w:t>
      </w:r>
      <w:r>
        <w:rPr>
          <w:color w:val="8C8C8C"/>
          <w:spacing w:val="16"/>
          <w:w w:val="227"/>
          <w:sz w:val="18"/>
        </w:rPr>
        <w:t>i</w:t>
      </w:r>
      <w:r>
        <w:rPr>
          <w:color w:val="8C8C8C"/>
          <w:spacing w:val="16"/>
          <w:w w:val="99"/>
          <w:sz w:val="18"/>
        </w:rPr>
        <w:t>n</w:t>
      </w:r>
      <w:r>
        <w:rPr>
          <w:color w:val="8C8C8C"/>
          <w:spacing w:val="16"/>
          <w:w w:val="111"/>
          <w:sz w:val="18"/>
        </w:rPr>
        <w:t>g</w:t>
      </w:r>
      <w:r>
        <w:rPr>
          <w:color w:val="8C8C8C"/>
          <w:w w:val="133"/>
          <w:sz w:val="18"/>
        </w:rPr>
        <w:t>s</w:t>
      </w:r>
    </w:p>
    <w:p>
      <w:pPr>
        <w:tabs>
          <w:tab w:val="left" w:pos="3586"/>
        </w:tabs>
        <w:spacing w:line="218" w:lineRule="exact"/>
        <w:ind w:left="1662"/>
        <w:rPr>
          <w:sz w:val="18"/>
        </w:rPr>
      </w:pPr>
      <w:r>
        <w:rPr>
          <w:w w:val="160"/>
          <w:sz w:val="18"/>
        </w:rPr>
        <w:t>[</w:t>
      </w:r>
      <w:r>
        <w:rPr>
          <w:spacing w:val="53"/>
          <w:w w:val="160"/>
          <w:sz w:val="18"/>
        </w:rPr>
        <w:t xml:space="preserve"> </w:t>
      </w:r>
      <w:r>
        <w:rPr>
          <w:spacing w:val="12"/>
          <w:w w:val="110"/>
          <w:sz w:val="18"/>
        </w:rPr>
        <w:t xml:space="preserve">NODE1 </w:t>
      </w:r>
      <w:r>
        <w:rPr>
          <w:spacing w:val="17"/>
          <w:w w:val="110"/>
          <w:sz w:val="18"/>
        </w:rPr>
        <w:t xml:space="preserve"> </w:t>
      </w:r>
      <w:r>
        <w:rPr>
          <w:w w:val="160"/>
          <w:sz w:val="18"/>
        </w:rPr>
        <w:t>],</w:t>
        <w:tab/>
      </w:r>
      <w:r>
        <w:rPr>
          <w:color w:val="8C8C8C"/>
          <w:w w:val="135"/>
          <w:sz w:val="18"/>
        </w:rPr>
        <w:t>//</w:t>
      </w:r>
      <w:r>
        <w:rPr>
          <w:color w:val="8C8C8C"/>
          <w:spacing w:val="19"/>
          <w:w w:val="135"/>
          <w:sz w:val="18"/>
        </w:rPr>
        <w:t xml:space="preserve"> </w:t>
      </w:r>
      <w:r>
        <w:rPr>
          <w:color w:val="8C8C8C"/>
          <w:spacing w:val="12"/>
          <w:w w:val="160"/>
          <w:sz w:val="18"/>
        </w:rPr>
        <w:t>first</w:t>
      </w:r>
      <w:r>
        <w:rPr>
          <w:color w:val="8C8C8C"/>
          <w:spacing w:val="65"/>
          <w:w w:val="160"/>
          <w:sz w:val="18"/>
        </w:rPr>
        <w:t xml:space="preserve"> </w:t>
      </w:r>
      <w:r>
        <w:rPr>
          <w:color w:val="8C8C8C"/>
          <w:spacing w:val="13"/>
          <w:w w:val="120"/>
          <w:sz w:val="18"/>
        </w:rPr>
        <w:t xml:space="preserve">output </w:t>
      </w:r>
      <w:r>
        <w:rPr>
          <w:color w:val="8C8C8C"/>
          <w:spacing w:val="20"/>
          <w:w w:val="120"/>
          <w:sz w:val="18"/>
        </w:rPr>
        <w:t xml:space="preserve"> </w:t>
      </w:r>
      <w:r>
        <w:rPr>
          <w:color w:val="8C8C8C"/>
          <w:spacing w:val="11"/>
          <w:w w:val="120"/>
          <w:sz w:val="18"/>
        </w:rPr>
        <w:t xml:space="preserve">port </w:t>
      </w:r>
      <w:r>
        <w:rPr>
          <w:color w:val="8C8C8C"/>
          <w:spacing w:val="19"/>
          <w:w w:val="120"/>
          <w:sz w:val="18"/>
        </w:rPr>
        <w:t xml:space="preserve"> </w:t>
      </w:r>
      <w:r>
        <w:rPr>
          <w:color w:val="8C8C8C"/>
          <w:w w:val="120"/>
          <w:sz w:val="18"/>
        </w:rPr>
        <w:t xml:space="preserve">to </w:t>
      </w:r>
      <w:r>
        <w:rPr>
          <w:color w:val="8C8C8C"/>
          <w:spacing w:val="30"/>
          <w:w w:val="120"/>
          <w:sz w:val="18"/>
        </w:rPr>
        <w:t xml:space="preserve"> </w:t>
      </w:r>
      <w:r>
        <w:rPr>
          <w:color w:val="8C8C8C"/>
          <w:spacing w:val="11"/>
          <w:w w:val="120"/>
          <w:sz w:val="18"/>
        </w:rPr>
        <w:t xml:space="preserve">node </w:t>
      </w:r>
      <w:r>
        <w:rPr>
          <w:color w:val="8C8C8C"/>
          <w:spacing w:val="16"/>
          <w:w w:val="120"/>
          <w:sz w:val="18"/>
        </w:rPr>
        <w:t xml:space="preserve"> </w:t>
      </w:r>
      <w:r>
        <w:rPr>
          <w:color w:val="8C8C8C"/>
          <w:w w:val="120"/>
          <w:sz w:val="18"/>
        </w:rPr>
        <w:t>1</w:t>
      </w:r>
    </w:p>
    <w:p>
      <w:pPr>
        <w:spacing w:line="219" w:lineRule="exact"/>
        <w:ind w:left="1662"/>
        <w:rPr>
          <w:sz w:val="18"/>
        </w:rPr>
      </w:pPr>
      <w:r>
        <w:rPr>
          <w:w w:val="110"/>
          <w:sz w:val="18"/>
        </w:rPr>
        <w:t xml:space="preserve">[ </w:t>
      </w:r>
      <w:r>
        <w:rPr>
          <w:spacing w:val="43"/>
          <w:w w:val="110"/>
          <w:sz w:val="18"/>
        </w:rPr>
        <w:t xml:space="preserve"> </w:t>
      </w:r>
      <w:r>
        <w:rPr>
          <w:spacing w:val="10"/>
          <w:w w:val="110"/>
          <w:sz w:val="18"/>
        </w:rPr>
        <w:t>NODE2</w:t>
      </w:r>
      <w:r>
        <w:rPr>
          <w:spacing w:val="-10"/>
          <w:w w:val="110"/>
          <w:sz w:val="18"/>
        </w:rPr>
        <w:t xml:space="preserve"> </w:t>
      </w:r>
      <w:r>
        <w:rPr>
          <w:w w:val="110"/>
          <w:sz w:val="18"/>
        </w:rPr>
        <w:t xml:space="preserve">, </w:t>
      </w:r>
      <w:r>
        <w:rPr>
          <w:spacing w:val="2"/>
          <w:w w:val="110"/>
          <w:sz w:val="18"/>
        </w:rPr>
        <w:t xml:space="preserve"> </w:t>
      </w:r>
      <w:r>
        <w:rPr>
          <w:spacing w:val="12"/>
          <w:w w:val="110"/>
          <w:sz w:val="18"/>
        </w:rPr>
        <w:t xml:space="preserve">NODE3 </w:t>
      </w:r>
      <w:r>
        <w:rPr>
          <w:spacing w:val="35"/>
          <w:w w:val="110"/>
          <w:sz w:val="18"/>
        </w:rPr>
        <w:t xml:space="preserve"> </w:t>
      </w:r>
      <w:r>
        <w:rPr>
          <w:w w:val="110"/>
          <w:sz w:val="18"/>
        </w:rPr>
        <w:t xml:space="preserve">] </w:t>
      </w:r>
      <w:r>
        <w:rPr>
          <w:spacing w:val="42"/>
          <w:w w:val="110"/>
          <w:sz w:val="18"/>
        </w:rPr>
        <w:t xml:space="preserve"> </w:t>
      </w:r>
      <w:r>
        <w:rPr>
          <w:color w:val="8C8C8C"/>
          <w:w w:val="110"/>
          <w:sz w:val="18"/>
        </w:rPr>
        <w:t xml:space="preserve">//  </w:t>
      </w:r>
      <w:r>
        <w:rPr>
          <w:color w:val="8C8C8C"/>
          <w:spacing w:val="5"/>
          <w:w w:val="110"/>
          <w:sz w:val="18"/>
        </w:rPr>
        <w:t xml:space="preserve"> </w:t>
      </w:r>
      <w:r>
        <w:rPr>
          <w:color w:val="8C8C8C"/>
          <w:spacing w:val="13"/>
          <w:w w:val="110"/>
          <w:sz w:val="18"/>
        </w:rPr>
        <w:t xml:space="preserve">second </w:t>
      </w:r>
      <w:r>
        <w:rPr>
          <w:color w:val="8C8C8C"/>
          <w:spacing w:val="40"/>
          <w:w w:val="110"/>
          <w:sz w:val="18"/>
        </w:rPr>
        <w:t xml:space="preserve"> </w:t>
      </w:r>
      <w:r>
        <w:rPr>
          <w:color w:val="8C8C8C"/>
          <w:spacing w:val="13"/>
          <w:w w:val="110"/>
          <w:sz w:val="18"/>
        </w:rPr>
        <w:t xml:space="preserve">output </w:t>
      </w:r>
      <w:r>
        <w:rPr>
          <w:color w:val="8C8C8C"/>
          <w:spacing w:val="39"/>
          <w:w w:val="110"/>
          <w:sz w:val="18"/>
        </w:rPr>
        <w:t xml:space="preserve"> </w:t>
      </w:r>
      <w:r>
        <w:rPr>
          <w:color w:val="8C8C8C"/>
          <w:spacing w:val="11"/>
          <w:w w:val="110"/>
          <w:sz w:val="18"/>
        </w:rPr>
        <w:t xml:space="preserve">port </w:t>
      </w:r>
      <w:r>
        <w:rPr>
          <w:color w:val="8C8C8C"/>
          <w:spacing w:val="38"/>
          <w:w w:val="110"/>
          <w:sz w:val="18"/>
        </w:rPr>
        <w:t xml:space="preserve"> </w:t>
      </w:r>
      <w:r>
        <w:rPr>
          <w:color w:val="8C8C8C"/>
          <w:w w:val="110"/>
          <w:sz w:val="18"/>
        </w:rPr>
        <w:t xml:space="preserve">to  </w:t>
      </w:r>
      <w:r>
        <w:rPr>
          <w:color w:val="8C8C8C"/>
          <w:spacing w:val="4"/>
          <w:w w:val="110"/>
          <w:sz w:val="18"/>
        </w:rPr>
        <w:t xml:space="preserve"> </w:t>
      </w:r>
      <w:r>
        <w:rPr>
          <w:color w:val="8C8C8C"/>
          <w:spacing w:val="12"/>
          <w:w w:val="110"/>
          <w:sz w:val="18"/>
        </w:rPr>
        <w:t xml:space="preserve">nodes </w:t>
      </w:r>
      <w:r>
        <w:rPr>
          <w:color w:val="8C8C8C"/>
          <w:spacing w:val="35"/>
          <w:w w:val="110"/>
          <w:sz w:val="18"/>
        </w:rPr>
        <w:t xml:space="preserve"> </w:t>
      </w:r>
      <w:r>
        <w:rPr>
          <w:color w:val="8C8C8C"/>
          <w:w w:val="110"/>
          <w:sz w:val="18"/>
        </w:rPr>
        <w:t xml:space="preserve">2 </w:t>
      </w:r>
      <w:r>
        <w:rPr>
          <w:color w:val="8C8C8C"/>
          <w:spacing w:val="44"/>
          <w:w w:val="110"/>
          <w:sz w:val="18"/>
        </w:rPr>
        <w:t xml:space="preserve"> </w:t>
      </w:r>
      <w:r>
        <w:rPr>
          <w:color w:val="8C8C8C"/>
          <w:spacing w:val="9"/>
          <w:w w:val="110"/>
          <w:sz w:val="18"/>
        </w:rPr>
        <w:t xml:space="preserve">and </w:t>
      </w:r>
      <w:r>
        <w:rPr>
          <w:color w:val="8C8C8C"/>
          <w:spacing w:val="36"/>
          <w:w w:val="110"/>
          <w:sz w:val="18"/>
        </w:rPr>
        <w:t xml:space="preserve"> </w:t>
      </w:r>
      <w:r>
        <w:rPr>
          <w:color w:val="8C8C8C"/>
          <w:w w:val="110"/>
          <w:sz w:val="18"/>
        </w:rPr>
        <w:t>3</w:t>
      </w:r>
    </w:p>
    <w:p>
      <w:pPr>
        <w:spacing w:line="219" w:lineRule="exact"/>
        <w:ind w:left="1436"/>
        <w:rPr>
          <w:sz w:val="18"/>
        </w:rPr>
      </w:pPr>
      <w:r>
        <w:rPr>
          <w:w w:val="190"/>
          <w:sz w:val="18"/>
        </w:rPr>
        <w:t>],</w:t>
      </w:r>
    </w:p>
    <w:p>
      <w:pPr>
        <w:tabs>
          <w:tab w:val="left" w:pos="3586"/>
        </w:tabs>
        <w:spacing w:line="219" w:lineRule="exact"/>
        <w:ind w:left="1441"/>
        <w:rPr>
          <w:sz w:val="18"/>
        </w:rPr>
      </w:pPr>
      <w:r>
        <w:rPr>
          <w:spacing w:val="14"/>
          <w:w w:val="207"/>
          <w:sz w:val="18"/>
        </w:rPr>
        <w:t>.</w:t>
      </w:r>
      <w:r>
        <w:rPr>
          <w:spacing w:val="13"/>
          <w:w w:val="207"/>
          <w:sz w:val="18"/>
        </w:rPr>
        <w:t>.</w:t>
      </w:r>
      <w:r>
        <w:rPr>
          <w:w w:val="207"/>
          <w:sz w:val="18"/>
        </w:rPr>
        <w:t>.</w:t>
      </w:r>
      <w:r>
        <w:rPr>
          <w:sz w:val="18"/>
        </w:rPr>
        <w:tab/>
      </w:r>
      <w:r>
        <w:rPr>
          <w:color w:val="8C8C8C"/>
          <w:spacing w:val="12"/>
          <w:w w:val="135"/>
          <w:sz w:val="18"/>
        </w:rPr>
        <w:t>/</w:t>
      </w:r>
      <w:r>
        <w:rPr>
          <w:color w:val="8C8C8C"/>
          <w:w w:val="135"/>
          <w:sz w:val="18"/>
        </w:rPr>
        <w:t>/</w:t>
      </w:r>
      <w:r>
        <w:rPr>
          <w:color w:val="8C8C8C"/>
          <w:sz w:val="18"/>
        </w:rPr>
        <w:t xml:space="preserve">  </w:t>
      </w:r>
      <w:r>
        <w:rPr>
          <w:color w:val="8C8C8C"/>
          <w:spacing w:val="19"/>
          <w:sz w:val="18"/>
        </w:rPr>
        <w:t xml:space="preserve"> </w:t>
      </w:r>
      <w:r>
        <w:rPr>
          <w:color w:val="8C8C8C"/>
          <w:spacing w:val="15"/>
          <w:w w:val="99"/>
          <w:sz w:val="18"/>
        </w:rPr>
        <w:t>o</w:t>
      </w:r>
      <w:r>
        <w:rPr>
          <w:color w:val="8C8C8C"/>
          <w:spacing w:val="15"/>
          <w:w w:val="156"/>
          <w:sz w:val="18"/>
        </w:rPr>
        <w:t>t</w:t>
      </w:r>
      <w:r>
        <w:rPr>
          <w:color w:val="8C8C8C"/>
          <w:spacing w:val="15"/>
          <w:w w:val="99"/>
          <w:sz w:val="18"/>
        </w:rPr>
        <w:t>h</w:t>
      </w:r>
      <w:r>
        <w:rPr>
          <w:color w:val="8C8C8C"/>
          <w:spacing w:val="15"/>
          <w:w w:val="104"/>
          <w:sz w:val="18"/>
        </w:rPr>
        <w:t>e</w:t>
      </w:r>
      <w:r>
        <w:rPr>
          <w:color w:val="8C8C8C"/>
          <w:w w:val="150"/>
          <w:sz w:val="18"/>
        </w:rPr>
        <w:t>r</w:t>
      </w:r>
      <w:r>
        <w:rPr>
          <w:color w:val="8C8C8C"/>
          <w:sz w:val="18"/>
        </w:rPr>
        <w:t xml:space="preserve">   </w:t>
      </w:r>
      <w:r>
        <w:rPr>
          <w:color w:val="8C8C8C"/>
          <w:spacing w:val="-17"/>
          <w:sz w:val="18"/>
        </w:rPr>
        <w:t xml:space="preserve"> </w:t>
      </w:r>
      <w:r>
        <w:rPr>
          <w:color w:val="8C8C8C"/>
          <w:spacing w:val="17"/>
          <w:w w:val="99"/>
          <w:sz w:val="18"/>
        </w:rPr>
        <w:t>p</w:t>
      </w:r>
      <w:r>
        <w:rPr>
          <w:color w:val="8C8C8C"/>
          <w:spacing w:val="17"/>
          <w:w w:val="109"/>
          <w:sz w:val="18"/>
        </w:rPr>
        <w:t>a</w:t>
      </w:r>
      <w:r>
        <w:rPr>
          <w:color w:val="8C8C8C"/>
          <w:spacing w:val="17"/>
          <w:w w:val="150"/>
          <w:sz w:val="18"/>
        </w:rPr>
        <w:t>r</w:t>
      </w:r>
      <w:r>
        <w:rPr>
          <w:color w:val="8C8C8C"/>
          <w:spacing w:val="17"/>
          <w:w w:val="109"/>
          <w:sz w:val="18"/>
        </w:rPr>
        <w:t>a</w:t>
      </w:r>
      <w:r>
        <w:rPr>
          <w:color w:val="8C8C8C"/>
          <w:spacing w:val="17"/>
          <w:w w:val="65"/>
          <w:sz w:val="18"/>
        </w:rPr>
        <w:t>m</w:t>
      </w:r>
      <w:r>
        <w:rPr>
          <w:color w:val="8C8C8C"/>
          <w:spacing w:val="17"/>
          <w:w w:val="104"/>
          <w:sz w:val="18"/>
        </w:rPr>
        <w:t>e</w:t>
      </w:r>
      <w:r>
        <w:rPr>
          <w:color w:val="8C8C8C"/>
          <w:spacing w:val="17"/>
          <w:w w:val="156"/>
          <w:sz w:val="18"/>
        </w:rPr>
        <w:t>t</w:t>
      </w:r>
      <w:r>
        <w:rPr>
          <w:color w:val="8C8C8C"/>
          <w:spacing w:val="17"/>
          <w:w w:val="104"/>
          <w:sz w:val="18"/>
        </w:rPr>
        <w:t>e</w:t>
      </w:r>
      <w:r>
        <w:rPr>
          <w:color w:val="8C8C8C"/>
          <w:spacing w:val="17"/>
          <w:w w:val="150"/>
          <w:sz w:val="18"/>
        </w:rPr>
        <w:t>r</w:t>
      </w:r>
      <w:r>
        <w:rPr>
          <w:color w:val="8C8C8C"/>
          <w:w w:val="133"/>
          <w:sz w:val="18"/>
        </w:rPr>
        <w:t>s</w:t>
      </w:r>
    </w:p>
    <w:p>
      <w:pPr>
        <w:spacing w:line="219" w:lineRule="exact"/>
        <w:ind w:left="1210"/>
        <w:rPr>
          <w:sz w:val="18"/>
        </w:rPr>
      </w:pPr>
      <w:r>
        <w:rPr>
          <w:w w:val="190"/>
          <w:sz w:val="18"/>
        </w:rPr>
        <w:t>},</w:t>
      </w:r>
    </w:p>
    <w:p>
      <w:pPr>
        <w:tabs>
          <w:tab w:val="left" w:pos="3586"/>
        </w:tabs>
        <w:spacing w:line="219" w:lineRule="exact"/>
        <w:ind w:left="1215"/>
        <w:rPr>
          <w:sz w:val="18"/>
        </w:rPr>
      </w:pPr>
      <w:r>
        <w:rPr>
          <w:spacing w:val="9"/>
          <w:w w:val="185"/>
          <w:sz w:val="18"/>
        </w:rPr>
        <w:t>...</w:t>
        <w:tab/>
      </w:r>
      <w:r>
        <w:rPr>
          <w:color w:val="8C8C8C"/>
          <w:w w:val="145"/>
          <w:sz w:val="18"/>
        </w:rPr>
        <w:t>//</w:t>
      </w:r>
      <w:r>
        <w:rPr>
          <w:color w:val="8C8C8C"/>
          <w:spacing w:val="51"/>
          <w:w w:val="145"/>
          <w:sz w:val="18"/>
        </w:rPr>
        <w:t xml:space="preserve"> </w:t>
      </w:r>
      <w:r>
        <w:rPr>
          <w:color w:val="8C8C8C"/>
          <w:spacing w:val="12"/>
          <w:w w:val="120"/>
          <w:sz w:val="18"/>
        </w:rPr>
        <w:t>other</w:t>
      </w:r>
      <w:r>
        <w:rPr>
          <w:color w:val="8C8C8C"/>
          <w:spacing w:val="63"/>
          <w:w w:val="120"/>
          <w:sz w:val="18"/>
        </w:rPr>
        <w:t xml:space="preserve"> </w:t>
      </w:r>
      <w:r>
        <w:rPr>
          <w:color w:val="8C8C8C"/>
          <w:spacing w:val="12"/>
          <w:w w:val="120"/>
          <w:sz w:val="18"/>
        </w:rPr>
        <w:t>nodes</w:t>
      </w:r>
    </w:p>
    <w:p>
      <w:pPr>
        <w:spacing w:line="219" w:lineRule="exact"/>
        <w:ind w:left="984"/>
        <w:rPr>
          <w:sz w:val="18"/>
        </w:rPr>
      </w:pPr>
      <w:r>
        <w:rPr>
          <w:w w:val="170"/>
          <w:sz w:val="18"/>
        </w:rPr>
        <w:t>]</w:t>
      </w:r>
    </w:p>
    <w:p>
      <w:pPr>
        <w:spacing w:before="114"/>
        <w:ind w:left="975"/>
        <w:rPr>
          <w:sz w:val="20"/>
        </w:rPr>
      </w:pPr>
      <w:r>
        <w:rPr>
          <w:b/>
          <w:w w:val="110"/>
          <w:sz w:val="20"/>
        </w:rPr>
        <w:t>Figure</w:t>
      </w:r>
      <w:r>
        <w:rPr>
          <w:b/>
          <w:spacing w:val="-6"/>
          <w:w w:val="110"/>
          <w:sz w:val="20"/>
        </w:rPr>
        <w:t xml:space="preserve"> </w:t>
      </w:r>
      <w:r>
        <w:rPr>
          <w:b/>
          <w:w w:val="110"/>
          <w:sz w:val="20"/>
        </w:rPr>
        <w:t>4:</w:t>
      </w:r>
      <w:r>
        <w:rPr>
          <w:b/>
          <w:spacing w:val="39"/>
          <w:w w:val="110"/>
          <w:sz w:val="20"/>
        </w:rPr>
        <w:t xml:space="preserve"> </w:t>
      </w:r>
      <w:r>
        <w:rPr>
          <w:w w:val="110"/>
          <w:sz w:val="20"/>
        </w:rPr>
        <w:t>Node-RED</w:t>
      </w:r>
      <w:r>
        <w:rPr>
          <w:spacing w:val="27"/>
          <w:w w:val="110"/>
          <w:sz w:val="20"/>
        </w:rPr>
        <w:t xml:space="preserve"> </w:t>
      </w:r>
      <w:r>
        <w:rPr>
          <w:w w:val="110"/>
          <w:sz w:val="20"/>
        </w:rPr>
        <w:t>flow</w:t>
      </w:r>
      <w:r>
        <w:rPr>
          <w:spacing w:val="28"/>
          <w:w w:val="110"/>
          <w:sz w:val="20"/>
        </w:rPr>
        <w:t xml:space="preserve"> </w:t>
      </w:r>
      <w:r>
        <w:rPr>
          <w:w w:val="110"/>
          <w:sz w:val="20"/>
        </w:rPr>
        <w:t>structure.</w:t>
      </w:r>
    </w:p>
    <w:p>
      <w:pPr>
        <w:pStyle w:val="18"/>
        <w:spacing w:before="3"/>
        <w:rPr>
          <w:sz w:val="27"/>
        </w:rPr>
      </w:pPr>
      <w:r>
        <w:drawing>
          <wp:anchor distT="0" distB="0" distL="0" distR="0" simplePos="0" relativeHeight="22" behindDoc="1" locked="0" layoutInCell="1" hidden="0" allowOverlap="1">
            <wp:simplePos x="0" y="0"/>
            <wp:positionH relativeFrom="page">
              <wp:posOffset>1936093</wp:posOffset>
            </wp:positionH>
            <wp:positionV relativeFrom="paragraph">
              <wp:posOffset>236157</wp:posOffset>
            </wp:positionV>
            <wp:extent cx="3848957" cy="735139"/>
            <wp:effectExtent l="0" t="0" r="0" b="0"/>
            <wp:wrapTopAndBottom/>
            <wp:docPr id="177" name="图片 177"/>
            <wp:cNvGraphicFramePr>
              <a:graphicFrameLocks noChangeAspect="1"/>
            </wp:cNvGraphicFramePr>
            <a:graphic>
              <a:graphicData uri="http://schemas.openxmlformats.org/drawingml/2006/picture">
                <pic:pic>
                  <pic:nvPicPr>
                    <pic:cNvPr id="179" name="图片 179"/>
                    <pic:cNvPicPr/>
                  </pic:nvPicPr>
                  <pic:blipFill>
                    <a:blip r:embed="rId28"/>
                    <a:stretch>
                      <a:fillRect/>
                    </a:stretch>
                  </pic:blipFill>
                  <pic:spPr>
                    <a:xfrm rot="0">
                      <a:off x="0" y="0"/>
                      <a:ext cx="3848957" cy="735139"/>
                    </a:xfrm>
                    <a:prstGeom prst="rect"/>
                    <a:noFill/>
                    <a:ln w="12700" cmpd="sng" cap="flat">
                      <a:noFill/>
                      <a:prstDash val="solid"/>
                      <a:miter/>
                    </a:ln>
                  </pic:spPr>
                </pic:pic>
              </a:graphicData>
            </a:graphic>
          </wp:anchor>
        </w:drawing>
      </w:r>
    </w:p>
    <w:p>
      <w:pPr>
        <w:pStyle w:val="18"/>
        <w:rPr>
          <w:sz w:val="16"/>
        </w:rPr>
      </w:pPr>
    </w:p>
    <w:p>
      <w:pPr>
        <w:pStyle w:val="18"/>
        <w:spacing w:before="1"/>
        <w:rPr>
          <w:sz w:val="29"/>
        </w:rPr>
      </w:pPr>
      <w:bookmarkStart w:id="6" w:name="_bookmark7"/>
      <w:bookmarkEnd w:id="6"/>
    </w:p>
    <w:p>
      <w:pPr>
        <w:pStyle w:val="18"/>
        <w:spacing w:line="235" w:lineRule="auto"/>
        <w:ind w:left="975" w:right="905" w:firstLine="298"/>
        <w:jc w:val="both"/>
        <w:rPr>
          <w:w w:val="104"/>
        </w:rPr>
      </w:pPr>
      <w:r>
        <w:rPr>
          <w:spacing w:val="-1"/>
          <w:w w:val="110"/>
        </w:rPr>
        <w:t xml:space="preserve">In Node-RED, </w:t>
      </w:r>
      <w:r>
        <w:rPr>
          <w:i/>
          <w:spacing w:val="-1"/>
          <w:w w:val="110"/>
        </w:rPr>
        <w:t xml:space="preserve">contexts </w:t>
      </w:r>
      <w:r>
        <w:rPr>
          <w:spacing w:val="-1"/>
          <w:w w:val="110"/>
        </w:rPr>
        <w:t xml:space="preserve">provide a shared communication channel </w:t>
      </w:r>
      <w:r>
        <w:rPr>
          <w:w w:val="110"/>
        </w:rPr>
        <w:t>between</w:t>
      </w:r>
      <w:r>
        <w:rPr>
          <w:spacing w:val="1"/>
          <w:w w:val="110"/>
        </w:rPr>
        <w:t xml:space="preserve"> </w:t>
      </w:r>
      <w:r>
        <w:rPr>
          <w:w w:val="104"/>
        </w:rPr>
        <w:t>different</w:t>
      </w:r>
      <w:r>
        <w:rPr>
          <w:spacing w:val="-5"/>
          <w:w w:val="104"/>
        </w:rPr>
        <w:t xml:space="preserve"> </w:t>
      </w:r>
      <w:r>
        <w:rPr>
          <w:w w:val="104"/>
        </w:rPr>
        <w:t>nodes</w:t>
      </w:r>
      <w:r>
        <w:rPr>
          <w:spacing w:val="-4"/>
          <w:w w:val="104"/>
        </w:rPr>
        <w:t xml:space="preserve"> </w:t>
      </w:r>
      <w:r>
        <w:rPr>
          <w:w w:val="104"/>
        </w:rPr>
        <w:t>without</w:t>
      </w:r>
      <w:r>
        <w:rPr>
          <w:spacing w:val="-4"/>
          <w:w w:val="104"/>
        </w:rPr>
        <w:t xml:space="preserve"> </w:t>
      </w:r>
      <w:r>
        <w:rPr>
          <w:w w:val="104"/>
        </w:rPr>
        <w:t>using</w:t>
      </w:r>
      <w:r>
        <w:rPr>
          <w:spacing w:val="-5"/>
          <w:w w:val="104"/>
        </w:rPr>
        <w:t xml:space="preserve"> </w:t>
      </w:r>
      <w:r>
        <w:rPr>
          <w:w w:val="104"/>
        </w:rPr>
        <w:t>the</w:t>
      </w:r>
      <w:r>
        <w:rPr>
          <w:spacing w:val="-4"/>
          <w:w w:val="104"/>
        </w:rPr>
        <w:t xml:space="preserve"> </w:t>
      </w:r>
      <w:r>
        <w:rPr>
          <w:w w:val="104"/>
        </w:rPr>
        <w:t>explicit</w:t>
      </w:r>
      <w:r>
        <w:rPr>
          <w:spacing w:val="-4"/>
          <w:w w:val="104"/>
        </w:rPr>
        <w:t xml:space="preserve"> </w:t>
      </w:r>
      <w:r>
        <w:rPr>
          <w:w w:val="104"/>
        </w:rPr>
        <w:t>messages</w:t>
      </w:r>
      <w:r>
        <w:rPr>
          <w:spacing w:val="-5"/>
          <w:w w:val="104"/>
        </w:rPr>
        <w:t xml:space="preserve"> </w:t>
      </w:r>
      <w:r>
        <w:rPr>
          <w:w w:val="104"/>
        </w:rPr>
        <w:t>that</w:t>
      </w:r>
      <w:r>
        <w:rPr>
          <w:spacing w:val="-4"/>
          <w:w w:val="104"/>
        </w:rPr>
        <w:t xml:space="preserve"> </w:t>
      </w:r>
      <w:r>
        <w:rPr>
          <w:w w:val="104"/>
        </w:rPr>
        <w:t>pass</w:t>
      </w:r>
      <w:r>
        <w:rPr>
          <w:spacing w:val="-4"/>
          <w:w w:val="104"/>
        </w:rPr>
        <w:t xml:space="preserve"> </w:t>
      </w:r>
      <w:r>
        <w:rPr>
          <w:w w:val="104"/>
        </w:rPr>
        <w:t>through</w:t>
      </w:r>
      <w:r>
        <w:rPr>
          <w:spacing w:val="-5"/>
          <w:w w:val="104"/>
        </w:rPr>
        <w:t xml:space="preserve"> </w:t>
      </w:r>
      <w:r>
        <w:rPr>
          <w:w w:val="104"/>
        </w:rPr>
        <w:t>a</w:t>
      </w:r>
      <w:r>
        <w:rPr>
          <w:spacing w:val="-4"/>
          <w:w w:val="104"/>
        </w:rPr>
        <w:t xml:space="preserve"> </w:t>
      </w:r>
      <w:r>
        <w:rPr>
          <w:w w:val="104"/>
        </w:rPr>
        <w:t>flow</w:t>
      </w:r>
      <w:r>
        <w:rPr>
          <w:spacing w:val="-4"/>
          <w:w w:val="104"/>
        </w:rPr>
        <w:t xml:space="preserve"> </w:t>
      </w:r>
      <w:r>
        <w:rPr>
          <w:w w:val="104"/>
        </w:rPr>
        <w:t>[</w:t>
      </w:r>
      <w:r>
        <w:rPr>
          <w:w w:val="104"/>
        </w:rPr>
        <w:fldChar w:fldCharType="begin"/>
      </w:r>
      <w:r>
        <w:instrText>HYPERLINK  \l "_bookmark56"</w:instrText>
      </w:r>
      <w:r>
        <w:rPr>
          <w:w w:val="104"/>
        </w:rPr>
        <w:fldChar w:fldCharType="separate"/>
      </w:r>
      <w:r>
        <w:rPr>
          <w:w w:val="104"/>
        </w:rPr>
        <w:t>40</w:t>
      </w:r>
      <w:r>
        <w:rPr>
          <w:w w:val="104"/>
        </w:rPr>
        <w:fldChar w:fldCharType="end"/>
      </w:r>
      <w:r>
        <w:rPr>
          <w:w w:val="104"/>
        </w:rPr>
        <w:t>].</w:t>
      </w:r>
      <w:r>
        <w:rPr>
          <w:spacing w:val="-45"/>
          <w:w w:val="104"/>
        </w:rPr>
        <w:t xml:space="preserve"> </w:t>
      </w:r>
      <w:r>
        <w:rPr>
          <w:w w:val="104"/>
        </w:rPr>
        <w:t>Therefore the node wiring visible in the user interface reflects only a part of the</w:t>
      </w:r>
      <w:r>
        <w:rPr>
          <w:spacing w:val="1"/>
          <w:w w:val="104"/>
        </w:rPr>
        <w:t xml:space="preserve"> </w:t>
      </w:r>
      <w:r>
        <w:rPr>
          <w:w w:val="104"/>
        </w:rPr>
        <w:t xml:space="preserve">information </w:t>
      </w:r>
    </w:p>
    <w:p>
      <w:pPr>
        <w:pStyle w:val="18"/>
        <w:spacing w:line="235" w:lineRule="auto"/>
        <w:ind w:left="975" w:right="905" w:firstLine="0"/>
        <w:jc w:val="both"/>
      </w:pPr>
      <w:r>
        <w:rPr>
          <w:w w:val="104"/>
        </w:rPr>
        <w:t>flows that are possible in the flow. It introduces an implicit channel</w:t>
      </w:r>
      <w:r>
        <w:rPr>
          <w:spacing w:val="1"/>
          <w:w w:val="104"/>
        </w:rPr>
        <w:t xml:space="preserve"> </w:t>
      </w:r>
      <w:r>
        <w:rPr>
          <w:w w:val="110"/>
        </w:rPr>
        <w:t>that is not visible to the user via the graphical interface of a flow. Node-RED</w:t>
      </w:r>
      <w:r>
        <w:rPr>
          <w:spacing w:val="1"/>
          <w:w w:val="110"/>
        </w:rPr>
        <w:t xml:space="preserve"> </w:t>
      </w:r>
      <w:r>
        <w:rPr>
          <w:w w:val="104"/>
        </w:rPr>
        <w:t>defines three scope levels for the contexts</w:t>
      </w:r>
    </w:p>
    <w:p>
      <w:pPr>
        <w:spacing w:line="235" w:lineRule="auto"/>
        <w:jc w:val="both"/>
        <w:sectPr>
          <w:pgSz w:w="12240" w:h="15840"/>
          <w:pgMar w:top="2040" w:right="1720" w:bottom="280" w:left="1720" w:header="1843" w:footer="0" w:gutter="0"/>
          <w:docGrid w:linePitch="312" w:charSpace="0"/>
        </w:sectPr>
      </w:pPr>
    </w:p>
    <w:p>
      <w:pPr>
        <w:pStyle w:val="18"/>
      </w:pPr>
    </w:p>
    <w:p>
      <w:pPr>
        <w:pStyle w:val="18"/>
        <w:spacing w:before="11"/>
        <w:rPr>
          <w:sz w:val="18"/>
        </w:rPr>
      </w:pPr>
    </w:p>
    <w:p>
      <w:pPr>
        <w:pStyle w:val="18"/>
        <w:ind w:left="1041"/>
      </w:pPr>
    </w:p>
    <w:p>
      <w:pPr>
        <w:pStyle w:val="19"/>
        <w:numPr>
          <w:ilvl w:val="2"/>
          <w:numId w:val="2"/>
        </w:numPr>
        <w:tabs>
          <w:tab w:val="left" w:pos="5987"/>
          <w:tab w:val="left" w:pos="5988"/>
        </w:tabs>
        <w:spacing w:before="52" w:line="240" w:lineRule="auto"/>
        <w:ind w:left="5987" w:hanging="3455"/>
        <w:rPr>
          <w:b/>
          <w:sz w:val="18"/>
        </w:rPr>
      </w:pPr>
      <w:bookmarkStart w:id="7" w:name="_bookmark9"/>
      <w:bookmarkEnd w:id="7"/>
      <w:r>
        <w:rPr>
          <w:b/>
          <w:w w:val="135"/>
          <w:sz w:val="18"/>
        </w:rPr>
        <w:t>(b)</w:t>
      </w:r>
    </w:p>
    <w:p>
      <w:pPr>
        <w:pStyle w:val="18"/>
        <w:spacing w:line="235" w:lineRule="auto"/>
        <w:ind w:left="975" w:right="904"/>
        <w:jc w:val="both"/>
        <w:rPr>
          <w:w w:val="104"/>
        </w:rPr>
      </w:pPr>
    </w:p>
    <w:p>
      <w:pPr>
        <w:pStyle w:val="18"/>
        <w:spacing w:line="235" w:lineRule="auto"/>
        <w:ind w:left="975" w:right="904"/>
        <w:jc w:val="both"/>
        <w:rPr>
          <w:w w:val="104"/>
        </w:rPr>
      </w:pPr>
    </w:p>
    <w:p>
      <w:pPr>
        <w:pStyle w:val="18"/>
        <w:spacing w:line="235" w:lineRule="auto"/>
        <w:ind w:left="975" w:right="904"/>
        <w:jc w:val="both"/>
        <w:rPr>
          <w:w w:val="104"/>
        </w:rPr>
      </w:pPr>
      <w:r>
        <mc:AlternateContent>
          <mc:Choice Requires="wps">
            <w:drawing>
              <wp:inline distT="0" distB="0" distL="114298" distR="114298">
                <wp:extent cx="2102485" cy="1051560"/>
                <wp:effectExtent l="0" t="0" r="0" b="0"/>
                <wp:docPr id="180" name="组合 180"/>
                <wp:cNvGraphicFramePr>
                  <a:graphicFrameLocks noChangeAspect="0"/>
                </wp:cNvGraphicFramePr>
                <a:graphic>
                  <a:graphicData uri="http://schemas.microsoft.com/office/word/2010/wordprocessingGroup">
                    <wpg:wgp>
                      <wpg:cNvPr id="181" name="组合 181"/>
                      <wpg:cNvGrpSpPr/>
                      <wpg:grpSpPr>
                        <a:xfrm rot="0">
                          <a:off x="0" y="0"/>
                          <a:ext cx="2102485" cy="1051560"/>
                          <a:chOff x="0" y="0"/>
                          <a:chExt cx="2102485" cy="1051560"/>
                        </a:xfrm>
                        <a:prstGeom prst="rect"/>
                        <a:solidFill>
                          <a:srgbClr val="FFFFFF"/>
                        </a:solidFill>
                        <a:ln w="12700" cmpd="sng" cap="flat">
                          <a:solidFill>
                            <a:srgbClr val="000000"/>
                          </a:solidFill>
                          <a:prstDash val="solid"/>
                          <a:miter/>
                        </a:ln>
                      </wpg:grpSpPr>
                      <wps:wsp>
                        <wps:cNvPr id="182" name="曲线 182"/>
                        <wps:cNvSpPr/>
                        <wps:spPr>
                          <a:xfrm rot="0">
                            <a:off x="0" y="0"/>
                            <a:ext cx="2102485" cy="1051560"/>
                          </a:xfrm>
                          <a:custGeom>
                            <a:gdLst>
                              <a:gd name="T1" fmla="*/ 0 w 21600"/>
                              <a:gd name="T2" fmla="*/ 0 h 21600"/>
                              <a:gd name="T3" fmla="*/ 21600 w 21600"/>
                              <a:gd name="T4" fmla="*/ 21600 h 21600"/>
                            </a:gdLst>
                            <a:rect l="T1" t="T2" r="T3" b="T4"/>
                            <a:pathLst>
                              <a:path w="21600" h="21600">
                                <a:moveTo>
                                  <a:pt x="652" y="0"/>
                                </a:moveTo>
                                <a:lnTo>
                                  <a:pt x="20947" y="0"/>
                                </a:lnTo>
                                <a:lnTo>
                                  <a:pt x="20993" y="0"/>
                                </a:lnTo>
                                <a:lnTo>
                                  <a:pt x="21032" y="13"/>
                                </a:lnTo>
                                <a:lnTo>
                                  <a:pt x="21078" y="26"/>
                                </a:lnTo>
                                <a:lnTo>
                                  <a:pt x="21117" y="39"/>
                                </a:lnTo>
                                <a:lnTo>
                                  <a:pt x="21156" y="65"/>
                                </a:lnTo>
                                <a:lnTo>
                                  <a:pt x="21195" y="104"/>
                                </a:lnTo>
                                <a:lnTo>
                                  <a:pt x="21234" y="130"/>
                                </a:lnTo>
                                <a:lnTo>
                                  <a:pt x="21273" y="169"/>
                                </a:lnTo>
                                <a:lnTo>
                                  <a:pt x="21547" y="808"/>
                                </a:lnTo>
                                <a:lnTo>
                                  <a:pt x="21600" y="1304"/>
                                </a:lnTo>
                                <a:lnTo>
                                  <a:pt x="21600" y="20295"/>
                                </a:lnTo>
                                <a:lnTo>
                                  <a:pt x="21600" y="20386"/>
                                </a:lnTo>
                                <a:lnTo>
                                  <a:pt x="21593" y="20465"/>
                                </a:lnTo>
                                <a:lnTo>
                                  <a:pt x="21586" y="20556"/>
                                </a:lnTo>
                                <a:lnTo>
                                  <a:pt x="21580" y="20634"/>
                                </a:lnTo>
                                <a:lnTo>
                                  <a:pt x="21345" y="21326"/>
                                </a:lnTo>
                                <a:lnTo>
                                  <a:pt x="21195" y="21495"/>
                                </a:lnTo>
                                <a:lnTo>
                                  <a:pt x="21156" y="21521"/>
                                </a:lnTo>
                                <a:lnTo>
                                  <a:pt x="21117" y="21547"/>
                                </a:lnTo>
                                <a:lnTo>
                                  <a:pt x="21078" y="21573"/>
                                </a:lnTo>
                                <a:lnTo>
                                  <a:pt x="21032" y="21586"/>
                                </a:lnTo>
                                <a:lnTo>
                                  <a:pt x="20993" y="21599"/>
                                </a:lnTo>
                                <a:lnTo>
                                  <a:pt x="20947" y="21599"/>
                                </a:lnTo>
                                <a:lnTo>
                                  <a:pt x="652" y="21599"/>
                                </a:lnTo>
                                <a:lnTo>
                                  <a:pt x="606" y="21599"/>
                                </a:lnTo>
                                <a:lnTo>
                                  <a:pt x="567" y="21586"/>
                                </a:lnTo>
                                <a:lnTo>
                                  <a:pt x="521" y="21573"/>
                                </a:lnTo>
                                <a:lnTo>
                                  <a:pt x="482" y="21547"/>
                                </a:lnTo>
                                <a:lnTo>
                                  <a:pt x="443" y="21521"/>
                                </a:lnTo>
                                <a:lnTo>
                                  <a:pt x="404" y="21495"/>
                                </a:lnTo>
                                <a:lnTo>
                                  <a:pt x="365" y="21456"/>
                                </a:lnTo>
                                <a:lnTo>
                                  <a:pt x="326" y="21417"/>
                                </a:lnTo>
                                <a:lnTo>
                                  <a:pt x="287" y="21378"/>
                                </a:lnTo>
                                <a:lnTo>
                                  <a:pt x="254" y="21326"/>
                                </a:lnTo>
                                <a:lnTo>
                                  <a:pt x="110" y="21013"/>
                                </a:lnTo>
                                <a:lnTo>
                                  <a:pt x="84" y="20947"/>
                                </a:lnTo>
                                <a:lnTo>
                                  <a:pt x="65" y="20869"/>
                                </a:lnTo>
                                <a:lnTo>
                                  <a:pt x="52" y="20791"/>
                                </a:lnTo>
                                <a:lnTo>
                                  <a:pt x="32" y="20713"/>
                                </a:lnTo>
                                <a:lnTo>
                                  <a:pt x="19" y="20634"/>
                                </a:lnTo>
                                <a:lnTo>
                                  <a:pt x="13" y="20556"/>
                                </a:lnTo>
                                <a:lnTo>
                                  <a:pt x="6" y="20465"/>
                                </a:lnTo>
                                <a:lnTo>
                                  <a:pt x="0" y="20386"/>
                                </a:lnTo>
                                <a:lnTo>
                                  <a:pt x="0" y="20295"/>
                                </a:lnTo>
                                <a:lnTo>
                                  <a:pt x="0" y="1304"/>
                                </a:lnTo>
                                <a:lnTo>
                                  <a:pt x="136" y="508"/>
                                </a:lnTo>
                                <a:lnTo>
                                  <a:pt x="287" y="221"/>
                                </a:lnTo>
                                <a:lnTo>
                                  <a:pt x="326" y="169"/>
                                </a:lnTo>
                                <a:lnTo>
                                  <a:pt x="365" y="130"/>
                                </a:lnTo>
                                <a:lnTo>
                                  <a:pt x="404" y="104"/>
                                </a:lnTo>
                                <a:lnTo>
                                  <a:pt x="443" y="65"/>
                                </a:lnTo>
                                <a:lnTo>
                                  <a:pt x="482" y="39"/>
                                </a:lnTo>
                                <a:lnTo>
                                  <a:pt x="521" y="26"/>
                                </a:lnTo>
                                <a:lnTo>
                                  <a:pt x="567" y="13"/>
                                </a:lnTo>
                                <a:lnTo>
                                  <a:pt x="606" y="0"/>
                                </a:lnTo>
                                <a:lnTo>
                                  <a:pt x="652" y="0"/>
                                </a:lnTo>
                                <a:close/>
                              </a:path>
                            </a:pathLst>
                          </a:custGeom>
                          <a:noFill/>
                          <a:ln w="2919" cmpd="sng" cap="flat">
                            <a:solidFill>
                              <a:srgbClr val="000000"/>
                            </a:solidFill>
                            <a:prstDash val="solid"/>
                            <a:miter/>
                          </a:ln>
                        </wps:spPr>
                        <wps:bodyPr vert="horz" wrap="square" lIns="91440" tIns="45720" rIns="91440" bIns="45720" anchor="t" anchorCtr="0" upright="0">
                          <a:noAutofit/>
                        </wps:bodyPr>
                      </wps:wsp>
                      <wps:wsp>
                        <wps:cNvPr id="183" name="曲线 183"/>
                        <wps:cNvSpPr/>
                        <wps:spPr>
                          <a:xfrm rot="0">
                            <a:off x="58419" y="102235"/>
                            <a:ext cx="2014855" cy="920114"/>
                          </a:xfrm>
                          <a:custGeom>
                            <a:gdLst>
                              <a:gd name="T1" fmla="*/ 0 w 21600"/>
                              <a:gd name="T2" fmla="*/ 0 h 21600"/>
                              <a:gd name="T3" fmla="*/ 21600 w 21600"/>
                              <a:gd name="T4" fmla="*/ 21600 h 21600"/>
                            </a:gdLst>
                            <a:rect l="T1" t="T2" r="T3" b="T4"/>
                            <a:pathLst>
                              <a:path w="21600" h="21600">
                                <a:moveTo>
                                  <a:pt x="21048" y="21599"/>
                                </a:moveTo>
                                <a:lnTo>
                                  <a:pt x="551" y="21599"/>
                                </a:lnTo>
                                <a:lnTo>
                                  <a:pt x="517" y="21585"/>
                                </a:lnTo>
                                <a:lnTo>
                                  <a:pt x="149" y="21152"/>
                                </a:lnTo>
                                <a:lnTo>
                                  <a:pt x="0" y="20377"/>
                                </a:lnTo>
                                <a:lnTo>
                                  <a:pt x="0" y="1207"/>
                                </a:lnTo>
                                <a:lnTo>
                                  <a:pt x="204" y="327"/>
                                </a:lnTo>
                                <a:lnTo>
                                  <a:pt x="551" y="0"/>
                                </a:lnTo>
                                <a:lnTo>
                                  <a:pt x="592" y="0"/>
                                </a:lnTo>
                                <a:lnTo>
                                  <a:pt x="21048" y="0"/>
                                </a:lnTo>
                                <a:lnTo>
                                  <a:pt x="21450" y="447"/>
                                </a:lnTo>
                                <a:lnTo>
                                  <a:pt x="21600" y="1207"/>
                                </a:lnTo>
                                <a:lnTo>
                                  <a:pt x="21600" y="20377"/>
                                </a:lnTo>
                                <a:lnTo>
                                  <a:pt x="21395" y="21272"/>
                                </a:lnTo>
                                <a:lnTo>
                                  <a:pt x="21082" y="21585"/>
                                </a:lnTo>
                                <a:lnTo>
                                  <a:pt x="21048" y="21599"/>
                                </a:lnTo>
                                <a:close/>
                              </a:path>
                            </a:pathLst>
                          </a:custGeom>
                          <a:solidFill>
                            <a:srgbClr val="FAFAFA"/>
                          </a:solidFill>
                          <a:ln w="12700" cmpd="sng" cap="flat">
                            <a:noFill/>
                            <a:prstDash val="solid"/>
                            <a:miter/>
                          </a:ln>
                        </wps:spPr>
                        <wps:bodyPr vert="horz" wrap="square" lIns="91440" tIns="45720" rIns="91440" bIns="45720" anchor="t" anchorCtr="0" upright="0">
                          <a:noAutofit/>
                        </wps:bodyPr>
                      </wps:wsp>
                      <wps:wsp>
                        <wps:cNvPr id="184" name="曲线 184"/>
                        <wps:cNvSpPr/>
                        <wps:spPr>
                          <a:xfrm rot="0">
                            <a:off x="58419" y="102235"/>
                            <a:ext cx="2014855" cy="920114"/>
                          </a:xfrm>
                          <a:custGeom>
                            <a:gdLst>
                              <a:gd name="T1" fmla="*/ 0 w 21600"/>
                              <a:gd name="T2" fmla="*/ 0 h 21600"/>
                              <a:gd name="T3" fmla="*/ 21600 w 21600"/>
                              <a:gd name="T4" fmla="*/ 21600 h 21600"/>
                            </a:gdLst>
                            <a:rect l="T1" t="T2" r="T3" b="T4"/>
                            <a:pathLst>
                              <a:path w="21600" h="21600">
                                <a:moveTo>
                                  <a:pt x="592" y="0"/>
                                </a:moveTo>
                                <a:lnTo>
                                  <a:pt x="21007" y="0"/>
                                </a:lnTo>
                                <a:lnTo>
                                  <a:pt x="21048" y="0"/>
                                </a:lnTo>
                                <a:lnTo>
                                  <a:pt x="21082" y="14"/>
                                </a:lnTo>
                                <a:lnTo>
                                  <a:pt x="21123" y="29"/>
                                </a:lnTo>
                                <a:lnTo>
                                  <a:pt x="21157" y="44"/>
                                </a:lnTo>
                                <a:lnTo>
                                  <a:pt x="21198" y="74"/>
                                </a:lnTo>
                                <a:lnTo>
                                  <a:pt x="21518" y="655"/>
                                </a:lnTo>
                                <a:lnTo>
                                  <a:pt x="21600" y="1296"/>
                                </a:lnTo>
                                <a:lnTo>
                                  <a:pt x="21600" y="20303"/>
                                </a:lnTo>
                                <a:lnTo>
                                  <a:pt x="21552" y="20795"/>
                                </a:lnTo>
                                <a:lnTo>
                                  <a:pt x="21538" y="20869"/>
                                </a:lnTo>
                                <a:lnTo>
                                  <a:pt x="21232" y="21495"/>
                                </a:lnTo>
                                <a:lnTo>
                                  <a:pt x="21198" y="21525"/>
                                </a:lnTo>
                                <a:lnTo>
                                  <a:pt x="21007" y="21599"/>
                                </a:lnTo>
                                <a:lnTo>
                                  <a:pt x="592" y="21599"/>
                                </a:lnTo>
                                <a:lnTo>
                                  <a:pt x="204" y="21272"/>
                                </a:lnTo>
                                <a:lnTo>
                                  <a:pt x="176" y="21212"/>
                                </a:lnTo>
                                <a:lnTo>
                                  <a:pt x="149" y="21152"/>
                                </a:lnTo>
                                <a:lnTo>
                                  <a:pt x="122" y="21093"/>
                                </a:lnTo>
                                <a:lnTo>
                                  <a:pt x="102" y="21018"/>
                                </a:lnTo>
                                <a:lnTo>
                                  <a:pt x="81" y="20944"/>
                                </a:lnTo>
                                <a:lnTo>
                                  <a:pt x="61" y="20869"/>
                                </a:lnTo>
                                <a:lnTo>
                                  <a:pt x="47" y="20795"/>
                                </a:lnTo>
                                <a:lnTo>
                                  <a:pt x="34" y="20720"/>
                                </a:lnTo>
                                <a:lnTo>
                                  <a:pt x="20" y="20631"/>
                                </a:lnTo>
                                <a:lnTo>
                                  <a:pt x="13" y="20556"/>
                                </a:lnTo>
                                <a:lnTo>
                                  <a:pt x="6" y="20467"/>
                                </a:lnTo>
                                <a:lnTo>
                                  <a:pt x="0" y="20377"/>
                                </a:lnTo>
                                <a:lnTo>
                                  <a:pt x="0" y="20303"/>
                                </a:lnTo>
                                <a:lnTo>
                                  <a:pt x="0" y="1296"/>
                                </a:lnTo>
                                <a:lnTo>
                                  <a:pt x="0" y="1207"/>
                                </a:lnTo>
                                <a:lnTo>
                                  <a:pt x="6" y="1132"/>
                                </a:lnTo>
                                <a:lnTo>
                                  <a:pt x="176" y="387"/>
                                </a:lnTo>
                                <a:lnTo>
                                  <a:pt x="204" y="327"/>
                                </a:lnTo>
                                <a:lnTo>
                                  <a:pt x="551" y="0"/>
                                </a:lnTo>
                                <a:lnTo>
                                  <a:pt x="592" y="0"/>
                                </a:lnTo>
                                <a:close/>
                              </a:path>
                            </a:pathLst>
                          </a:custGeom>
                          <a:noFill/>
                          <a:ln w="2919" cmpd="sng" cap="flat">
                            <a:solidFill>
                              <a:srgbClr val="666666"/>
                            </a:solidFill>
                            <a:prstDash val="solid"/>
                            <a:miter/>
                          </a:ln>
                        </wps:spPr>
                        <wps:bodyPr vert="horz" wrap="square" lIns="91440" tIns="45720" rIns="91440" bIns="45720" anchor="t" anchorCtr="0" upright="0">
                          <a:noAutofit/>
                        </wps:bodyPr>
                      </wps:wsp>
                      <wps:wsp>
                        <wps:cNvPr id="185" name="矩形 185"/>
                        <wps:cNvSpPr/>
                        <wps:spPr>
                          <a:xfrm rot="0">
                            <a:off x="204470" y="262889"/>
                            <a:ext cx="525780" cy="701040"/>
                          </a:xfrm>
                          <a:prstGeom prst="rect"/>
                          <a:solidFill>
                            <a:srgbClr val="ECECEC"/>
                          </a:solidFill>
                          <a:ln w="12700" cmpd="sng" cap="flat">
                            <a:noFill/>
                            <a:prstDash val="solid"/>
                            <a:miter/>
                          </a:ln>
                        </wps:spPr>
                        <wps:bodyPr vert="horz" wrap="square" lIns="91440" tIns="45720" rIns="91440" bIns="45720" anchor="t" anchorCtr="0" upright="0">
                          <a:noAutofit/>
                        </wps:bodyPr>
                      </wps:wsp>
                      <wps:wsp>
                        <wps:cNvPr id="186" name="矩形 186"/>
                        <wps:cNvSpPr/>
                        <wps:spPr>
                          <a:xfrm rot="0">
                            <a:off x="204470" y="262889"/>
                            <a:ext cx="525780" cy="701040"/>
                          </a:xfrm>
                          <a:prstGeom prst="rect"/>
                          <a:noFill/>
                          <a:ln w="2919" cmpd="sng" cap="flat">
                            <a:solidFill>
                              <a:srgbClr val="666666"/>
                            </a:solidFill>
                            <a:prstDash val="solid"/>
                            <a:miter/>
                          </a:ln>
                        </wps:spPr>
                        <wps:bodyPr vert="horz" wrap="square" lIns="91440" tIns="45720" rIns="91440" bIns="45720" anchor="t" anchorCtr="0" upright="0">
                          <a:noAutofit/>
                        </wps:bodyPr>
                      </wps:wsp>
                      <wps:wsp>
                        <wps:cNvPr id="187" name="曲线 187"/>
                        <wps:cNvSpPr/>
                        <wps:spPr>
                          <a:xfrm rot="0">
                            <a:off x="204470" y="262889"/>
                            <a:ext cx="525780" cy="1269"/>
                          </a:xfrm>
                          <a:custGeom>
                            <a:gdLst>
                              <a:gd name="T1" fmla="*/ 0 w 21600"/>
                              <a:gd name="T2" fmla="*/ 0 h 21600"/>
                              <a:gd name="T3" fmla="*/ 21600 w 21600"/>
                              <a:gd name="T4" fmla="*/ 21604 h 21600"/>
                            </a:gdLst>
                            <a:rect l="T1" t="T2" r="T3" b="T4"/>
                            <a:pathLst>
                              <a:path w="21600" h="21600">
                                <a:moveTo>
                                  <a:pt x="21599" y="0"/>
                                </a:moveTo>
                                <a:lnTo>
                                  <a:pt x="0" y="0"/>
                                </a:lnTo>
                                <a:lnTo>
                                  <a:pt x="21599" y="0"/>
                                </a:lnTo>
                                <a:close/>
                              </a:path>
                            </a:pathLst>
                          </a:custGeom>
                          <a:solidFill>
                            <a:srgbClr val="000000">
                              <a:alpha val="5000"/>
                            </a:srgbClr>
                          </a:solidFill>
                          <a:ln w="12700" cmpd="sng" cap="flat">
                            <a:noFill/>
                            <a:prstDash val="solid"/>
                            <a:miter/>
                          </a:ln>
                        </wps:spPr>
                        <wps:bodyPr vert="horz" wrap="square" lIns="91440" tIns="45720" rIns="91440" bIns="45720" anchor="t" anchorCtr="0" upright="0">
                          <a:noAutofit/>
                        </wps:bodyPr>
                      </wps:wsp>
                      <wps:wsp>
                        <wps:cNvPr id="188" name="曲线 188"/>
                        <wps:cNvSpPr/>
                        <wps:spPr>
                          <a:xfrm rot="0">
                            <a:off x="204470" y="262889"/>
                            <a:ext cx="1269" cy="701040"/>
                          </a:xfrm>
                          <a:custGeom>
                            <a:gdLst>
                              <a:gd name="T1" fmla="*/ 0 w 21600"/>
                              <a:gd name="T2" fmla="*/ 0 h 21600"/>
                              <a:gd name="T3" fmla="*/ 21599 w 21600"/>
                              <a:gd name="T4" fmla="*/ 21600 h 21600"/>
                            </a:gdLst>
                            <a:rect l="T1" t="T2" r="T3" b="T4"/>
                            <a:pathLst>
                              <a:path w="21600" h="21600">
                                <a:moveTo>
                                  <a:pt x="0" y="21600"/>
                                </a:moveTo>
                                <a:lnTo>
                                  <a:pt x="0" y="0"/>
                                </a:lnTo>
                                <a:lnTo>
                                  <a:pt x="0" y="21600"/>
                                </a:lnTo>
                                <a:close/>
                              </a:path>
                            </a:pathLst>
                          </a:custGeom>
                          <a:solidFill>
                            <a:srgbClr val="000000">
                              <a:alpha val="10000"/>
                            </a:srgbClr>
                          </a:solidFill>
                          <a:ln w="12700" cmpd="sng" cap="flat">
                            <a:noFill/>
                            <a:prstDash val="solid"/>
                            <a:miter/>
                          </a:ln>
                        </wps:spPr>
                        <wps:bodyPr vert="horz" wrap="square" lIns="91440" tIns="45720" rIns="91440" bIns="45720" anchor="t" anchorCtr="0" upright="0">
                          <a:noAutofit/>
                        </wps:bodyPr>
                      </wps:wsp>
                      <wps:wsp>
                        <wps:cNvPr id="189" name=" 189"/>
                        <wps:cNvSpPr/>
                        <wps:spPr>
                          <a:xfrm rot="0">
                            <a:off x="204470" y="262889"/>
                            <a:ext cx="525780" cy="701040"/>
                          </a:xfrm>
                          <a:custGeom>
                            <a:gdLst>
                              <a:gd name="T1" fmla="*/ 0 w 21600"/>
                              <a:gd name="T2" fmla="*/ 0 h 21600"/>
                              <a:gd name="T3" fmla="*/ 21600 w 21600"/>
                              <a:gd name="T4" fmla="*/ 21600 h 21600"/>
                            </a:gdLst>
                            <a:rect l="T1" t="T2" r="T3" b="T4"/>
                            <a:pathLst>
                              <a:path w="21600" h="21600">
                                <a:moveTo>
                                  <a:pt x="0" y="21598"/>
                                </a:moveTo>
                                <a:lnTo>
                                  <a:pt x="0" y="-1"/>
                                </a:lnTo>
                              </a:path>
                              <a:path w="21600" h="21600">
                                <a:moveTo>
                                  <a:pt x="0" y="-1"/>
                                </a:moveTo>
                                <a:lnTo>
                                  <a:pt x="21599" y="-1"/>
                                </a:lnTo>
                              </a:path>
                            </a:pathLst>
                          </a:custGeom>
                          <a:noFill/>
                          <a:ln w="2919" cmpd="sng" cap="flat">
                            <a:solidFill>
                              <a:srgbClr val="666666"/>
                            </a:solidFill>
                            <a:prstDash val="solid"/>
                            <a:miter/>
                          </a:ln>
                        </wps:spPr>
                        <wps:bodyPr vert="horz" wrap="square" lIns="91440" tIns="45720" rIns="91440" bIns="45720" anchor="t" anchorCtr="0" upright="0">
                          <a:noAutofit/>
                        </wps:bodyPr>
                      </wps:wsp>
                      <wps:wsp>
                        <wps:cNvPr id="190" name="矩形 190"/>
                        <wps:cNvSpPr/>
                        <wps:spPr>
                          <a:xfrm rot="0">
                            <a:off x="963295" y="262889"/>
                            <a:ext cx="1051560" cy="701040"/>
                          </a:xfrm>
                          <a:prstGeom prst="rect"/>
                          <a:solidFill>
                            <a:srgbClr val="ECECEC"/>
                          </a:solidFill>
                          <a:ln w="12700" cmpd="sng" cap="flat">
                            <a:noFill/>
                            <a:prstDash val="solid"/>
                            <a:miter/>
                          </a:ln>
                        </wps:spPr>
                        <wps:bodyPr vert="horz" wrap="square" lIns="91440" tIns="45720" rIns="91440" bIns="45720" anchor="t" anchorCtr="0" upright="0">
                          <a:noAutofit/>
                        </wps:bodyPr>
                      </wps:wsp>
                      <wps:wsp>
                        <wps:cNvPr id="191" name="矩形 191"/>
                        <wps:cNvSpPr/>
                        <wps:spPr>
                          <a:xfrm rot="0">
                            <a:off x="963295" y="262889"/>
                            <a:ext cx="1051560" cy="701040"/>
                          </a:xfrm>
                          <a:prstGeom prst="rect"/>
                          <a:noFill/>
                          <a:ln w="2919" cmpd="sng" cap="flat">
                            <a:solidFill>
                              <a:srgbClr val="666666"/>
                            </a:solidFill>
                            <a:prstDash val="solid"/>
                            <a:miter/>
                          </a:ln>
                        </wps:spPr>
                        <wps:bodyPr vert="horz" wrap="square" lIns="91440" tIns="45720" rIns="91440" bIns="45720" anchor="t" anchorCtr="0" upright="0">
                          <a:noAutofit/>
                        </wps:bodyPr>
                      </wps:wsp>
                      <wps:wsp>
                        <wps:cNvPr id="192" name="曲线 192"/>
                        <wps:cNvSpPr/>
                        <wps:spPr>
                          <a:xfrm rot="0">
                            <a:off x="963295" y="262889"/>
                            <a:ext cx="1051560" cy="1269"/>
                          </a:xfrm>
                          <a:custGeom>
                            <a:gdLst>
                              <a:gd name="T1" fmla="*/ 0 w 21600"/>
                              <a:gd name="T2" fmla="*/ 0 h 21600"/>
                              <a:gd name="T3" fmla="*/ 21600 w 21600"/>
                              <a:gd name="T4" fmla="*/ 21604 h 21600"/>
                            </a:gdLst>
                            <a:rect l="T1" t="T2" r="T3" b="T4"/>
                            <a:pathLst>
                              <a:path w="21600" h="21600">
                                <a:moveTo>
                                  <a:pt x="21599" y="0"/>
                                </a:moveTo>
                                <a:lnTo>
                                  <a:pt x="0" y="0"/>
                                </a:lnTo>
                                <a:lnTo>
                                  <a:pt x="21599" y="0"/>
                                </a:lnTo>
                                <a:close/>
                              </a:path>
                            </a:pathLst>
                          </a:custGeom>
                          <a:solidFill>
                            <a:srgbClr val="000000">
                              <a:alpha val="5000"/>
                            </a:srgbClr>
                          </a:solidFill>
                          <a:ln w="12700" cmpd="sng" cap="flat">
                            <a:noFill/>
                            <a:prstDash val="solid"/>
                            <a:miter/>
                          </a:ln>
                        </wps:spPr>
                        <wps:bodyPr vert="horz" wrap="square" lIns="91440" tIns="45720" rIns="91440" bIns="45720" anchor="t" anchorCtr="0" upright="0">
                          <a:noAutofit/>
                        </wps:bodyPr>
                      </wps:wsp>
                      <wps:wsp>
                        <wps:cNvPr id="193" name="曲线 193"/>
                        <wps:cNvSpPr/>
                        <wps:spPr>
                          <a:xfrm rot="0">
                            <a:off x="963295" y="262889"/>
                            <a:ext cx="1270" cy="701040"/>
                          </a:xfrm>
                          <a:custGeom>
                            <a:gdLst>
                              <a:gd name="T1" fmla="*/ 0 w 21600"/>
                              <a:gd name="T2" fmla="*/ 0 h 21600"/>
                              <a:gd name="T3" fmla="*/ 21599 w 21600"/>
                              <a:gd name="T4" fmla="*/ 21600 h 21600"/>
                            </a:gdLst>
                            <a:rect l="T1" t="T2" r="T3" b="T4"/>
                            <a:pathLst>
                              <a:path w="21600" h="21600">
                                <a:moveTo>
                                  <a:pt x="0" y="21600"/>
                                </a:moveTo>
                                <a:lnTo>
                                  <a:pt x="0" y="0"/>
                                </a:lnTo>
                                <a:lnTo>
                                  <a:pt x="0" y="21600"/>
                                </a:lnTo>
                                <a:close/>
                              </a:path>
                            </a:pathLst>
                          </a:custGeom>
                          <a:solidFill>
                            <a:srgbClr val="000000">
                              <a:alpha val="10000"/>
                            </a:srgbClr>
                          </a:solidFill>
                          <a:ln w="12700" cmpd="sng" cap="flat">
                            <a:noFill/>
                            <a:prstDash val="solid"/>
                            <a:miter/>
                          </a:ln>
                        </wps:spPr>
                        <wps:bodyPr vert="horz" wrap="square" lIns="91440" tIns="45720" rIns="91440" bIns="45720" anchor="t" anchorCtr="0" upright="0">
                          <a:noAutofit/>
                        </wps:bodyPr>
                      </wps:wsp>
                      <wps:wsp>
                        <wps:cNvPr id="194" name=" 194"/>
                        <wps:cNvSpPr/>
                        <wps:spPr>
                          <a:xfrm rot="0">
                            <a:off x="963295" y="262889"/>
                            <a:ext cx="1051560" cy="701040"/>
                          </a:xfrm>
                          <a:custGeom>
                            <a:gdLst>
                              <a:gd name="T1" fmla="*/ 0 w 21600"/>
                              <a:gd name="T2" fmla="*/ 0 h 21600"/>
                              <a:gd name="T3" fmla="*/ 21600 w 21600"/>
                              <a:gd name="T4" fmla="*/ 21600 h 21600"/>
                            </a:gdLst>
                            <a:rect l="T1" t="T2" r="T3" b="T4"/>
                            <a:pathLst>
                              <a:path w="21600" h="21600">
                                <a:moveTo>
                                  <a:pt x="0" y="21598"/>
                                </a:moveTo>
                                <a:lnTo>
                                  <a:pt x="0" y="-1"/>
                                </a:lnTo>
                              </a:path>
                              <a:path w="21600" h="21600">
                                <a:moveTo>
                                  <a:pt x="0" y="-1"/>
                                </a:moveTo>
                                <a:lnTo>
                                  <a:pt x="21586" y="-1"/>
                                </a:lnTo>
                              </a:path>
                            </a:pathLst>
                          </a:custGeom>
                          <a:noFill/>
                          <a:ln w="2919" cmpd="sng" cap="flat">
                            <a:solidFill>
                              <a:srgbClr val="666666"/>
                            </a:solidFill>
                            <a:prstDash val="solid"/>
                            <a:miter/>
                          </a:ln>
                        </wps:spPr>
                        <wps:bodyPr vert="horz" wrap="square" lIns="91440" tIns="45720" rIns="91440" bIns="45720" anchor="t" anchorCtr="0" upright="0">
                          <a:noAutofit/>
                        </wps:bodyPr>
                      </wps:wsp>
                      <wps:wsp>
                        <wps:cNvPr id="195" name=" 195"/>
                        <wps:cNvSpPr/>
                        <wps:spPr>
                          <a:xfrm rot="0">
                            <a:off x="732789" y="514985"/>
                            <a:ext cx="212090" cy="20955"/>
                          </a:xfrm>
                          <a:custGeom>
                            <a:gdLst>
                              <a:gd name="T1" fmla="*/ 0 w 21600"/>
                              <a:gd name="T2" fmla="*/ 0 h 21600"/>
                              <a:gd name="T3" fmla="*/ 21600 w 21600"/>
                              <a:gd name="T4" fmla="*/ 21600 h 21600"/>
                            </a:gdLst>
                            <a:rect l="T1" t="T2" r="T3" b="T4"/>
                            <a:pathLst>
                              <a:path w="21600" h="21600">
                                <a:moveTo>
                                  <a:pt x="2459" y="9160"/>
                                </a:moveTo>
                                <a:lnTo>
                                  <a:pt x="1615" y="9160"/>
                                </a:lnTo>
                                <a:lnTo>
                                  <a:pt x="2071" y="29"/>
                                </a:lnTo>
                                <a:lnTo>
                                  <a:pt x="5" y="10535"/>
                                </a:lnTo>
                                <a:lnTo>
                                  <a:pt x="2071" y="20942"/>
                                </a:lnTo>
                                <a:lnTo>
                                  <a:pt x="1615" y="11811"/>
                                </a:lnTo>
                                <a:lnTo>
                                  <a:pt x="2459" y="11811"/>
                                </a:lnTo>
                                <a:lnTo>
                                  <a:pt x="2459" y="9160"/>
                                </a:lnTo>
                                <a:close/>
                              </a:path>
                              <a:path w="21600" h="21600">
                                <a:moveTo>
                                  <a:pt x="4205" y="9160"/>
                                </a:moveTo>
                                <a:lnTo>
                                  <a:pt x="3361" y="9160"/>
                                </a:lnTo>
                                <a:lnTo>
                                  <a:pt x="3361" y="11811"/>
                                </a:lnTo>
                                <a:lnTo>
                                  <a:pt x="4205" y="11811"/>
                                </a:lnTo>
                                <a:lnTo>
                                  <a:pt x="4205" y="9160"/>
                                </a:lnTo>
                                <a:close/>
                              </a:path>
                              <a:path w="21600" h="21600">
                                <a:moveTo>
                                  <a:pt x="6009" y="9160"/>
                                </a:moveTo>
                                <a:lnTo>
                                  <a:pt x="5107" y="9160"/>
                                </a:lnTo>
                                <a:lnTo>
                                  <a:pt x="5107" y="11811"/>
                                </a:lnTo>
                                <a:lnTo>
                                  <a:pt x="6009" y="11811"/>
                                </a:lnTo>
                                <a:lnTo>
                                  <a:pt x="6009" y="9160"/>
                                </a:lnTo>
                                <a:close/>
                              </a:path>
                              <a:path w="21600" h="21600">
                                <a:moveTo>
                                  <a:pt x="7823" y="9160"/>
                                </a:moveTo>
                                <a:lnTo>
                                  <a:pt x="6921" y="9160"/>
                                </a:lnTo>
                                <a:lnTo>
                                  <a:pt x="6921" y="11811"/>
                                </a:lnTo>
                                <a:lnTo>
                                  <a:pt x="7823" y="11811"/>
                                </a:lnTo>
                                <a:lnTo>
                                  <a:pt x="7823" y="9160"/>
                                </a:lnTo>
                                <a:close/>
                              </a:path>
                              <a:path w="21600" h="21600">
                                <a:moveTo>
                                  <a:pt x="9569" y="9160"/>
                                </a:moveTo>
                                <a:lnTo>
                                  <a:pt x="8667" y="9160"/>
                                </a:lnTo>
                                <a:lnTo>
                                  <a:pt x="8667" y="11811"/>
                                </a:lnTo>
                                <a:lnTo>
                                  <a:pt x="9569" y="11811"/>
                                </a:lnTo>
                                <a:lnTo>
                                  <a:pt x="9569" y="9160"/>
                                </a:lnTo>
                                <a:close/>
                              </a:path>
                              <a:path w="21600" h="21600">
                                <a:moveTo>
                                  <a:pt x="11383" y="9160"/>
                                </a:moveTo>
                                <a:lnTo>
                                  <a:pt x="10481" y="9160"/>
                                </a:lnTo>
                                <a:lnTo>
                                  <a:pt x="10472" y="11811"/>
                                </a:lnTo>
                                <a:lnTo>
                                  <a:pt x="11374" y="11811"/>
                                </a:lnTo>
                                <a:lnTo>
                                  <a:pt x="11383" y="9160"/>
                                </a:lnTo>
                                <a:close/>
                              </a:path>
                              <a:path w="21600" h="21600">
                                <a:moveTo>
                                  <a:pt x="13130" y="9160"/>
                                </a:moveTo>
                                <a:lnTo>
                                  <a:pt x="12286" y="9160"/>
                                </a:lnTo>
                                <a:lnTo>
                                  <a:pt x="12286" y="11811"/>
                                </a:lnTo>
                                <a:lnTo>
                                  <a:pt x="13130" y="11811"/>
                                </a:lnTo>
                                <a:lnTo>
                                  <a:pt x="13130" y="9160"/>
                                </a:lnTo>
                                <a:close/>
                              </a:path>
                              <a:path w="21600" h="21600">
                                <a:moveTo>
                                  <a:pt x="14934" y="9160"/>
                                </a:moveTo>
                                <a:lnTo>
                                  <a:pt x="14032" y="9160"/>
                                </a:lnTo>
                                <a:lnTo>
                                  <a:pt x="14032" y="11811"/>
                                </a:lnTo>
                                <a:lnTo>
                                  <a:pt x="14934" y="11811"/>
                                </a:lnTo>
                                <a:lnTo>
                                  <a:pt x="14934" y="9160"/>
                                </a:lnTo>
                                <a:close/>
                              </a:path>
                              <a:path w="21600" h="21600">
                                <a:moveTo>
                                  <a:pt x="16748" y="9160"/>
                                </a:moveTo>
                                <a:lnTo>
                                  <a:pt x="15846" y="9160"/>
                                </a:lnTo>
                                <a:lnTo>
                                  <a:pt x="15846" y="11811"/>
                                </a:lnTo>
                                <a:lnTo>
                                  <a:pt x="16748" y="11811"/>
                                </a:lnTo>
                                <a:lnTo>
                                  <a:pt x="16748" y="9160"/>
                                </a:lnTo>
                                <a:close/>
                              </a:path>
                              <a:path w="21600" h="21600">
                                <a:moveTo>
                                  <a:pt x="18494" y="9160"/>
                                </a:moveTo>
                                <a:lnTo>
                                  <a:pt x="17592" y="9160"/>
                                </a:lnTo>
                                <a:lnTo>
                                  <a:pt x="17592" y="11811"/>
                                </a:lnTo>
                                <a:lnTo>
                                  <a:pt x="18494" y="11811"/>
                                </a:lnTo>
                                <a:lnTo>
                                  <a:pt x="18494" y="9160"/>
                                </a:lnTo>
                                <a:close/>
                              </a:path>
                              <a:path w="21600" h="21600">
                                <a:moveTo>
                                  <a:pt x="20308" y="9160"/>
                                </a:moveTo>
                                <a:lnTo>
                                  <a:pt x="19406" y="9160"/>
                                </a:lnTo>
                                <a:lnTo>
                                  <a:pt x="19396" y="11811"/>
                                </a:lnTo>
                                <a:lnTo>
                                  <a:pt x="20298" y="11811"/>
                                </a:lnTo>
                                <a:lnTo>
                                  <a:pt x="20308" y="9160"/>
                                </a:lnTo>
                                <a:close/>
                              </a:path>
                              <a:path w="21600" h="21600">
                                <a:moveTo>
                                  <a:pt x="21530" y="9160"/>
                                </a:moveTo>
                                <a:lnTo>
                                  <a:pt x="21210" y="9160"/>
                                </a:lnTo>
                                <a:lnTo>
                                  <a:pt x="21210" y="11811"/>
                                </a:lnTo>
                                <a:lnTo>
                                  <a:pt x="21530" y="11811"/>
                                </a:lnTo>
                                <a:lnTo>
                                  <a:pt x="21530" y="9160"/>
                                </a:lnTo>
                                <a:close/>
                              </a:path>
                            </a:pathLst>
                          </a:custGeom>
                          <a:solidFill>
                            <a:srgbClr val="000000"/>
                          </a:solidFill>
                          <a:ln w="12700" cmpd="sng" cap="flat">
                            <a:noFill/>
                            <a:prstDash val="solid"/>
                            <a:miter/>
                          </a:ln>
                        </wps:spPr>
                        <wps:bodyPr vert="horz" wrap="square" lIns="91440" tIns="45720" rIns="91440" bIns="45720" anchor="t" anchorCtr="0" upright="0">
                          <a:noAutofit/>
                        </wps:bodyPr>
                      </wps:wsp>
                      <wps:wsp>
                        <wps:cNvPr id="196" name="曲线 196"/>
                        <wps:cNvSpPr/>
                        <wps:spPr>
                          <a:xfrm rot="0">
                            <a:off x="732789" y="514985"/>
                            <a:ext cx="20955" cy="20955"/>
                          </a:xfrm>
                          <a:custGeom>
                            <a:gdLst>
                              <a:gd name="T1" fmla="*/ 0 w 21600"/>
                              <a:gd name="T2" fmla="*/ 0 h 21600"/>
                              <a:gd name="T3" fmla="*/ 21600 w 21600"/>
                              <a:gd name="T4" fmla="*/ 21600 h 21600"/>
                            </a:gdLst>
                            <a:rect l="T1" t="T2" r="T3" b="T4"/>
                            <a:pathLst>
                              <a:path w="21600" h="21600">
                                <a:moveTo>
                                  <a:pt x="0" y="10799"/>
                                </a:moveTo>
                                <a:lnTo>
                                  <a:pt x="21600" y="0"/>
                                </a:lnTo>
                                <a:lnTo>
                                  <a:pt x="16199" y="10799"/>
                                </a:lnTo>
                                <a:lnTo>
                                  <a:pt x="21600" y="21599"/>
                                </a:lnTo>
                                <a:lnTo>
                                  <a:pt x="0" y="10799"/>
                                </a:lnTo>
                                <a:close/>
                              </a:path>
                            </a:pathLst>
                          </a:custGeom>
                          <a:noFill/>
                          <a:ln w="2919" cmpd="sng" cap="flat">
                            <a:solidFill>
                              <a:srgbClr val="000000"/>
                            </a:solidFill>
                            <a:prstDash val="solid"/>
                            <a:miter/>
                          </a:ln>
                        </wps:spPr>
                        <wps:bodyPr vert="horz" wrap="square" lIns="91440" tIns="45720" rIns="91440" bIns="45720" anchor="t" anchorCtr="0" upright="0">
                          <a:noAutofit/>
                        </wps:bodyPr>
                      </wps:wsp>
                      <wps:wsp>
                        <wps:cNvPr id="197" name="曲线 197"/>
                        <wps:cNvSpPr/>
                        <wps:spPr>
                          <a:xfrm rot="0">
                            <a:off x="939800" y="514985"/>
                            <a:ext cx="20955" cy="20955"/>
                          </a:xfrm>
                          <a:custGeom>
                            <a:gdLst>
                              <a:gd name="T1" fmla="*/ 0 w 21600"/>
                              <a:gd name="T2" fmla="*/ 0 h 21600"/>
                              <a:gd name="T3" fmla="*/ 21600 w 21600"/>
                              <a:gd name="T4" fmla="*/ 21600 h 21600"/>
                            </a:gdLst>
                            <a:rect l="T1" t="T2" r="T3" b="T4"/>
                            <a:pathLst>
                              <a:path w="21600" h="21600">
                                <a:moveTo>
                                  <a:pt x="0" y="21599"/>
                                </a:moveTo>
                                <a:lnTo>
                                  <a:pt x="5400" y="10799"/>
                                </a:lnTo>
                                <a:lnTo>
                                  <a:pt x="0" y="0"/>
                                </a:lnTo>
                                <a:lnTo>
                                  <a:pt x="21600" y="10799"/>
                                </a:lnTo>
                                <a:lnTo>
                                  <a:pt x="0" y="21599"/>
                                </a:lnTo>
                                <a:close/>
                              </a:path>
                            </a:pathLst>
                          </a:custGeom>
                          <a:solidFill>
                            <a:srgbClr val="000000"/>
                          </a:solidFill>
                          <a:ln w="12700" cmpd="sng" cap="flat">
                            <a:noFill/>
                            <a:prstDash val="solid"/>
                            <a:miter/>
                          </a:ln>
                        </wps:spPr>
                        <wps:bodyPr vert="horz" wrap="square" lIns="91440" tIns="45720" rIns="91440" bIns="45720" anchor="t" anchorCtr="0" upright="0">
                          <a:noAutofit/>
                        </wps:bodyPr>
                      </wps:wsp>
                      <wps:wsp>
                        <wps:cNvPr id="198" name="曲线 198"/>
                        <wps:cNvSpPr/>
                        <wps:spPr>
                          <a:xfrm rot="0">
                            <a:off x="939800" y="514985"/>
                            <a:ext cx="20955" cy="20955"/>
                          </a:xfrm>
                          <a:custGeom>
                            <a:gdLst>
                              <a:gd name="T1" fmla="*/ 0 w 21600"/>
                              <a:gd name="T2" fmla="*/ 0 h 21600"/>
                              <a:gd name="T3" fmla="*/ 21600 w 21600"/>
                              <a:gd name="T4" fmla="*/ 21600 h 21600"/>
                            </a:gdLst>
                            <a:rect l="T1" t="T2" r="T3" b="T4"/>
                            <a:pathLst>
                              <a:path w="21600" h="21600">
                                <a:moveTo>
                                  <a:pt x="21600" y="10799"/>
                                </a:moveTo>
                                <a:lnTo>
                                  <a:pt x="0" y="21599"/>
                                </a:lnTo>
                                <a:lnTo>
                                  <a:pt x="5400" y="10799"/>
                                </a:lnTo>
                                <a:lnTo>
                                  <a:pt x="0" y="0"/>
                                </a:lnTo>
                                <a:lnTo>
                                  <a:pt x="21600" y="10799"/>
                                </a:lnTo>
                                <a:close/>
                              </a:path>
                            </a:pathLst>
                          </a:custGeom>
                          <a:noFill/>
                          <a:ln w="2919" cmpd="sng" cap="flat">
                            <a:solidFill>
                              <a:srgbClr val="000000"/>
                            </a:solidFill>
                            <a:prstDash val="solid"/>
                            <a:miter/>
                          </a:ln>
                        </wps:spPr>
                        <wps:bodyPr vert="horz" wrap="square" lIns="91440" tIns="45720" rIns="91440" bIns="45720" anchor="t" anchorCtr="0" upright="0">
                          <a:noAutofit/>
                        </wps:bodyPr>
                      </wps:wsp>
                      <wps:wsp>
                        <wps:cNvPr id="199" name="曲线 199"/>
                        <wps:cNvSpPr/>
                        <wps:spPr>
                          <a:xfrm rot="0">
                            <a:off x="992505" y="408939"/>
                            <a:ext cx="350520" cy="233679"/>
                          </a:xfrm>
                          <a:custGeom>
                            <a:gdLst>
                              <a:gd name="T1" fmla="*/ 0 w 21600"/>
                              <a:gd name="T2" fmla="*/ 0 h 21600"/>
                              <a:gd name="T3" fmla="*/ 21600 w 21600"/>
                              <a:gd name="T4" fmla="*/ 21600 h 21600"/>
                            </a:gdLst>
                            <a:rect l="T1" t="T2" r="T3" b="T4"/>
                            <a:pathLst>
                              <a:path w="21600" h="21600">
                                <a:moveTo>
                                  <a:pt x="11133" y="21600"/>
                                </a:moveTo>
                                <a:lnTo>
                                  <a:pt x="10427" y="21600"/>
                                </a:lnTo>
                                <a:lnTo>
                                  <a:pt x="10074" y="21600"/>
                                </a:lnTo>
                                <a:lnTo>
                                  <a:pt x="7330" y="21013"/>
                                </a:lnTo>
                                <a:lnTo>
                                  <a:pt x="4508" y="19545"/>
                                </a:lnTo>
                                <a:lnTo>
                                  <a:pt x="2195" y="17373"/>
                                </a:lnTo>
                                <a:lnTo>
                                  <a:pt x="666" y="14615"/>
                                </a:lnTo>
                                <a:lnTo>
                                  <a:pt x="0" y="11152"/>
                                </a:lnTo>
                                <a:lnTo>
                                  <a:pt x="0" y="10447"/>
                                </a:lnTo>
                                <a:lnTo>
                                  <a:pt x="666" y="6984"/>
                                </a:lnTo>
                                <a:lnTo>
                                  <a:pt x="2195" y="4226"/>
                                </a:lnTo>
                                <a:lnTo>
                                  <a:pt x="4194" y="2230"/>
                                </a:lnTo>
                                <a:lnTo>
                                  <a:pt x="6977" y="704"/>
                                </a:lnTo>
                                <a:lnTo>
                                  <a:pt x="9369" y="58"/>
                                </a:lnTo>
                                <a:lnTo>
                                  <a:pt x="10427" y="0"/>
                                </a:lnTo>
                                <a:lnTo>
                                  <a:pt x="11133" y="0"/>
                                </a:lnTo>
                                <a:lnTo>
                                  <a:pt x="13602" y="352"/>
                                </a:lnTo>
                                <a:lnTo>
                                  <a:pt x="16190" y="1467"/>
                                </a:lnTo>
                                <a:lnTo>
                                  <a:pt x="18699" y="3404"/>
                                </a:lnTo>
                                <a:lnTo>
                                  <a:pt x="20502" y="6045"/>
                                </a:lnTo>
                                <a:lnTo>
                                  <a:pt x="21521" y="9391"/>
                                </a:lnTo>
                                <a:lnTo>
                                  <a:pt x="21600" y="10447"/>
                                </a:lnTo>
                                <a:lnTo>
                                  <a:pt x="21600" y="10800"/>
                                </a:lnTo>
                                <a:lnTo>
                                  <a:pt x="21600" y="11152"/>
                                </a:lnTo>
                                <a:lnTo>
                                  <a:pt x="20933" y="14615"/>
                                </a:lnTo>
                                <a:lnTo>
                                  <a:pt x="19365" y="17373"/>
                                </a:lnTo>
                                <a:lnTo>
                                  <a:pt x="17366" y="19369"/>
                                </a:lnTo>
                                <a:lnTo>
                                  <a:pt x="14622" y="20895"/>
                                </a:lnTo>
                                <a:lnTo>
                                  <a:pt x="12191" y="21482"/>
                                </a:lnTo>
                                <a:lnTo>
                                  <a:pt x="11486" y="21600"/>
                                </a:lnTo>
                                <a:lnTo>
                                  <a:pt x="11133" y="21600"/>
                                </a:lnTo>
                                <a:close/>
                              </a:path>
                            </a:pathLst>
                          </a:custGeom>
                          <a:solidFill>
                            <a:srgbClr val="FFFFFF"/>
                          </a:solidFill>
                          <a:ln w="12700" cmpd="sng" cap="flat">
                            <a:noFill/>
                            <a:prstDash val="solid"/>
                            <a:miter/>
                          </a:ln>
                        </wps:spPr>
                        <wps:bodyPr vert="horz" wrap="square" lIns="91440" tIns="45720" rIns="91440" bIns="45720" anchor="t" anchorCtr="0" upright="0">
                          <a:noAutofit/>
                        </wps:bodyPr>
                      </wps:wsp>
                      <wps:wsp>
                        <wps:cNvPr id="200" name="曲线 200"/>
                        <wps:cNvSpPr/>
                        <wps:spPr>
                          <a:xfrm rot="0">
                            <a:off x="992505" y="408939"/>
                            <a:ext cx="350520" cy="233679"/>
                          </a:xfrm>
                          <a:custGeom>
                            <a:gdLst>
                              <a:gd name="T1" fmla="*/ 0 w 21600"/>
                              <a:gd name="T2" fmla="*/ 0 h 21600"/>
                              <a:gd name="T3" fmla="*/ 21600 w 21600"/>
                              <a:gd name="T4" fmla="*/ 21600 h 21600"/>
                            </a:gdLst>
                            <a:rect l="T1" t="T2" r="T3" b="T4"/>
                            <a:pathLst>
                              <a:path w="21600" h="21600">
                                <a:moveTo>
                                  <a:pt x="21600" y="10800"/>
                                </a:moveTo>
                                <a:lnTo>
                                  <a:pt x="21600" y="11152"/>
                                </a:lnTo>
                                <a:lnTo>
                                  <a:pt x="21600" y="11504"/>
                                </a:lnTo>
                                <a:lnTo>
                                  <a:pt x="21560" y="11856"/>
                                </a:lnTo>
                                <a:lnTo>
                                  <a:pt x="21521" y="12208"/>
                                </a:lnTo>
                                <a:lnTo>
                                  <a:pt x="21482" y="12560"/>
                                </a:lnTo>
                                <a:lnTo>
                                  <a:pt x="21403" y="12913"/>
                                </a:lnTo>
                                <a:lnTo>
                                  <a:pt x="21325" y="13265"/>
                                </a:lnTo>
                                <a:lnTo>
                                  <a:pt x="20776" y="14908"/>
                                </a:lnTo>
                                <a:lnTo>
                                  <a:pt x="20659" y="15260"/>
                                </a:lnTo>
                                <a:lnTo>
                                  <a:pt x="19796" y="16786"/>
                                </a:lnTo>
                                <a:lnTo>
                                  <a:pt x="19600" y="17080"/>
                                </a:lnTo>
                                <a:lnTo>
                                  <a:pt x="18463" y="18430"/>
                                </a:lnTo>
                                <a:lnTo>
                                  <a:pt x="18189" y="18665"/>
                                </a:lnTo>
                                <a:lnTo>
                                  <a:pt x="17915" y="18900"/>
                                </a:lnTo>
                                <a:lnTo>
                                  <a:pt x="17640" y="19134"/>
                                </a:lnTo>
                                <a:lnTo>
                                  <a:pt x="17366" y="19369"/>
                                </a:lnTo>
                                <a:lnTo>
                                  <a:pt x="17091" y="19545"/>
                                </a:lnTo>
                                <a:lnTo>
                                  <a:pt x="16817" y="19780"/>
                                </a:lnTo>
                                <a:lnTo>
                                  <a:pt x="16503" y="19956"/>
                                </a:lnTo>
                                <a:lnTo>
                                  <a:pt x="16190" y="20132"/>
                                </a:lnTo>
                                <a:lnTo>
                                  <a:pt x="15876" y="20308"/>
                                </a:lnTo>
                                <a:lnTo>
                                  <a:pt x="15602" y="20484"/>
                                </a:lnTo>
                                <a:lnTo>
                                  <a:pt x="15249" y="20660"/>
                                </a:lnTo>
                                <a:lnTo>
                                  <a:pt x="14935" y="20778"/>
                                </a:lnTo>
                                <a:lnTo>
                                  <a:pt x="14622" y="20895"/>
                                </a:lnTo>
                                <a:lnTo>
                                  <a:pt x="14269" y="21013"/>
                                </a:lnTo>
                                <a:lnTo>
                                  <a:pt x="13955" y="21130"/>
                                </a:lnTo>
                                <a:lnTo>
                                  <a:pt x="13602" y="21247"/>
                                </a:lnTo>
                                <a:lnTo>
                                  <a:pt x="13250" y="21306"/>
                                </a:lnTo>
                                <a:lnTo>
                                  <a:pt x="12897" y="21365"/>
                                </a:lnTo>
                                <a:lnTo>
                                  <a:pt x="12544" y="21423"/>
                                </a:lnTo>
                                <a:lnTo>
                                  <a:pt x="12191" y="21482"/>
                                </a:lnTo>
                                <a:lnTo>
                                  <a:pt x="11838" y="21541"/>
                                </a:lnTo>
                                <a:lnTo>
                                  <a:pt x="11486" y="21600"/>
                                </a:lnTo>
                                <a:lnTo>
                                  <a:pt x="11133" y="21600"/>
                                </a:lnTo>
                                <a:lnTo>
                                  <a:pt x="10780" y="21600"/>
                                </a:lnTo>
                                <a:lnTo>
                                  <a:pt x="10427" y="21600"/>
                                </a:lnTo>
                                <a:lnTo>
                                  <a:pt x="10074" y="21600"/>
                                </a:lnTo>
                                <a:lnTo>
                                  <a:pt x="9721" y="21541"/>
                                </a:lnTo>
                                <a:lnTo>
                                  <a:pt x="9369" y="21482"/>
                                </a:lnTo>
                                <a:lnTo>
                                  <a:pt x="9016" y="21423"/>
                                </a:lnTo>
                                <a:lnTo>
                                  <a:pt x="8702" y="21365"/>
                                </a:lnTo>
                                <a:lnTo>
                                  <a:pt x="8349" y="21306"/>
                                </a:lnTo>
                                <a:lnTo>
                                  <a:pt x="7997" y="21247"/>
                                </a:lnTo>
                                <a:lnTo>
                                  <a:pt x="7644" y="21130"/>
                                </a:lnTo>
                                <a:lnTo>
                                  <a:pt x="7330" y="21013"/>
                                </a:lnTo>
                                <a:lnTo>
                                  <a:pt x="6977" y="20895"/>
                                </a:lnTo>
                                <a:lnTo>
                                  <a:pt x="6664" y="20778"/>
                                </a:lnTo>
                                <a:lnTo>
                                  <a:pt x="6350" y="20660"/>
                                </a:lnTo>
                                <a:lnTo>
                                  <a:pt x="5997" y="20484"/>
                                </a:lnTo>
                                <a:lnTo>
                                  <a:pt x="5684" y="20308"/>
                                </a:lnTo>
                                <a:lnTo>
                                  <a:pt x="5370" y="20132"/>
                                </a:lnTo>
                                <a:lnTo>
                                  <a:pt x="5096" y="19956"/>
                                </a:lnTo>
                                <a:lnTo>
                                  <a:pt x="4782" y="19780"/>
                                </a:lnTo>
                                <a:lnTo>
                                  <a:pt x="4508" y="19545"/>
                                </a:lnTo>
                                <a:lnTo>
                                  <a:pt x="4194" y="19369"/>
                                </a:lnTo>
                                <a:lnTo>
                                  <a:pt x="3920" y="19134"/>
                                </a:lnTo>
                                <a:lnTo>
                                  <a:pt x="3645" y="18900"/>
                                </a:lnTo>
                                <a:lnTo>
                                  <a:pt x="1607" y="16493"/>
                                </a:lnTo>
                                <a:lnTo>
                                  <a:pt x="431" y="13910"/>
                                </a:lnTo>
                                <a:lnTo>
                                  <a:pt x="352" y="13617"/>
                                </a:lnTo>
                                <a:lnTo>
                                  <a:pt x="274" y="13265"/>
                                </a:lnTo>
                                <a:lnTo>
                                  <a:pt x="196" y="12913"/>
                                </a:lnTo>
                                <a:lnTo>
                                  <a:pt x="117" y="12560"/>
                                </a:lnTo>
                                <a:lnTo>
                                  <a:pt x="78" y="12208"/>
                                </a:lnTo>
                                <a:lnTo>
                                  <a:pt x="39" y="11856"/>
                                </a:lnTo>
                                <a:lnTo>
                                  <a:pt x="0" y="11504"/>
                                </a:lnTo>
                                <a:lnTo>
                                  <a:pt x="0" y="11152"/>
                                </a:lnTo>
                                <a:lnTo>
                                  <a:pt x="0" y="10800"/>
                                </a:lnTo>
                                <a:lnTo>
                                  <a:pt x="0" y="10447"/>
                                </a:lnTo>
                                <a:lnTo>
                                  <a:pt x="0" y="10095"/>
                                </a:lnTo>
                                <a:lnTo>
                                  <a:pt x="39" y="9743"/>
                                </a:lnTo>
                                <a:lnTo>
                                  <a:pt x="78" y="9391"/>
                                </a:lnTo>
                                <a:lnTo>
                                  <a:pt x="431" y="7689"/>
                                </a:lnTo>
                                <a:lnTo>
                                  <a:pt x="548" y="7336"/>
                                </a:lnTo>
                                <a:lnTo>
                                  <a:pt x="1254" y="5693"/>
                                </a:lnTo>
                                <a:lnTo>
                                  <a:pt x="1411" y="5399"/>
                                </a:lnTo>
                                <a:lnTo>
                                  <a:pt x="2430" y="3932"/>
                                </a:lnTo>
                                <a:lnTo>
                                  <a:pt x="2665" y="3697"/>
                                </a:lnTo>
                                <a:lnTo>
                                  <a:pt x="4782" y="1819"/>
                                </a:lnTo>
                                <a:lnTo>
                                  <a:pt x="5684" y="1291"/>
                                </a:lnTo>
                                <a:lnTo>
                                  <a:pt x="5997" y="1115"/>
                                </a:lnTo>
                                <a:lnTo>
                                  <a:pt x="8349" y="293"/>
                                </a:lnTo>
                                <a:lnTo>
                                  <a:pt x="9721" y="58"/>
                                </a:lnTo>
                                <a:lnTo>
                                  <a:pt x="10074" y="0"/>
                                </a:lnTo>
                                <a:lnTo>
                                  <a:pt x="10427" y="0"/>
                                </a:lnTo>
                                <a:lnTo>
                                  <a:pt x="10780" y="0"/>
                                </a:lnTo>
                                <a:lnTo>
                                  <a:pt x="11133" y="0"/>
                                </a:lnTo>
                                <a:lnTo>
                                  <a:pt x="11486" y="0"/>
                                </a:lnTo>
                                <a:lnTo>
                                  <a:pt x="11838" y="58"/>
                                </a:lnTo>
                                <a:lnTo>
                                  <a:pt x="12191" y="58"/>
                                </a:lnTo>
                                <a:lnTo>
                                  <a:pt x="14622" y="704"/>
                                </a:lnTo>
                                <a:lnTo>
                                  <a:pt x="14935" y="821"/>
                                </a:lnTo>
                                <a:lnTo>
                                  <a:pt x="15249" y="939"/>
                                </a:lnTo>
                                <a:lnTo>
                                  <a:pt x="15602" y="1115"/>
                                </a:lnTo>
                                <a:lnTo>
                                  <a:pt x="15876" y="1291"/>
                                </a:lnTo>
                                <a:lnTo>
                                  <a:pt x="16190" y="1467"/>
                                </a:lnTo>
                                <a:lnTo>
                                  <a:pt x="18463" y="3169"/>
                                </a:lnTo>
                                <a:lnTo>
                                  <a:pt x="18699" y="3404"/>
                                </a:lnTo>
                                <a:lnTo>
                                  <a:pt x="18934" y="3697"/>
                                </a:lnTo>
                                <a:lnTo>
                                  <a:pt x="19169" y="3932"/>
                                </a:lnTo>
                                <a:lnTo>
                                  <a:pt x="19365" y="4226"/>
                                </a:lnTo>
                                <a:lnTo>
                                  <a:pt x="19600" y="4519"/>
                                </a:lnTo>
                                <a:lnTo>
                                  <a:pt x="19796" y="4813"/>
                                </a:lnTo>
                                <a:lnTo>
                                  <a:pt x="19992" y="5106"/>
                                </a:lnTo>
                                <a:lnTo>
                                  <a:pt x="20776" y="6691"/>
                                </a:lnTo>
                                <a:lnTo>
                                  <a:pt x="20933" y="6984"/>
                                </a:lnTo>
                                <a:lnTo>
                                  <a:pt x="21403" y="8686"/>
                                </a:lnTo>
                                <a:lnTo>
                                  <a:pt x="21482" y="9039"/>
                                </a:lnTo>
                                <a:lnTo>
                                  <a:pt x="21521" y="9391"/>
                                </a:lnTo>
                                <a:lnTo>
                                  <a:pt x="21560" y="9743"/>
                                </a:lnTo>
                                <a:lnTo>
                                  <a:pt x="21600" y="10095"/>
                                </a:lnTo>
                                <a:lnTo>
                                  <a:pt x="21600" y="10447"/>
                                </a:lnTo>
                                <a:lnTo>
                                  <a:pt x="21600" y="10800"/>
                                </a:lnTo>
                                <a:close/>
                              </a:path>
                            </a:pathLst>
                          </a:custGeom>
                          <a:noFill/>
                          <a:ln w="2919" cmpd="sng" cap="flat">
                            <a:solidFill>
                              <a:srgbClr val="000000"/>
                            </a:solidFill>
                            <a:prstDash val="solid"/>
                            <a:miter/>
                          </a:ln>
                        </wps:spPr>
                        <wps:bodyPr vert="horz" wrap="square" lIns="91440" tIns="45720" rIns="91440" bIns="45720" anchor="t" anchorCtr="0" upright="0">
                          <a:noAutofit/>
                        </wps:bodyPr>
                      </wps:wsp>
                      <wps:wsp>
                        <wps:cNvPr id="201" name="曲线 201"/>
                        <wps:cNvSpPr/>
                        <wps:spPr>
                          <a:xfrm rot="0">
                            <a:off x="1633220" y="407035"/>
                            <a:ext cx="350519" cy="233680"/>
                          </a:xfrm>
                          <a:custGeom>
                            <a:gdLst>
                              <a:gd name="T1" fmla="*/ 0 w 21600"/>
                              <a:gd name="T2" fmla="*/ 0 h 21600"/>
                              <a:gd name="T3" fmla="*/ 21600 w 21600"/>
                              <a:gd name="T4" fmla="*/ 21600 h 21600"/>
                            </a:gdLst>
                            <a:rect l="T1" t="T2" r="T3" b="T4"/>
                            <a:pathLst>
                              <a:path w="21600" h="21600">
                                <a:moveTo>
                                  <a:pt x="11152" y="21599"/>
                                </a:moveTo>
                                <a:lnTo>
                                  <a:pt x="10447" y="21599"/>
                                </a:lnTo>
                                <a:lnTo>
                                  <a:pt x="10095" y="21541"/>
                                </a:lnTo>
                                <a:lnTo>
                                  <a:pt x="7317" y="21013"/>
                                </a:lnTo>
                                <a:lnTo>
                                  <a:pt x="4499" y="19545"/>
                                </a:lnTo>
                                <a:lnTo>
                                  <a:pt x="2230" y="17373"/>
                                </a:lnTo>
                                <a:lnTo>
                                  <a:pt x="665" y="14556"/>
                                </a:lnTo>
                                <a:lnTo>
                                  <a:pt x="0" y="11152"/>
                                </a:lnTo>
                                <a:lnTo>
                                  <a:pt x="0" y="10447"/>
                                </a:lnTo>
                                <a:lnTo>
                                  <a:pt x="665" y="6984"/>
                                </a:lnTo>
                                <a:lnTo>
                                  <a:pt x="2230" y="4226"/>
                                </a:lnTo>
                                <a:lnTo>
                                  <a:pt x="4226" y="2230"/>
                                </a:lnTo>
                                <a:lnTo>
                                  <a:pt x="6965" y="645"/>
                                </a:lnTo>
                                <a:lnTo>
                                  <a:pt x="9391" y="58"/>
                                </a:lnTo>
                                <a:lnTo>
                                  <a:pt x="10447" y="0"/>
                                </a:lnTo>
                                <a:lnTo>
                                  <a:pt x="11152" y="0"/>
                                </a:lnTo>
                                <a:lnTo>
                                  <a:pt x="13578" y="352"/>
                                </a:lnTo>
                                <a:lnTo>
                                  <a:pt x="16199" y="1408"/>
                                </a:lnTo>
                                <a:lnTo>
                                  <a:pt x="18665" y="3404"/>
                                </a:lnTo>
                                <a:lnTo>
                                  <a:pt x="20465" y="5986"/>
                                </a:lnTo>
                                <a:lnTo>
                                  <a:pt x="21482" y="9391"/>
                                </a:lnTo>
                                <a:lnTo>
                                  <a:pt x="21599" y="10447"/>
                                </a:lnTo>
                                <a:lnTo>
                                  <a:pt x="21599" y="10799"/>
                                </a:lnTo>
                                <a:lnTo>
                                  <a:pt x="21599" y="11152"/>
                                </a:lnTo>
                                <a:lnTo>
                                  <a:pt x="20895" y="14556"/>
                                </a:lnTo>
                                <a:lnTo>
                                  <a:pt x="19369" y="17373"/>
                                </a:lnTo>
                                <a:lnTo>
                                  <a:pt x="17373" y="19369"/>
                                </a:lnTo>
                                <a:lnTo>
                                  <a:pt x="14595" y="20895"/>
                                </a:lnTo>
                                <a:lnTo>
                                  <a:pt x="12208" y="21482"/>
                                </a:lnTo>
                                <a:lnTo>
                                  <a:pt x="11504" y="21541"/>
                                </a:lnTo>
                                <a:lnTo>
                                  <a:pt x="11152" y="21599"/>
                                </a:lnTo>
                                <a:close/>
                              </a:path>
                            </a:pathLst>
                          </a:custGeom>
                          <a:solidFill>
                            <a:srgbClr val="F7CDCC"/>
                          </a:solidFill>
                          <a:ln w="12700" cmpd="sng" cap="flat">
                            <a:noFill/>
                            <a:prstDash val="solid"/>
                            <a:miter/>
                          </a:ln>
                        </wps:spPr>
                        <wps:bodyPr vert="horz" wrap="square" lIns="91440" tIns="45720" rIns="91440" bIns="45720" anchor="t" anchorCtr="0" upright="0">
                          <a:noAutofit/>
                        </wps:bodyPr>
                      </wps:wsp>
                      <wps:wsp>
                        <wps:cNvPr id="202" name="曲线 202"/>
                        <wps:cNvSpPr/>
                        <wps:spPr>
                          <a:xfrm rot="0">
                            <a:off x="1633220" y="407035"/>
                            <a:ext cx="350519" cy="233680"/>
                          </a:xfrm>
                          <a:custGeom>
                            <a:gdLst>
                              <a:gd name="T1" fmla="*/ 0 w 21600"/>
                              <a:gd name="T2" fmla="*/ 0 h 21600"/>
                              <a:gd name="T3" fmla="*/ 21600 w 21600"/>
                              <a:gd name="T4" fmla="*/ 21600 h 21600"/>
                            </a:gdLst>
                            <a:rect l="T1" t="T2" r="T3" b="T4"/>
                            <a:pathLst>
                              <a:path w="21600" h="21600">
                                <a:moveTo>
                                  <a:pt x="21599" y="10799"/>
                                </a:moveTo>
                                <a:lnTo>
                                  <a:pt x="21599" y="11152"/>
                                </a:lnTo>
                                <a:lnTo>
                                  <a:pt x="21560" y="11504"/>
                                </a:lnTo>
                                <a:lnTo>
                                  <a:pt x="21521" y="11856"/>
                                </a:lnTo>
                                <a:lnTo>
                                  <a:pt x="21482" y="12208"/>
                                </a:lnTo>
                                <a:lnTo>
                                  <a:pt x="21443" y="12560"/>
                                </a:lnTo>
                                <a:lnTo>
                                  <a:pt x="21365" y="12854"/>
                                </a:lnTo>
                                <a:lnTo>
                                  <a:pt x="21286" y="13206"/>
                                </a:lnTo>
                                <a:lnTo>
                                  <a:pt x="21208" y="13558"/>
                                </a:lnTo>
                                <a:lnTo>
                                  <a:pt x="21130" y="13910"/>
                                </a:lnTo>
                                <a:lnTo>
                                  <a:pt x="21013" y="14262"/>
                                </a:lnTo>
                                <a:lnTo>
                                  <a:pt x="20895" y="14556"/>
                                </a:lnTo>
                                <a:lnTo>
                                  <a:pt x="20778" y="14908"/>
                                </a:lnTo>
                                <a:lnTo>
                                  <a:pt x="20621" y="15260"/>
                                </a:lnTo>
                                <a:lnTo>
                                  <a:pt x="20465" y="15554"/>
                                </a:lnTo>
                                <a:lnTo>
                                  <a:pt x="20308" y="15847"/>
                                </a:lnTo>
                                <a:lnTo>
                                  <a:pt x="20152" y="16199"/>
                                </a:lnTo>
                                <a:lnTo>
                                  <a:pt x="19956" y="16493"/>
                                </a:lnTo>
                                <a:lnTo>
                                  <a:pt x="19760" y="16786"/>
                                </a:lnTo>
                                <a:lnTo>
                                  <a:pt x="19565" y="17080"/>
                                </a:lnTo>
                                <a:lnTo>
                                  <a:pt x="18430" y="18430"/>
                                </a:lnTo>
                                <a:lnTo>
                                  <a:pt x="18156" y="18665"/>
                                </a:lnTo>
                                <a:lnTo>
                                  <a:pt x="17921" y="18899"/>
                                </a:lnTo>
                                <a:lnTo>
                                  <a:pt x="17647" y="19134"/>
                                </a:lnTo>
                                <a:lnTo>
                                  <a:pt x="17373" y="19369"/>
                                </a:lnTo>
                                <a:lnTo>
                                  <a:pt x="17060" y="19545"/>
                                </a:lnTo>
                                <a:lnTo>
                                  <a:pt x="16786" y="19780"/>
                                </a:lnTo>
                                <a:lnTo>
                                  <a:pt x="16473" y="19956"/>
                                </a:lnTo>
                                <a:lnTo>
                                  <a:pt x="16199" y="20132"/>
                                </a:lnTo>
                                <a:lnTo>
                                  <a:pt x="15886" y="20308"/>
                                </a:lnTo>
                                <a:lnTo>
                                  <a:pt x="15573" y="20484"/>
                                </a:lnTo>
                                <a:lnTo>
                                  <a:pt x="15260" y="20602"/>
                                </a:lnTo>
                                <a:lnTo>
                                  <a:pt x="14908" y="20778"/>
                                </a:lnTo>
                                <a:lnTo>
                                  <a:pt x="14595" y="20895"/>
                                </a:lnTo>
                                <a:lnTo>
                                  <a:pt x="14243" y="21013"/>
                                </a:lnTo>
                                <a:lnTo>
                                  <a:pt x="13930" y="21130"/>
                                </a:lnTo>
                                <a:lnTo>
                                  <a:pt x="13578" y="21189"/>
                                </a:lnTo>
                                <a:lnTo>
                                  <a:pt x="13226" y="21306"/>
                                </a:lnTo>
                                <a:lnTo>
                                  <a:pt x="12873" y="21365"/>
                                </a:lnTo>
                                <a:lnTo>
                                  <a:pt x="12560" y="21423"/>
                                </a:lnTo>
                                <a:lnTo>
                                  <a:pt x="12208" y="21482"/>
                                </a:lnTo>
                                <a:lnTo>
                                  <a:pt x="11856" y="21541"/>
                                </a:lnTo>
                                <a:lnTo>
                                  <a:pt x="11504" y="21541"/>
                                </a:lnTo>
                                <a:lnTo>
                                  <a:pt x="11152" y="21599"/>
                                </a:lnTo>
                                <a:lnTo>
                                  <a:pt x="10799" y="21599"/>
                                </a:lnTo>
                                <a:lnTo>
                                  <a:pt x="10447" y="21599"/>
                                </a:lnTo>
                                <a:lnTo>
                                  <a:pt x="10095" y="21541"/>
                                </a:lnTo>
                                <a:lnTo>
                                  <a:pt x="9743" y="21541"/>
                                </a:lnTo>
                                <a:lnTo>
                                  <a:pt x="9391" y="21482"/>
                                </a:lnTo>
                                <a:lnTo>
                                  <a:pt x="9039" y="21423"/>
                                </a:lnTo>
                                <a:lnTo>
                                  <a:pt x="8686" y="21365"/>
                                </a:lnTo>
                                <a:lnTo>
                                  <a:pt x="8334" y="21306"/>
                                </a:lnTo>
                                <a:lnTo>
                                  <a:pt x="6652" y="20778"/>
                                </a:lnTo>
                                <a:lnTo>
                                  <a:pt x="6339" y="20602"/>
                                </a:lnTo>
                                <a:lnTo>
                                  <a:pt x="6026" y="20484"/>
                                </a:lnTo>
                                <a:lnTo>
                                  <a:pt x="5713" y="20308"/>
                                </a:lnTo>
                                <a:lnTo>
                                  <a:pt x="5399" y="20132"/>
                                </a:lnTo>
                                <a:lnTo>
                                  <a:pt x="3952" y="19134"/>
                                </a:lnTo>
                                <a:lnTo>
                                  <a:pt x="3678" y="18899"/>
                                </a:lnTo>
                                <a:lnTo>
                                  <a:pt x="1799" y="16786"/>
                                </a:lnTo>
                                <a:lnTo>
                                  <a:pt x="1604" y="16493"/>
                                </a:lnTo>
                                <a:lnTo>
                                  <a:pt x="1447" y="16199"/>
                                </a:lnTo>
                                <a:lnTo>
                                  <a:pt x="1252" y="15847"/>
                                </a:lnTo>
                                <a:lnTo>
                                  <a:pt x="1095" y="15554"/>
                                </a:lnTo>
                                <a:lnTo>
                                  <a:pt x="939" y="15260"/>
                                </a:lnTo>
                                <a:lnTo>
                                  <a:pt x="821" y="14908"/>
                                </a:lnTo>
                                <a:lnTo>
                                  <a:pt x="665" y="14556"/>
                                </a:lnTo>
                                <a:lnTo>
                                  <a:pt x="0" y="11152"/>
                                </a:lnTo>
                                <a:lnTo>
                                  <a:pt x="0" y="10799"/>
                                </a:lnTo>
                                <a:lnTo>
                                  <a:pt x="0" y="10447"/>
                                </a:lnTo>
                                <a:lnTo>
                                  <a:pt x="0" y="10095"/>
                                </a:lnTo>
                                <a:lnTo>
                                  <a:pt x="39" y="9743"/>
                                </a:lnTo>
                                <a:lnTo>
                                  <a:pt x="78" y="9391"/>
                                </a:lnTo>
                                <a:lnTo>
                                  <a:pt x="821" y="6632"/>
                                </a:lnTo>
                                <a:lnTo>
                                  <a:pt x="939" y="6339"/>
                                </a:lnTo>
                                <a:lnTo>
                                  <a:pt x="1095" y="5986"/>
                                </a:lnTo>
                                <a:lnTo>
                                  <a:pt x="1252" y="5693"/>
                                </a:lnTo>
                                <a:lnTo>
                                  <a:pt x="1447" y="5399"/>
                                </a:lnTo>
                                <a:lnTo>
                                  <a:pt x="3404" y="2876"/>
                                </a:lnTo>
                                <a:lnTo>
                                  <a:pt x="5713" y="1232"/>
                                </a:lnTo>
                                <a:lnTo>
                                  <a:pt x="6026" y="1115"/>
                                </a:lnTo>
                                <a:lnTo>
                                  <a:pt x="8334" y="234"/>
                                </a:lnTo>
                                <a:lnTo>
                                  <a:pt x="10799" y="0"/>
                                </a:lnTo>
                                <a:lnTo>
                                  <a:pt x="11152" y="0"/>
                                </a:lnTo>
                                <a:lnTo>
                                  <a:pt x="11504" y="0"/>
                                </a:lnTo>
                                <a:lnTo>
                                  <a:pt x="11856" y="58"/>
                                </a:lnTo>
                                <a:lnTo>
                                  <a:pt x="12208" y="58"/>
                                </a:lnTo>
                                <a:lnTo>
                                  <a:pt x="14595" y="645"/>
                                </a:lnTo>
                                <a:lnTo>
                                  <a:pt x="15886" y="1232"/>
                                </a:lnTo>
                                <a:lnTo>
                                  <a:pt x="16199" y="1408"/>
                                </a:lnTo>
                                <a:lnTo>
                                  <a:pt x="18430" y="3169"/>
                                </a:lnTo>
                                <a:lnTo>
                                  <a:pt x="18665" y="3404"/>
                                </a:lnTo>
                                <a:lnTo>
                                  <a:pt x="19760" y="4754"/>
                                </a:lnTo>
                                <a:lnTo>
                                  <a:pt x="19956" y="5047"/>
                                </a:lnTo>
                                <a:lnTo>
                                  <a:pt x="20152" y="5399"/>
                                </a:lnTo>
                                <a:lnTo>
                                  <a:pt x="20308" y="5693"/>
                                </a:lnTo>
                                <a:lnTo>
                                  <a:pt x="20465" y="5986"/>
                                </a:lnTo>
                                <a:lnTo>
                                  <a:pt x="20621" y="6339"/>
                                </a:lnTo>
                                <a:lnTo>
                                  <a:pt x="20778" y="6632"/>
                                </a:lnTo>
                                <a:lnTo>
                                  <a:pt x="20895" y="6984"/>
                                </a:lnTo>
                                <a:lnTo>
                                  <a:pt x="21013" y="7278"/>
                                </a:lnTo>
                                <a:lnTo>
                                  <a:pt x="21130" y="7630"/>
                                </a:lnTo>
                                <a:lnTo>
                                  <a:pt x="21208" y="7982"/>
                                </a:lnTo>
                                <a:lnTo>
                                  <a:pt x="21286" y="8334"/>
                                </a:lnTo>
                                <a:lnTo>
                                  <a:pt x="21365" y="8686"/>
                                </a:lnTo>
                                <a:lnTo>
                                  <a:pt x="21443" y="9039"/>
                                </a:lnTo>
                                <a:lnTo>
                                  <a:pt x="21482" y="9391"/>
                                </a:lnTo>
                                <a:lnTo>
                                  <a:pt x="21521" y="9743"/>
                                </a:lnTo>
                                <a:lnTo>
                                  <a:pt x="21560" y="10095"/>
                                </a:lnTo>
                                <a:lnTo>
                                  <a:pt x="21599" y="10447"/>
                                </a:lnTo>
                                <a:lnTo>
                                  <a:pt x="21599" y="10799"/>
                                </a:lnTo>
                                <a:close/>
                              </a:path>
                            </a:pathLst>
                          </a:custGeom>
                          <a:noFill/>
                          <a:ln w="5838" cmpd="sng" cap="flat">
                            <a:solidFill>
                              <a:srgbClr val="B8534F"/>
                            </a:solidFill>
                            <a:prstDash val="solid"/>
                            <a:miter/>
                          </a:ln>
                        </wps:spPr>
                        <wps:bodyPr vert="horz" wrap="square" lIns="91440" tIns="45720" rIns="91440" bIns="45720" anchor="t" anchorCtr="0" upright="0">
                          <a:noAutofit/>
                        </wps:bodyPr>
                      </wps:wsp>
                      <wps:wsp>
                        <wps:cNvPr id="203" name="直线 203"/>
                        <wps:cNvSpPr/>
                        <wps:spPr>
                          <a:xfrm rot="0">
                            <a:off x="1341755" y="524510"/>
                            <a:ext cx="267969" cy="0"/>
                          </a:xfrm>
                          <a:prstGeom prst="line"/>
                          <a:noFill/>
                          <a:ln w="5838" cmpd="sng" cap="flat">
                            <a:solidFill>
                              <a:srgbClr val="990000"/>
                            </a:solidFill>
                            <a:prstDash val="solid"/>
                            <a:miter/>
                          </a:ln>
                        </wps:spPr>
                        <wps:bodyPr vert="horz" wrap="square" lIns="91440" tIns="45720" rIns="91440" bIns="45720" anchor="t" anchorCtr="0" upright="0">
                          <a:noAutofit/>
                        </wps:bodyPr>
                      </wps:wsp>
                      <wps:wsp>
                        <wps:cNvPr id="204" name="曲线 204"/>
                        <wps:cNvSpPr/>
                        <wps:spPr>
                          <a:xfrm rot="0">
                            <a:off x="1603375" y="512445"/>
                            <a:ext cx="23495" cy="23495"/>
                          </a:xfrm>
                          <a:custGeom>
                            <a:gdLst>
                              <a:gd name="T1" fmla="*/ 0 w 21600"/>
                              <a:gd name="T2" fmla="*/ 0 h 21600"/>
                              <a:gd name="T3" fmla="*/ 21600 w 21600"/>
                              <a:gd name="T4" fmla="*/ 21600 h 21600"/>
                            </a:gdLst>
                            <a:rect l="T1" t="T2" r="T3" b="T4"/>
                            <a:pathLst>
                              <a:path w="21600" h="21600">
                                <a:moveTo>
                                  <a:pt x="0" y="21599"/>
                                </a:moveTo>
                                <a:lnTo>
                                  <a:pt x="5399" y="11091"/>
                                </a:lnTo>
                                <a:lnTo>
                                  <a:pt x="0" y="0"/>
                                </a:lnTo>
                                <a:lnTo>
                                  <a:pt x="21599" y="11091"/>
                                </a:lnTo>
                                <a:lnTo>
                                  <a:pt x="0" y="21599"/>
                                </a:lnTo>
                                <a:close/>
                              </a:path>
                            </a:pathLst>
                          </a:custGeom>
                          <a:noFill/>
                          <a:ln w="12700" cmpd="sng" cap="flat">
                            <a:noFill/>
                            <a:prstDash val="solid"/>
                            <a:miter/>
                          </a:ln>
                        </wps:spPr>
                        <wps:bodyPr vert="horz" wrap="square" lIns="91440" tIns="45720" rIns="91440" bIns="45720" anchor="t" anchorCtr="0" upright="0">
                          <a:noAutofit/>
                        </wps:bodyPr>
                      </wps:wsp>
                      <wps:wsp>
                        <wps:cNvPr id="205" name="曲线 205"/>
                        <wps:cNvSpPr/>
                        <wps:spPr>
                          <a:xfrm rot="0">
                            <a:off x="1603375" y="512445"/>
                            <a:ext cx="23495" cy="23495"/>
                          </a:xfrm>
                          <a:custGeom>
                            <a:gdLst>
                              <a:gd name="T1" fmla="*/ 0 w 21600"/>
                              <a:gd name="T2" fmla="*/ 0 h 21600"/>
                              <a:gd name="T3" fmla="*/ 21600 w 21600"/>
                              <a:gd name="T4" fmla="*/ 21600 h 21600"/>
                            </a:gdLst>
                            <a:rect l="T1" t="T2" r="T3" b="T4"/>
                            <a:pathLst>
                              <a:path w="21600" h="21600">
                                <a:moveTo>
                                  <a:pt x="21599" y="11091"/>
                                </a:moveTo>
                                <a:lnTo>
                                  <a:pt x="0" y="21599"/>
                                </a:lnTo>
                                <a:lnTo>
                                  <a:pt x="5399" y="11091"/>
                                </a:lnTo>
                                <a:lnTo>
                                  <a:pt x="0" y="0"/>
                                </a:lnTo>
                                <a:lnTo>
                                  <a:pt x="21599" y="11091"/>
                                </a:lnTo>
                                <a:close/>
                              </a:path>
                            </a:pathLst>
                          </a:custGeom>
                          <a:noFill/>
                          <a:ln w="5838" cmpd="sng" cap="flat">
                            <a:solidFill>
                              <a:srgbClr val="990000"/>
                            </a:solidFill>
                            <a:prstDash val="solid"/>
                            <a:miter/>
                          </a:ln>
                        </wps:spPr>
                        <wps:bodyPr vert="horz" wrap="square" lIns="91440" tIns="45720" rIns="91440" bIns="45720" anchor="t" anchorCtr="0" upright="0">
                          <a:noAutofit/>
                        </wps:bodyPr>
                      </wps:wsp>
                      <wps:wsp>
                        <wps:cNvPr id="206" name="曲线 206"/>
                        <wps:cNvSpPr/>
                        <wps:spPr>
                          <a:xfrm rot="0">
                            <a:off x="1635125" y="700404"/>
                            <a:ext cx="350519" cy="233679"/>
                          </a:xfrm>
                          <a:custGeom>
                            <a:gdLst>
                              <a:gd name="T1" fmla="*/ 0 w 21600"/>
                              <a:gd name="T2" fmla="*/ 0 h 21600"/>
                              <a:gd name="T3" fmla="*/ 21600 w 21600"/>
                              <a:gd name="T4" fmla="*/ 21600 h 21600"/>
                            </a:gdLst>
                            <a:rect l="T1" t="T2" r="T3" b="T4"/>
                            <a:pathLst>
                              <a:path w="21600" h="21600">
                                <a:moveTo>
                                  <a:pt x="11152" y="21600"/>
                                </a:moveTo>
                                <a:lnTo>
                                  <a:pt x="10447" y="21600"/>
                                </a:lnTo>
                                <a:lnTo>
                                  <a:pt x="10095" y="21541"/>
                                </a:lnTo>
                                <a:lnTo>
                                  <a:pt x="7317" y="21013"/>
                                </a:lnTo>
                                <a:lnTo>
                                  <a:pt x="4499" y="19545"/>
                                </a:lnTo>
                                <a:lnTo>
                                  <a:pt x="2230" y="17373"/>
                                </a:lnTo>
                                <a:lnTo>
                                  <a:pt x="704" y="14615"/>
                                </a:lnTo>
                                <a:lnTo>
                                  <a:pt x="0" y="11152"/>
                                </a:lnTo>
                                <a:lnTo>
                                  <a:pt x="0" y="10447"/>
                                </a:lnTo>
                                <a:lnTo>
                                  <a:pt x="704" y="6984"/>
                                </a:lnTo>
                                <a:lnTo>
                                  <a:pt x="2230" y="4226"/>
                                </a:lnTo>
                                <a:lnTo>
                                  <a:pt x="4226" y="2230"/>
                                </a:lnTo>
                                <a:lnTo>
                                  <a:pt x="7004" y="645"/>
                                </a:lnTo>
                                <a:lnTo>
                                  <a:pt x="9391" y="58"/>
                                </a:lnTo>
                                <a:lnTo>
                                  <a:pt x="10447" y="0"/>
                                </a:lnTo>
                                <a:lnTo>
                                  <a:pt x="11152" y="0"/>
                                </a:lnTo>
                                <a:lnTo>
                                  <a:pt x="13578" y="352"/>
                                </a:lnTo>
                                <a:lnTo>
                                  <a:pt x="16199" y="1408"/>
                                </a:lnTo>
                                <a:lnTo>
                                  <a:pt x="18665" y="3404"/>
                                </a:lnTo>
                                <a:lnTo>
                                  <a:pt x="20504" y="5986"/>
                                </a:lnTo>
                                <a:lnTo>
                                  <a:pt x="21521" y="9391"/>
                                </a:lnTo>
                                <a:lnTo>
                                  <a:pt x="21599" y="10447"/>
                                </a:lnTo>
                                <a:lnTo>
                                  <a:pt x="21599" y="10800"/>
                                </a:lnTo>
                                <a:lnTo>
                                  <a:pt x="21599" y="11152"/>
                                </a:lnTo>
                                <a:lnTo>
                                  <a:pt x="20895" y="14615"/>
                                </a:lnTo>
                                <a:lnTo>
                                  <a:pt x="19369" y="17373"/>
                                </a:lnTo>
                                <a:lnTo>
                                  <a:pt x="17373" y="19369"/>
                                </a:lnTo>
                                <a:lnTo>
                                  <a:pt x="14595" y="20895"/>
                                </a:lnTo>
                                <a:lnTo>
                                  <a:pt x="12208" y="21482"/>
                                </a:lnTo>
                                <a:lnTo>
                                  <a:pt x="11504" y="21541"/>
                                </a:lnTo>
                                <a:lnTo>
                                  <a:pt x="11152" y="21600"/>
                                </a:lnTo>
                                <a:close/>
                              </a:path>
                            </a:pathLst>
                          </a:custGeom>
                          <a:solidFill>
                            <a:srgbClr val="FFFFFF"/>
                          </a:solidFill>
                          <a:ln w="12700" cmpd="sng" cap="flat">
                            <a:noFill/>
                            <a:prstDash val="solid"/>
                            <a:miter/>
                          </a:ln>
                        </wps:spPr>
                        <wps:bodyPr vert="horz" wrap="square" lIns="91440" tIns="45720" rIns="91440" bIns="45720" anchor="t" anchorCtr="0" upright="0">
                          <a:noAutofit/>
                        </wps:bodyPr>
                      </wps:wsp>
                      <wps:wsp>
                        <wps:cNvPr id="207" name="曲线 207"/>
                        <wps:cNvSpPr/>
                        <wps:spPr>
                          <a:xfrm rot="0">
                            <a:off x="1635125" y="700404"/>
                            <a:ext cx="350519" cy="233679"/>
                          </a:xfrm>
                          <a:custGeom>
                            <a:gdLst>
                              <a:gd name="T1" fmla="*/ 0 w 21600"/>
                              <a:gd name="T2" fmla="*/ 0 h 21600"/>
                              <a:gd name="T3" fmla="*/ 21600 w 21600"/>
                              <a:gd name="T4" fmla="*/ 21600 h 21600"/>
                            </a:gdLst>
                            <a:rect l="T1" t="T2" r="T3" b="T4"/>
                            <a:pathLst>
                              <a:path w="21600" h="21600">
                                <a:moveTo>
                                  <a:pt x="21599" y="10800"/>
                                </a:moveTo>
                                <a:lnTo>
                                  <a:pt x="21599" y="11152"/>
                                </a:lnTo>
                                <a:lnTo>
                                  <a:pt x="21560" y="11504"/>
                                </a:lnTo>
                                <a:lnTo>
                                  <a:pt x="21560" y="11856"/>
                                </a:lnTo>
                                <a:lnTo>
                                  <a:pt x="21521" y="12208"/>
                                </a:lnTo>
                                <a:lnTo>
                                  <a:pt x="21443" y="12560"/>
                                </a:lnTo>
                                <a:lnTo>
                                  <a:pt x="21404" y="12913"/>
                                </a:lnTo>
                                <a:lnTo>
                                  <a:pt x="21326" y="13206"/>
                                </a:lnTo>
                                <a:lnTo>
                                  <a:pt x="21247" y="13558"/>
                                </a:lnTo>
                                <a:lnTo>
                                  <a:pt x="21130" y="13910"/>
                                </a:lnTo>
                                <a:lnTo>
                                  <a:pt x="21013" y="14263"/>
                                </a:lnTo>
                                <a:lnTo>
                                  <a:pt x="20895" y="14615"/>
                                </a:lnTo>
                                <a:lnTo>
                                  <a:pt x="20778" y="14908"/>
                                </a:lnTo>
                                <a:lnTo>
                                  <a:pt x="20621" y="15260"/>
                                </a:lnTo>
                                <a:lnTo>
                                  <a:pt x="20504" y="15554"/>
                                </a:lnTo>
                                <a:lnTo>
                                  <a:pt x="20308" y="15847"/>
                                </a:lnTo>
                                <a:lnTo>
                                  <a:pt x="20152" y="16200"/>
                                </a:lnTo>
                                <a:lnTo>
                                  <a:pt x="19956" y="16493"/>
                                </a:lnTo>
                                <a:lnTo>
                                  <a:pt x="19760" y="16787"/>
                                </a:lnTo>
                                <a:lnTo>
                                  <a:pt x="19565" y="17080"/>
                                </a:lnTo>
                                <a:lnTo>
                                  <a:pt x="18430" y="18430"/>
                                </a:lnTo>
                                <a:lnTo>
                                  <a:pt x="18195" y="18665"/>
                                </a:lnTo>
                                <a:lnTo>
                                  <a:pt x="17921" y="18900"/>
                                </a:lnTo>
                                <a:lnTo>
                                  <a:pt x="17647" y="19134"/>
                                </a:lnTo>
                                <a:lnTo>
                                  <a:pt x="17373" y="19369"/>
                                </a:lnTo>
                                <a:lnTo>
                                  <a:pt x="17100" y="19545"/>
                                </a:lnTo>
                                <a:lnTo>
                                  <a:pt x="16786" y="19780"/>
                                </a:lnTo>
                                <a:lnTo>
                                  <a:pt x="16513" y="19956"/>
                                </a:lnTo>
                                <a:lnTo>
                                  <a:pt x="16199" y="20132"/>
                                </a:lnTo>
                                <a:lnTo>
                                  <a:pt x="15886" y="20308"/>
                                </a:lnTo>
                                <a:lnTo>
                                  <a:pt x="15573" y="20484"/>
                                </a:lnTo>
                                <a:lnTo>
                                  <a:pt x="15260" y="20602"/>
                                </a:lnTo>
                                <a:lnTo>
                                  <a:pt x="14947" y="20778"/>
                                </a:lnTo>
                                <a:lnTo>
                                  <a:pt x="14595" y="20895"/>
                                </a:lnTo>
                                <a:lnTo>
                                  <a:pt x="14282" y="21013"/>
                                </a:lnTo>
                                <a:lnTo>
                                  <a:pt x="13930" y="21130"/>
                                </a:lnTo>
                                <a:lnTo>
                                  <a:pt x="13578" y="21189"/>
                                </a:lnTo>
                                <a:lnTo>
                                  <a:pt x="13265" y="21306"/>
                                </a:lnTo>
                                <a:lnTo>
                                  <a:pt x="12913" y="21365"/>
                                </a:lnTo>
                                <a:lnTo>
                                  <a:pt x="12560" y="21423"/>
                                </a:lnTo>
                                <a:lnTo>
                                  <a:pt x="12208" y="21482"/>
                                </a:lnTo>
                                <a:lnTo>
                                  <a:pt x="11856" y="21541"/>
                                </a:lnTo>
                                <a:lnTo>
                                  <a:pt x="11504" y="21541"/>
                                </a:lnTo>
                                <a:lnTo>
                                  <a:pt x="11152" y="21600"/>
                                </a:lnTo>
                                <a:lnTo>
                                  <a:pt x="10799" y="21600"/>
                                </a:lnTo>
                                <a:lnTo>
                                  <a:pt x="10447" y="21600"/>
                                </a:lnTo>
                                <a:lnTo>
                                  <a:pt x="10095" y="21541"/>
                                </a:lnTo>
                                <a:lnTo>
                                  <a:pt x="9743" y="21541"/>
                                </a:lnTo>
                                <a:lnTo>
                                  <a:pt x="9391" y="21482"/>
                                </a:lnTo>
                                <a:lnTo>
                                  <a:pt x="9039" y="21423"/>
                                </a:lnTo>
                                <a:lnTo>
                                  <a:pt x="8686" y="21365"/>
                                </a:lnTo>
                                <a:lnTo>
                                  <a:pt x="8334" y="21306"/>
                                </a:lnTo>
                                <a:lnTo>
                                  <a:pt x="8021" y="21189"/>
                                </a:lnTo>
                                <a:lnTo>
                                  <a:pt x="7669" y="21130"/>
                                </a:lnTo>
                                <a:lnTo>
                                  <a:pt x="7317" y="21013"/>
                                </a:lnTo>
                                <a:lnTo>
                                  <a:pt x="7004" y="20895"/>
                                </a:lnTo>
                                <a:lnTo>
                                  <a:pt x="6652" y="20778"/>
                                </a:lnTo>
                                <a:lnTo>
                                  <a:pt x="6339" y="20602"/>
                                </a:lnTo>
                                <a:lnTo>
                                  <a:pt x="6026" y="20484"/>
                                </a:lnTo>
                                <a:lnTo>
                                  <a:pt x="5713" y="20308"/>
                                </a:lnTo>
                                <a:lnTo>
                                  <a:pt x="5399" y="20132"/>
                                </a:lnTo>
                                <a:lnTo>
                                  <a:pt x="3952" y="19134"/>
                                </a:lnTo>
                                <a:lnTo>
                                  <a:pt x="3678" y="18900"/>
                                </a:lnTo>
                                <a:lnTo>
                                  <a:pt x="1643" y="16493"/>
                                </a:lnTo>
                                <a:lnTo>
                                  <a:pt x="1291" y="15847"/>
                                </a:lnTo>
                                <a:lnTo>
                                  <a:pt x="1095" y="15554"/>
                                </a:lnTo>
                                <a:lnTo>
                                  <a:pt x="978" y="15260"/>
                                </a:lnTo>
                                <a:lnTo>
                                  <a:pt x="821" y="14908"/>
                                </a:lnTo>
                                <a:lnTo>
                                  <a:pt x="704" y="14615"/>
                                </a:lnTo>
                                <a:lnTo>
                                  <a:pt x="39" y="11856"/>
                                </a:lnTo>
                                <a:lnTo>
                                  <a:pt x="39" y="11504"/>
                                </a:lnTo>
                                <a:lnTo>
                                  <a:pt x="0" y="11152"/>
                                </a:lnTo>
                                <a:lnTo>
                                  <a:pt x="0" y="10800"/>
                                </a:lnTo>
                                <a:lnTo>
                                  <a:pt x="0" y="10447"/>
                                </a:lnTo>
                                <a:lnTo>
                                  <a:pt x="704" y="6984"/>
                                </a:lnTo>
                                <a:lnTo>
                                  <a:pt x="1839" y="4813"/>
                                </a:lnTo>
                                <a:lnTo>
                                  <a:pt x="2034" y="4519"/>
                                </a:lnTo>
                                <a:lnTo>
                                  <a:pt x="2230" y="4226"/>
                                </a:lnTo>
                                <a:lnTo>
                                  <a:pt x="2465" y="3932"/>
                                </a:lnTo>
                                <a:lnTo>
                                  <a:pt x="2660" y="3639"/>
                                </a:lnTo>
                                <a:lnTo>
                                  <a:pt x="4813" y="1819"/>
                                </a:lnTo>
                                <a:lnTo>
                                  <a:pt x="5713" y="1232"/>
                                </a:lnTo>
                                <a:lnTo>
                                  <a:pt x="6026" y="1115"/>
                                </a:lnTo>
                                <a:lnTo>
                                  <a:pt x="7669" y="469"/>
                                </a:lnTo>
                                <a:lnTo>
                                  <a:pt x="8021" y="352"/>
                                </a:lnTo>
                                <a:lnTo>
                                  <a:pt x="9743" y="58"/>
                                </a:lnTo>
                                <a:lnTo>
                                  <a:pt x="10095" y="0"/>
                                </a:lnTo>
                                <a:lnTo>
                                  <a:pt x="10447" y="0"/>
                                </a:lnTo>
                                <a:lnTo>
                                  <a:pt x="10799" y="0"/>
                                </a:lnTo>
                                <a:lnTo>
                                  <a:pt x="11152" y="0"/>
                                </a:lnTo>
                                <a:lnTo>
                                  <a:pt x="11504" y="0"/>
                                </a:lnTo>
                                <a:lnTo>
                                  <a:pt x="11856" y="58"/>
                                </a:lnTo>
                                <a:lnTo>
                                  <a:pt x="12208" y="58"/>
                                </a:lnTo>
                                <a:lnTo>
                                  <a:pt x="13930" y="469"/>
                                </a:lnTo>
                                <a:lnTo>
                                  <a:pt x="14282" y="528"/>
                                </a:lnTo>
                                <a:lnTo>
                                  <a:pt x="16786" y="1819"/>
                                </a:lnTo>
                                <a:lnTo>
                                  <a:pt x="18430" y="3169"/>
                                </a:lnTo>
                                <a:lnTo>
                                  <a:pt x="18665" y="3404"/>
                                </a:lnTo>
                                <a:lnTo>
                                  <a:pt x="19760" y="4813"/>
                                </a:lnTo>
                                <a:lnTo>
                                  <a:pt x="19956" y="5106"/>
                                </a:lnTo>
                                <a:lnTo>
                                  <a:pt x="20778" y="6632"/>
                                </a:lnTo>
                                <a:lnTo>
                                  <a:pt x="20895" y="6984"/>
                                </a:lnTo>
                                <a:lnTo>
                                  <a:pt x="21013" y="7336"/>
                                </a:lnTo>
                                <a:lnTo>
                                  <a:pt x="21130" y="7630"/>
                                </a:lnTo>
                                <a:lnTo>
                                  <a:pt x="21247" y="7982"/>
                                </a:lnTo>
                                <a:lnTo>
                                  <a:pt x="21326" y="8334"/>
                                </a:lnTo>
                                <a:lnTo>
                                  <a:pt x="21404" y="8686"/>
                                </a:lnTo>
                                <a:lnTo>
                                  <a:pt x="21443" y="9039"/>
                                </a:lnTo>
                                <a:lnTo>
                                  <a:pt x="21521" y="9391"/>
                                </a:lnTo>
                                <a:lnTo>
                                  <a:pt x="21560" y="9743"/>
                                </a:lnTo>
                                <a:lnTo>
                                  <a:pt x="21560" y="10095"/>
                                </a:lnTo>
                                <a:lnTo>
                                  <a:pt x="21599" y="10447"/>
                                </a:lnTo>
                                <a:lnTo>
                                  <a:pt x="21599" y="10800"/>
                                </a:lnTo>
                                <a:close/>
                              </a:path>
                            </a:pathLst>
                          </a:custGeom>
                          <a:noFill/>
                          <a:ln w="2919" cmpd="sng" cap="flat">
                            <a:solidFill>
                              <a:srgbClr val="000000"/>
                            </a:solidFill>
                            <a:prstDash val="solid"/>
                            <a:miter/>
                          </a:ln>
                        </wps:spPr>
                        <wps:bodyPr vert="horz" wrap="square" lIns="91440" tIns="45720" rIns="91440" bIns="45720" anchor="t" anchorCtr="0" upright="0">
                          <a:noAutofit/>
                        </wps:bodyPr>
                      </wps:wsp>
                      <wps:wsp>
                        <wps:cNvPr id="208" name=" 208"/>
                        <wps:cNvSpPr/>
                        <wps:spPr>
                          <a:xfrm rot="0">
                            <a:off x="1184910" y="647065"/>
                            <a:ext cx="447675" cy="171450"/>
                          </a:xfrm>
                          <a:custGeom>
                            <a:gdLst>
                              <a:gd name="T1" fmla="*/ 0 w 21600"/>
                              <a:gd name="T2" fmla="*/ 0 h 21600"/>
                              <a:gd name="T3" fmla="*/ 21600 w 21600"/>
                              <a:gd name="T4" fmla="*/ 21600 h 21600"/>
                            </a:gdLst>
                            <a:rect l="T1" t="T2" r="T3" b="T4"/>
                            <a:pathLst>
                              <a:path w="21600" h="21600">
                                <a:moveTo>
                                  <a:pt x="337" y="234"/>
                                </a:moveTo>
                                <a:lnTo>
                                  <a:pt x="61" y="-5"/>
                                </a:lnTo>
                                <a:lnTo>
                                  <a:pt x="2" y="318"/>
                                </a:lnTo>
                                <a:lnTo>
                                  <a:pt x="277" y="642"/>
                                </a:lnTo>
                                <a:lnTo>
                                  <a:pt x="337" y="234"/>
                                </a:lnTo>
                                <a:close/>
                              </a:path>
                              <a:path w="21600" h="21600">
                                <a:moveTo>
                                  <a:pt x="1132" y="1038"/>
                                </a:moveTo>
                                <a:lnTo>
                                  <a:pt x="732" y="642"/>
                                </a:lnTo>
                                <a:lnTo>
                                  <a:pt x="673" y="1038"/>
                                </a:lnTo>
                                <a:lnTo>
                                  <a:pt x="1072" y="1362"/>
                                </a:lnTo>
                                <a:lnTo>
                                  <a:pt x="1132" y="1038"/>
                                </a:lnTo>
                                <a:close/>
                              </a:path>
                              <a:path w="21600" h="21600">
                                <a:moveTo>
                                  <a:pt x="1932" y="1842"/>
                                </a:moveTo>
                                <a:lnTo>
                                  <a:pt x="1532" y="1446"/>
                                </a:lnTo>
                                <a:lnTo>
                                  <a:pt x="1472" y="1758"/>
                                </a:lnTo>
                                <a:lnTo>
                                  <a:pt x="1872" y="2154"/>
                                </a:lnTo>
                                <a:lnTo>
                                  <a:pt x="1932" y="1842"/>
                                </a:lnTo>
                                <a:close/>
                              </a:path>
                              <a:path w="21600" h="21600">
                                <a:moveTo>
                                  <a:pt x="2695" y="2562"/>
                                </a:moveTo>
                                <a:lnTo>
                                  <a:pt x="2295" y="2238"/>
                                </a:lnTo>
                                <a:lnTo>
                                  <a:pt x="2267" y="2562"/>
                                </a:lnTo>
                                <a:lnTo>
                                  <a:pt x="2667" y="2958"/>
                                </a:lnTo>
                                <a:lnTo>
                                  <a:pt x="2695" y="2562"/>
                                </a:lnTo>
                                <a:close/>
                              </a:path>
                              <a:path w="21600" h="21600">
                                <a:moveTo>
                                  <a:pt x="3494" y="3354"/>
                                </a:moveTo>
                                <a:lnTo>
                                  <a:pt x="3095" y="2958"/>
                                </a:lnTo>
                                <a:lnTo>
                                  <a:pt x="3062" y="3354"/>
                                </a:lnTo>
                                <a:lnTo>
                                  <a:pt x="3462" y="3678"/>
                                </a:lnTo>
                                <a:lnTo>
                                  <a:pt x="3494" y="3354"/>
                                </a:lnTo>
                                <a:close/>
                              </a:path>
                              <a:path w="21600" h="21600">
                                <a:moveTo>
                                  <a:pt x="4289" y="4158"/>
                                </a:moveTo>
                                <a:lnTo>
                                  <a:pt x="3890" y="3762"/>
                                </a:lnTo>
                                <a:lnTo>
                                  <a:pt x="3862" y="4074"/>
                                </a:lnTo>
                                <a:lnTo>
                                  <a:pt x="4230" y="4470"/>
                                </a:lnTo>
                                <a:lnTo>
                                  <a:pt x="4289" y="4158"/>
                                </a:lnTo>
                                <a:close/>
                              </a:path>
                              <a:path w="21600" h="21600">
                                <a:moveTo>
                                  <a:pt x="5084" y="4962"/>
                                </a:moveTo>
                                <a:lnTo>
                                  <a:pt x="4685" y="4566"/>
                                </a:lnTo>
                                <a:lnTo>
                                  <a:pt x="4625" y="4878"/>
                                </a:lnTo>
                                <a:lnTo>
                                  <a:pt x="5025" y="5274"/>
                                </a:lnTo>
                                <a:lnTo>
                                  <a:pt x="5084" y="4962"/>
                                </a:lnTo>
                                <a:close/>
                              </a:path>
                              <a:path w="21600" h="21600">
                                <a:moveTo>
                                  <a:pt x="5884" y="5682"/>
                                </a:moveTo>
                                <a:lnTo>
                                  <a:pt x="5484" y="5286"/>
                                </a:lnTo>
                                <a:lnTo>
                                  <a:pt x="5425" y="5682"/>
                                </a:lnTo>
                                <a:lnTo>
                                  <a:pt x="5824" y="6078"/>
                                </a:lnTo>
                                <a:lnTo>
                                  <a:pt x="5884" y="5682"/>
                                </a:lnTo>
                                <a:close/>
                              </a:path>
                              <a:path w="21600" h="21600">
                                <a:moveTo>
                                  <a:pt x="6679" y="6474"/>
                                </a:moveTo>
                                <a:lnTo>
                                  <a:pt x="6279" y="6078"/>
                                </a:lnTo>
                                <a:lnTo>
                                  <a:pt x="6220" y="6402"/>
                                </a:lnTo>
                                <a:lnTo>
                                  <a:pt x="6619" y="6798"/>
                                </a:lnTo>
                                <a:lnTo>
                                  <a:pt x="6679" y="6474"/>
                                </a:lnTo>
                                <a:close/>
                              </a:path>
                              <a:path w="21600" h="21600">
                                <a:moveTo>
                                  <a:pt x="7447" y="7278"/>
                                </a:moveTo>
                                <a:lnTo>
                                  <a:pt x="7047" y="6882"/>
                                </a:lnTo>
                                <a:lnTo>
                                  <a:pt x="7015" y="7194"/>
                                </a:lnTo>
                                <a:lnTo>
                                  <a:pt x="7414" y="7590"/>
                                </a:lnTo>
                                <a:lnTo>
                                  <a:pt x="7447" y="7278"/>
                                </a:lnTo>
                                <a:close/>
                              </a:path>
                              <a:path w="21600" h="21600">
                                <a:moveTo>
                                  <a:pt x="8242" y="7998"/>
                                </a:moveTo>
                                <a:lnTo>
                                  <a:pt x="7842" y="7602"/>
                                </a:lnTo>
                                <a:lnTo>
                                  <a:pt x="7814" y="7998"/>
                                </a:lnTo>
                                <a:lnTo>
                                  <a:pt x="8214" y="8394"/>
                                </a:lnTo>
                                <a:lnTo>
                                  <a:pt x="8242" y="7998"/>
                                </a:lnTo>
                                <a:close/>
                              </a:path>
                              <a:path w="21600" h="21600">
                                <a:moveTo>
                                  <a:pt x="9037" y="8802"/>
                                </a:moveTo>
                                <a:lnTo>
                                  <a:pt x="8637" y="8406"/>
                                </a:lnTo>
                                <a:lnTo>
                                  <a:pt x="8577" y="8718"/>
                                </a:lnTo>
                                <a:lnTo>
                                  <a:pt x="8977" y="9114"/>
                                </a:lnTo>
                                <a:lnTo>
                                  <a:pt x="9037" y="8802"/>
                                </a:lnTo>
                                <a:close/>
                              </a:path>
                              <a:path w="21600" h="21600">
                                <a:moveTo>
                                  <a:pt x="9836" y="9594"/>
                                </a:moveTo>
                                <a:lnTo>
                                  <a:pt x="9437" y="9198"/>
                                </a:lnTo>
                                <a:lnTo>
                                  <a:pt x="9377" y="9522"/>
                                </a:lnTo>
                                <a:lnTo>
                                  <a:pt x="9777" y="9918"/>
                                </a:lnTo>
                                <a:lnTo>
                                  <a:pt x="9836" y="9594"/>
                                </a:lnTo>
                                <a:close/>
                              </a:path>
                              <a:path w="21600" h="21600">
                                <a:moveTo>
                                  <a:pt x="10631" y="10314"/>
                                </a:moveTo>
                                <a:lnTo>
                                  <a:pt x="10232" y="9990"/>
                                </a:lnTo>
                                <a:lnTo>
                                  <a:pt x="10172" y="10314"/>
                                </a:lnTo>
                                <a:lnTo>
                                  <a:pt x="10572" y="10710"/>
                                </a:lnTo>
                                <a:lnTo>
                                  <a:pt x="10631" y="10314"/>
                                </a:lnTo>
                                <a:close/>
                              </a:path>
                              <a:path w="21600" h="21600">
                                <a:moveTo>
                                  <a:pt x="11427" y="11118"/>
                                </a:moveTo>
                                <a:lnTo>
                                  <a:pt x="11027" y="10722"/>
                                </a:lnTo>
                                <a:lnTo>
                                  <a:pt x="10967" y="11034"/>
                                </a:lnTo>
                                <a:lnTo>
                                  <a:pt x="11367" y="11430"/>
                                </a:lnTo>
                                <a:lnTo>
                                  <a:pt x="11427" y="11118"/>
                                </a:lnTo>
                                <a:close/>
                              </a:path>
                              <a:path w="21600" h="21600">
                                <a:moveTo>
                                  <a:pt x="12194" y="11922"/>
                                </a:moveTo>
                                <a:lnTo>
                                  <a:pt x="11794" y="11526"/>
                                </a:lnTo>
                                <a:lnTo>
                                  <a:pt x="11767" y="11838"/>
                                </a:lnTo>
                                <a:lnTo>
                                  <a:pt x="12166" y="12234"/>
                                </a:lnTo>
                                <a:lnTo>
                                  <a:pt x="12194" y="11922"/>
                                </a:lnTo>
                                <a:close/>
                              </a:path>
                              <a:path w="21600" h="21600">
                                <a:moveTo>
                                  <a:pt x="12989" y="12642"/>
                                </a:moveTo>
                                <a:lnTo>
                                  <a:pt x="12589" y="12318"/>
                                </a:lnTo>
                                <a:lnTo>
                                  <a:pt x="12562" y="12642"/>
                                </a:lnTo>
                                <a:lnTo>
                                  <a:pt x="12961" y="13038"/>
                                </a:lnTo>
                                <a:lnTo>
                                  <a:pt x="12989" y="12642"/>
                                </a:lnTo>
                                <a:close/>
                              </a:path>
                              <a:path w="21600" h="21600">
                                <a:moveTo>
                                  <a:pt x="13789" y="13434"/>
                                </a:moveTo>
                                <a:lnTo>
                                  <a:pt x="13389" y="13038"/>
                                </a:lnTo>
                                <a:lnTo>
                                  <a:pt x="13329" y="13434"/>
                                </a:lnTo>
                                <a:lnTo>
                                  <a:pt x="13729" y="13758"/>
                                </a:lnTo>
                                <a:lnTo>
                                  <a:pt x="13789" y="13434"/>
                                </a:lnTo>
                                <a:close/>
                              </a:path>
                              <a:path w="21600" h="21600">
                                <a:moveTo>
                                  <a:pt x="14584" y="14238"/>
                                </a:moveTo>
                                <a:lnTo>
                                  <a:pt x="14184" y="13842"/>
                                </a:lnTo>
                                <a:lnTo>
                                  <a:pt x="14124" y="14154"/>
                                </a:lnTo>
                                <a:lnTo>
                                  <a:pt x="14524" y="14550"/>
                                </a:lnTo>
                                <a:lnTo>
                                  <a:pt x="14584" y="14238"/>
                                </a:lnTo>
                                <a:close/>
                              </a:path>
                              <a:path w="21600" h="21600">
                                <a:moveTo>
                                  <a:pt x="15379" y="14958"/>
                                </a:moveTo>
                                <a:lnTo>
                                  <a:pt x="14979" y="14634"/>
                                </a:lnTo>
                                <a:lnTo>
                                  <a:pt x="14919" y="14958"/>
                                </a:lnTo>
                                <a:lnTo>
                                  <a:pt x="15319" y="15354"/>
                                </a:lnTo>
                                <a:lnTo>
                                  <a:pt x="15379" y="14958"/>
                                </a:lnTo>
                                <a:close/>
                              </a:path>
                              <a:path w="21600" h="21600">
                                <a:moveTo>
                                  <a:pt x="16178" y="15762"/>
                                </a:moveTo>
                                <a:lnTo>
                                  <a:pt x="15779" y="15366"/>
                                </a:lnTo>
                                <a:lnTo>
                                  <a:pt x="15719" y="15762"/>
                                </a:lnTo>
                                <a:lnTo>
                                  <a:pt x="16119" y="16086"/>
                                </a:lnTo>
                                <a:lnTo>
                                  <a:pt x="16178" y="15762"/>
                                </a:lnTo>
                                <a:close/>
                              </a:path>
                              <a:path w="21600" h="21600">
                                <a:moveTo>
                                  <a:pt x="16941" y="16554"/>
                                </a:moveTo>
                                <a:lnTo>
                                  <a:pt x="16542" y="16158"/>
                                </a:lnTo>
                                <a:lnTo>
                                  <a:pt x="16514" y="16482"/>
                                </a:lnTo>
                                <a:lnTo>
                                  <a:pt x="16914" y="16878"/>
                                </a:lnTo>
                                <a:lnTo>
                                  <a:pt x="16941" y="16554"/>
                                </a:lnTo>
                                <a:close/>
                              </a:path>
                              <a:path w="21600" h="21600">
                                <a:moveTo>
                                  <a:pt x="17741" y="17358"/>
                                </a:moveTo>
                                <a:lnTo>
                                  <a:pt x="17341" y="16962"/>
                                </a:lnTo>
                                <a:lnTo>
                                  <a:pt x="17309" y="17274"/>
                                </a:lnTo>
                                <a:lnTo>
                                  <a:pt x="17709" y="17670"/>
                                </a:lnTo>
                                <a:lnTo>
                                  <a:pt x="17741" y="17358"/>
                                </a:lnTo>
                                <a:close/>
                              </a:path>
                              <a:path w="21600" h="21600">
                                <a:moveTo>
                                  <a:pt x="18536" y="18078"/>
                                </a:moveTo>
                                <a:lnTo>
                                  <a:pt x="18136" y="17682"/>
                                </a:lnTo>
                                <a:lnTo>
                                  <a:pt x="18076" y="18078"/>
                                </a:lnTo>
                                <a:lnTo>
                                  <a:pt x="18476" y="18402"/>
                                </a:lnTo>
                                <a:lnTo>
                                  <a:pt x="18536" y="18078"/>
                                </a:lnTo>
                                <a:close/>
                              </a:path>
                              <a:path w="21600" h="21600">
                                <a:moveTo>
                                  <a:pt x="19331" y="18882"/>
                                </a:moveTo>
                                <a:lnTo>
                                  <a:pt x="18931" y="18486"/>
                                </a:lnTo>
                                <a:lnTo>
                                  <a:pt x="18872" y="18798"/>
                                </a:lnTo>
                                <a:lnTo>
                                  <a:pt x="19271" y="19194"/>
                                </a:lnTo>
                                <a:lnTo>
                                  <a:pt x="19331" y="18882"/>
                                </a:lnTo>
                                <a:close/>
                              </a:path>
                              <a:path w="21600" h="21600">
                                <a:moveTo>
                                  <a:pt x="20131" y="19674"/>
                                </a:moveTo>
                                <a:lnTo>
                                  <a:pt x="19731" y="19278"/>
                                </a:lnTo>
                                <a:lnTo>
                                  <a:pt x="19671" y="19602"/>
                                </a:lnTo>
                                <a:lnTo>
                                  <a:pt x="20071" y="19998"/>
                                </a:lnTo>
                                <a:lnTo>
                                  <a:pt x="20131" y="19674"/>
                                </a:lnTo>
                                <a:close/>
                              </a:path>
                              <a:path w="21600" h="21600">
                                <a:moveTo>
                                  <a:pt x="21569" y="21282"/>
                                </a:moveTo>
                                <a:lnTo>
                                  <a:pt x="20894" y="19362"/>
                                </a:lnTo>
                                <a:lnTo>
                                  <a:pt x="20894" y="20562"/>
                                </a:lnTo>
                                <a:lnTo>
                                  <a:pt x="20894" y="20562"/>
                                </a:lnTo>
                                <a:lnTo>
                                  <a:pt x="20894" y="20562"/>
                                </a:lnTo>
                                <a:lnTo>
                                  <a:pt x="20894" y="20562"/>
                                </a:lnTo>
                                <a:lnTo>
                                  <a:pt x="20894" y="19362"/>
                                </a:lnTo>
                                <a:lnTo>
                                  <a:pt x="20834" y="19206"/>
                                </a:lnTo>
                                <a:lnTo>
                                  <a:pt x="20866" y="20394"/>
                                </a:lnTo>
                                <a:lnTo>
                                  <a:pt x="20531" y="19998"/>
                                </a:lnTo>
                                <a:lnTo>
                                  <a:pt x="20466" y="20394"/>
                                </a:lnTo>
                                <a:lnTo>
                                  <a:pt x="20834" y="20718"/>
                                </a:lnTo>
                                <a:lnTo>
                                  <a:pt x="20466" y="21594"/>
                                </a:lnTo>
                                <a:lnTo>
                                  <a:pt x="21569" y="21270"/>
                                </a:lnTo>
                                <a:close/>
                              </a:path>
                            </a:pathLst>
                          </a:custGeom>
                          <a:solidFill>
                            <a:srgbClr val="000000"/>
                          </a:solidFill>
                          <a:ln w="12700" cmpd="sng" cap="flat">
                            <a:noFill/>
                            <a:prstDash val="solid"/>
                            <a:miter/>
                          </a:ln>
                        </wps:spPr>
                        <wps:bodyPr vert="horz" wrap="square" lIns="91440" tIns="45720" rIns="91440" bIns="45720" anchor="t" anchorCtr="0" upright="0">
                          <a:noAutofit/>
                        </wps:bodyPr>
                      </wps:wsp>
                      <wps:wsp>
                        <wps:cNvPr id="209" name="曲线 209"/>
                        <wps:cNvSpPr/>
                        <wps:spPr>
                          <a:xfrm rot="0">
                            <a:off x="1609090" y="799465"/>
                            <a:ext cx="22860" cy="19684"/>
                          </a:xfrm>
                          <a:custGeom>
                            <a:gdLst>
                              <a:gd name="T1" fmla="*/ 0 w 21600"/>
                              <a:gd name="T2" fmla="*/ 0 h 21600"/>
                              <a:gd name="T3" fmla="*/ 21600 w 21600"/>
                              <a:gd name="T4" fmla="*/ 21600 h 21600"/>
                            </a:gdLst>
                            <a:rect l="T1" t="T2" r="T3" b="T4"/>
                            <a:pathLst>
                              <a:path w="21600" h="21600">
                                <a:moveTo>
                                  <a:pt x="21600" y="18720"/>
                                </a:moveTo>
                                <a:lnTo>
                                  <a:pt x="0" y="21599"/>
                                </a:lnTo>
                                <a:lnTo>
                                  <a:pt x="8400" y="12239"/>
                                </a:lnTo>
                                <a:lnTo>
                                  <a:pt x="7200" y="0"/>
                                </a:lnTo>
                                <a:lnTo>
                                  <a:pt x="21600" y="18720"/>
                                </a:lnTo>
                                <a:close/>
                              </a:path>
                            </a:pathLst>
                          </a:custGeom>
                          <a:noFill/>
                          <a:ln w="2919" cmpd="sng" cap="flat">
                            <a:solidFill>
                              <a:srgbClr val="000000"/>
                            </a:solidFill>
                            <a:prstDash val="solid"/>
                            <a:miter/>
                          </a:ln>
                        </wps:spPr>
                        <wps:bodyPr vert="horz" wrap="square" lIns="91440" tIns="45720" rIns="91440" bIns="45720" anchor="t" anchorCtr="0" upright="0">
                          <a:noAutofit/>
                        </wps:bodyPr>
                      </wps:wsp>
                      <wps:wsp>
                        <wps:cNvPr id="210" name="曲线 210"/>
                        <wps:cNvSpPr/>
                        <wps:spPr>
                          <a:xfrm rot="0">
                            <a:off x="1170939" y="640715"/>
                            <a:ext cx="22860" cy="19684"/>
                          </a:xfrm>
                          <a:custGeom>
                            <a:gdLst>
                              <a:gd name="T1" fmla="*/ 0 w 21600"/>
                              <a:gd name="T2" fmla="*/ 0 h 21600"/>
                              <a:gd name="T3" fmla="*/ 21600 w 21600"/>
                              <a:gd name="T4" fmla="*/ 21600 h 21600"/>
                            </a:gdLst>
                            <a:rect l="T1" t="T2" r="T3" b="T4"/>
                            <a:pathLst>
                              <a:path w="21600" h="21600">
                                <a:moveTo>
                                  <a:pt x="15000" y="21600"/>
                                </a:moveTo>
                                <a:lnTo>
                                  <a:pt x="0" y="2880"/>
                                </a:lnTo>
                                <a:lnTo>
                                  <a:pt x="21600" y="0"/>
                                </a:lnTo>
                                <a:lnTo>
                                  <a:pt x="13799" y="8639"/>
                                </a:lnTo>
                                <a:lnTo>
                                  <a:pt x="15000" y="21600"/>
                                </a:lnTo>
                                <a:close/>
                              </a:path>
                            </a:pathLst>
                          </a:custGeom>
                          <a:solidFill>
                            <a:srgbClr val="000000"/>
                          </a:solidFill>
                          <a:ln w="12700" cmpd="sng" cap="flat">
                            <a:noFill/>
                            <a:prstDash val="solid"/>
                            <a:miter/>
                          </a:ln>
                        </wps:spPr>
                        <wps:bodyPr vert="horz" wrap="square" lIns="91440" tIns="45720" rIns="91440" bIns="45720" anchor="t" anchorCtr="0" upright="0">
                          <a:noAutofit/>
                        </wps:bodyPr>
                      </wps:wsp>
                      <wps:wsp>
                        <wps:cNvPr id="211" name="曲线 211"/>
                        <wps:cNvSpPr/>
                        <wps:spPr>
                          <a:xfrm rot="0">
                            <a:off x="1170939" y="640715"/>
                            <a:ext cx="22860" cy="19684"/>
                          </a:xfrm>
                          <a:custGeom>
                            <a:gdLst>
                              <a:gd name="T1" fmla="*/ 0 w 21600"/>
                              <a:gd name="T2" fmla="*/ 0 h 21600"/>
                              <a:gd name="T3" fmla="*/ 21600 w 21600"/>
                              <a:gd name="T4" fmla="*/ 21600 h 21600"/>
                            </a:gdLst>
                            <a:rect l="T1" t="T2" r="T3" b="T4"/>
                            <a:pathLst>
                              <a:path w="21600" h="21600">
                                <a:moveTo>
                                  <a:pt x="0" y="2880"/>
                                </a:moveTo>
                                <a:lnTo>
                                  <a:pt x="21600" y="0"/>
                                </a:lnTo>
                                <a:lnTo>
                                  <a:pt x="13799" y="8639"/>
                                </a:lnTo>
                                <a:lnTo>
                                  <a:pt x="15000" y="21600"/>
                                </a:lnTo>
                                <a:lnTo>
                                  <a:pt x="0" y="2880"/>
                                </a:lnTo>
                                <a:close/>
                              </a:path>
                            </a:pathLst>
                          </a:custGeom>
                          <a:noFill/>
                          <a:ln w="2919" cmpd="sng" cap="flat">
                            <a:solidFill>
                              <a:srgbClr val="000000"/>
                            </a:solidFill>
                            <a:prstDash val="solid"/>
                            <a:miter/>
                          </a:ln>
                        </wps:spPr>
                        <wps:bodyPr vert="horz" wrap="square" lIns="91440" tIns="45720" rIns="91440" bIns="45720" anchor="t" anchorCtr="0" upright="0">
                          <a:noAutofit/>
                        </wps:bodyPr>
                      </wps:wsp>
                      <wps:wsp>
                        <wps:cNvPr id="212" name="曲线 212"/>
                        <wps:cNvSpPr/>
                        <wps:spPr>
                          <a:xfrm rot="0">
                            <a:off x="290195" y="407035"/>
                            <a:ext cx="350520" cy="233680"/>
                          </a:xfrm>
                          <a:custGeom>
                            <a:gdLst>
                              <a:gd name="T1" fmla="*/ 0 w 21600"/>
                              <a:gd name="T2" fmla="*/ 0 h 21600"/>
                              <a:gd name="T3" fmla="*/ 21600 w 21600"/>
                              <a:gd name="T4" fmla="*/ 21600 h 21600"/>
                            </a:gdLst>
                            <a:rect l="T1" t="T2" r="T3" b="T4"/>
                            <a:pathLst>
                              <a:path w="21600" h="21600">
                                <a:moveTo>
                                  <a:pt x="11152" y="21599"/>
                                </a:moveTo>
                                <a:lnTo>
                                  <a:pt x="10447" y="21599"/>
                                </a:lnTo>
                                <a:lnTo>
                                  <a:pt x="10095" y="21541"/>
                                </a:lnTo>
                                <a:lnTo>
                                  <a:pt x="7317" y="21013"/>
                                </a:lnTo>
                                <a:lnTo>
                                  <a:pt x="4499" y="19545"/>
                                </a:lnTo>
                                <a:lnTo>
                                  <a:pt x="2230" y="17373"/>
                                </a:lnTo>
                                <a:lnTo>
                                  <a:pt x="665" y="14556"/>
                                </a:lnTo>
                                <a:lnTo>
                                  <a:pt x="0" y="11152"/>
                                </a:lnTo>
                                <a:lnTo>
                                  <a:pt x="0" y="10447"/>
                                </a:lnTo>
                                <a:lnTo>
                                  <a:pt x="665" y="6984"/>
                                </a:lnTo>
                                <a:lnTo>
                                  <a:pt x="2230" y="4226"/>
                                </a:lnTo>
                                <a:lnTo>
                                  <a:pt x="4226" y="2230"/>
                                </a:lnTo>
                                <a:lnTo>
                                  <a:pt x="6965" y="645"/>
                                </a:lnTo>
                                <a:lnTo>
                                  <a:pt x="9391" y="58"/>
                                </a:lnTo>
                                <a:lnTo>
                                  <a:pt x="10447" y="0"/>
                                </a:lnTo>
                                <a:lnTo>
                                  <a:pt x="11152" y="0"/>
                                </a:lnTo>
                                <a:lnTo>
                                  <a:pt x="13578" y="352"/>
                                </a:lnTo>
                                <a:lnTo>
                                  <a:pt x="16199" y="1408"/>
                                </a:lnTo>
                                <a:lnTo>
                                  <a:pt x="18665" y="3404"/>
                                </a:lnTo>
                                <a:lnTo>
                                  <a:pt x="20465" y="5986"/>
                                </a:lnTo>
                                <a:lnTo>
                                  <a:pt x="21482" y="9391"/>
                                </a:lnTo>
                                <a:lnTo>
                                  <a:pt x="21599" y="10447"/>
                                </a:lnTo>
                                <a:lnTo>
                                  <a:pt x="21599" y="10799"/>
                                </a:lnTo>
                                <a:lnTo>
                                  <a:pt x="21599" y="11152"/>
                                </a:lnTo>
                                <a:lnTo>
                                  <a:pt x="20895" y="14556"/>
                                </a:lnTo>
                                <a:lnTo>
                                  <a:pt x="19369" y="17373"/>
                                </a:lnTo>
                                <a:lnTo>
                                  <a:pt x="17373" y="19369"/>
                                </a:lnTo>
                                <a:lnTo>
                                  <a:pt x="14595" y="20895"/>
                                </a:lnTo>
                                <a:lnTo>
                                  <a:pt x="12208" y="21482"/>
                                </a:lnTo>
                                <a:lnTo>
                                  <a:pt x="11504" y="21541"/>
                                </a:lnTo>
                                <a:lnTo>
                                  <a:pt x="11152" y="21599"/>
                                </a:lnTo>
                                <a:close/>
                              </a:path>
                            </a:pathLst>
                          </a:custGeom>
                          <a:solidFill>
                            <a:srgbClr val="F7CDCC"/>
                          </a:solidFill>
                          <a:ln w="12700" cmpd="sng" cap="flat">
                            <a:noFill/>
                            <a:prstDash val="solid"/>
                            <a:miter/>
                          </a:ln>
                        </wps:spPr>
                        <wps:bodyPr vert="horz" wrap="square" lIns="91440" tIns="45720" rIns="91440" bIns="45720" anchor="t" anchorCtr="0" upright="0">
                          <a:noAutofit/>
                        </wps:bodyPr>
                      </wps:wsp>
                      <wps:wsp>
                        <wps:cNvPr id="213" name="曲线 213"/>
                        <wps:cNvSpPr/>
                        <wps:spPr>
                          <a:xfrm rot="0">
                            <a:off x="290195" y="407035"/>
                            <a:ext cx="350520" cy="233680"/>
                          </a:xfrm>
                          <a:custGeom>
                            <a:gdLst>
                              <a:gd name="T1" fmla="*/ 0 w 21600"/>
                              <a:gd name="T2" fmla="*/ 0 h 21600"/>
                              <a:gd name="T3" fmla="*/ 21600 w 21600"/>
                              <a:gd name="T4" fmla="*/ 21600 h 21600"/>
                            </a:gdLst>
                            <a:rect l="T1" t="T2" r="T3" b="T4"/>
                            <a:pathLst>
                              <a:path w="21600" h="21600">
                                <a:moveTo>
                                  <a:pt x="21599" y="10799"/>
                                </a:moveTo>
                                <a:lnTo>
                                  <a:pt x="21599" y="11152"/>
                                </a:lnTo>
                                <a:lnTo>
                                  <a:pt x="21560" y="11504"/>
                                </a:lnTo>
                                <a:lnTo>
                                  <a:pt x="21521" y="11856"/>
                                </a:lnTo>
                                <a:lnTo>
                                  <a:pt x="21482" y="12208"/>
                                </a:lnTo>
                                <a:lnTo>
                                  <a:pt x="21443" y="12560"/>
                                </a:lnTo>
                                <a:lnTo>
                                  <a:pt x="21365" y="12854"/>
                                </a:lnTo>
                                <a:lnTo>
                                  <a:pt x="21286" y="13206"/>
                                </a:lnTo>
                                <a:lnTo>
                                  <a:pt x="20778" y="14908"/>
                                </a:lnTo>
                                <a:lnTo>
                                  <a:pt x="20621" y="15260"/>
                                </a:lnTo>
                                <a:lnTo>
                                  <a:pt x="20465" y="15554"/>
                                </a:lnTo>
                                <a:lnTo>
                                  <a:pt x="20308" y="15847"/>
                                </a:lnTo>
                                <a:lnTo>
                                  <a:pt x="20152" y="16199"/>
                                </a:lnTo>
                                <a:lnTo>
                                  <a:pt x="19956" y="16493"/>
                                </a:lnTo>
                                <a:lnTo>
                                  <a:pt x="19760" y="16786"/>
                                </a:lnTo>
                                <a:lnTo>
                                  <a:pt x="19565" y="17080"/>
                                </a:lnTo>
                                <a:lnTo>
                                  <a:pt x="19369" y="17373"/>
                                </a:lnTo>
                                <a:lnTo>
                                  <a:pt x="19134" y="17608"/>
                                </a:lnTo>
                                <a:lnTo>
                                  <a:pt x="18899" y="17902"/>
                                </a:lnTo>
                                <a:lnTo>
                                  <a:pt x="17647" y="19134"/>
                                </a:lnTo>
                                <a:lnTo>
                                  <a:pt x="17373" y="19369"/>
                                </a:lnTo>
                                <a:lnTo>
                                  <a:pt x="17060" y="19545"/>
                                </a:lnTo>
                                <a:lnTo>
                                  <a:pt x="16786" y="19780"/>
                                </a:lnTo>
                                <a:lnTo>
                                  <a:pt x="16473" y="19956"/>
                                </a:lnTo>
                                <a:lnTo>
                                  <a:pt x="16199" y="20132"/>
                                </a:lnTo>
                                <a:lnTo>
                                  <a:pt x="15886" y="20308"/>
                                </a:lnTo>
                                <a:lnTo>
                                  <a:pt x="15573" y="20484"/>
                                </a:lnTo>
                                <a:lnTo>
                                  <a:pt x="15260" y="20602"/>
                                </a:lnTo>
                                <a:lnTo>
                                  <a:pt x="14908" y="20778"/>
                                </a:lnTo>
                                <a:lnTo>
                                  <a:pt x="14595" y="20895"/>
                                </a:lnTo>
                                <a:lnTo>
                                  <a:pt x="14243" y="21013"/>
                                </a:lnTo>
                                <a:lnTo>
                                  <a:pt x="13930" y="21130"/>
                                </a:lnTo>
                                <a:lnTo>
                                  <a:pt x="13578" y="21189"/>
                                </a:lnTo>
                                <a:lnTo>
                                  <a:pt x="13226" y="21306"/>
                                </a:lnTo>
                                <a:lnTo>
                                  <a:pt x="12873" y="21365"/>
                                </a:lnTo>
                                <a:lnTo>
                                  <a:pt x="12560" y="21423"/>
                                </a:lnTo>
                                <a:lnTo>
                                  <a:pt x="12208" y="21482"/>
                                </a:lnTo>
                                <a:lnTo>
                                  <a:pt x="11856" y="21541"/>
                                </a:lnTo>
                                <a:lnTo>
                                  <a:pt x="11504" y="21541"/>
                                </a:lnTo>
                                <a:lnTo>
                                  <a:pt x="11152" y="21599"/>
                                </a:lnTo>
                                <a:lnTo>
                                  <a:pt x="10800" y="21599"/>
                                </a:lnTo>
                                <a:lnTo>
                                  <a:pt x="10447" y="21599"/>
                                </a:lnTo>
                                <a:lnTo>
                                  <a:pt x="10095" y="21541"/>
                                </a:lnTo>
                                <a:lnTo>
                                  <a:pt x="9743" y="21541"/>
                                </a:lnTo>
                                <a:lnTo>
                                  <a:pt x="9391" y="21482"/>
                                </a:lnTo>
                                <a:lnTo>
                                  <a:pt x="9039" y="21423"/>
                                </a:lnTo>
                                <a:lnTo>
                                  <a:pt x="8686" y="21365"/>
                                </a:lnTo>
                                <a:lnTo>
                                  <a:pt x="8334" y="21306"/>
                                </a:lnTo>
                                <a:lnTo>
                                  <a:pt x="7982" y="21189"/>
                                </a:lnTo>
                                <a:lnTo>
                                  <a:pt x="7669" y="21130"/>
                                </a:lnTo>
                                <a:lnTo>
                                  <a:pt x="7317" y="21013"/>
                                </a:lnTo>
                                <a:lnTo>
                                  <a:pt x="6965" y="20895"/>
                                </a:lnTo>
                                <a:lnTo>
                                  <a:pt x="6652" y="20778"/>
                                </a:lnTo>
                                <a:lnTo>
                                  <a:pt x="6339" y="20602"/>
                                </a:lnTo>
                                <a:lnTo>
                                  <a:pt x="6026" y="20484"/>
                                </a:lnTo>
                                <a:lnTo>
                                  <a:pt x="5713" y="20308"/>
                                </a:lnTo>
                                <a:lnTo>
                                  <a:pt x="5399" y="20132"/>
                                </a:lnTo>
                                <a:lnTo>
                                  <a:pt x="5086" y="19956"/>
                                </a:lnTo>
                                <a:lnTo>
                                  <a:pt x="4773" y="19780"/>
                                </a:lnTo>
                                <a:lnTo>
                                  <a:pt x="4499" y="19545"/>
                                </a:lnTo>
                                <a:lnTo>
                                  <a:pt x="4226" y="19369"/>
                                </a:lnTo>
                                <a:lnTo>
                                  <a:pt x="3952" y="19134"/>
                                </a:lnTo>
                                <a:lnTo>
                                  <a:pt x="3678" y="18899"/>
                                </a:lnTo>
                                <a:lnTo>
                                  <a:pt x="2426" y="17608"/>
                                </a:lnTo>
                                <a:lnTo>
                                  <a:pt x="2230" y="17373"/>
                                </a:lnTo>
                                <a:lnTo>
                                  <a:pt x="1995" y="17080"/>
                                </a:lnTo>
                                <a:lnTo>
                                  <a:pt x="1799" y="16786"/>
                                </a:lnTo>
                                <a:lnTo>
                                  <a:pt x="1604" y="16493"/>
                                </a:lnTo>
                                <a:lnTo>
                                  <a:pt x="1447" y="16199"/>
                                </a:lnTo>
                                <a:lnTo>
                                  <a:pt x="1252" y="15847"/>
                                </a:lnTo>
                                <a:lnTo>
                                  <a:pt x="1095" y="15554"/>
                                </a:lnTo>
                                <a:lnTo>
                                  <a:pt x="939" y="15260"/>
                                </a:lnTo>
                                <a:lnTo>
                                  <a:pt x="821" y="14908"/>
                                </a:lnTo>
                                <a:lnTo>
                                  <a:pt x="665" y="14556"/>
                                </a:lnTo>
                                <a:lnTo>
                                  <a:pt x="547" y="14262"/>
                                </a:lnTo>
                                <a:lnTo>
                                  <a:pt x="469" y="13910"/>
                                </a:lnTo>
                                <a:lnTo>
                                  <a:pt x="352" y="13558"/>
                                </a:lnTo>
                                <a:lnTo>
                                  <a:pt x="273" y="13206"/>
                                </a:lnTo>
                                <a:lnTo>
                                  <a:pt x="195" y="12854"/>
                                </a:lnTo>
                                <a:lnTo>
                                  <a:pt x="117" y="12560"/>
                                </a:lnTo>
                                <a:lnTo>
                                  <a:pt x="0" y="10799"/>
                                </a:lnTo>
                                <a:lnTo>
                                  <a:pt x="0" y="10447"/>
                                </a:lnTo>
                                <a:lnTo>
                                  <a:pt x="0" y="10095"/>
                                </a:lnTo>
                                <a:lnTo>
                                  <a:pt x="39" y="9743"/>
                                </a:lnTo>
                                <a:lnTo>
                                  <a:pt x="78" y="9391"/>
                                </a:lnTo>
                                <a:lnTo>
                                  <a:pt x="1095" y="5986"/>
                                </a:lnTo>
                                <a:lnTo>
                                  <a:pt x="1252" y="5693"/>
                                </a:lnTo>
                                <a:lnTo>
                                  <a:pt x="1447" y="5399"/>
                                </a:lnTo>
                                <a:lnTo>
                                  <a:pt x="2426" y="3932"/>
                                </a:lnTo>
                                <a:lnTo>
                                  <a:pt x="2660" y="3639"/>
                                </a:lnTo>
                                <a:lnTo>
                                  <a:pt x="2895" y="3404"/>
                                </a:lnTo>
                                <a:lnTo>
                                  <a:pt x="3169" y="3169"/>
                                </a:lnTo>
                                <a:lnTo>
                                  <a:pt x="3404" y="2876"/>
                                </a:lnTo>
                                <a:lnTo>
                                  <a:pt x="5713" y="1232"/>
                                </a:lnTo>
                                <a:lnTo>
                                  <a:pt x="6026" y="1115"/>
                                </a:lnTo>
                                <a:lnTo>
                                  <a:pt x="8334" y="234"/>
                                </a:lnTo>
                                <a:lnTo>
                                  <a:pt x="9743" y="58"/>
                                </a:lnTo>
                                <a:lnTo>
                                  <a:pt x="10095" y="0"/>
                                </a:lnTo>
                                <a:lnTo>
                                  <a:pt x="10447" y="0"/>
                                </a:lnTo>
                                <a:lnTo>
                                  <a:pt x="10800" y="0"/>
                                </a:lnTo>
                                <a:lnTo>
                                  <a:pt x="11152" y="0"/>
                                </a:lnTo>
                                <a:lnTo>
                                  <a:pt x="11504" y="0"/>
                                </a:lnTo>
                                <a:lnTo>
                                  <a:pt x="11856" y="58"/>
                                </a:lnTo>
                                <a:lnTo>
                                  <a:pt x="12208" y="58"/>
                                </a:lnTo>
                                <a:lnTo>
                                  <a:pt x="14595" y="645"/>
                                </a:lnTo>
                                <a:lnTo>
                                  <a:pt x="15886" y="1232"/>
                                </a:lnTo>
                                <a:lnTo>
                                  <a:pt x="16199" y="1408"/>
                                </a:lnTo>
                                <a:lnTo>
                                  <a:pt x="18430" y="3169"/>
                                </a:lnTo>
                                <a:lnTo>
                                  <a:pt x="18665" y="3404"/>
                                </a:lnTo>
                                <a:lnTo>
                                  <a:pt x="18899" y="3639"/>
                                </a:lnTo>
                                <a:lnTo>
                                  <a:pt x="19134" y="3932"/>
                                </a:lnTo>
                                <a:lnTo>
                                  <a:pt x="19369" y="4226"/>
                                </a:lnTo>
                                <a:lnTo>
                                  <a:pt x="20308" y="5693"/>
                                </a:lnTo>
                                <a:lnTo>
                                  <a:pt x="20465" y="5986"/>
                                </a:lnTo>
                                <a:lnTo>
                                  <a:pt x="20621" y="6339"/>
                                </a:lnTo>
                                <a:lnTo>
                                  <a:pt x="20778" y="6632"/>
                                </a:lnTo>
                                <a:lnTo>
                                  <a:pt x="20895" y="6984"/>
                                </a:lnTo>
                                <a:lnTo>
                                  <a:pt x="21365" y="8686"/>
                                </a:lnTo>
                                <a:lnTo>
                                  <a:pt x="21443" y="9039"/>
                                </a:lnTo>
                                <a:lnTo>
                                  <a:pt x="21482" y="9391"/>
                                </a:lnTo>
                                <a:lnTo>
                                  <a:pt x="21521" y="9743"/>
                                </a:lnTo>
                                <a:lnTo>
                                  <a:pt x="21560" y="10095"/>
                                </a:lnTo>
                                <a:lnTo>
                                  <a:pt x="21599" y="10447"/>
                                </a:lnTo>
                                <a:lnTo>
                                  <a:pt x="21599" y="10799"/>
                                </a:lnTo>
                                <a:close/>
                              </a:path>
                            </a:pathLst>
                          </a:custGeom>
                          <a:noFill/>
                          <a:ln w="5838" cmpd="sng" cap="flat">
                            <a:solidFill>
                              <a:srgbClr val="B8534F"/>
                            </a:solidFill>
                            <a:prstDash val="solid"/>
                            <a:miter/>
                          </a:ln>
                        </wps:spPr>
                        <wps:bodyPr vert="horz" wrap="square" lIns="91440" tIns="45720" rIns="91440" bIns="45720" anchor="t" anchorCtr="0" upright="0">
                          <a:noAutofit/>
                        </wps:bodyPr>
                      </wps:wsp>
                      <wps:wsp>
                        <wps:cNvPr id="214" name=" 214"/>
                        <wps:cNvSpPr/>
                        <wps:spPr>
                          <a:xfrm rot="0">
                            <a:off x="454024" y="66039"/>
                            <a:ext cx="23495" cy="334645"/>
                          </a:xfrm>
                          <a:custGeom>
                            <a:gdLst>
                              <a:gd name="T1" fmla="*/ 0 w 21600"/>
                              <a:gd name="T2" fmla="*/ 0 h 21600"/>
                              <a:gd name="T3" fmla="*/ 21600 w 21600"/>
                              <a:gd name="T4" fmla="*/ 21600 h 21600"/>
                            </a:gdLst>
                            <a:rect l="T1" t="T2" r="T3" b="T4"/>
                            <a:pathLst>
                              <a:path w="21600" h="21600">
                                <a:moveTo>
                                  <a:pt x="13391" y="17052"/>
                                </a:moveTo>
                                <a:lnTo>
                                  <a:pt x="8137" y="17052"/>
                                </a:lnTo>
                                <a:lnTo>
                                  <a:pt x="8137" y="18195"/>
                                </a:lnTo>
                                <a:lnTo>
                                  <a:pt x="13391" y="18195"/>
                                </a:lnTo>
                                <a:lnTo>
                                  <a:pt x="13391" y="17052"/>
                                </a:lnTo>
                                <a:close/>
                              </a:path>
                              <a:path w="21600" h="21600">
                                <a:moveTo>
                                  <a:pt x="13391" y="14795"/>
                                </a:moveTo>
                                <a:lnTo>
                                  <a:pt x="8137" y="14795"/>
                                </a:lnTo>
                                <a:lnTo>
                                  <a:pt x="8137" y="15902"/>
                                </a:lnTo>
                                <a:lnTo>
                                  <a:pt x="13391" y="15902"/>
                                </a:lnTo>
                                <a:lnTo>
                                  <a:pt x="13391" y="14795"/>
                                </a:lnTo>
                                <a:close/>
                              </a:path>
                              <a:path w="21600" h="21600">
                                <a:moveTo>
                                  <a:pt x="13391" y="12539"/>
                                </a:moveTo>
                                <a:lnTo>
                                  <a:pt x="8137" y="12539"/>
                                </a:lnTo>
                                <a:lnTo>
                                  <a:pt x="8137" y="13646"/>
                                </a:lnTo>
                                <a:lnTo>
                                  <a:pt x="13391" y="13646"/>
                                </a:lnTo>
                                <a:lnTo>
                                  <a:pt x="13391" y="12539"/>
                                </a:lnTo>
                                <a:close/>
                              </a:path>
                              <a:path w="21600" h="21600">
                                <a:moveTo>
                                  <a:pt x="13391" y="10289"/>
                                </a:moveTo>
                                <a:lnTo>
                                  <a:pt x="8137" y="10289"/>
                                </a:lnTo>
                                <a:lnTo>
                                  <a:pt x="8137" y="11396"/>
                                </a:lnTo>
                                <a:lnTo>
                                  <a:pt x="13391" y="11396"/>
                                </a:lnTo>
                                <a:lnTo>
                                  <a:pt x="13391" y="10289"/>
                                </a:lnTo>
                                <a:close/>
                              </a:path>
                              <a:path w="21600" h="21600">
                                <a:moveTo>
                                  <a:pt x="13391" y="7990"/>
                                </a:moveTo>
                                <a:lnTo>
                                  <a:pt x="8137" y="7990"/>
                                </a:lnTo>
                                <a:lnTo>
                                  <a:pt x="8137" y="9139"/>
                                </a:lnTo>
                                <a:lnTo>
                                  <a:pt x="13391" y="9139"/>
                                </a:lnTo>
                                <a:lnTo>
                                  <a:pt x="13391" y="7990"/>
                                </a:lnTo>
                                <a:close/>
                              </a:path>
                              <a:path w="21600" h="21600">
                                <a:moveTo>
                                  <a:pt x="13391" y="5740"/>
                                </a:moveTo>
                                <a:lnTo>
                                  <a:pt x="8137" y="5740"/>
                                </a:lnTo>
                                <a:lnTo>
                                  <a:pt x="8137" y="6883"/>
                                </a:lnTo>
                                <a:lnTo>
                                  <a:pt x="13391" y="6883"/>
                                </a:lnTo>
                                <a:lnTo>
                                  <a:pt x="13391" y="5740"/>
                                </a:lnTo>
                                <a:close/>
                              </a:path>
                              <a:path w="21600" h="21600">
                                <a:moveTo>
                                  <a:pt x="13391" y="3483"/>
                                </a:moveTo>
                                <a:lnTo>
                                  <a:pt x="8137" y="3483"/>
                                </a:lnTo>
                                <a:lnTo>
                                  <a:pt x="8137" y="4633"/>
                                </a:lnTo>
                                <a:lnTo>
                                  <a:pt x="13391" y="4633"/>
                                </a:lnTo>
                                <a:lnTo>
                                  <a:pt x="13391" y="3483"/>
                                </a:lnTo>
                                <a:close/>
                              </a:path>
                              <a:path w="21600" h="21600">
                                <a:moveTo>
                                  <a:pt x="13391" y="1227"/>
                                </a:moveTo>
                                <a:lnTo>
                                  <a:pt x="8137" y="1227"/>
                                </a:lnTo>
                                <a:lnTo>
                                  <a:pt x="8137" y="2334"/>
                                </a:lnTo>
                                <a:lnTo>
                                  <a:pt x="13391" y="2334"/>
                                </a:lnTo>
                                <a:lnTo>
                                  <a:pt x="13391" y="1227"/>
                                </a:lnTo>
                                <a:close/>
                              </a:path>
                              <a:path w="21600" h="21600">
                                <a:moveTo>
                                  <a:pt x="13391" y="-2"/>
                                </a:moveTo>
                                <a:lnTo>
                                  <a:pt x="8137" y="-2"/>
                                </a:lnTo>
                                <a:lnTo>
                                  <a:pt x="8137" y="83"/>
                                </a:lnTo>
                                <a:lnTo>
                                  <a:pt x="13391" y="83"/>
                                </a:lnTo>
                                <a:lnTo>
                                  <a:pt x="13391" y="-2"/>
                                </a:lnTo>
                                <a:close/>
                              </a:path>
                              <a:path w="21600" h="21600">
                                <a:moveTo>
                                  <a:pt x="21622" y="20083"/>
                                </a:moveTo>
                                <a:lnTo>
                                  <a:pt x="13478" y="20372"/>
                                </a:lnTo>
                                <a:lnTo>
                                  <a:pt x="13391" y="19302"/>
                                </a:lnTo>
                                <a:lnTo>
                                  <a:pt x="8137" y="19302"/>
                                </a:lnTo>
                                <a:lnTo>
                                  <a:pt x="8137" y="20372"/>
                                </a:lnTo>
                                <a:lnTo>
                                  <a:pt x="-6" y="20083"/>
                                </a:lnTo>
                                <a:lnTo>
                                  <a:pt x="11114" y="21558"/>
                                </a:lnTo>
                                <a:lnTo>
                                  <a:pt x="21622" y="20083"/>
                                </a:lnTo>
                                <a:close/>
                              </a:path>
                            </a:pathLst>
                          </a:custGeom>
                          <a:solidFill>
                            <a:srgbClr val="990000"/>
                          </a:solidFill>
                          <a:ln w="12700" cmpd="sng" cap="flat">
                            <a:noFill/>
                            <a:prstDash val="solid"/>
                            <a:miter/>
                          </a:ln>
                        </wps:spPr>
                        <wps:bodyPr vert="horz" wrap="square" lIns="91440" tIns="45720" rIns="91440" bIns="45720" anchor="t" anchorCtr="0" upright="0">
                          <a:noAutofit/>
                        </wps:bodyPr>
                      </wps:wsp>
                      <wps:wsp>
                        <wps:cNvPr id="215" name="曲线 215"/>
                        <wps:cNvSpPr/>
                        <wps:spPr>
                          <a:xfrm rot="0">
                            <a:off x="454024" y="377189"/>
                            <a:ext cx="23495" cy="23495"/>
                          </a:xfrm>
                          <a:custGeom>
                            <a:gdLst>
                              <a:gd name="T1" fmla="*/ 0 w 21600"/>
                              <a:gd name="T2" fmla="*/ 0 h 21600"/>
                              <a:gd name="T3" fmla="*/ 21600 w 21600"/>
                              <a:gd name="T4" fmla="*/ 21600 h 21600"/>
                            </a:gdLst>
                            <a:rect l="T1" t="T2" r="T3" b="T4"/>
                            <a:pathLst>
                              <a:path w="21600" h="21600">
                                <a:moveTo>
                                  <a:pt x="11091" y="21600"/>
                                </a:moveTo>
                                <a:lnTo>
                                  <a:pt x="0" y="0"/>
                                </a:lnTo>
                                <a:lnTo>
                                  <a:pt x="11091" y="5400"/>
                                </a:lnTo>
                                <a:lnTo>
                                  <a:pt x="21600" y="0"/>
                                </a:lnTo>
                                <a:lnTo>
                                  <a:pt x="11091" y="21600"/>
                                </a:lnTo>
                                <a:close/>
                              </a:path>
                            </a:pathLst>
                          </a:custGeom>
                          <a:noFill/>
                          <a:ln w="5838" cmpd="sng" cap="flat">
                            <a:solidFill>
                              <a:srgbClr val="990000"/>
                            </a:solidFill>
                            <a:prstDash val="solid"/>
                            <a:miter/>
                          </a:ln>
                        </wps:spPr>
                        <wps:bodyPr vert="horz" wrap="square" lIns="91440" tIns="45720" rIns="91440" bIns="45720" anchor="t" anchorCtr="0" upright="0">
                          <a:noAutofit/>
                        </wps:bodyPr>
                      </wps:wsp>
                      <wps:wsp>
                        <wps:cNvPr id="216" name="曲线 216"/>
                        <wps:cNvSpPr/>
                        <wps:spPr>
                          <a:xfrm rot="0">
                            <a:off x="454024" y="48895"/>
                            <a:ext cx="23495" cy="23495"/>
                          </a:xfrm>
                          <a:custGeom>
                            <a:gdLst>
                              <a:gd name="T1" fmla="*/ 0 w 21600"/>
                              <a:gd name="T2" fmla="*/ 0 h 21600"/>
                              <a:gd name="T3" fmla="*/ 21600 w 21600"/>
                              <a:gd name="T4" fmla="*/ 21600 h 21600"/>
                            </a:gdLst>
                            <a:rect l="T1" t="T2" r="T3" b="T4"/>
                            <a:pathLst>
                              <a:path w="21600" h="21600">
                                <a:moveTo>
                                  <a:pt x="21600" y="21599"/>
                                </a:moveTo>
                                <a:lnTo>
                                  <a:pt x="11091" y="16345"/>
                                </a:lnTo>
                                <a:lnTo>
                                  <a:pt x="0" y="21599"/>
                                </a:lnTo>
                                <a:lnTo>
                                  <a:pt x="11091" y="0"/>
                                </a:lnTo>
                                <a:lnTo>
                                  <a:pt x="21600" y="21599"/>
                                </a:lnTo>
                                <a:close/>
                              </a:path>
                            </a:pathLst>
                          </a:custGeom>
                          <a:solidFill>
                            <a:srgbClr val="990000"/>
                          </a:solidFill>
                          <a:ln w="12700" cmpd="sng" cap="flat">
                            <a:noFill/>
                            <a:prstDash val="solid"/>
                            <a:miter/>
                          </a:ln>
                        </wps:spPr>
                        <wps:bodyPr vert="horz" wrap="square" lIns="91440" tIns="45720" rIns="91440" bIns="45720" anchor="t" anchorCtr="0" upright="0">
                          <a:noAutofit/>
                        </wps:bodyPr>
                      </wps:wsp>
                      <wps:wsp>
                        <wps:cNvPr id="217" name="曲线 217"/>
                        <wps:cNvSpPr/>
                        <wps:spPr>
                          <a:xfrm rot="0">
                            <a:off x="454024" y="48895"/>
                            <a:ext cx="23495" cy="23495"/>
                          </a:xfrm>
                          <a:custGeom>
                            <a:gdLst>
                              <a:gd name="T1" fmla="*/ 0 w 21600"/>
                              <a:gd name="T2" fmla="*/ 0 h 21600"/>
                              <a:gd name="T3" fmla="*/ 21600 w 21600"/>
                              <a:gd name="T4" fmla="*/ 21600 h 21600"/>
                            </a:gdLst>
                            <a:rect l="T1" t="T2" r="T3" b="T4"/>
                            <a:pathLst>
                              <a:path w="21600" h="21600">
                                <a:moveTo>
                                  <a:pt x="11091" y="0"/>
                                </a:moveTo>
                                <a:lnTo>
                                  <a:pt x="21600" y="21599"/>
                                </a:lnTo>
                                <a:lnTo>
                                  <a:pt x="11091" y="16345"/>
                                </a:lnTo>
                                <a:lnTo>
                                  <a:pt x="0" y="21599"/>
                                </a:lnTo>
                                <a:lnTo>
                                  <a:pt x="11091" y="0"/>
                                </a:lnTo>
                                <a:close/>
                              </a:path>
                            </a:pathLst>
                          </a:custGeom>
                          <a:noFill/>
                          <a:ln w="5838" cmpd="sng" cap="flat">
                            <a:solidFill>
                              <a:srgbClr val="990000"/>
                            </a:solidFill>
                            <a:prstDash val="solid"/>
                            <a:miter/>
                          </a:ln>
                        </wps:spPr>
                        <wps:bodyPr vert="horz" wrap="square" lIns="91440" tIns="45720" rIns="91440" bIns="45720" anchor="t" anchorCtr="0" upright="0">
                          <a:noAutofit/>
                        </wps:bodyPr>
                      </wps:wsp>
                      <wps:wsp>
                        <wps:cNvPr id="218" name=" 218"/>
                        <wps:cNvSpPr/>
                        <wps:spPr>
                          <a:xfrm rot="0">
                            <a:off x="452755" y="197484"/>
                            <a:ext cx="23495" cy="203200"/>
                          </a:xfrm>
                          <a:custGeom>
                            <a:gdLst>
                              <a:gd name="T1" fmla="*/ 0 w 21600"/>
                              <a:gd name="T2" fmla="*/ 0 h 21600"/>
                              <a:gd name="T3" fmla="*/ 21600 w 21600"/>
                              <a:gd name="T4" fmla="*/ 21600 h 21600"/>
                            </a:gdLst>
                            <a:rect l="T1" t="T2" r="T3" b="T4"/>
                            <a:pathLst>
                              <a:path w="21600" h="21600">
                                <a:moveTo>
                                  <a:pt x="14033" y="14110"/>
                                </a:moveTo>
                                <a:lnTo>
                                  <a:pt x="8779" y="14110"/>
                                </a:lnTo>
                                <a:lnTo>
                                  <a:pt x="8166" y="15993"/>
                                </a:lnTo>
                                <a:lnTo>
                                  <a:pt x="14033" y="15993"/>
                                </a:lnTo>
                                <a:lnTo>
                                  <a:pt x="14033" y="14110"/>
                                </a:lnTo>
                                <a:close/>
                              </a:path>
                              <a:path w="21600" h="21600">
                                <a:moveTo>
                                  <a:pt x="14033" y="10394"/>
                                </a:moveTo>
                                <a:lnTo>
                                  <a:pt x="8779" y="10394"/>
                                </a:lnTo>
                                <a:lnTo>
                                  <a:pt x="8779" y="12216"/>
                                </a:lnTo>
                                <a:lnTo>
                                  <a:pt x="14033" y="12216"/>
                                </a:lnTo>
                                <a:lnTo>
                                  <a:pt x="14033" y="10394"/>
                                </a:lnTo>
                                <a:close/>
                              </a:path>
                              <a:path w="21600" h="21600">
                                <a:moveTo>
                                  <a:pt x="14033" y="6678"/>
                                </a:moveTo>
                                <a:lnTo>
                                  <a:pt x="8779" y="6678"/>
                                </a:lnTo>
                                <a:lnTo>
                                  <a:pt x="8779" y="8501"/>
                                </a:lnTo>
                                <a:lnTo>
                                  <a:pt x="14033" y="8501"/>
                                </a:lnTo>
                                <a:lnTo>
                                  <a:pt x="14033" y="6678"/>
                                </a:lnTo>
                                <a:close/>
                              </a:path>
                              <a:path w="21600" h="21600">
                                <a:moveTo>
                                  <a:pt x="14558" y="2972"/>
                                </a:moveTo>
                                <a:lnTo>
                                  <a:pt x="9304" y="2972"/>
                                </a:lnTo>
                                <a:lnTo>
                                  <a:pt x="8779" y="4795"/>
                                </a:lnTo>
                                <a:lnTo>
                                  <a:pt x="14646" y="4795"/>
                                </a:lnTo>
                                <a:lnTo>
                                  <a:pt x="14558" y="2972"/>
                                </a:lnTo>
                                <a:close/>
                              </a:path>
                              <a:path w="21600" h="21600">
                                <a:moveTo>
                                  <a:pt x="14558" y="-3"/>
                                </a:moveTo>
                                <a:lnTo>
                                  <a:pt x="9304" y="-3"/>
                                </a:lnTo>
                                <a:lnTo>
                                  <a:pt x="9304" y="1079"/>
                                </a:lnTo>
                                <a:lnTo>
                                  <a:pt x="14558" y="1079"/>
                                </a:lnTo>
                                <a:lnTo>
                                  <a:pt x="14558" y="-3"/>
                                </a:lnTo>
                                <a:close/>
                              </a:path>
                              <a:path w="21600" h="21600">
                                <a:moveTo>
                                  <a:pt x="21563" y="19101"/>
                                </a:moveTo>
                                <a:lnTo>
                                  <a:pt x="13420" y="19577"/>
                                </a:lnTo>
                                <a:lnTo>
                                  <a:pt x="13420" y="17815"/>
                                </a:lnTo>
                                <a:lnTo>
                                  <a:pt x="8166" y="17815"/>
                                </a:lnTo>
                                <a:lnTo>
                                  <a:pt x="8166" y="19577"/>
                                </a:lnTo>
                                <a:lnTo>
                                  <a:pt x="22" y="19101"/>
                                </a:lnTo>
                                <a:lnTo>
                                  <a:pt x="10530" y="21531"/>
                                </a:lnTo>
                                <a:lnTo>
                                  <a:pt x="21651" y="19101"/>
                                </a:lnTo>
                                <a:close/>
                              </a:path>
                            </a:pathLst>
                          </a:custGeom>
                          <a:solidFill>
                            <a:srgbClr val="990000"/>
                          </a:solidFill>
                          <a:ln w="12700" cmpd="sng" cap="flat">
                            <a:noFill/>
                            <a:prstDash val="solid"/>
                            <a:miter/>
                          </a:ln>
                        </wps:spPr>
                        <wps:bodyPr vert="horz" wrap="square" lIns="91440" tIns="45720" rIns="91440" bIns="45720" anchor="t" anchorCtr="0" upright="0">
                          <a:noAutofit/>
                        </wps:bodyPr>
                      </wps:wsp>
                      <wps:wsp>
                        <wps:cNvPr id="219" name="曲线 219"/>
                        <wps:cNvSpPr/>
                        <wps:spPr>
                          <a:xfrm rot="0">
                            <a:off x="452755" y="377189"/>
                            <a:ext cx="23495" cy="23495"/>
                          </a:xfrm>
                          <a:custGeom>
                            <a:gdLst>
                              <a:gd name="T1" fmla="*/ 0 w 21600"/>
                              <a:gd name="T2" fmla="*/ 0 h 21600"/>
                              <a:gd name="T3" fmla="*/ 21600 w 21600"/>
                              <a:gd name="T4" fmla="*/ 21600 h 21600"/>
                            </a:gdLst>
                            <a:rect l="T1" t="T2" r="T3" b="T4"/>
                            <a:pathLst>
                              <a:path w="21600" h="21600">
                                <a:moveTo>
                                  <a:pt x="10508" y="21600"/>
                                </a:moveTo>
                                <a:lnTo>
                                  <a:pt x="0" y="0"/>
                                </a:lnTo>
                                <a:lnTo>
                                  <a:pt x="11091" y="5400"/>
                                </a:lnTo>
                                <a:lnTo>
                                  <a:pt x="21600" y="0"/>
                                </a:lnTo>
                                <a:lnTo>
                                  <a:pt x="10508" y="21600"/>
                                </a:lnTo>
                                <a:close/>
                              </a:path>
                            </a:pathLst>
                          </a:custGeom>
                          <a:noFill/>
                          <a:ln w="5838" cmpd="sng" cap="flat">
                            <a:solidFill>
                              <a:srgbClr val="990000"/>
                            </a:solidFill>
                            <a:prstDash val="solid"/>
                            <a:miter/>
                          </a:ln>
                        </wps:spPr>
                        <wps:bodyPr vert="horz" wrap="square" lIns="91440" tIns="45720" rIns="91440" bIns="45720" anchor="t" anchorCtr="0" upright="0">
                          <a:noAutofit/>
                        </wps:bodyPr>
                      </wps:wsp>
                      <wps:wsp>
                        <wps:cNvPr id="220" name="曲线 220"/>
                        <wps:cNvSpPr/>
                        <wps:spPr>
                          <a:xfrm rot="0">
                            <a:off x="453390" y="180339"/>
                            <a:ext cx="23495" cy="23494"/>
                          </a:xfrm>
                          <a:custGeom>
                            <a:gdLst>
                              <a:gd name="T1" fmla="*/ 0 w 21600"/>
                              <a:gd name="T2" fmla="*/ 0 h 21600"/>
                              <a:gd name="T3" fmla="*/ 21600 w 21600"/>
                              <a:gd name="T4" fmla="*/ 21600 h 21600"/>
                            </a:gdLst>
                            <a:rect l="T1" t="T2" r="T3" b="T4"/>
                            <a:pathLst>
                              <a:path w="21600" h="21600">
                                <a:moveTo>
                                  <a:pt x="21600" y="21600"/>
                                </a:moveTo>
                                <a:lnTo>
                                  <a:pt x="10508" y="16345"/>
                                </a:lnTo>
                                <a:lnTo>
                                  <a:pt x="0" y="21600"/>
                                </a:lnTo>
                                <a:lnTo>
                                  <a:pt x="11091" y="0"/>
                                </a:lnTo>
                                <a:lnTo>
                                  <a:pt x="21600" y="21600"/>
                                </a:lnTo>
                                <a:close/>
                              </a:path>
                            </a:pathLst>
                          </a:custGeom>
                          <a:solidFill>
                            <a:srgbClr val="990000"/>
                          </a:solidFill>
                          <a:ln w="12700" cmpd="sng" cap="flat">
                            <a:noFill/>
                            <a:prstDash val="solid"/>
                            <a:miter/>
                          </a:ln>
                        </wps:spPr>
                        <wps:bodyPr vert="horz" wrap="square" lIns="91440" tIns="45720" rIns="91440" bIns="45720" anchor="t" anchorCtr="0" upright="0">
                          <a:noAutofit/>
                        </wps:bodyPr>
                      </wps:wsp>
                      <wps:wsp>
                        <wps:cNvPr id="221" name="曲线 221"/>
                        <wps:cNvSpPr/>
                        <wps:spPr>
                          <a:xfrm rot="0">
                            <a:off x="453390" y="180339"/>
                            <a:ext cx="23495" cy="23494"/>
                          </a:xfrm>
                          <a:custGeom>
                            <a:gdLst>
                              <a:gd name="T1" fmla="*/ 0 w 21600"/>
                              <a:gd name="T2" fmla="*/ 0 h 21600"/>
                              <a:gd name="T3" fmla="*/ 21600 w 21600"/>
                              <a:gd name="T4" fmla="*/ 21600 h 21600"/>
                            </a:gdLst>
                            <a:rect l="T1" t="T2" r="T3" b="T4"/>
                            <a:pathLst>
                              <a:path w="21600" h="21600">
                                <a:moveTo>
                                  <a:pt x="11091" y="0"/>
                                </a:moveTo>
                                <a:lnTo>
                                  <a:pt x="21600" y="21600"/>
                                </a:lnTo>
                                <a:lnTo>
                                  <a:pt x="10508" y="16345"/>
                                </a:lnTo>
                                <a:lnTo>
                                  <a:pt x="0" y="21600"/>
                                </a:lnTo>
                                <a:lnTo>
                                  <a:pt x="11091" y="0"/>
                                </a:lnTo>
                                <a:close/>
                              </a:path>
                            </a:pathLst>
                          </a:custGeom>
                          <a:noFill/>
                          <a:ln w="5838" cmpd="sng" cap="flat">
                            <a:solidFill>
                              <a:srgbClr val="990000"/>
                            </a:solidFill>
                            <a:prstDash val="solid"/>
                            <a:miter/>
                          </a:ln>
                        </wps:spPr>
                        <wps:bodyPr vert="horz" wrap="square" lIns="91440" tIns="45720" rIns="91440" bIns="45720" anchor="t" anchorCtr="0" upright="0">
                          <a:noAutofit/>
                        </wps:bodyPr>
                      </wps:wsp>
                      <wps:wsp>
                        <wps:cNvPr id="222" name="文本框 222"/>
                        <wps:cNvSpPr/>
                        <wps:spPr>
                          <a:xfrm rot="0">
                            <a:off x="988060" y="295275"/>
                            <a:ext cx="136524" cy="58419"/>
                          </a:xfrm>
                          <a:prstGeom prst="rect"/>
                          <a:noFill/>
                          <a:ln w="12700" cmpd="sng" cap="flat">
                            <a:noFill/>
                            <a:prstDash val="solid"/>
                            <a:miter/>
                          </a:ln>
                        </wps:spPr>
                        <wps:txbx id="223">
                          <w:txbxContent>
                            <w:p>
                              <w:pPr>
                                <w:spacing w:line="90" w:lineRule="exact"/>
                                <w:rPr>
                                  <w:rFonts w:ascii="Microsoft Sans Serif" w:hAnsi="Microsoft Sans Serif"/>
                                  <w:sz w:val="9"/>
                                </w:rPr>
                              </w:pPr>
                              <w:bookmarkStart w:id="8" w:name="_bookmark8"/>
                              <w:bookmarkEnd w:id="8"/>
                              <w:r>
                                <w:rPr>
                                  <w:rFonts w:ascii="Microsoft Sans Serif" w:hAnsi="Microsoft Sans Serif"/>
                                  <w:sz w:val="9"/>
                                </w:rPr>
                                <w:t>Flow</w:t>
                              </w:r>
                            </w:p>
                          </w:txbxContent>
                        </wps:txbx>
                        <wps:bodyPr vert="horz" wrap="square" lIns="0" tIns="0" rIns="0" bIns="0" anchor="t" anchorCtr="0" upright="1">
                          <a:noAutofit/>
                        </wps:bodyPr>
                      </wps:wsp>
                      <wps:wsp>
                        <wps:cNvPr id="224" name="文本框 224"/>
                        <wps:cNvSpPr/>
                        <wps:spPr>
                          <a:xfrm rot="0">
                            <a:off x="1096645" y="499110"/>
                            <a:ext cx="152400" cy="58419"/>
                          </a:xfrm>
                          <a:prstGeom prst="rect"/>
                          <a:noFill/>
                          <a:ln w="12700" cmpd="sng" cap="flat">
                            <a:noFill/>
                            <a:prstDash val="solid"/>
                            <a:miter/>
                          </a:ln>
                        </wps:spPr>
                        <wps:txbx id="225">
                          <w:txbxContent>
                            <w:p>
                              <w:pPr>
                                <w:spacing w:line="90" w:lineRule="exact"/>
                                <w:rPr>
                                  <w:rFonts w:ascii="Microsoft Sans Serif" w:hAnsi="Microsoft Sans Serif"/>
                                  <w:sz w:val="9"/>
                                </w:rPr>
                              </w:pPr>
                              <w:r>
                                <w:rPr>
                                  <w:rFonts w:ascii="Microsoft Sans Serif" w:hAnsi="Microsoft Sans Serif"/>
                                  <w:sz w:val="9"/>
                                </w:rPr>
                                <w:t>Node</w:t>
                              </w:r>
                            </w:p>
                          </w:txbxContent>
                        </wps:txbx>
                        <wps:bodyPr vert="horz" wrap="square" lIns="0" tIns="0" rIns="0" bIns="0" anchor="t" anchorCtr="0" upright="1">
                          <a:noAutofit/>
                        </wps:bodyPr>
                      </wps:wsp>
                      <wps:wsp>
                        <wps:cNvPr id="226" name="文本框 226"/>
                        <wps:cNvSpPr/>
                        <wps:spPr>
                          <a:xfrm rot="0">
                            <a:off x="1365885" y="441325"/>
                            <a:ext cx="577215" cy="152400"/>
                          </a:xfrm>
                          <a:prstGeom prst="rect"/>
                          <a:noFill/>
                          <a:ln w="12700" cmpd="sng" cap="flat">
                            <a:noFill/>
                            <a:prstDash val="solid"/>
                            <a:miter/>
                          </a:ln>
                        </wps:spPr>
                        <wps:txbx id="227">
                          <w:txbxContent>
                            <w:p>
                              <w:pPr>
                                <w:spacing w:line="126" w:lineRule="exact"/>
                                <w:rPr>
                                  <w:rFonts w:ascii="Microsoft Sans Serif" w:hAnsi="Microsoft Sans Serif"/>
                                  <w:sz w:val="9"/>
                                </w:rPr>
                              </w:pPr>
                              <w:r>
                                <w:rPr>
                                  <w:rFonts w:ascii="Microsoft Sans Serif" w:hAnsi="Microsoft Sans Serif"/>
                                  <w:color w:val="990000"/>
                                  <w:position w:val="4"/>
                                  <w:sz w:val="9"/>
                                </w:rPr>
                                <w:t xml:space="preserve">message    </w:t>
                              </w:r>
                              <w:r>
                                <w:rPr>
                                  <w:rFonts w:ascii="Microsoft Sans Serif" w:hAnsi="Microsoft Sans Serif"/>
                                  <w:color w:val="990000"/>
                                  <w:spacing w:val="19"/>
                                  <w:position w:val="4"/>
                                  <w:sz w:val="9"/>
                                </w:rPr>
                                <w:t xml:space="preserve"> </w:t>
                              </w:r>
                              <w:r>
                                <w:rPr>
                                  <w:rFonts w:ascii="Microsoft Sans Serif" w:hAnsi="Microsoft Sans Serif"/>
                                  <w:sz w:val="9"/>
                                </w:rPr>
                                <w:t>Malicious</w:t>
                              </w:r>
                            </w:p>
                            <w:p>
                              <w:pPr>
                                <w:spacing w:before="8"/>
                                <w:ind w:left="587"/>
                                <w:rPr>
                                  <w:rFonts w:ascii="Microsoft Sans Serif" w:hAnsi="Microsoft Sans Serif"/>
                                  <w:sz w:val="9"/>
                                </w:rPr>
                              </w:pPr>
                              <w:r>
                                <w:rPr>
                                  <w:rFonts w:ascii="Microsoft Sans Serif" w:hAnsi="Microsoft Sans Serif"/>
                                  <w:sz w:val="9"/>
                                </w:rPr>
                                <w:t>Node</w:t>
                              </w:r>
                            </w:p>
                          </w:txbxContent>
                        </wps:txbx>
                        <wps:bodyPr vert="horz" wrap="square" lIns="0" tIns="0" rIns="0" bIns="0" anchor="t" anchorCtr="0" upright="1">
                          <a:noAutofit/>
                        </wps:bodyPr>
                      </wps:wsp>
                      <wps:wsp>
                        <wps:cNvPr id="228" name="文本框 228"/>
                        <wps:cNvSpPr/>
                        <wps:spPr>
                          <a:xfrm rot="0">
                            <a:off x="1276350" y="756284"/>
                            <a:ext cx="201294" cy="128904"/>
                          </a:xfrm>
                          <a:prstGeom prst="rect"/>
                          <a:noFill/>
                          <a:ln w="12700" cmpd="sng" cap="flat">
                            <a:noFill/>
                            <a:prstDash val="solid"/>
                            <a:miter/>
                          </a:ln>
                        </wps:spPr>
                        <wps:txbx id="229">
                          <w:txbxContent>
                            <w:p>
                              <w:pPr>
                                <w:spacing w:line="90" w:lineRule="exact"/>
                                <w:ind w:left="66"/>
                                <w:rPr>
                                  <w:rFonts w:ascii="Microsoft Sans Serif" w:hAnsi="Microsoft Sans Serif"/>
                                  <w:sz w:val="9"/>
                                </w:rPr>
                              </w:pPr>
                              <w:r>
                                <w:rPr>
                                  <w:rFonts w:ascii="Microsoft Sans Serif" w:hAnsi="Microsoft Sans Serif"/>
                                  <w:sz w:val="9"/>
                                </w:rPr>
                                <w:t>ﬂow</w:t>
                              </w:r>
                            </w:p>
                            <w:p>
                              <w:pPr>
                                <w:spacing w:before="8"/>
                                <w:rPr>
                                  <w:rFonts w:ascii="Microsoft Sans Serif" w:hAnsi="Microsoft Sans Serif"/>
                                  <w:sz w:val="9"/>
                                </w:rPr>
                              </w:pPr>
                              <w:r>
                                <w:rPr>
                                  <w:rFonts w:ascii="Microsoft Sans Serif" w:hAnsi="Microsoft Sans Serif"/>
                                  <w:sz w:val="9"/>
                                </w:rPr>
                                <w:t>context</w:t>
                              </w:r>
                            </w:p>
                          </w:txbxContent>
                        </wps:txbx>
                        <wps:bodyPr vert="horz" wrap="square" lIns="0" tIns="0" rIns="0" bIns="0" anchor="t" anchorCtr="0" upright="1">
                          <a:noAutofit/>
                        </wps:bodyPr>
                      </wps:wsp>
                      <wps:wsp>
                        <wps:cNvPr id="230" name="文本框 230"/>
                        <wps:cNvSpPr/>
                        <wps:spPr>
                          <a:xfrm rot="0">
                            <a:off x="1738630" y="791210"/>
                            <a:ext cx="152400" cy="58420"/>
                          </a:xfrm>
                          <a:prstGeom prst="rect"/>
                          <a:noFill/>
                          <a:ln w="12700" cmpd="sng" cap="flat">
                            <a:noFill/>
                            <a:prstDash val="solid"/>
                            <a:miter/>
                          </a:ln>
                        </wps:spPr>
                        <wps:txbx id="231">
                          <w:txbxContent>
                            <w:p>
                              <w:pPr>
                                <w:spacing w:line="90" w:lineRule="exact"/>
                                <w:rPr>
                                  <w:rFonts w:ascii="Microsoft Sans Serif" w:hAnsi="Microsoft Sans Serif"/>
                                  <w:sz w:val="9"/>
                                </w:rPr>
                              </w:pPr>
                              <w:r>
                                <w:rPr>
                                  <w:rFonts w:ascii="Microsoft Sans Serif" w:hAnsi="Microsoft Sans Serif"/>
                                  <w:sz w:val="9"/>
                                </w:rPr>
                                <w:t>Node</w:t>
                              </w:r>
                            </w:p>
                          </w:txbxContent>
                        </wps:txbx>
                        <wps:bodyPr vert="horz" wrap="square" lIns="0" tIns="0" rIns="0" bIns="0" anchor="t" anchorCtr="0" upright="1">
                          <a:noAutofit/>
                        </wps:bodyPr>
                      </wps:wsp>
                      <wps:wsp>
                        <wps:cNvPr id="232" name="文本框 232"/>
                        <wps:cNvSpPr/>
                        <wps:spPr>
                          <a:xfrm rot="0">
                            <a:off x="36830" y="26670"/>
                            <a:ext cx="655954" cy="58419"/>
                          </a:xfrm>
                          <a:prstGeom prst="rect"/>
                          <a:noFill/>
                          <a:ln w="12700" cmpd="sng" cap="flat">
                            <a:noFill/>
                            <a:prstDash val="solid"/>
                            <a:miter/>
                          </a:ln>
                        </wps:spPr>
                        <wps:txbx id="233">
                          <w:txbxContent>
                            <w:p>
                              <w:pPr>
                                <w:tabs>
                                  <w:tab w:val="left" w:pos="710"/>
                                </w:tabs>
                                <w:spacing w:line="90" w:lineRule="exact"/>
                                <w:rPr>
                                  <w:rFonts w:ascii="Microsoft Sans Serif" w:hAnsi="Microsoft Sans Serif"/>
                                  <w:sz w:val="9"/>
                                </w:rPr>
                              </w:pPr>
                              <w:r>
                                <w:rPr>
                                  <w:rFonts w:ascii="Microsoft Sans Serif" w:hAnsi="Microsoft Sans Serif"/>
                                  <w:sz w:val="9"/>
                                </w:rPr>
                                <w:t>Node.js</w:t>
                                <w:tab/>
                              </w:r>
                              <w:r>
                                <w:rPr>
                                  <w:rFonts w:ascii="Microsoft Sans Serif" w:hAnsi="Microsoft Sans Serif"/>
                                  <w:color w:val="990000"/>
                                  <w:sz w:val="9"/>
                                </w:rPr>
                                <w:t>module</w:t>
                              </w:r>
                            </w:p>
                          </w:txbxContent>
                        </wps:txbx>
                        <wps:bodyPr vert="horz" wrap="square" lIns="0" tIns="0" rIns="0" bIns="0" anchor="t" anchorCtr="0" upright="1">
                          <a:noAutofit/>
                        </wps:bodyPr>
                      </wps:wsp>
                      <wps:wsp>
                        <wps:cNvPr id="234" name="文本框 234"/>
                        <wps:cNvSpPr/>
                        <wps:spPr>
                          <a:xfrm rot="0">
                            <a:off x="105409" y="137159"/>
                            <a:ext cx="295275" cy="58419"/>
                          </a:xfrm>
                          <a:prstGeom prst="rect"/>
                          <a:noFill/>
                          <a:ln w="12700" cmpd="sng" cap="flat">
                            <a:noFill/>
                            <a:prstDash val="solid"/>
                            <a:miter/>
                          </a:ln>
                        </wps:spPr>
                        <wps:txbx id="235">
                          <w:txbxContent>
                            <w:p>
                              <w:pPr>
                                <w:spacing w:line="90" w:lineRule="exact"/>
                                <w:rPr>
                                  <w:rFonts w:ascii="Microsoft Sans Serif" w:hAnsi="Microsoft Sans Serif"/>
                                  <w:sz w:val="9"/>
                                </w:rPr>
                              </w:pPr>
                              <w:r>
                                <w:rPr>
                                  <w:rFonts w:ascii="Microsoft Sans Serif" w:hAnsi="Microsoft Sans Serif"/>
                                  <w:sz w:val="9"/>
                                </w:rPr>
                                <w:t>Node-RED</w:t>
                              </w:r>
                            </w:p>
                          </w:txbxContent>
                        </wps:txbx>
                        <wps:bodyPr vert="horz" wrap="square" lIns="0" tIns="0" rIns="0" bIns="0" anchor="t" anchorCtr="0" upright="1">
                          <a:noAutofit/>
                        </wps:bodyPr>
                      </wps:wsp>
                      <wps:wsp>
                        <wps:cNvPr id="236" name="文本框 236"/>
                        <wps:cNvSpPr/>
                        <wps:spPr>
                          <a:xfrm rot="0">
                            <a:off x="497204" y="166369"/>
                            <a:ext cx="168909" cy="58419"/>
                          </a:xfrm>
                          <a:prstGeom prst="rect"/>
                          <a:noFill/>
                          <a:ln w="12700" cmpd="sng" cap="flat">
                            <a:noFill/>
                            <a:prstDash val="solid"/>
                            <a:miter/>
                          </a:ln>
                        </wps:spPr>
                        <wps:txbx id="237">
                          <w:txbxContent>
                            <w:p>
                              <w:pPr>
                                <w:spacing w:line="90" w:lineRule="exact"/>
                                <w:rPr>
                                  <w:rFonts w:ascii="Microsoft Sans Serif" w:hAnsi="Microsoft Sans Serif"/>
                                  <w:sz w:val="9"/>
                                </w:rPr>
                              </w:pPr>
                              <w:r>
                                <w:rPr>
                                  <w:rFonts w:ascii="Microsoft Sans Serif" w:hAnsi="Microsoft Sans Serif"/>
                                  <w:color w:val="990000"/>
                                  <w:sz w:val="9"/>
                                </w:rPr>
                                <w:t>object</w:t>
                              </w:r>
                            </w:p>
                          </w:txbxContent>
                        </wps:txbx>
                        <wps:bodyPr vert="horz" wrap="square" lIns="0" tIns="0" rIns="0" bIns="0" anchor="t" anchorCtr="0" upright="1">
                          <a:noAutofit/>
                        </wps:bodyPr>
                      </wps:wsp>
                      <wps:wsp>
                        <wps:cNvPr id="238" name="文本框 238"/>
                        <wps:cNvSpPr/>
                        <wps:spPr>
                          <a:xfrm rot="0">
                            <a:off x="744854" y="376555"/>
                            <a:ext cx="201295" cy="128904"/>
                          </a:xfrm>
                          <a:prstGeom prst="rect"/>
                          <a:noFill/>
                          <a:ln w="12700" cmpd="sng" cap="flat">
                            <a:noFill/>
                            <a:prstDash val="solid"/>
                            <a:miter/>
                          </a:ln>
                        </wps:spPr>
                        <wps:txbx id="239">
                          <w:txbxContent>
                            <w:p>
                              <w:pPr>
                                <w:spacing w:line="90" w:lineRule="exact"/>
                                <w:ind w:left="25"/>
                                <w:rPr>
                                  <w:rFonts w:ascii="Microsoft Sans Serif" w:hAnsi="Microsoft Sans Serif"/>
                                  <w:sz w:val="9"/>
                                </w:rPr>
                              </w:pPr>
                              <w:r>
                                <w:rPr>
                                  <w:rFonts w:ascii="Microsoft Sans Serif" w:hAnsi="Microsoft Sans Serif"/>
                                  <w:sz w:val="9"/>
                                </w:rPr>
                                <w:t>global</w:t>
                              </w:r>
                            </w:p>
                            <w:p>
                              <w:pPr>
                                <w:spacing w:before="8"/>
                                <w:rPr>
                                  <w:rFonts w:ascii="Microsoft Sans Serif" w:hAnsi="Microsoft Sans Serif"/>
                                  <w:sz w:val="9"/>
                                </w:rPr>
                              </w:pPr>
                              <w:r>
                                <w:rPr>
                                  <w:rFonts w:ascii="Microsoft Sans Serif" w:hAnsi="Microsoft Sans Serif"/>
                                  <w:sz w:val="9"/>
                                </w:rPr>
                                <w:t>context</w:t>
                              </w:r>
                            </w:p>
                          </w:txbxContent>
                        </wps:txbx>
                        <wps:bodyPr vert="horz" wrap="square" lIns="0" tIns="0" rIns="0" bIns="0" anchor="t" anchorCtr="0" upright="1">
                          <a:noAutofit/>
                        </wps:bodyPr>
                      </wps:wsp>
                      <wps:wsp>
                        <wps:cNvPr id="240" name="文本框 240"/>
                        <wps:cNvSpPr/>
                        <wps:spPr>
                          <a:xfrm rot="0">
                            <a:off x="205739" y="271145"/>
                            <a:ext cx="523240" cy="690880"/>
                          </a:xfrm>
                          <a:prstGeom prst="rect"/>
                          <a:noFill/>
                          <a:ln w="12700" cmpd="sng" cap="flat">
                            <a:noFill/>
                            <a:prstDash val="solid"/>
                            <a:miter/>
                          </a:ln>
                        </wps:spPr>
                        <wps:txbx id="241">
                          <w:txbxContent>
                            <w:p>
                              <w:pPr>
                                <w:spacing w:before="25"/>
                                <w:ind w:left="36"/>
                                <w:rPr>
                                  <w:rFonts w:ascii="Microsoft Sans Serif" w:hAnsi="Microsoft Sans Serif"/>
                                  <w:sz w:val="9"/>
                                </w:rPr>
                              </w:pPr>
                              <w:r>
                                <w:rPr>
                                  <w:rFonts w:ascii="Microsoft Sans Serif" w:hAnsi="Microsoft Sans Serif"/>
                                  <w:sz w:val="9"/>
                                </w:rPr>
                                <w:t>Flow</w:t>
                              </w:r>
                            </w:p>
                            <w:p>
                              <w:pPr>
                                <w:rPr>
                                  <w:rFonts w:ascii="Microsoft Sans Serif" w:hAnsi="Microsoft Sans Serif"/>
                                  <w:sz w:val="8"/>
                                </w:rPr>
                              </w:pPr>
                            </w:p>
                            <w:p>
                              <w:pPr>
                                <w:spacing w:before="6"/>
                                <w:rPr>
                                  <w:rFonts w:ascii="Microsoft Sans Serif" w:hAnsi="Microsoft Sans Serif"/>
                                  <w:sz w:val="6"/>
                                </w:rPr>
                              </w:pPr>
                            </w:p>
                            <w:p>
                              <w:pPr>
                                <w:ind w:left="299" w:right="210" w:hanging="82"/>
                                <w:rPr>
                                  <w:rFonts w:ascii="Microsoft Sans Serif" w:hAnsi="Microsoft Sans Serif"/>
                                  <w:sz w:val="9"/>
                                </w:rPr>
                              </w:pPr>
                              <w:r>
                                <w:rPr>
                                  <w:rFonts w:ascii="Microsoft Sans Serif" w:hAnsi="Microsoft Sans Serif"/>
                                  <w:sz w:val="9"/>
                                </w:rPr>
                                <w:t>Malicious</w:t>
                              </w:r>
                              <w:r>
                                <w:rPr>
                                  <w:rFonts w:ascii="Microsoft Sans Serif" w:hAnsi="Microsoft Sans Serif"/>
                                  <w:spacing w:val="-21"/>
                                  <w:sz w:val="9"/>
                                </w:rPr>
                                <w:t xml:space="preserve"> </w:t>
                              </w:r>
                              <w:r>
                                <w:rPr>
                                  <w:rFonts w:ascii="Microsoft Sans Serif" w:hAnsi="Microsoft Sans Serif"/>
                                  <w:sz w:val="9"/>
                                </w:rPr>
                                <w:t>Node</w:t>
                              </w:r>
                            </w:p>
                          </w:txbxContent>
                        </wps:txbx>
                        <wps:bodyPr vert="horz" wrap="square" lIns="0" tIns="0" rIns="0" bIns="0" anchor="t" anchorCtr="0" upright="1">
                          <a:noAutofit/>
                        </wps:bodyPr>
                      </wps:wsp>
                      <wps:bodyPr vert="horz" wrap="square" lIns="91440" tIns="45720" rIns="91440" bIns="45720" anchor="t" anchorCtr="0" upright="0">
                        <a:noAutofit/>
                      </wps:bodyPr>
                    </wpg:wgp>
                  </a:graphicData>
                </a:graphic>
              </wp:inline>
            </w:drawing>
          </mc:Choice>
          <mc:Fallback>
            <w:pict>
              <v:group type="#_x0000_t1" id="组合 242" o:spid="_x0000_s242" coordorigin="2270,10124" coordsize="3311,1655" style="width:165.55pt;&#10;height:82.799995pt;">
                <v:shape type="#_x0000_t0" id="曲线 243" o:spid="_x0000_s243" coordsize="3311,1655" path="m99,l3210,l3217,l3224,0l3231,2l3237,3l3242,4l3249,7l3254,10l3260,13l3302,62l3311,99l3311,1556l3311,1563l3309,1568l3309,1575l3307,1581l3271,1634l3249,1648l3242,1649l3237,1651l3231,1653l3224,1655l3217,1655l3210,1655l99,1655l92,1655l87,1655l80,1653l74,1651l67,1649l61,1648l55,1644l50,1641l44,1638l38,1634l16,1610l13,1605l9,1599l7,1594l5,1588l2,1581l1,1575l0,1568l,1563l,1556l,99l21,38l44,17l50,13l55,10l61,7l67,4l74,3l80,2l87,0l92,l99,l99,xe" style="position:absolute;&#10;left:2270;&#10;top:10124;&#10;width:3310;&#10;height:1655;" filled="f" stroked="t" strokeweight="0.22991812pt">
                  <v:stroke color="#000000"/>
                </v:shape>
                <v:shape type="#_x0000_t0" id="曲线 244" o:spid="_x0000_s244" coordsize="3173,1449" path="m3092,1448l81,1448l75,1447l22,1418l,1366l,81l29,21l81,l87,l3092,l3150,29l3172,81l3172,1366l3143,1426l3097,1447l3092,1448l3092,1448xe" style="position:absolute;&#10;left:2362;&#10;top:10285;&#10;width:3172;&#10;height:1448;" fillcolor="#FAFAFA" stroked="f" strokeweight="1.0pt">
                  <v:stroke color="#000000"/>
                </v:shape>
                <v:shape type="#_x0000_t0" id="曲线 245" o:spid="_x0000_s245" coordsize="3173,1449" path="m87,l3086,l3092,l3097,0l3103,1l3108,2l3114,4l3161,43l3172,86l3172,1362l3166,1394l3164,1399l3119,1441l3114,1443l3086,1448l87,1448l29,1426l26,1422l22,1418l18,1414l14,1409l12,1404l8,1399l7,1394l5,1389l3,1383l2,1378l0,1372l,1366l,1362l,86l,81l0,75l26,25l29,21l81,l87,l87,xe" style="position:absolute;&#10;left:2362;&#10;top:10285;&#10;width:3172;&#10;height:1448;" filled="f" stroked="t" strokeweight="0.22991812pt">
                  <v:stroke color="#666666"/>
                </v:shape>
                <v:rect type="#_x0000_t1" id="矩形 246" o:spid="_x0000_s246" style="position:absolute;&#10;left:2592;&#10;top:10538;&#10;width:827;&#10;height:1104;" fillcolor="#ECECEC" stroked="f" strokeweight="1.0pt">
                  <v:stroke color="#000000"/>
                </v:rect>
                <v:rect type="#_x0000_t1" id="矩形 247" o:spid="_x0000_s247" style="position:absolute;&#10;left:2592;&#10;top:10538;&#10;width:827;&#10;height:1104;" filled="f" stroked="t" strokeweight="0.22991812pt">
                  <v:stroke color="#666666"/>
                </v:rect>
                <v:shape type="#_x0000_t0" id="曲线 248" o:spid="_x0000_s248" coordsize="827,1" path="m827,l,l827,l827,xe" style="position:absolute;&#10;left:2592;&#10;top:10538;&#10;width:827;&#10;height:2;" fillcolor="#000000" stroked="f" strokeweight="1.0pt">
                  <v:fill opacity="3276f"/>
                  <v:stroke color="#000000"/>
                </v:shape>
                <v:shape type="#_x0000_t0" id="曲线 249" o:spid="_x0000_s249" coordsize="1,1104" path="m,1104l,l,1104l,1104xe" style="position:absolute;&#10;left:2592;&#10;top:10538;&#10;width:1;&#10;height:1104;" fillcolor="#000000" stroked="f" strokeweight="1.0pt">
                  <v:fill opacity="6553f"/>
                  <v:stroke color="#000000"/>
                </v:shape>
                <v:shape type="#_x0000_t100" id=" 250" o:spid="_x0000_s250" style="position:absolute;&#10;left:2592;&#10;top:10538;&#10;width:827;&#10;height:1104;" filled="f" stroked="t" strokeweight="0.22991812pt" adj="0,0,0">
                  <v:stroke color="#666666"/>
                </v:shape>
                <v:rect type="#_x0000_t1" id="矩形 251" o:spid="_x0000_s251" style="position:absolute;&#10;left:3787;&#10;top:10538;&#10;width:1655;&#10;height:1104;" fillcolor="#ECECEC" stroked="f" strokeweight="1.0pt">
                  <v:stroke color="#000000"/>
                </v:rect>
                <v:rect type="#_x0000_t1" id="矩形 252" o:spid="_x0000_s252" style="position:absolute;&#10;left:3787;&#10;top:10538;&#10;width:1655;&#10;height:1104;" filled="f" stroked="t" strokeweight="0.22991812pt">
                  <v:stroke color="#666666"/>
                </v:rect>
                <v:shape type="#_x0000_t0" id="曲线 253" o:spid="_x0000_s253" coordsize="1655,1" path="m1655,l,l1655,l1655,xe" style="position:absolute;&#10;left:3787;&#10;top:10538;&#10;width:1655;&#10;height:2;" fillcolor="#000000" stroked="f" strokeweight="1.0pt">
                  <v:fill opacity="3276f"/>
                  <v:stroke color="#000000"/>
                </v:shape>
                <v:shape type="#_x0000_t0" id="曲线 254" o:spid="_x0000_s254" coordsize="2,1104" path="m,1104l,l,1104l,1104xe" style="position:absolute;&#10;left:3787;&#10;top:10538;&#10;width:1;&#10;height:1104;" fillcolor="#000000" stroked="f" strokeweight="1.0pt">
                  <v:fill opacity="6553f"/>
                  <v:stroke color="#000000"/>
                </v:shape>
                <v:shape type="#_x0000_t100" id=" 255" o:spid="_x0000_s255" style="position:absolute;&#10;left:3787;&#10;top:10538;&#10;width:1655;&#10;height:1104;" filled="f" stroked="t" strokeweight="0.22991812pt" adj="0,0,0">
                  <v:stroke color="#666666"/>
                </v:shape>
                <v:shape type="#_x0000_t100" id=" 256" o:spid="_x0000_s256" style="position:absolute;&#10;left:3424;&#10;top:10935;&#10;width:333;&#10;height:32;" fillcolor="#000000" stroked="f" strokeweight="1.0pt" adj="0,0,0">
                  <v:stroke color="#000000"/>
                </v:shape>
                <v:shape type="#_x0000_t0" id="曲线 257" o:spid="_x0000_s257" coordsize="33,33" path="m,16l33,l24,16l33,32l,16l,16xe" style="position:absolute;&#10;left:3424;&#10;top:10935;&#10;width:33;&#10;height:32;" filled="f" stroked="t" strokeweight="0.22991812pt">
                  <v:stroke color="#000000"/>
                </v:shape>
                <v:shape type="#_x0000_t0" id="曲线 258" o:spid="_x0000_s258" coordsize="33,33" path="m,32l8,16l,l33,16l,32l,32xe" style="position:absolute;&#10;left:3750;&#10;top:10935;&#10;width:33;&#10;height:32;" fillcolor="#000000" stroked="f" strokeweight="1.0pt">
                  <v:stroke color="#000000"/>
                </v:shape>
                <v:shape type="#_x0000_t0" id="曲线 259" o:spid="_x0000_s259" coordsize="33,33" path="m33,16l,32l8,16l,l33,16l33,16xe" style="position:absolute;&#10;left:3750;&#10;top:10935;&#10;width:33;&#10;height:32;" filled="f" stroked="t" strokeweight="0.22991812pt">
                  <v:stroke color="#000000"/>
                </v:shape>
                <v:shape type="#_x0000_t0" id="曲线 260" o:spid="_x0000_s260" coordsize="552,367" path="m284,368l266,368l257,368l187,358l115,333l56,296l17,249l,190l,178l17,119l56,72l107,38l178,12l239,1l266,l284,l347,6l413,25l477,58l523,103l549,160l552,178l552,184l552,190l534,249l494,296l443,330l373,356l311,366l293,368l284,368l284,368xe" style="position:absolute;&#10;left:3833;&#10;top:10768;&#10;width:552;&#10;height:367;" fillcolor="#FFFFFF" stroked="f" strokeweight="1.0pt">
                  <v:stroke color="#000000"/>
                </v:shape>
                <v:shape type="#_x0000_t0" id="曲线 261" o:spid="_x0000_s261" coordsize="552,367" path="m552,184l552,190l552,196l550,202l549,208l548,214l546,220l544,225l530,254l527,260l505,285l500,291l471,314l464,318l457,322l450,326l443,330l436,333l429,337l421,340l413,343l405,345l398,349l389,352l381,354l373,356l364,358l356,359l347,362l338,363l329,364l320,365l311,366l302,367l293,368l284,368l275,368l266,368l257,368l248,367l239,366l230,365l222,364l213,363l204,362l195,359l187,358l178,356l170,354l162,352l153,349l145,345l137,343l130,340l122,337l115,333l107,330l100,326l93,322l41,281l11,237l9,232l7,225l5,220l3,214l2,208l1,202l,196l,190l,184l,178l,172l1,166l2,160l11,131l14,125l32,97l36,91l62,67l68,63l122,31l145,22l153,19l213,5l248,1l257,l266,l275,l284,l293,l302,1l311,1l373,12l381,14l389,16l398,19l405,22l413,25l471,54l477,58l483,63l489,67l494,72l500,77l505,82l510,87l530,114l534,119l546,148l548,154l549,160l550,166l552,172l552,178l552,184l552,184xe" style="position:absolute;&#10;left:3833;&#10;top:10768;&#10;width:552;&#10;height:367;" filled="f" stroked="t" strokeweight="0.22991812pt">
                  <v:stroke color="#000000"/>
                </v:shape>
                <v:shape type="#_x0000_t0" id="曲线 262" o:spid="_x0000_s262" coordsize="551,368" path="m285,367l266,367l257,367l187,357l114,332l56,296l17,247l,190l,177l17,118l56,71l107,37l178,10l239,0l266,l285,l346,5l413,23l476,57l522,102l548,159l551,177l551,183l551,190l533,247l494,296l444,329l372,355l311,365l293,367l285,367l285,367xe" style="position:absolute;&#10;left:4843;&#10;top:10765;&#10;width:551;&#10;height:367;" fillcolor="#F7CDCC" stroked="f" strokeweight="1.0pt">
                  <v:stroke color="#000000"/>
                </v:shape>
                <v:shape type="#_x0000_t0" id="曲线 263" o:spid="_x0000_s263" coordsize="551,368" path="m551,183l551,190l550,195l550,201l548,208l547,213l545,218l543,224l541,230l539,236l536,242l533,247l530,254l526,259l522,264l518,269l515,275l509,280l504,285l499,290l470,314l463,317l458,321l451,325l444,329l435,332l428,336l420,339l413,342l405,345l398,349l389,350l381,353l372,355l363,357l356,359l346,360l338,362l328,363l321,364l311,365l303,367l293,367l285,367l275,367l266,367l257,367l248,367l239,365l231,364l222,363l212,362l169,353l162,350l153,349l145,345l137,342l100,325l93,321l45,285l40,280l37,275l31,269l28,264l24,259l21,254l17,247l,190l,183l,177l,171l0,165l1,159l21,112l24,107l28,102l31,96l37,91l87,49l145,21l153,18l212,3l275,l285,l293,l303,0l311,0l372,10l405,21l413,23l470,53l476,57l504,81l509,85l515,91l518,96l522,102l526,107l530,112l533,118l536,123l539,129l541,135l543,141l545,148l547,153l548,159l550,165l550,171l551,177l551,183l551,183xe" style="position:absolute;&#10;left:4843;&#10;top:10765;&#10;width:551;&#10;height:367;" filled="f" stroked="t" strokeweight="0.4597512pt">
                  <v:stroke color="#B8534F"/>
                </v:shape>
                <v:line type="#_x0000_t20" id="直线 264" o:spid="_x0000_s264" style="position:absolute;" from="4384.0,10950.595" to="4806.0,10950.595" filled="f" stroked="t" strokeweight="0.4597512pt">
                  <v:stroke color="#990000"/>
                </v:line>
                <v:shape type="#_x0000_t0" id="曲线 265" o:spid="_x0000_s265" coordsize="37,37" path="m,36l9,18l,l36,18l,36l,36xe" style="position:absolute;&#10;left:4796;&#10;top:10931;&#10;width:37;&#10;height:37;" filled="f" stroked="f" strokeweight="1.0pt">
                  <v:stroke color="#000000"/>
                </v:shape>
                <v:shape type="#_x0000_t0" id="曲线 266" o:spid="_x0000_s266" coordsize="37,37" path="m36,18l,36l9,18l,l36,18l36,18xe" style="position:absolute;&#10;left:4796;&#10;top:10931;&#10;width:37;&#10;height:37;" filled="f" stroked="t" strokeweight="0.4597512pt">
                  <v:stroke color="#990000"/>
                </v:shape>
                <v:shape type="#_x0000_t0" id="曲线 267" o:spid="_x0000_s267" coordsize="551,367" path="m285,368l266,368l257,367l187,358l114,333l56,296l17,249l,190l,178l17,119l56,72l107,38l179,11l239,1l266,l285,l346,6l413,24l476,58l523,102l550,160l551,178l551,184l551,190l533,249l494,296l444,330l372,356l311,366l293,367l285,368l285,368xe" style="position:absolute;&#10;left:4846;&#10;top:11227;&#10;width:551;&#10;height:367;" fillcolor="#FFFFFF" stroked="f" strokeweight="1.0pt">
                  <v:stroke color="#000000"/>
                </v:shape>
                <v:shape type="#_x0000_t0" id="曲线 268" o:spid="_x0000_s268" coordsize="551,367" path="m551,184l551,190l550,196l550,202l550,208l547,214l547,220l544,225l543,231l539,237l536,243l533,249l530,254l526,260l523,265l518,270l515,276l509,281l504,286l499,291l470,314l465,318l458,322l451,326l444,330l437,333l428,337l421,340l413,343l405,345l398,349l389,351l381,354l372,356l364,358l356,359l346,361l338,363l329,364l321,365l311,366l303,367l293,367l285,368l275,368l266,368l257,367l248,367l239,366l231,365l222,364l212,363l204,361l195,359l187,358l179,356l169,354l162,351l153,349l145,345l137,343l100,326l93,322l42,281l32,270l28,265l24,260l21,254l17,249l0,202l0,196l,190l,184l,178l17,119l46,82l52,77l56,72l63,67l67,62l123,31l145,21l153,19l195,8l204,6l248,1l257,l266,l275,l285,l293,l303,1l311,1l356,8l364,9l428,31l470,54l476,58l504,82l509,87l530,112l533,119l536,125l539,130l543,136l544,142l547,148l547,154l550,160l550,166l550,172l551,178l551,184l551,184xe" style="position:absolute;&#10;left:4846;&#10;top:11227;&#10;width:551;&#10;height:367;" filled="f" stroked="t" strokeweight="0.22991812pt">
                  <v:stroke color="#000000"/>
                </v:shape>
                <v:shape type="#_x0000_t100" id=" 269" o:spid="_x0000_s269" style="position:absolute;&#10;left:4137;&#10;top:11143;&#10;width:705;&#10;height:270;" fillcolor="#000000" stroked="f" strokeweight="1.0pt" adj="0,0,0">
                  <v:stroke color="#000000"/>
                </v:shape>
                <v:shape type="#_x0000_t0" id="曲线 270" o:spid="_x0000_s270" coordsize="36,30" path="m36,26l,30l14,17l12,l36,26l36,26xe" style="position:absolute;&#10;left:4804;&#10;top:11383;&#10;width:35;&#10;height:31;" filled="f" stroked="t" strokeweight="0.22991812pt">
                  <v:stroke color="#000000"/>
                </v:shape>
                <v:shape type="#_x0000_t0" id="曲线 271" o:spid="_x0000_s271" coordsize="36,30" path="m25,31l,4l36,l22,12l25,31l25,31xe" style="position:absolute;&#10;left:4114;&#10;top:11133;&#10;width:36;&#10;height:31;" fillcolor="#000000" stroked="f" strokeweight="1.0pt">
                  <v:stroke color="#000000"/>
                </v:shape>
                <v:shape type="#_x0000_t0" id="曲线 272" o:spid="_x0000_s272" coordsize="36,30" path="m,4l36,l22,12l25,31l,4l,4xe" style="position:absolute;&#10;left:4114;&#10;top:11133;&#10;width:36;&#10;height:31;" filled="f" stroked="t" strokeweight="0.22991812pt">
                  <v:stroke color="#000000"/>
                </v:shape>
                <v:shape type="#_x0000_t0" id="曲线 273" o:spid="_x0000_s273" coordsize="552,368" path="m284,367l267,367l257,367l187,357l114,332l57,296l16,247l,190l,177l16,118l57,71l107,37l177,10l239,0l267,l284,l346,5l413,23l477,57l523,102l548,159l551,177l551,183l551,190l533,247l494,296l443,329l373,355l311,365l293,367l284,367l284,367xe" style="position:absolute;&#10;left:2727;&#10;top:10765;&#10;width:551;&#10;height:367;" fillcolor="#F7CDCC" stroked="f" strokeweight="1.0pt">
                  <v:stroke color="#000000"/>
                </v:shape>
                <v:shape type="#_x0000_t0" id="曲线 274" o:spid="_x0000_s274" coordsize="552,368" path="m551,183l551,190l550,195l549,201l548,208l547,213l546,218l543,224l530,254l526,259l523,264l518,269l514,275l509,280l504,285l500,290l494,296l488,299l482,304l450,325l443,329l435,332l428,336l420,339l413,342l405,345l397,349l389,350l381,353l373,355l364,357l355,359l346,360l337,362l329,363l321,364l311,365l302,367l293,367l284,367l276,367l267,367l257,367l248,367l239,365l231,364l221,363l212,362l203,360l195,359l187,357l177,355l170,353l161,350l154,349l145,345l137,342l129,339l121,336l114,332l107,329l100,325l94,321l61,299l57,296l51,290l45,285l40,280l37,275l31,269l27,264l23,259l21,254l16,247l14,242l11,236l8,230l7,224l4,218l2,213l,183l,177l,171l0,165l1,159l27,102l31,96l37,91l61,67l67,61l74,57l81,53l87,49l145,21l154,18l212,3l248,0l257,l267,l276,l284,l293,l302,0l311,0l373,10l405,21l413,23l471,53l477,57l482,61l488,67l494,71l518,96l523,102l526,107l530,112l533,118l546,148l547,153l548,159l549,165l550,171l551,177l551,183l551,183xe" style="position:absolute;&#10;left:2727;&#10;top:10765;&#10;width:551;&#10;height:367;" filled="f" stroked="t" strokeweight="0.4597512pt">
                  <v:stroke color="#B8534F"/>
                </v:shape>
                <v:shape type="#_x0000_t100" id=" 275" o:spid="_x0000_s275" style="position:absolute;&#10;left:2985;&#10;top:10228;&#10;width:37;&#10;height:526;" fillcolor="#990000" stroked="f" strokeweight="1.0pt" adj="0,0,0">
                  <v:stroke color="#000000"/>
                </v:shape>
                <v:shape type="#_x0000_t0" id="曲线 276" o:spid="_x0000_s276" coordsize="37,37" path="m19,37l,l19,9l37,l19,37l19,37xe" style="position:absolute;&#10;left:2985;&#10;top:10718;&#10;width:37;&#10;height:36;" filled="f" stroked="t" strokeweight="0.4597512pt">
                  <v:stroke color="#990000"/>
                </v:shape>
                <v:shape type="#_x0000_t0" id="曲线 277" o:spid="_x0000_s277" coordsize="37,37" path="m37,36l19,28l,36l19,l37,36l37,36xe" style="position:absolute;&#10;left:2985;&#10;top:10201;&#10;width:37;&#10;height:36;" fillcolor="#990000" stroked="f" strokeweight="1.0pt">
                  <v:stroke color="#000000"/>
                </v:shape>
                <v:shape type="#_x0000_t0" id="曲线 278" o:spid="_x0000_s278" coordsize="37,37" path="m19,l37,36l19,28l,36l19,l19,xe" style="position:absolute;&#10;left:2985;&#10;top:10201;&#10;width:37;&#10;height:36;" filled="f" stroked="t" strokeweight="0.4597512pt">
                  <v:stroke color="#990000"/>
                </v:shape>
                <v:shape type="#_x0000_t100" id=" 279" o:spid="_x0000_s279" style="position:absolute;&#10;left:2983;&#10;top:10435;&#10;width:37;&#10;height:320;" fillcolor="#990000" stroked="f" strokeweight="1.0pt" adj="0,0,0">
                  <v:stroke color="#000000"/>
                </v:shape>
                <v:shape type="#_x0000_t0" id="曲线 280" o:spid="_x0000_s280" coordsize="37,37" path="m18,37l,l18,9l37,l18,37l18,37xe" style="position:absolute;&#10;left:2983;&#10;top:10718;&#10;width:37;&#10;height:36;" filled="f" stroked="t" strokeweight="0.4597512pt">
                  <v:stroke color="#990000"/>
                </v:shape>
                <v:shape type="#_x0000_t0" id="曲线 281" o:spid="_x0000_s281" coordsize="37,36" path="m37,37l18,28l,37l19,l37,37l37,37xe" style="position:absolute;&#10;left:2984;&#10;top:10408;&#10;width:37;&#10;height:36;" fillcolor="#990000" stroked="f" strokeweight="1.0pt">
                  <v:stroke color="#000000"/>
                </v:shape>
                <v:shape type="#_x0000_t0" id="曲线 282" o:spid="_x0000_s282" coordsize="37,36" path="m19,l37,37l18,28l,37l19,l19,xe" style="position:absolute;&#10;left:2984;&#10;top:10408;&#10;width:37;&#10;height:36;" filled="f" stroked="t" strokeweight="0.4597512pt">
                  <v:stroke color="#990000"/>
                </v:shape>
                <v:shape type="#_x0000_t202" id="文本框 283" o:spid="_x0000_s283" style="position:absolute;&#10;left:3826;&#10;top:10589;&#10;width:215;&#10;height:91;&#10;mso-wrap-style:square;" filled="f" stroked="f" strokeweight="1.0pt">
                  <v:textbox id="877" inset="0mm,0mm,0mm,0mm" o:insetmode="custom" style="layout-flow:horizontal;&#10;v-text-anchor:top;">
                    <w:txbxContent>
                      <w:p>
                        <w:pPr>
                          <w:spacing w:line="90" w:lineRule="exact"/>
                          <w:rPr>
                            <w:rFonts w:ascii="Microsoft Sans Serif" w:hAnsi="Microsoft Sans Serif"/>
                            <w:sz w:val="9"/>
                          </w:rPr>
                        </w:pPr>
                        <w:bookmarkStart w:id="8" w:name="_bookmark8"/>
                        <w:bookmarkEnd w:id="8"/>
                        <w:r>
                          <w:rPr>
                            <w:rFonts w:ascii="Microsoft Sans Serif" w:hAnsi="Microsoft Sans Serif"/>
                            <w:sz w:val="9"/>
                          </w:rPr>
                          <w:t>Flow</w:t>
                        </w:r>
                      </w:p>
                    </w:txbxContent>
                  </v:textbox>
                  <v:stroke color="#000000"/>
                </v:shape>
                <v:shape type="#_x0000_t202" id="文本框 284" o:spid="_x0000_s284" style="position:absolute;&#10;left:3997;&#10;top:10910;&#10;width:240;&#10;height:91;&#10;mso-wrap-style:square;" filled="f" stroked="f" strokeweight="1.0pt">
                  <v:textbox id="878" inset="0mm,0mm,0mm,0mm" o:insetmode="custom" style="layout-flow:horizontal;&#10;v-text-anchor:top;">
                    <w:txbxContent>
                      <w:p>
                        <w:pPr>
                          <w:spacing w:line="90" w:lineRule="exact"/>
                          <w:rPr>
                            <w:rFonts w:ascii="Microsoft Sans Serif" w:hAnsi="Microsoft Sans Serif"/>
                            <w:sz w:val="9"/>
                          </w:rPr>
                        </w:pPr>
                        <w:r>
                          <w:rPr>
                            <w:rFonts w:ascii="Microsoft Sans Serif" w:hAnsi="Microsoft Sans Serif"/>
                            <w:sz w:val="9"/>
                          </w:rPr>
                          <w:t>Node</w:t>
                        </w:r>
                      </w:p>
                    </w:txbxContent>
                  </v:textbox>
                  <v:stroke color="#000000"/>
                </v:shape>
                <v:shape type="#_x0000_t202" id="文本框 285" o:spid="_x0000_s285" style="position:absolute;&#10;left:4422;&#10;top:10819;&#10;width:908;&#10;height:240;&#10;mso-wrap-style:square;" filled="f" stroked="f" strokeweight="1.0pt">
                  <v:textbox id="879" inset="0mm,0mm,0mm,0mm" o:insetmode="custom" style="layout-flow:horizontal;&#10;v-text-anchor:top;">
                    <w:txbxContent>
                      <w:p>
                        <w:pPr>
                          <w:spacing w:line="126" w:lineRule="exact"/>
                          <w:rPr>
                            <w:rFonts w:ascii="Microsoft Sans Serif" w:hAnsi="Microsoft Sans Serif"/>
                            <w:sz w:val="9"/>
                          </w:rPr>
                        </w:pPr>
                        <w:r>
                          <w:rPr>
                            <w:rFonts w:ascii="Microsoft Sans Serif" w:hAnsi="Microsoft Sans Serif"/>
                            <w:color w:val="990000"/>
                            <w:position w:val="4"/>
                            <w:sz w:val="9"/>
                          </w:rPr>
                          <w:t xml:space="preserve">message    </w:t>
                        </w:r>
                        <w:r>
                          <w:rPr>
                            <w:rFonts w:ascii="Microsoft Sans Serif" w:hAnsi="Microsoft Sans Serif"/>
                            <w:color w:val="990000"/>
                            <w:spacing w:val="19"/>
                            <w:position w:val="4"/>
                            <w:sz w:val="9"/>
                          </w:rPr>
                          <w:t xml:space="preserve"> </w:t>
                        </w:r>
                        <w:r>
                          <w:rPr>
                            <w:rFonts w:ascii="Microsoft Sans Serif" w:hAnsi="Microsoft Sans Serif"/>
                            <w:sz w:val="9"/>
                          </w:rPr>
                          <w:t>Malicious</w:t>
                        </w:r>
                      </w:p>
                      <w:p>
                        <w:pPr>
                          <w:spacing w:before="8"/>
                          <w:ind w:left="587"/>
                          <w:rPr>
                            <w:rFonts w:ascii="Microsoft Sans Serif" w:hAnsi="Microsoft Sans Serif"/>
                            <w:sz w:val="9"/>
                          </w:rPr>
                        </w:pPr>
                        <w:r>
                          <w:rPr>
                            <w:rFonts w:ascii="Microsoft Sans Serif" w:hAnsi="Microsoft Sans Serif"/>
                            <w:sz w:val="9"/>
                          </w:rPr>
                          <w:t>Node</w:t>
                        </w:r>
                      </w:p>
                    </w:txbxContent>
                  </v:textbox>
                  <v:stroke color="#000000"/>
                </v:shape>
                <v:shape type="#_x0000_t202" id="文本框 286" o:spid="_x0000_s286" style="position:absolute;&#10;left:4281;&#10;top:11315;&#10;width:317;&#10;height:202;&#10;mso-wrap-style:square;" filled="f" stroked="f" strokeweight="1.0pt">
                  <v:textbox id="880" inset="0mm,0mm,0mm,0mm" o:insetmode="custom" style="layout-flow:horizontal;&#10;v-text-anchor:top;">
                    <w:txbxContent>
                      <w:p>
                        <w:pPr>
                          <w:spacing w:line="90" w:lineRule="exact"/>
                          <w:ind w:left="66"/>
                          <w:rPr>
                            <w:rFonts w:ascii="Microsoft Sans Serif" w:hAnsi="Microsoft Sans Serif"/>
                            <w:sz w:val="9"/>
                          </w:rPr>
                        </w:pPr>
                        <w:r>
                          <w:rPr>
                            <w:rFonts w:ascii="Microsoft Sans Serif" w:hAnsi="Microsoft Sans Serif"/>
                            <w:sz w:val="9"/>
                          </w:rPr>
                          <w:t>ﬂow</w:t>
                        </w:r>
                      </w:p>
                      <w:p>
                        <w:pPr>
                          <w:spacing w:before="8"/>
                          <w:rPr>
                            <w:rFonts w:ascii="Microsoft Sans Serif" w:hAnsi="Microsoft Sans Serif"/>
                            <w:sz w:val="9"/>
                          </w:rPr>
                        </w:pPr>
                        <w:r>
                          <w:rPr>
                            <w:rFonts w:ascii="Microsoft Sans Serif" w:hAnsi="Microsoft Sans Serif"/>
                            <w:sz w:val="9"/>
                          </w:rPr>
                          <w:t>context</w:t>
                        </w:r>
                      </w:p>
                    </w:txbxContent>
                  </v:textbox>
                  <v:stroke color="#000000"/>
                </v:shape>
                <v:shape type="#_x0000_t202" id="文本框 287" o:spid="_x0000_s287" style="position:absolute;&#10;left:5009;&#10;top:11370;&#10;width:240;&#10;height:91;&#10;mso-wrap-style:square;" filled="f" stroked="f" strokeweight="1.0pt">
                  <v:textbox id="881" inset="0mm,0mm,0mm,0mm" o:insetmode="custom" style="layout-flow:horizontal;&#10;v-text-anchor:top;">
                    <w:txbxContent>
                      <w:p>
                        <w:pPr>
                          <w:spacing w:line="90" w:lineRule="exact"/>
                          <w:rPr>
                            <w:rFonts w:ascii="Microsoft Sans Serif" w:hAnsi="Microsoft Sans Serif"/>
                            <w:sz w:val="9"/>
                          </w:rPr>
                        </w:pPr>
                        <w:r>
                          <w:rPr>
                            <w:rFonts w:ascii="Microsoft Sans Serif" w:hAnsi="Microsoft Sans Serif"/>
                            <w:sz w:val="9"/>
                          </w:rPr>
                          <w:t>Node</w:t>
                        </w:r>
                      </w:p>
                    </w:txbxContent>
                  </v:textbox>
                  <v:stroke color="#000000"/>
                </v:shape>
                <v:shape type="#_x0000_t202" id="文本框 288" o:spid="_x0000_s288" style="position:absolute;&#10;left:2328;&#10;top:10166;&#10;width:1033;&#10;height:91;&#10;mso-wrap-style:square;" filled="f" stroked="f" strokeweight="1.0pt">
                  <v:textbox id="882" inset="0mm,0mm,0mm,0mm" o:insetmode="custom" style="layout-flow:horizontal;&#10;v-text-anchor:top;">
                    <w:txbxContent>
                      <w:p>
                        <w:pPr>
                          <w:tabs>
                            <w:tab w:val="left" w:pos="710"/>
                          </w:tabs>
                          <w:spacing w:line="90" w:lineRule="exact"/>
                          <w:rPr>
                            <w:rFonts w:ascii="Microsoft Sans Serif" w:hAnsi="Microsoft Sans Serif"/>
                            <w:sz w:val="9"/>
                          </w:rPr>
                        </w:pPr>
                        <w:r>
                          <w:rPr>
                            <w:rFonts w:ascii="Microsoft Sans Serif" w:hAnsi="Microsoft Sans Serif"/>
                            <w:sz w:val="9"/>
                          </w:rPr>
                          <w:t>Node.js</w:t>
                          <w:tab/>
                        </w:r>
                        <w:r>
                          <w:rPr>
                            <w:rFonts w:ascii="Microsoft Sans Serif" w:hAnsi="Microsoft Sans Serif"/>
                            <w:color w:val="990000"/>
                            <w:sz w:val="9"/>
                          </w:rPr>
                          <w:t>module</w:t>
                        </w:r>
                      </w:p>
                    </w:txbxContent>
                  </v:textbox>
                  <v:stroke color="#000000"/>
                </v:shape>
                <v:shape type="#_x0000_t202" id="文本框 289" o:spid="_x0000_s289" style="position:absolute;&#10;left:2436;&#10;top:10340;&#10;width:465;&#10;height:91;&#10;mso-wrap-style:square;" filled="f" stroked="f" strokeweight="1.0pt">
                  <v:textbox id="883" inset="0mm,0mm,0mm,0mm" o:insetmode="custom" style="layout-flow:horizontal;&#10;v-text-anchor:top;">
                    <w:txbxContent>
                      <w:p>
                        <w:pPr>
                          <w:spacing w:line="90" w:lineRule="exact"/>
                          <w:rPr>
                            <w:rFonts w:ascii="Microsoft Sans Serif" w:hAnsi="Microsoft Sans Serif"/>
                            <w:sz w:val="9"/>
                          </w:rPr>
                        </w:pPr>
                        <w:r>
                          <w:rPr>
                            <w:rFonts w:ascii="Microsoft Sans Serif" w:hAnsi="Microsoft Sans Serif"/>
                            <w:sz w:val="9"/>
                          </w:rPr>
                          <w:t>Node-RED</w:t>
                        </w:r>
                      </w:p>
                    </w:txbxContent>
                  </v:textbox>
                  <v:stroke color="#000000"/>
                </v:shape>
                <v:shape type="#_x0000_t202" id="文本框 290" o:spid="_x0000_s290" style="position:absolute;&#10;left:3053;&#10;top:10386;&#10;width:265;&#10;height:91;&#10;mso-wrap-style:square;" filled="f" stroked="f" strokeweight="1.0pt">
                  <v:textbox id="884" inset="0mm,0mm,0mm,0mm" o:insetmode="custom" style="layout-flow:horizontal;&#10;v-text-anchor:top;">
                    <w:txbxContent>
                      <w:p>
                        <w:pPr>
                          <w:spacing w:line="90" w:lineRule="exact"/>
                          <w:rPr>
                            <w:rFonts w:ascii="Microsoft Sans Serif" w:hAnsi="Microsoft Sans Serif"/>
                            <w:sz w:val="9"/>
                          </w:rPr>
                        </w:pPr>
                        <w:r>
                          <w:rPr>
                            <w:rFonts w:ascii="Microsoft Sans Serif" w:hAnsi="Microsoft Sans Serif"/>
                            <w:color w:val="990000"/>
                            <w:sz w:val="9"/>
                          </w:rPr>
                          <w:t>object</w:t>
                        </w:r>
                      </w:p>
                    </w:txbxContent>
                  </v:textbox>
                  <v:stroke color="#000000"/>
                </v:shape>
                <v:shape type="#_x0000_t202" id="文本框 291" o:spid="_x0000_s291" style="position:absolute;&#10;left:3443;&#10;top:10717;&#10;width:317;&#10;height:203;&#10;mso-wrap-style:square;" filled="f" stroked="f" strokeweight="1.0pt">
                  <v:textbox id="885" inset="0mm,0mm,0mm,0mm" o:insetmode="custom" style="layout-flow:horizontal;&#10;v-text-anchor:top;">
                    <w:txbxContent>
                      <w:p>
                        <w:pPr>
                          <w:spacing w:line="90" w:lineRule="exact"/>
                          <w:ind w:left="25"/>
                          <w:rPr>
                            <w:rFonts w:ascii="Microsoft Sans Serif" w:hAnsi="Microsoft Sans Serif"/>
                            <w:sz w:val="9"/>
                          </w:rPr>
                        </w:pPr>
                        <w:r>
                          <w:rPr>
                            <w:rFonts w:ascii="Microsoft Sans Serif" w:hAnsi="Microsoft Sans Serif"/>
                            <w:sz w:val="9"/>
                          </w:rPr>
                          <w:t>global</w:t>
                        </w:r>
                      </w:p>
                      <w:p>
                        <w:pPr>
                          <w:spacing w:before="8"/>
                          <w:rPr>
                            <w:rFonts w:ascii="Microsoft Sans Serif" w:hAnsi="Microsoft Sans Serif"/>
                            <w:sz w:val="9"/>
                          </w:rPr>
                        </w:pPr>
                        <w:r>
                          <w:rPr>
                            <w:rFonts w:ascii="Microsoft Sans Serif" w:hAnsi="Microsoft Sans Serif"/>
                            <w:sz w:val="9"/>
                          </w:rPr>
                          <w:t>context</w:t>
                        </w:r>
                      </w:p>
                    </w:txbxContent>
                  </v:textbox>
                  <v:stroke color="#000000"/>
                </v:shape>
                <v:shape type="#_x0000_t202" id="文本框 292" o:spid="_x0000_s292" style="position:absolute;&#10;left:2594;&#10;top:10551;&#10;width:824;&#10;height:1087;&#10;mso-wrap-style:square;" filled="f" stroked="f" strokeweight="1.0pt">
                  <v:textbox id="886" inset="0mm,0mm,0mm,0mm" o:insetmode="custom" style="layout-flow:horizontal;&#10;v-text-anchor:top;">
                    <w:txbxContent>
                      <w:p>
                        <w:pPr>
                          <w:spacing w:before="25"/>
                          <w:ind w:left="36"/>
                          <w:rPr>
                            <w:rFonts w:ascii="Microsoft Sans Serif" w:hAnsi="Microsoft Sans Serif"/>
                            <w:sz w:val="9"/>
                          </w:rPr>
                        </w:pPr>
                        <w:r>
                          <w:rPr>
                            <w:rFonts w:ascii="Microsoft Sans Serif" w:hAnsi="Microsoft Sans Serif"/>
                            <w:sz w:val="9"/>
                          </w:rPr>
                          <w:t>Flow</w:t>
                        </w:r>
                      </w:p>
                      <w:p>
                        <w:pPr>
                          <w:rPr>
                            <w:rFonts w:ascii="Microsoft Sans Serif" w:hAnsi="Microsoft Sans Serif"/>
                            <w:sz w:val="8"/>
                          </w:rPr>
                        </w:pPr>
                      </w:p>
                      <w:p>
                        <w:pPr>
                          <w:spacing w:before="6"/>
                          <w:rPr>
                            <w:rFonts w:ascii="Microsoft Sans Serif" w:hAnsi="Microsoft Sans Serif"/>
                            <w:sz w:val="6"/>
                          </w:rPr>
                        </w:pPr>
                      </w:p>
                      <w:p>
                        <w:pPr>
                          <w:ind w:left="299" w:right="210" w:hanging="82"/>
                          <w:rPr>
                            <w:rFonts w:ascii="Microsoft Sans Serif" w:hAnsi="Microsoft Sans Serif"/>
                            <w:sz w:val="9"/>
                          </w:rPr>
                        </w:pPr>
                        <w:r>
                          <w:rPr>
                            <w:rFonts w:ascii="Microsoft Sans Serif" w:hAnsi="Microsoft Sans Serif"/>
                            <w:sz w:val="9"/>
                          </w:rPr>
                          <w:t>Malicious</w:t>
                        </w:r>
                        <w:r>
                          <w:rPr>
                            <w:rFonts w:ascii="Microsoft Sans Serif" w:hAnsi="Microsoft Sans Serif"/>
                            <w:spacing w:val="-21"/>
                            <w:sz w:val="9"/>
                          </w:rPr>
                          <w:t xml:space="preserve"> </w:t>
                        </w:r>
                        <w:r>
                          <w:rPr>
                            <w:rFonts w:ascii="Microsoft Sans Serif" w:hAnsi="Microsoft Sans Serif"/>
                            <w:sz w:val="9"/>
                          </w:rPr>
                          <w:t>Node</w:t>
                        </w:r>
                      </w:p>
                    </w:txbxContent>
                  </v:textbox>
                  <v:stroke color="#000000"/>
                </v:shape>
                <w10:anchorLock/>
              </v:group>
            </w:pict>
          </mc:Fallback>
        </mc:AlternateContent>
      </w:r>
      <w:r>
        <w:rPr>
          <w:rFonts w:ascii="Calibri" w:hAnsi="Calibri"/>
          <w:spacing w:val="70"/>
        </w:rPr>
        <mc:AlternateContent>
          <mc:Choice Requires="wps">
            <w:drawing>
              <wp:inline distT="0" distB="0" distL="114298" distR="114298">
                <wp:extent cx="2102485" cy="1051560"/>
                <wp:effectExtent l="0" t="0" r="0" b="0"/>
                <wp:docPr id="293" name="组合 293"/>
                <wp:cNvGraphicFramePr>
                  <a:graphicFrameLocks noChangeAspect="0"/>
                </wp:cNvGraphicFramePr>
                <a:graphic>
                  <a:graphicData uri="http://schemas.microsoft.com/office/word/2010/wordprocessingGroup">
                    <wpg:wgp>
                      <wpg:cNvPr id="294" name="组合 294"/>
                      <wpg:cNvGrpSpPr/>
                      <wpg:grpSpPr>
                        <a:xfrm rot="0">
                          <a:off x="0" y="0"/>
                          <a:ext cx="2102485" cy="1051560"/>
                          <a:chOff x="0" y="0"/>
                          <a:chExt cx="2102485" cy="1051560"/>
                        </a:xfrm>
                        <a:prstGeom prst="rect"/>
                        <a:solidFill>
                          <a:srgbClr val="FFFFFF"/>
                        </a:solidFill>
                        <a:ln w="12700" cmpd="sng" cap="flat">
                          <a:solidFill>
                            <a:srgbClr val="000000"/>
                          </a:solidFill>
                          <a:prstDash val="solid"/>
                          <a:miter/>
                        </a:ln>
                      </wpg:grpSpPr>
                      <wps:wsp>
                        <wps:cNvPr id="295" name="曲线 295"/>
                        <wps:cNvSpPr/>
                        <wps:spPr>
                          <a:xfrm rot="0">
                            <a:off x="0" y="0"/>
                            <a:ext cx="2102485" cy="1051560"/>
                          </a:xfrm>
                          <a:custGeom>
                            <a:gdLst>
                              <a:gd name="T1" fmla="*/ 0 w 21600"/>
                              <a:gd name="T2" fmla="*/ 0 h 21600"/>
                              <a:gd name="T3" fmla="*/ 21600 w 21600"/>
                              <a:gd name="T4" fmla="*/ 21600 h 21600"/>
                            </a:gdLst>
                            <a:rect l="T1" t="T2" r="T3" b="T4"/>
                            <a:pathLst>
                              <a:path w="21600" h="21600">
                                <a:moveTo>
                                  <a:pt x="652" y="0"/>
                                </a:moveTo>
                                <a:lnTo>
                                  <a:pt x="20947" y="0"/>
                                </a:lnTo>
                                <a:lnTo>
                                  <a:pt x="20993" y="0"/>
                                </a:lnTo>
                                <a:lnTo>
                                  <a:pt x="21032" y="13"/>
                                </a:lnTo>
                                <a:lnTo>
                                  <a:pt x="21078" y="26"/>
                                </a:lnTo>
                                <a:lnTo>
                                  <a:pt x="21117" y="39"/>
                                </a:lnTo>
                                <a:lnTo>
                                  <a:pt x="21156" y="65"/>
                                </a:lnTo>
                                <a:lnTo>
                                  <a:pt x="21195" y="104"/>
                                </a:lnTo>
                                <a:lnTo>
                                  <a:pt x="21234" y="130"/>
                                </a:lnTo>
                                <a:lnTo>
                                  <a:pt x="21273" y="169"/>
                                </a:lnTo>
                                <a:lnTo>
                                  <a:pt x="21547" y="808"/>
                                </a:lnTo>
                                <a:lnTo>
                                  <a:pt x="21600" y="1304"/>
                                </a:lnTo>
                                <a:lnTo>
                                  <a:pt x="21600" y="20295"/>
                                </a:lnTo>
                                <a:lnTo>
                                  <a:pt x="21600" y="20386"/>
                                </a:lnTo>
                                <a:lnTo>
                                  <a:pt x="21593" y="20465"/>
                                </a:lnTo>
                                <a:lnTo>
                                  <a:pt x="21586" y="20556"/>
                                </a:lnTo>
                                <a:lnTo>
                                  <a:pt x="21580" y="20634"/>
                                </a:lnTo>
                                <a:lnTo>
                                  <a:pt x="21345" y="21326"/>
                                </a:lnTo>
                                <a:lnTo>
                                  <a:pt x="21195" y="21495"/>
                                </a:lnTo>
                                <a:lnTo>
                                  <a:pt x="21156" y="21521"/>
                                </a:lnTo>
                                <a:lnTo>
                                  <a:pt x="21117" y="21547"/>
                                </a:lnTo>
                                <a:lnTo>
                                  <a:pt x="21078" y="21573"/>
                                </a:lnTo>
                                <a:lnTo>
                                  <a:pt x="21032" y="21586"/>
                                </a:lnTo>
                                <a:lnTo>
                                  <a:pt x="20993" y="21599"/>
                                </a:lnTo>
                                <a:lnTo>
                                  <a:pt x="20947" y="21599"/>
                                </a:lnTo>
                                <a:lnTo>
                                  <a:pt x="652" y="21599"/>
                                </a:lnTo>
                                <a:lnTo>
                                  <a:pt x="606" y="21599"/>
                                </a:lnTo>
                                <a:lnTo>
                                  <a:pt x="567" y="21586"/>
                                </a:lnTo>
                                <a:lnTo>
                                  <a:pt x="521" y="21573"/>
                                </a:lnTo>
                                <a:lnTo>
                                  <a:pt x="482" y="21547"/>
                                </a:lnTo>
                                <a:lnTo>
                                  <a:pt x="443" y="21521"/>
                                </a:lnTo>
                                <a:lnTo>
                                  <a:pt x="404" y="21495"/>
                                </a:lnTo>
                                <a:lnTo>
                                  <a:pt x="365" y="21456"/>
                                </a:lnTo>
                                <a:lnTo>
                                  <a:pt x="326" y="21417"/>
                                </a:lnTo>
                                <a:lnTo>
                                  <a:pt x="287" y="21378"/>
                                </a:lnTo>
                                <a:lnTo>
                                  <a:pt x="254" y="21326"/>
                                </a:lnTo>
                                <a:lnTo>
                                  <a:pt x="110" y="21013"/>
                                </a:lnTo>
                                <a:lnTo>
                                  <a:pt x="84" y="20947"/>
                                </a:lnTo>
                                <a:lnTo>
                                  <a:pt x="65" y="20869"/>
                                </a:lnTo>
                                <a:lnTo>
                                  <a:pt x="52" y="20791"/>
                                </a:lnTo>
                                <a:lnTo>
                                  <a:pt x="32" y="20713"/>
                                </a:lnTo>
                                <a:lnTo>
                                  <a:pt x="19" y="20634"/>
                                </a:lnTo>
                                <a:lnTo>
                                  <a:pt x="13" y="20556"/>
                                </a:lnTo>
                                <a:lnTo>
                                  <a:pt x="6" y="20465"/>
                                </a:lnTo>
                                <a:lnTo>
                                  <a:pt x="0" y="20386"/>
                                </a:lnTo>
                                <a:lnTo>
                                  <a:pt x="0" y="20295"/>
                                </a:lnTo>
                                <a:lnTo>
                                  <a:pt x="0" y="1304"/>
                                </a:lnTo>
                                <a:lnTo>
                                  <a:pt x="136" y="508"/>
                                </a:lnTo>
                                <a:lnTo>
                                  <a:pt x="287" y="221"/>
                                </a:lnTo>
                                <a:lnTo>
                                  <a:pt x="326" y="169"/>
                                </a:lnTo>
                                <a:lnTo>
                                  <a:pt x="365" y="130"/>
                                </a:lnTo>
                                <a:lnTo>
                                  <a:pt x="404" y="104"/>
                                </a:lnTo>
                                <a:lnTo>
                                  <a:pt x="443" y="65"/>
                                </a:lnTo>
                                <a:lnTo>
                                  <a:pt x="482" y="39"/>
                                </a:lnTo>
                                <a:lnTo>
                                  <a:pt x="521" y="26"/>
                                </a:lnTo>
                                <a:lnTo>
                                  <a:pt x="567" y="13"/>
                                </a:lnTo>
                                <a:lnTo>
                                  <a:pt x="606" y="0"/>
                                </a:lnTo>
                                <a:lnTo>
                                  <a:pt x="652" y="0"/>
                                </a:lnTo>
                                <a:close/>
                              </a:path>
                            </a:pathLst>
                          </a:custGeom>
                          <a:noFill/>
                          <a:ln w="2919" cmpd="sng" cap="flat">
                            <a:solidFill>
                              <a:srgbClr val="000000"/>
                            </a:solidFill>
                            <a:prstDash val="solid"/>
                            <a:miter/>
                          </a:ln>
                        </wps:spPr>
                        <wps:bodyPr vert="horz" wrap="square" lIns="91440" tIns="45720" rIns="91440" bIns="45720" anchor="t" anchorCtr="0" upright="0">
                          <a:noAutofit/>
                        </wps:bodyPr>
                      </wps:wsp>
                      <wps:wsp>
                        <wps:cNvPr id="296" name="曲线 296"/>
                        <wps:cNvSpPr/>
                        <wps:spPr>
                          <a:xfrm rot="0">
                            <a:off x="58419" y="102235"/>
                            <a:ext cx="2014855" cy="920114"/>
                          </a:xfrm>
                          <a:custGeom>
                            <a:gdLst>
                              <a:gd name="T1" fmla="*/ 0 w 21600"/>
                              <a:gd name="T2" fmla="*/ 0 h 21600"/>
                              <a:gd name="T3" fmla="*/ 21600 w 21600"/>
                              <a:gd name="T4" fmla="*/ 21600 h 21600"/>
                            </a:gdLst>
                            <a:rect l="T1" t="T2" r="T3" b="T4"/>
                            <a:pathLst>
                              <a:path w="21600" h="21600">
                                <a:moveTo>
                                  <a:pt x="21048" y="21599"/>
                                </a:moveTo>
                                <a:lnTo>
                                  <a:pt x="551" y="21599"/>
                                </a:lnTo>
                                <a:lnTo>
                                  <a:pt x="517" y="21585"/>
                                </a:lnTo>
                                <a:lnTo>
                                  <a:pt x="149" y="21152"/>
                                </a:lnTo>
                                <a:lnTo>
                                  <a:pt x="0" y="20377"/>
                                </a:lnTo>
                                <a:lnTo>
                                  <a:pt x="0" y="1207"/>
                                </a:lnTo>
                                <a:lnTo>
                                  <a:pt x="204" y="327"/>
                                </a:lnTo>
                                <a:lnTo>
                                  <a:pt x="551" y="0"/>
                                </a:lnTo>
                                <a:lnTo>
                                  <a:pt x="592" y="0"/>
                                </a:lnTo>
                                <a:lnTo>
                                  <a:pt x="21048" y="0"/>
                                </a:lnTo>
                                <a:lnTo>
                                  <a:pt x="21450" y="447"/>
                                </a:lnTo>
                                <a:lnTo>
                                  <a:pt x="21600" y="1207"/>
                                </a:lnTo>
                                <a:lnTo>
                                  <a:pt x="21600" y="20377"/>
                                </a:lnTo>
                                <a:lnTo>
                                  <a:pt x="21395" y="21272"/>
                                </a:lnTo>
                                <a:lnTo>
                                  <a:pt x="21082" y="21585"/>
                                </a:lnTo>
                                <a:lnTo>
                                  <a:pt x="21048" y="21599"/>
                                </a:lnTo>
                                <a:close/>
                              </a:path>
                            </a:pathLst>
                          </a:custGeom>
                          <a:solidFill>
                            <a:srgbClr val="FAFAFA"/>
                          </a:solidFill>
                          <a:ln w="12700" cmpd="sng" cap="flat">
                            <a:noFill/>
                            <a:prstDash val="solid"/>
                            <a:miter/>
                          </a:ln>
                        </wps:spPr>
                        <wps:bodyPr vert="horz" wrap="square" lIns="91440" tIns="45720" rIns="91440" bIns="45720" anchor="t" anchorCtr="0" upright="0">
                          <a:noAutofit/>
                        </wps:bodyPr>
                      </wps:wsp>
                      <wps:wsp>
                        <wps:cNvPr id="297" name="曲线 297"/>
                        <wps:cNvSpPr/>
                        <wps:spPr>
                          <a:xfrm rot="0">
                            <a:off x="58419" y="102235"/>
                            <a:ext cx="2014855" cy="920114"/>
                          </a:xfrm>
                          <a:custGeom>
                            <a:gdLst>
                              <a:gd name="T1" fmla="*/ 0 w 21600"/>
                              <a:gd name="T2" fmla="*/ 0 h 21600"/>
                              <a:gd name="T3" fmla="*/ 21600 w 21600"/>
                              <a:gd name="T4" fmla="*/ 21600 h 21600"/>
                            </a:gdLst>
                            <a:rect l="T1" t="T2" r="T3" b="T4"/>
                            <a:pathLst>
                              <a:path w="21600" h="21600">
                                <a:moveTo>
                                  <a:pt x="592" y="0"/>
                                </a:moveTo>
                                <a:lnTo>
                                  <a:pt x="21007" y="0"/>
                                </a:lnTo>
                                <a:lnTo>
                                  <a:pt x="21048" y="0"/>
                                </a:lnTo>
                                <a:lnTo>
                                  <a:pt x="21082" y="14"/>
                                </a:lnTo>
                                <a:lnTo>
                                  <a:pt x="21123" y="29"/>
                                </a:lnTo>
                                <a:lnTo>
                                  <a:pt x="21157" y="44"/>
                                </a:lnTo>
                                <a:lnTo>
                                  <a:pt x="21198" y="74"/>
                                </a:lnTo>
                                <a:lnTo>
                                  <a:pt x="21518" y="655"/>
                                </a:lnTo>
                                <a:lnTo>
                                  <a:pt x="21600" y="1296"/>
                                </a:lnTo>
                                <a:lnTo>
                                  <a:pt x="21600" y="20303"/>
                                </a:lnTo>
                                <a:lnTo>
                                  <a:pt x="21552" y="20795"/>
                                </a:lnTo>
                                <a:lnTo>
                                  <a:pt x="21538" y="20869"/>
                                </a:lnTo>
                                <a:lnTo>
                                  <a:pt x="21232" y="21495"/>
                                </a:lnTo>
                                <a:lnTo>
                                  <a:pt x="21198" y="21525"/>
                                </a:lnTo>
                                <a:lnTo>
                                  <a:pt x="21007" y="21599"/>
                                </a:lnTo>
                                <a:lnTo>
                                  <a:pt x="592" y="21599"/>
                                </a:lnTo>
                                <a:lnTo>
                                  <a:pt x="204" y="21272"/>
                                </a:lnTo>
                                <a:lnTo>
                                  <a:pt x="176" y="21212"/>
                                </a:lnTo>
                                <a:lnTo>
                                  <a:pt x="149" y="21152"/>
                                </a:lnTo>
                                <a:lnTo>
                                  <a:pt x="122" y="21093"/>
                                </a:lnTo>
                                <a:lnTo>
                                  <a:pt x="102" y="21018"/>
                                </a:lnTo>
                                <a:lnTo>
                                  <a:pt x="81" y="20944"/>
                                </a:lnTo>
                                <a:lnTo>
                                  <a:pt x="61" y="20869"/>
                                </a:lnTo>
                                <a:lnTo>
                                  <a:pt x="47" y="20795"/>
                                </a:lnTo>
                                <a:lnTo>
                                  <a:pt x="34" y="20720"/>
                                </a:lnTo>
                                <a:lnTo>
                                  <a:pt x="20" y="20631"/>
                                </a:lnTo>
                                <a:lnTo>
                                  <a:pt x="13" y="20556"/>
                                </a:lnTo>
                                <a:lnTo>
                                  <a:pt x="6" y="20467"/>
                                </a:lnTo>
                                <a:lnTo>
                                  <a:pt x="0" y="20377"/>
                                </a:lnTo>
                                <a:lnTo>
                                  <a:pt x="0" y="20303"/>
                                </a:lnTo>
                                <a:lnTo>
                                  <a:pt x="0" y="1296"/>
                                </a:lnTo>
                                <a:lnTo>
                                  <a:pt x="0" y="1207"/>
                                </a:lnTo>
                                <a:lnTo>
                                  <a:pt x="6" y="1132"/>
                                </a:lnTo>
                                <a:lnTo>
                                  <a:pt x="176" y="387"/>
                                </a:lnTo>
                                <a:lnTo>
                                  <a:pt x="204" y="327"/>
                                </a:lnTo>
                                <a:lnTo>
                                  <a:pt x="551" y="0"/>
                                </a:lnTo>
                                <a:lnTo>
                                  <a:pt x="592" y="0"/>
                                </a:lnTo>
                                <a:close/>
                              </a:path>
                            </a:pathLst>
                          </a:custGeom>
                          <a:noFill/>
                          <a:ln w="2919" cmpd="sng" cap="flat">
                            <a:solidFill>
                              <a:srgbClr val="666666"/>
                            </a:solidFill>
                            <a:prstDash val="solid"/>
                            <a:miter/>
                          </a:ln>
                        </wps:spPr>
                        <wps:bodyPr vert="horz" wrap="square" lIns="91440" tIns="45720" rIns="91440" bIns="45720" anchor="t" anchorCtr="0" upright="0">
                          <a:noAutofit/>
                        </wps:bodyPr>
                      </wps:wsp>
                      <wps:wsp>
                        <wps:cNvPr id="298" name="矩形 298"/>
                        <wps:cNvSpPr/>
                        <wps:spPr>
                          <a:xfrm rot="0">
                            <a:off x="204469" y="262889"/>
                            <a:ext cx="525780" cy="701040"/>
                          </a:xfrm>
                          <a:prstGeom prst="rect"/>
                          <a:solidFill>
                            <a:srgbClr val="ECECEC"/>
                          </a:solidFill>
                          <a:ln w="12700" cmpd="sng" cap="flat">
                            <a:noFill/>
                            <a:prstDash val="solid"/>
                            <a:miter/>
                          </a:ln>
                        </wps:spPr>
                        <wps:bodyPr vert="horz" wrap="square" lIns="91440" tIns="45720" rIns="91440" bIns="45720" anchor="t" anchorCtr="0" upright="0">
                          <a:noAutofit/>
                        </wps:bodyPr>
                      </wps:wsp>
                      <wps:wsp>
                        <wps:cNvPr id="299" name="矩形 299"/>
                        <wps:cNvSpPr/>
                        <wps:spPr>
                          <a:xfrm rot="0">
                            <a:off x="204469" y="262889"/>
                            <a:ext cx="525780" cy="701040"/>
                          </a:xfrm>
                          <a:prstGeom prst="rect"/>
                          <a:noFill/>
                          <a:ln w="2919" cmpd="sng" cap="flat">
                            <a:solidFill>
                              <a:srgbClr val="666666"/>
                            </a:solidFill>
                            <a:prstDash val="solid"/>
                            <a:miter/>
                          </a:ln>
                        </wps:spPr>
                        <wps:bodyPr vert="horz" wrap="square" lIns="91440" tIns="45720" rIns="91440" bIns="45720" anchor="t" anchorCtr="0" upright="0">
                          <a:noAutofit/>
                        </wps:bodyPr>
                      </wps:wsp>
                      <wps:wsp>
                        <wps:cNvPr id="300" name="曲线 300"/>
                        <wps:cNvSpPr/>
                        <wps:spPr>
                          <a:xfrm rot="0">
                            <a:off x="204469" y="262889"/>
                            <a:ext cx="525780" cy="1269"/>
                          </a:xfrm>
                          <a:custGeom>
                            <a:gdLst>
                              <a:gd name="T1" fmla="*/ 0 w 21600"/>
                              <a:gd name="T2" fmla="*/ 0 h 21600"/>
                              <a:gd name="T3" fmla="*/ 21600 w 21600"/>
                              <a:gd name="T4" fmla="*/ 21604 h 21600"/>
                            </a:gdLst>
                            <a:rect l="T1" t="T2" r="T3" b="T4"/>
                            <a:pathLst>
                              <a:path w="21600" h="21600">
                                <a:moveTo>
                                  <a:pt x="21600" y="0"/>
                                </a:moveTo>
                                <a:lnTo>
                                  <a:pt x="0" y="0"/>
                                </a:lnTo>
                                <a:lnTo>
                                  <a:pt x="21600" y="0"/>
                                </a:lnTo>
                                <a:close/>
                              </a:path>
                            </a:pathLst>
                          </a:custGeom>
                          <a:solidFill>
                            <a:srgbClr val="000000">
                              <a:alpha val="5000"/>
                            </a:srgbClr>
                          </a:solidFill>
                          <a:ln w="12700" cmpd="sng" cap="flat">
                            <a:noFill/>
                            <a:prstDash val="solid"/>
                            <a:miter/>
                          </a:ln>
                        </wps:spPr>
                        <wps:bodyPr vert="horz" wrap="square" lIns="91440" tIns="45720" rIns="91440" bIns="45720" anchor="t" anchorCtr="0" upright="0">
                          <a:noAutofit/>
                        </wps:bodyPr>
                      </wps:wsp>
                      <wps:wsp>
                        <wps:cNvPr id="301" name="曲线 301"/>
                        <wps:cNvSpPr/>
                        <wps:spPr>
                          <a:xfrm rot="0">
                            <a:off x="204469" y="262889"/>
                            <a:ext cx="1269" cy="701040"/>
                          </a:xfrm>
                          <a:custGeom>
                            <a:gdLst>
                              <a:gd name="T1" fmla="*/ 0 w 21600"/>
                              <a:gd name="T2" fmla="*/ 0 h 21600"/>
                              <a:gd name="T3" fmla="*/ 21604 w 21600"/>
                              <a:gd name="T4" fmla="*/ 21600 h 21600"/>
                            </a:gdLst>
                            <a:rect l="T1" t="T2" r="T3" b="T4"/>
                            <a:pathLst>
                              <a:path w="21600" h="21600">
                                <a:moveTo>
                                  <a:pt x="0" y="21600"/>
                                </a:moveTo>
                                <a:lnTo>
                                  <a:pt x="0" y="0"/>
                                </a:lnTo>
                                <a:lnTo>
                                  <a:pt x="0" y="21600"/>
                                </a:lnTo>
                                <a:close/>
                              </a:path>
                            </a:pathLst>
                          </a:custGeom>
                          <a:solidFill>
                            <a:srgbClr val="000000">
                              <a:alpha val="10000"/>
                            </a:srgbClr>
                          </a:solidFill>
                          <a:ln w="12700" cmpd="sng" cap="flat">
                            <a:noFill/>
                            <a:prstDash val="solid"/>
                            <a:miter/>
                          </a:ln>
                        </wps:spPr>
                        <wps:bodyPr vert="horz" wrap="square" lIns="91440" tIns="45720" rIns="91440" bIns="45720" anchor="t" anchorCtr="0" upright="0">
                          <a:noAutofit/>
                        </wps:bodyPr>
                      </wps:wsp>
                      <wps:wsp>
                        <wps:cNvPr id="302" name=" 302"/>
                        <wps:cNvSpPr/>
                        <wps:spPr>
                          <a:xfrm rot="0">
                            <a:off x="204469" y="262889"/>
                            <a:ext cx="525780" cy="701040"/>
                          </a:xfrm>
                          <a:custGeom>
                            <a:gdLst>
                              <a:gd name="T1" fmla="*/ 0 w 21600"/>
                              <a:gd name="T2" fmla="*/ 0 h 21600"/>
                              <a:gd name="T3" fmla="*/ 21600 w 21600"/>
                              <a:gd name="T4" fmla="*/ 21600 h 21600"/>
                            </a:gdLst>
                            <a:rect l="T1" t="T2" r="T3" b="T4"/>
                            <a:pathLst>
                              <a:path w="21600" h="21600">
                                <a:moveTo>
                                  <a:pt x="0" y="21598"/>
                                </a:moveTo>
                                <a:lnTo>
                                  <a:pt x="0" y="-1"/>
                                </a:lnTo>
                              </a:path>
                              <a:path w="21600" h="21600">
                                <a:moveTo>
                                  <a:pt x="0" y="-1"/>
                                </a:moveTo>
                                <a:lnTo>
                                  <a:pt x="21599" y="-1"/>
                                </a:lnTo>
                              </a:path>
                            </a:pathLst>
                          </a:custGeom>
                          <a:noFill/>
                          <a:ln w="2919" cmpd="sng" cap="flat">
                            <a:solidFill>
                              <a:srgbClr val="666666"/>
                            </a:solidFill>
                            <a:prstDash val="solid"/>
                            <a:miter/>
                          </a:ln>
                        </wps:spPr>
                        <wps:bodyPr vert="horz" wrap="square" lIns="91440" tIns="45720" rIns="91440" bIns="45720" anchor="t" anchorCtr="0" upright="0">
                          <a:noAutofit/>
                        </wps:bodyPr>
                      </wps:wsp>
                      <wps:wsp>
                        <wps:cNvPr id="303" name="矩形 303"/>
                        <wps:cNvSpPr/>
                        <wps:spPr>
                          <a:xfrm rot="0">
                            <a:off x="963295" y="262889"/>
                            <a:ext cx="1051560" cy="701040"/>
                          </a:xfrm>
                          <a:prstGeom prst="rect"/>
                          <a:solidFill>
                            <a:srgbClr val="ECECEC"/>
                          </a:solidFill>
                          <a:ln w="12700" cmpd="sng" cap="flat">
                            <a:noFill/>
                            <a:prstDash val="solid"/>
                            <a:miter/>
                          </a:ln>
                        </wps:spPr>
                        <wps:bodyPr vert="horz" wrap="square" lIns="91440" tIns="45720" rIns="91440" bIns="45720" anchor="t" anchorCtr="0" upright="0">
                          <a:noAutofit/>
                        </wps:bodyPr>
                      </wps:wsp>
                      <wps:wsp>
                        <wps:cNvPr id="304" name="矩形 304"/>
                        <wps:cNvSpPr/>
                        <wps:spPr>
                          <a:xfrm rot="0">
                            <a:off x="963295" y="262889"/>
                            <a:ext cx="1051560" cy="701040"/>
                          </a:xfrm>
                          <a:prstGeom prst="rect"/>
                          <a:noFill/>
                          <a:ln w="2919" cmpd="sng" cap="flat">
                            <a:solidFill>
                              <a:srgbClr val="666666"/>
                            </a:solidFill>
                            <a:prstDash val="solid"/>
                            <a:miter/>
                          </a:ln>
                        </wps:spPr>
                        <wps:bodyPr vert="horz" wrap="square" lIns="91440" tIns="45720" rIns="91440" bIns="45720" anchor="t" anchorCtr="0" upright="0">
                          <a:noAutofit/>
                        </wps:bodyPr>
                      </wps:wsp>
                      <wps:wsp>
                        <wps:cNvPr id="305" name="曲线 305"/>
                        <wps:cNvSpPr/>
                        <wps:spPr>
                          <a:xfrm rot="0">
                            <a:off x="963295" y="262889"/>
                            <a:ext cx="1051560" cy="1269"/>
                          </a:xfrm>
                          <a:custGeom>
                            <a:gdLst>
                              <a:gd name="T1" fmla="*/ 0 w 21600"/>
                              <a:gd name="T2" fmla="*/ 0 h 21600"/>
                              <a:gd name="T3" fmla="*/ 21600 w 21600"/>
                              <a:gd name="T4" fmla="*/ 21604 h 21600"/>
                            </a:gdLst>
                            <a:rect l="T1" t="T2" r="T3" b="T4"/>
                            <a:pathLst>
                              <a:path w="21600" h="21600">
                                <a:moveTo>
                                  <a:pt x="21599" y="0"/>
                                </a:moveTo>
                                <a:lnTo>
                                  <a:pt x="0" y="0"/>
                                </a:lnTo>
                                <a:lnTo>
                                  <a:pt x="21599" y="0"/>
                                </a:lnTo>
                                <a:close/>
                              </a:path>
                            </a:pathLst>
                          </a:custGeom>
                          <a:solidFill>
                            <a:srgbClr val="000000">
                              <a:alpha val="5000"/>
                            </a:srgbClr>
                          </a:solidFill>
                          <a:ln w="12700" cmpd="sng" cap="flat">
                            <a:noFill/>
                            <a:prstDash val="solid"/>
                            <a:miter/>
                          </a:ln>
                        </wps:spPr>
                        <wps:bodyPr vert="horz" wrap="square" lIns="91440" tIns="45720" rIns="91440" bIns="45720" anchor="t" anchorCtr="0" upright="0">
                          <a:noAutofit/>
                        </wps:bodyPr>
                      </wps:wsp>
                      <wps:wsp>
                        <wps:cNvPr id="306" name="曲线 306"/>
                        <wps:cNvSpPr/>
                        <wps:spPr>
                          <a:xfrm rot="0">
                            <a:off x="963295" y="262889"/>
                            <a:ext cx="1270" cy="701040"/>
                          </a:xfrm>
                          <a:custGeom>
                            <a:gdLst>
                              <a:gd name="T1" fmla="*/ 0 w 21600"/>
                              <a:gd name="T2" fmla="*/ 0 h 21600"/>
                              <a:gd name="T3" fmla="*/ 21599 w 21600"/>
                              <a:gd name="T4" fmla="*/ 21600 h 21600"/>
                            </a:gdLst>
                            <a:rect l="T1" t="T2" r="T3" b="T4"/>
                            <a:pathLst>
                              <a:path w="21600" h="21600">
                                <a:moveTo>
                                  <a:pt x="0" y="21600"/>
                                </a:moveTo>
                                <a:lnTo>
                                  <a:pt x="0" y="0"/>
                                </a:lnTo>
                                <a:lnTo>
                                  <a:pt x="0" y="21600"/>
                                </a:lnTo>
                                <a:close/>
                              </a:path>
                            </a:pathLst>
                          </a:custGeom>
                          <a:solidFill>
                            <a:srgbClr val="000000">
                              <a:alpha val="10000"/>
                            </a:srgbClr>
                          </a:solidFill>
                          <a:ln w="12700" cmpd="sng" cap="flat">
                            <a:noFill/>
                            <a:prstDash val="solid"/>
                            <a:miter/>
                          </a:ln>
                        </wps:spPr>
                        <wps:bodyPr vert="horz" wrap="square" lIns="91440" tIns="45720" rIns="91440" bIns="45720" anchor="t" anchorCtr="0" upright="0">
                          <a:noAutofit/>
                        </wps:bodyPr>
                      </wps:wsp>
                      <wps:wsp>
                        <wps:cNvPr id="307" name=" 307"/>
                        <wps:cNvSpPr/>
                        <wps:spPr>
                          <a:xfrm rot="0">
                            <a:off x="963295" y="262889"/>
                            <a:ext cx="1051560" cy="701040"/>
                          </a:xfrm>
                          <a:custGeom>
                            <a:gdLst>
                              <a:gd name="T1" fmla="*/ 0 w 21600"/>
                              <a:gd name="T2" fmla="*/ 0 h 21600"/>
                              <a:gd name="T3" fmla="*/ 21600 w 21600"/>
                              <a:gd name="T4" fmla="*/ 21600 h 21600"/>
                            </a:gdLst>
                            <a:rect l="T1" t="T2" r="T3" b="T4"/>
                            <a:pathLst>
                              <a:path w="21600" h="21600">
                                <a:moveTo>
                                  <a:pt x="0" y="21598"/>
                                </a:moveTo>
                                <a:lnTo>
                                  <a:pt x="0" y="-1"/>
                                </a:lnTo>
                              </a:path>
                              <a:path w="21600" h="21600">
                                <a:moveTo>
                                  <a:pt x="0" y="-1"/>
                                </a:moveTo>
                                <a:lnTo>
                                  <a:pt x="21586" y="-1"/>
                                </a:lnTo>
                              </a:path>
                            </a:pathLst>
                          </a:custGeom>
                          <a:noFill/>
                          <a:ln w="2919" cmpd="sng" cap="flat">
                            <a:solidFill>
                              <a:srgbClr val="666666"/>
                            </a:solidFill>
                            <a:prstDash val="solid"/>
                            <a:miter/>
                          </a:ln>
                        </wps:spPr>
                        <wps:bodyPr vert="horz" wrap="square" lIns="91440" tIns="45720" rIns="91440" bIns="45720" anchor="t" anchorCtr="0" upright="0">
                          <a:noAutofit/>
                        </wps:bodyPr>
                      </wps:wsp>
                      <wps:wsp>
                        <wps:cNvPr id="308" name=" 308"/>
                        <wps:cNvSpPr/>
                        <wps:spPr>
                          <a:xfrm rot="0">
                            <a:off x="647064" y="512445"/>
                            <a:ext cx="350520" cy="23495"/>
                          </a:xfrm>
                          <a:custGeom>
                            <a:gdLst>
                              <a:gd name="T1" fmla="*/ 0 w 21600"/>
                              <a:gd name="T2" fmla="*/ 0 h 21600"/>
                              <a:gd name="T3" fmla="*/ 21600 w 21600"/>
                              <a:gd name="T4" fmla="*/ 21600 h 21600"/>
                            </a:gdLst>
                            <a:rect l="T1" t="T2" r="T3" b="T4"/>
                            <a:pathLst>
                              <a:path w="21600" h="21600">
                                <a:moveTo>
                                  <a:pt x="2151" y="8200"/>
                                </a:moveTo>
                                <a:lnTo>
                                  <a:pt x="1171" y="8200"/>
                                </a:lnTo>
                                <a:lnTo>
                                  <a:pt x="1447" y="-30"/>
                                </a:lnTo>
                                <a:lnTo>
                                  <a:pt x="-2" y="11090"/>
                                </a:lnTo>
                                <a:lnTo>
                                  <a:pt x="1447" y="21598"/>
                                </a:lnTo>
                                <a:lnTo>
                                  <a:pt x="1171" y="13454"/>
                                </a:lnTo>
                                <a:lnTo>
                                  <a:pt x="2151" y="13454"/>
                                </a:lnTo>
                                <a:lnTo>
                                  <a:pt x="2151" y="8200"/>
                                </a:lnTo>
                                <a:close/>
                              </a:path>
                              <a:path w="21600" h="21600">
                                <a:moveTo>
                                  <a:pt x="4305" y="8200"/>
                                </a:moveTo>
                                <a:lnTo>
                                  <a:pt x="3249" y="8200"/>
                                </a:lnTo>
                                <a:lnTo>
                                  <a:pt x="3249" y="13454"/>
                                </a:lnTo>
                                <a:lnTo>
                                  <a:pt x="4305" y="13454"/>
                                </a:lnTo>
                                <a:lnTo>
                                  <a:pt x="4305" y="8200"/>
                                </a:lnTo>
                                <a:close/>
                              </a:path>
                              <a:path w="21600" h="21600">
                                <a:moveTo>
                                  <a:pt x="6453" y="8200"/>
                                </a:moveTo>
                                <a:lnTo>
                                  <a:pt x="5397" y="8200"/>
                                </a:lnTo>
                                <a:lnTo>
                                  <a:pt x="5397" y="13454"/>
                                </a:lnTo>
                                <a:lnTo>
                                  <a:pt x="6453" y="13454"/>
                                </a:lnTo>
                                <a:lnTo>
                                  <a:pt x="6453" y="8200"/>
                                </a:lnTo>
                                <a:close/>
                              </a:path>
                              <a:path w="21600" h="21600">
                                <a:moveTo>
                                  <a:pt x="8649" y="8200"/>
                                </a:moveTo>
                                <a:lnTo>
                                  <a:pt x="7551" y="8200"/>
                                </a:lnTo>
                                <a:lnTo>
                                  <a:pt x="7551" y="13454"/>
                                </a:lnTo>
                                <a:lnTo>
                                  <a:pt x="8649" y="13454"/>
                                </a:lnTo>
                                <a:lnTo>
                                  <a:pt x="8649" y="8200"/>
                                </a:lnTo>
                                <a:close/>
                              </a:path>
                              <a:path w="21600" h="21600">
                                <a:moveTo>
                                  <a:pt x="10797" y="8200"/>
                                </a:moveTo>
                                <a:lnTo>
                                  <a:pt x="9699" y="8200"/>
                                </a:lnTo>
                                <a:lnTo>
                                  <a:pt x="9705" y="13454"/>
                                </a:lnTo>
                                <a:lnTo>
                                  <a:pt x="10803" y="13454"/>
                                </a:lnTo>
                                <a:lnTo>
                                  <a:pt x="10797" y="8200"/>
                                </a:lnTo>
                                <a:close/>
                              </a:path>
                              <a:path w="21600" h="21600">
                                <a:moveTo>
                                  <a:pt x="12951" y="8200"/>
                                </a:moveTo>
                                <a:lnTo>
                                  <a:pt x="11853" y="8200"/>
                                </a:lnTo>
                                <a:lnTo>
                                  <a:pt x="11853" y="13454"/>
                                </a:lnTo>
                                <a:lnTo>
                                  <a:pt x="12951" y="13454"/>
                                </a:lnTo>
                                <a:lnTo>
                                  <a:pt x="12951" y="8200"/>
                                </a:lnTo>
                                <a:close/>
                              </a:path>
                              <a:path w="21600" h="21600">
                                <a:moveTo>
                                  <a:pt x="15105" y="8200"/>
                                </a:moveTo>
                                <a:lnTo>
                                  <a:pt x="14007" y="8200"/>
                                </a:lnTo>
                                <a:lnTo>
                                  <a:pt x="14007" y="13454"/>
                                </a:lnTo>
                                <a:lnTo>
                                  <a:pt x="15105" y="13454"/>
                                </a:lnTo>
                                <a:lnTo>
                                  <a:pt x="15105" y="8200"/>
                                </a:lnTo>
                                <a:close/>
                              </a:path>
                              <a:path w="21600" h="21600">
                                <a:moveTo>
                                  <a:pt x="17253" y="8200"/>
                                </a:moveTo>
                                <a:lnTo>
                                  <a:pt x="16197" y="8200"/>
                                </a:lnTo>
                                <a:lnTo>
                                  <a:pt x="16197" y="13454"/>
                                </a:lnTo>
                                <a:lnTo>
                                  <a:pt x="17253" y="13454"/>
                                </a:lnTo>
                                <a:lnTo>
                                  <a:pt x="17253" y="8200"/>
                                </a:lnTo>
                                <a:close/>
                              </a:path>
                              <a:path w="21600" h="21600">
                                <a:moveTo>
                                  <a:pt x="19407" y="8200"/>
                                </a:moveTo>
                                <a:lnTo>
                                  <a:pt x="18351" y="8200"/>
                                </a:lnTo>
                                <a:lnTo>
                                  <a:pt x="18351" y="13454"/>
                                </a:lnTo>
                                <a:lnTo>
                                  <a:pt x="19407" y="13454"/>
                                </a:lnTo>
                                <a:lnTo>
                                  <a:pt x="19407" y="8200"/>
                                </a:lnTo>
                                <a:close/>
                              </a:path>
                              <a:path w="21600" h="21600">
                                <a:moveTo>
                                  <a:pt x="21597" y="8200"/>
                                </a:moveTo>
                                <a:lnTo>
                                  <a:pt x="20499" y="8200"/>
                                </a:lnTo>
                                <a:lnTo>
                                  <a:pt x="20505" y="13454"/>
                                </a:lnTo>
                                <a:lnTo>
                                  <a:pt x="21602" y="13454"/>
                                </a:lnTo>
                                <a:lnTo>
                                  <a:pt x="21597" y="8200"/>
                                </a:lnTo>
                                <a:close/>
                              </a:path>
                            </a:pathLst>
                          </a:custGeom>
                          <a:solidFill>
                            <a:srgbClr val="990000"/>
                          </a:solidFill>
                          <a:ln w="12700" cmpd="sng" cap="flat">
                            <a:noFill/>
                            <a:prstDash val="solid"/>
                            <a:miter/>
                          </a:ln>
                        </wps:spPr>
                        <wps:bodyPr vert="horz" wrap="square" lIns="91440" tIns="45720" rIns="91440" bIns="45720" anchor="t" anchorCtr="0" upright="0">
                          <a:noAutofit/>
                        </wps:bodyPr>
                      </wps:wsp>
                      <wps:wsp>
                        <wps:cNvPr id="309" name="曲线 309"/>
                        <wps:cNvSpPr/>
                        <wps:spPr>
                          <a:xfrm rot="0">
                            <a:off x="647064" y="512445"/>
                            <a:ext cx="23495" cy="23495"/>
                          </a:xfrm>
                          <a:custGeom>
                            <a:gdLst>
                              <a:gd name="T1" fmla="*/ 0 w 21600"/>
                              <a:gd name="T2" fmla="*/ 0 h 21600"/>
                              <a:gd name="T3" fmla="*/ 21600 w 21600"/>
                              <a:gd name="T4" fmla="*/ 21600 h 21600"/>
                            </a:gdLst>
                            <a:rect l="T1" t="T2" r="T3" b="T4"/>
                            <a:pathLst>
                              <a:path w="21600" h="21600">
                                <a:moveTo>
                                  <a:pt x="0" y="11091"/>
                                </a:moveTo>
                                <a:lnTo>
                                  <a:pt x="21600" y="0"/>
                                </a:lnTo>
                                <a:lnTo>
                                  <a:pt x="15762" y="11091"/>
                                </a:lnTo>
                                <a:lnTo>
                                  <a:pt x="21600" y="21599"/>
                                </a:lnTo>
                                <a:lnTo>
                                  <a:pt x="0" y="11091"/>
                                </a:lnTo>
                                <a:close/>
                              </a:path>
                            </a:pathLst>
                          </a:custGeom>
                          <a:noFill/>
                          <a:ln w="5838" cmpd="sng" cap="flat">
                            <a:solidFill>
                              <a:srgbClr val="990000"/>
                            </a:solidFill>
                            <a:prstDash val="solid"/>
                            <a:miter/>
                          </a:ln>
                        </wps:spPr>
                        <wps:bodyPr vert="horz" wrap="square" lIns="91440" tIns="45720" rIns="91440" bIns="45720" anchor="t" anchorCtr="0" upright="0">
                          <a:noAutofit/>
                        </wps:bodyPr>
                      </wps:wsp>
                      <wps:wsp>
                        <wps:cNvPr id="310" name="曲线 310"/>
                        <wps:cNvSpPr/>
                        <wps:spPr>
                          <a:xfrm rot="0">
                            <a:off x="1002029" y="512445"/>
                            <a:ext cx="23495" cy="23495"/>
                          </a:xfrm>
                          <a:custGeom>
                            <a:gdLst>
                              <a:gd name="T1" fmla="*/ 0 w 21600"/>
                              <a:gd name="T2" fmla="*/ 0 h 21600"/>
                              <a:gd name="T3" fmla="*/ 21600 w 21600"/>
                              <a:gd name="T4" fmla="*/ 21600 h 21600"/>
                            </a:gdLst>
                            <a:rect l="T1" t="T2" r="T3" b="T4"/>
                            <a:pathLst>
                              <a:path w="21600" h="21600">
                                <a:moveTo>
                                  <a:pt x="0" y="21599"/>
                                </a:moveTo>
                                <a:lnTo>
                                  <a:pt x="5399" y="11091"/>
                                </a:lnTo>
                                <a:lnTo>
                                  <a:pt x="0" y="0"/>
                                </a:lnTo>
                                <a:lnTo>
                                  <a:pt x="21600" y="11091"/>
                                </a:lnTo>
                                <a:lnTo>
                                  <a:pt x="0" y="21599"/>
                                </a:lnTo>
                                <a:close/>
                              </a:path>
                            </a:pathLst>
                          </a:custGeom>
                          <a:solidFill>
                            <a:srgbClr val="990000"/>
                          </a:solidFill>
                          <a:ln w="12700" cmpd="sng" cap="flat">
                            <a:noFill/>
                            <a:prstDash val="solid"/>
                            <a:miter/>
                          </a:ln>
                        </wps:spPr>
                        <wps:bodyPr vert="horz" wrap="square" lIns="91440" tIns="45720" rIns="91440" bIns="45720" anchor="t" anchorCtr="0" upright="0">
                          <a:noAutofit/>
                        </wps:bodyPr>
                      </wps:wsp>
                      <wps:wsp>
                        <wps:cNvPr id="311" name="曲线 311"/>
                        <wps:cNvSpPr/>
                        <wps:spPr>
                          <a:xfrm rot="0">
                            <a:off x="1002029" y="512445"/>
                            <a:ext cx="23495" cy="23495"/>
                          </a:xfrm>
                          <a:custGeom>
                            <a:gdLst>
                              <a:gd name="T1" fmla="*/ 0 w 21600"/>
                              <a:gd name="T2" fmla="*/ 0 h 21600"/>
                              <a:gd name="T3" fmla="*/ 21600 w 21600"/>
                              <a:gd name="T4" fmla="*/ 21600 h 21600"/>
                            </a:gdLst>
                            <a:rect l="T1" t="T2" r="T3" b="T4"/>
                            <a:pathLst>
                              <a:path w="21600" h="21600">
                                <a:moveTo>
                                  <a:pt x="21600" y="11091"/>
                                </a:moveTo>
                                <a:lnTo>
                                  <a:pt x="0" y="21599"/>
                                </a:lnTo>
                                <a:lnTo>
                                  <a:pt x="5399" y="11091"/>
                                </a:lnTo>
                                <a:lnTo>
                                  <a:pt x="0" y="0"/>
                                </a:lnTo>
                                <a:lnTo>
                                  <a:pt x="21600" y="11091"/>
                                </a:lnTo>
                                <a:close/>
                              </a:path>
                            </a:pathLst>
                          </a:custGeom>
                          <a:noFill/>
                          <a:ln w="5838" cmpd="sng" cap="flat">
                            <a:solidFill>
                              <a:srgbClr val="990000"/>
                            </a:solidFill>
                            <a:prstDash val="solid"/>
                            <a:miter/>
                          </a:ln>
                        </wps:spPr>
                        <wps:bodyPr vert="horz" wrap="square" lIns="91440" tIns="45720" rIns="91440" bIns="45720" anchor="t" anchorCtr="0" upright="0">
                          <a:noAutofit/>
                        </wps:bodyPr>
                      </wps:wsp>
                      <wps:wsp>
                        <wps:cNvPr id="312" name="曲线 312"/>
                        <wps:cNvSpPr/>
                        <wps:spPr>
                          <a:xfrm rot="0">
                            <a:off x="1033145" y="408939"/>
                            <a:ext cx="350520" cy="233679"/>
                          </a:xfrm>
                          <a:custGeom>
                            <a:gdLst>
                              <a:gd name="T1" fmla="*/ 0 w 21600"/>
                              <a:gd name="T2" fmla="*/ 0 h 21600"/>
                              <a:gd name="T3" fmla="*/ 21600 w 21600"/>
                              <a:gd name="T4" fmla="*/ 21600 h 21600"/>
                            </a:gdLst>
                            <a:rect l="T1" t="T2" r="T3" b="T4"/>
                            <a:pathLst>
                              <a:path w="21600" h="21600">
                                <a:moveTo>
                                  <a:pt x="11152" y="21600"/>
                                </a:moveTo>
                                <a:lnTo>
                                  <a:pt x="10447" y="21600"/>
                                </a:lnTo>
                                <a:lnTo>
                                  <a:pt x="10095" y="21600"/>
                                </a:lnTo>
                                <a:lnTo>
                                  <a:pt x="7317" y="21013"/>
                                </a:lnTo>
                                <a:lnTo>
                                  <a:pt x="4499" y="19545"/>
                                </a:lnTo>
                                <a:lnTo>
                                  <a:pt x="2230" y="17373"/>
                                </a:lnTo>
                                <a:lnTo>
                                  <a:pt x="665" y="14615"/>
                                </a:lnTo>
                                <a:lnTo>
                                  <a:pt x="0" y="11152"/>
                                </a:lnTo>
                                <a:lnTo>
                                  <a:pt x="0" y="10447"/>
                                </a:lnTo>
                                <a:lnTo>
                                  <a:pt x="665" y="6984"/>
                                </a:lnTo>
                                <a:lnTo>
                                  <a:pt x="2230" y="4226"/>
                                </a:lnTo>
                                <a:lnTo>
                                  <a:pt x="4226" y="2230"/>
                                </a:lnTo>
                                <a:lnTo>
                                  <a:pt x="7004" y="704"/>
                                </a:lnTo>
                                <a:lnTo>
                                  <a:pt x="9391" y="58"/>
                                </a:lnTo>
                                <a:lnTo>
                                  <a:pt x="10447" y="0"/>
                                </a:lnTo>
                                <a:lnTo>
                                  <a:pt x="11152" y="0"/>
                                </a:lnTo>
                                <a:lnTo>
                                  <a:pt x="13578" y="352"/>
                                </a:lnTo>
                                <a:lnTo>
                                  <a:pt x="16200" y="1467"/>
                                </a:lnTo>
                                <a:lnTo>
                                  <a:pt x="18665" y="3404"/>
                                </a:lnTo>
                                <a:lnTo>
                                  <a:pt x="20465" y="6045"/>
                                </a:lnTo>
                                <a:lnTo>
                                  <a:pt x="21482" y="9391"/>
                                </a:lnTo>
                                <a:lnTo>
                                  <a:pt x="21599" y="10447"/>
                                </a:lnTo>
                                <a:lnTo>
                                  <a:pt x="21599" y="10800"/>
                                </a:lnTo>
                                <a:lnTo>
                                  <a:pt x="21599" y="11152"/>
                                </a:lnTo>
                                <a:lnTo>
                                  <a:pt x="20895" y="14615"/>
                                </a:lnTo>
                                <a:lnTo>
                                  <a:pt x="19369" y="17373"/>
                                </a:lnTo>
                                <a:lnTo>
                                  <a:pt x="17373" y="19369"/>
                                </a:lnTo>
                                <a:lnTo>
                                  <a:pt x="14595" y="20895"/>
                                </a:lnTo>
                                <a:lnTo>
                                  <a:pt x="12208" y="21482"/>
                                </a:lnTo>
                                <a:lnTo>
                                  <a:pt x="11504" y="21600"/>
                                </a:lnTo>
                                <a:lnTo>
                                  <a:pt x="11152" y="21600"/>
                                </a:lnTo>
                                <a:close/>
                              </a:path>
                            </a:pathLst>
                          </a:custGeom>
                          <a:solidFill>
                            <a:srgbClr val="FFFFFF"/>
                          </a:solidFill>
                          <a:ln w="12700" cmpd="sng" cap="flat">
                            <a:noFill/>
                            <a:prstDash val="solid"/>
                            <a:miter/>
                          </a:ln>
                        </wps:spPr>
                        <wps:bodyPr vert="horz" wrap="square" lIns="91440" tIns="45720" rIns="91440" bIns="45720" anchor="t" anchorCtr="0" upright="0">
                          <a:noAutofit/>
                        </wps:bodyPr>
                      </wps:wsp>
                      <wps:wsp>
                        <wps:cNvPr id="313" name="曲线 313"/>
                        <wps:cNvSpPr/>
                        <wps:spPr>
                          <a:xfrm rot="0">
                            <a:off x="1033145" y="408939"/>
                            <a:ext cx="350520" cy="233679"/>
                          </a:xfrm>
                          <a:custGeom>
                            <a:gdLst>
                              <a:gd name="T1" fmla="*/ 0 w 21600"/>
                              <a:gd name="T2" fmla="*/ 0 h 21600"/>
                              <a:gd name="T3" fmla="*/ 21600 w 21600"/>
                              <a:gd name="T4" fmla="*/ 21600 h 21600"/>
                            </a:gdLst>
                            <a:rect l="T1" t="T2" r="T3" b="T4"/>
                            <a:pathLst>
                              <a:path w="21600" h="21600">
                                <a:moveTo>
                                  <a:pt x="21599" y="10800"/>
                                </a:moveTo>
                                <a:lnTo>
                                  <a:pt x="21599" y="11152"/>
                                </a:lnTo>
                                <a:lnTo>
                                  <a:pt x="21560" y="11504"/>
                                </a:lnTo>
                                <a:lnTo>
                                  <a:pt x="21521" y="11856"/>
                                </a:lnTo>
                                <a:lnTo>
                                  <a:pt x="21482" y="12208"/>
                                </a:lnTo>
                                <a:lnTo>
                                  <a:pt x="21443" y="12560"/>
                                </a:lnTo>
                                <a:lnTo>
                                  <a:pt x="21365" y="12913"/>
                                </a:lnTo>
                                <a:lnTo>
                                  <a:pt x="21326" y="13265"/>
                                </a:lnTo>
                                <a:lnTo>
                                  <a:pt x="21208" y="13617"/>
                                </a:lnTo>
                                <a:lnTo>
                                  <a:pt x="21130" y="13910"/>
                                </a:lnTo>
                                <a:lnTo>
                                  <a:pt x="21013" y="14263"/>
                                </a:lnTo>
                                <a:lnTo>
                                  <a:pt x="20895" y="14615"/>
                                </a:lnTo>
                                <a:lnTo>
                                  <a:pt x="20778" y="14908"/>
                                </a:lnTo>
                                <a:lnTo>
                                  <a:pt x="20621" y="15260"/>
                                </a:lnTo>
                                <a:lnTo>
                                  <a:pt x="20465" y="15554"/>
                                </a:lnTo>
                                <a:lnTo>
                                  <a:pt x="20308" y="15906"/>
                                </a:lnTo>
                                <a:lnTo>
                                  <a:pt x="20152" y="16200"/>
                                </a:lnTo>
                                <a:lnTo>
                                  <a:pt x="19956" y="16493"/>
                                </a:lnTo>
                                <a:lnTo>
                                  <a:pt x="19760" y="16786"/>
                                </a:lnTo>
                                <a:lnTo>
                                  <a:pt x="19565" y="17080"/>
                                </a:lnTo>
                                <a:lnTo>
                                  <a:pt x="17647" y="19134"/>
                                </a:lnTo>
                                <a:lnTo>
                                  <a:pt x="17373" y="19369"/>
                                </a:lnTo>
                                <a:lnTo>
                                  <a:pt x="17100" y="19545"/>
                                </a:lnTo>
                                <a:lnTo>
                                  <a:pt x="16786" y="19780"/>
                                </a:lnTo>
                                <a:lnTo>
                                  <a:pt x="16513" y="19956"/>
                                </a:lnTo>
                                <a:lnTo>
                                  <a:pt x="16200" y="20132"/>
                                </a:lnTo>
                                <a:lnTo>
                                  <a:pt x="15886" y="20308"/>
                                </a:lnTo>
                                <a:lnTo>
                                  <a:pt x="15573" y="20484"/>
                                </a:lnTo>
                                <a:lnTo>
                                  <a:pt x="15260" y="20660"/>
                                </a:lnTo>
                                <a:lnTo>
                                  <a:pt x="14908" y="20778"/>
                                </a:lnTo>
                                <a:lnTo>
                                  <a:pt x="14595" y="20895"/>
                                </a:lnTo>
                                <a:lnTo>
                                  <a:pt x="14282" y="21013"/>
                                </a:lnTo>
                                <a:lnTo>
                                  <a:pt x="13930" y="21130"/>
                                </a:lnTo>
                                <a:lnTo>
                                  <a:pt x="13578" y="21247"/>
                                </a:lnTo>
                                <a:lnTo>
                                  <a:pt x="13226" y="21306"/>
                                </a:lnTo>
                                <a:lnTo>
                                  <a:pt x="12913" y="21365"/>
                                </a:lnTo>
                                <a:lnTo>
                                  <a:pt x="12560" y="21423"/>
                                </a:lnTo>
                                <a:lnTo>
                                  <a:pt x="12208" y="21482"/>
                                </a:lnTo>
                                <a:lnTo>
                                  <a:pt x="11856" y="21541"/>
                                </a:lnTo>
                                <a:lnTo>
                                  <a:pt x="11504" y="21600"/>
                                </a:lnTo>
                                <a:lnTo>
                                  <a:pt x="11152" y="21600"/>
                                </a:lnTo>
                                <a:lnTo>
                                  <a:pt x="10799" y="21600"/>
                                </a:lnTo>
                                <a:lnTo>
                                  <a:pt x="10447" y="21600"/>
                                </a:lnTo>
                                <a:lnTo>
                                  <a:pt x="10095" y="21600"/>
                                </a:lnTo>
                                <a:lnTo>
                                  <a:pt x="9743" y="21541"/>
                                </a:lnTo>
                                <a:lnTo>
                                  <a:pt x="9391" y="21482"/>
                                </a:lnTo>
                                <a:lnTo>
                                  <a:pt x="9039" y="21423"/>
                                </a:lnTo>
                                <a:lnTo>
                                  <a:pt x="8686" y="21365"/>
                                </a:lnTo>
                                <a:lnTo>
                                  <a:pt x="8334" y="21306"/>
                                </a:lnTo>
                                <a:lnTo>
                                  <a:pt x="7982" y="21247"/>
                                </a:lnTo>
                                <a:lnTo>
                                  <a:pt x="7669" y="21130"/>
                                </a:lnTo>
                                <a:lnTo>
                                  <a:pt x="7317" y="21013"/>
                                </a:lnTo>
                                <a:lnTo>
                                  <a:pt x="7004" y="20895"/>
                                </a:lnTo>
                                <a:lnTo>
                                  <a:pt x="6652" y="20778"/>
                                </a:lnTo>
                                <a:lnTo>
                                  <a:pt x="6339" y="20660"/>
                                </a:lnTo>
                                <a:lnTo>
                                  <a:pt x="6026" y="20484"/>
                                </a:lnTo>
                                <a:lnTo>
                                  <a:pt x="5713" y="20308"/>
                                </a:lnTo>
                                <a:lnTo>
                                  <a:pt x="5399" y="20132"/>
                                </a:lnTo>
                                <a:lnTo>
                                  <a:pt x="5086" y="19956"/>
                                </a:lnTo>
                                <a:lnTo>
                                  <a:pt x="4813" y="19780"/>
                                </a:lnTo>
                                <a:lnTo>
                                  <a:pt x="4499" y="19545"/>
                                </a:lnTo>
                                <a:lnTo>
                                  <a:pt x="4226" y="19369"/>
                                </a:lnTo>
                                <a:lnTo>
                                  <a:pt x="3952" y="19134"/>
                                </a:lnTo>
                                <a:lnTo>
                                  <a:pt x="3678" y="18900"/>
                                </a:lnTo>
                                <a:lnTo>
                                  <a:pt x="1799" y="16786"/>
                                </a:lnTo>
                                <a:lnTo>
                                  <a:pt x="1604" y="16493"/>
                                </a:lnTo>
                                <a:lnTo>
                                  <a:pt x="1447" y="16200"/>
                                </a:lnTo>
                                <a:lnTo>
                                  <a:pt x="1291" y="15906"/>
                                </a:lnTo>
                                <a:lnTo>
                                  <a:pt x="1095" y="15554"/>
                                </a:lnTo>
                                <a:lnTo>
                                  <a:pt x="78" y="12208"/>
                                </a:lnTo>
                                <a:lnTo>
                                  <a:pt x="0" y="10800"/>
                                </a:lnTo>
                                <a:lnTo>
                                  <a:pt x="0" y="10447"/>
                                </a:lnTo>
                                <a:lnTo>
                                  <a:pt x="0" y="10095"/>
                                </a:lnTo>
                                <a:lnTo>
                                  <a:pt x="39" y="9743"/>
                                </a:lnTo>
                                <a:lnTo>
                                  <a:pt x="78" y="9391"/>
                                </a:lnTo>
                                <a:lnTo>
                                  <a:pt x="1095" y="6045"/>
                                </a:lnTo>
                                <a:lnTo>
                                  <a:pt x="1291" y="5693"/>
                                </a:lnTo>
                                <a:lnTo>
                                  <a:pt x="1447" y="5399"/>
                                </a:lnTo>
                                <a:lnTo>
                                  <a:pt x="3404" y="2934"/>
                                </a:lnTo>
                                <a:lnTo>
                                  <a:pt x="5713" y="1291"/>
                                </a:lnTo>
                                <a:lnTo>
                                  <a:pt x="7982" y="352"/>
                                </a:lnTo>
                                <a:lnTo>
                                  <a:pt x="10447" y="0"/>
                                </a:lnTo>
                                <a:lnTo>
                                  <a:pt x="10799" y="0"/>
                                </a:lnTo>
                                <a:lnTo>
                                  <a:pt x="11152" y="0"/>
                                </a:lnTo>
                                <a:lnTo>
                                  <a:pt x="11504" y="0"/>
                                </a:lnTo>
                                <a:lnTo>
                                  <a:pt x="11856" y="58"/>
                                </a:lnTo>
                                <a:lnTo>
                                  <a:pt x="12208" y="58"/>
                                </a:lnTo>
                                <a:lnTo>
                                  <a:pt x="14595" y="704"/>
                                </a:lnTo>
                                <a:lnTo>
                                  <a:pt x="14908" y="821"/>
                                </a:lnTo>
                                <a:lnTo>
                                  <a:pt x="15260" y="939"/>
                                </a:lnTo>
                                <a:lnTo>
                                  <a:pt x="15573" y="1115"/>
                                </a:lnTo>
                                <a:lnTo>
                                  <a:pt x="15886" y="1291"/>
                                </a:lnTo>
                                <a:lnTo>
                                  <a:pt x="16200" y="1467"/>
                                </a:lnTo>
                                <a:lnTo>
                                  <a:pt x="18430" y="3169"/>
                                </a:lnTo>
                                <a:lnTo>
                                  <a:pt x="19760" y="4813"/>
                                </a:lnTo>
                                <a:lnTo>
                                  <a:pt x="19956" y="5106"/>
                                </a:lnTo>
                                <a:lnTo>
                                  <a:pt x="20152" y="5399"/>
                                </a:lnTo>
                                <a:lnTo>
                                  <a:pt x="20308" y="5693"/>
                                </a:lnTo>
                                <a:lnTo>
                                  <a:pt x="20465" y="6045"/>
                                </a:lnTo>
                                <a:lnTo>
                                  <a:pt x="20621" y="6339"/>
                                </a:lnTo>
                                <a:lnTo>
                                  <a:pt x="20778" y="6691"/>
                                </a:lnTo>
                                <a:lnTo>
                                  <a:pt x="20895" y="6984"/>
                                </a:lnTo>
                                <a:lnTo>
                                  <a:pt x="21013" y="7336"/>
                                </a:lnTo>
                                <a:lnTo>
                                  <a:pt x="21130" y="7689"/>
                                </a:lnTo>
                                <a:lnTo>
                                  <a:pt x="21208" y="7982"/>
                                </a:lnTo>
                                <a:lnTo>
                                  <a:pt x="21326" y="8334"/>
                                </a:lnTo>
                                <a:lnTo>
                                  <a:pt x="21365" y="8686"/>
                                </a:lnTo>
                                <a:lnTo>
                                  <a:pt x="21443" y="9039"/>
                                </a:lnTo>
                                <a:lnTo>
                                  <a:pt x="21482" y="9391"/>
                                </a:lnTo>
                                <a:lnTo>
                                  <a:pt x="21521" y="9743"/>
                                </a:lnTo>
                                <a:lnTo>
                                  <a:pt x="21560" y="10095"/>
                                </a:lnTo>
                                <a:lnTo>
                                  <a:pt x="21599" y="10447"/>
                                </a:lnTo>
                                <a:lnTo>
                                  <a:pt x="21599" y="10800"/>
                                </a:lnTo>
                                <a:close/>
                              </a:path>
                            </a:pathLst>
                          </a:custGeom>
                          <a:noFill/>
                          <a:ln w="2919" cmpd="sng" cap="flat">
                            <a:solidFill>
                              <a:srgbClr val="000000"/>
                            </a:solidFill>
                            <a:prstDash val="solid"/>
                            <a:miter/>
                          </a:ln>
                        </wps:spPr>
                        <wps:bodyPr vert="horz" wrap="square" lIns="91440" tIns="45720" rIns="91440" bIns="45720" anchor="t" anchorCtr="0" upright="0">
                          <a:noAutofit/>
                        </wps:bodyPr>
                      </wps:wsp>
                      <wps:wsp>
                        <wps:cNvPr id="314" name="曲线 314"/>
                        <wps:cNvSpPr/>
                        <wps:spPr>
                          <a:xfrm rot="0">
                            <a:off x="1635125" y="408939"/>
                            <a:ext cx="350519" cy="233679"/>
                          </a:xfrm>
                          <a:custGeom>
                            <a:gdLst>
                              <a:gd name="T1" fmla="*/ 0 w 21600"/>
                              <a:gd name="T2" fmla="*/ 0 h 21600"/>
                              <a:gd name="T3" fmla="*/ 21600 w 21600"/>
                              <a:gd name="T4" fmla="*/ 21600 h 21600"/>
                            </a:gdLst>
                            <a:rect l="T1" t="T2" r="T3" b="T4"/>
                            <a:pathLst>
                              <a:path w="21600" h="21600">
                                <a:moveTo>
                                  <a:pt x="11152" y="21600"/>
                                </a:moveTo>
                                <a:lnTo>
                                  <a:pt x="10447" y="21600"/>
                                </a:lnTo>
                                <a:lnTo>
                                  <a:pt x="10095" y="21600"/>
                                </a:lnTo>
                                <a:lnTo>
                                  <a:pt x="7317" y="21013"/>
                                </a:lnTo>
                                <a:lnTo>
                                  <a:pt x="4499" y="19545"/>
                                </a:lnTo>
                                <a:lnTo>
                                  <a:pt x="2230" y="17373"/>
                                </a:lnTo>
                                <a:lnTo>
                                  <a:pt x="704" y="14615"/>
                                </a:lnTo>
                                <a:lnTo>
                                  <a:pt x="0" y="11152"/>
                                </a:lnTo>
                                <a:lnTo>
                                  <a:pt x="0" y="10447"/>
                                </a:lnTo>
                                <a:lnTo>
                                  <a:pt x="704" y="6984"/>
                                </a:lnTo>
                                <a:lnTo>
                                  <a:pt x="2230" y="4226"/>
                                </a:lnTo>
                                <a:lnTo>
                                  <a:pt x="4226" y="2230"/>
                                </a:lnTo>
                                <a:lnTo>
                                  <a:pt x="7004" y="704"/>
                                </a:lnTo>
                                <a:lnTo>
                                  <a:pt x="9391" y="58"/>
                                </a:lnTo>
                                <a:lnTo>
                                  <a:pt x="10447" y="0"/>
                                </a:lnTo>
                                <a:lnTo>
                                  <a:pt x="11152" y="0"/>
                                </a:lnTo>
                                <a:lnTo>
                                  <a:pt x="13578" y="352"/>
                                </a:lnTo>
                                <a:lnTo>
                                  <a:pt x="16199" y="1467"/>
                                </a:lnTo>
                                <a:lnTo>
                                  <a:pt x="18665" y="3404"/>
                                </a:lnTo>
                                <a:lnTo>
                                  <a:pt x="20504" y="6045"/>
                                </a:lnTo>
                                <a:lnTo>
                                  <a:pt x="21521" y="9391"/>
                                </a:lnTo>
                                <a:lnTo>
                                  <a:pt x="21599" y="10447"/>
                                </a:lnTo>
                                <a:lnTo>
                                  <a:pt x="21599" y="10800"/>
                                </a:lnTo>
                                <a:lnTo>
                                  <a:pt x="21599" y="11152"/>
                                </a:lnTo>
                                <a:lnTo>
                                  <a:pt x="20895" y="14615"/>
                                </a:lnTo>
                                <a:lnTo>
                                  <a:pt x="19369" y="17373"/>
                                </a:lnTo>
                                <a:lnTo>
                                  <a:pt x="17373" y="19369"/>
                                </a:lnTo>
                                <a:lnTo>
                                  <a:pt x="14595" y="20895"/>
                                </a:lnTo>
                                <a:lnTo>
                                  <a:pt x="12208" y="21482"/>
                                </a:lnTo>
                                <a:lnTo>
                                  <a:pt x="11504" y="21600"/>
                                </a:lnTo>
                                <a:lnTo>
                                  <a:pt x="11152" y="21600"/>
                                </a:lnTo>
                                <a:close/>
                              </a:path>
                            </a:pathLst>
                          </a:custGeom>
                          <a:solidFill>
                            <a:srgbClr val="FFFFFF"/>
                          </a:solidFill>
                          <a:ln w="12700" cmpd="sng" cap="flat">
                            <a:noFill/>
                            <a:prstDash val="solid"/>
                            <a:miter/>
                          </a:ln>
                        </wps:spPr>
                        <wps:bodyPr vert="horz" wrap="square" lIns="91440" tIns="45720" rIns="91440" bIns="45720" anchor="t" anchorCtr="0" upright="0">
                          <a:noAutofit/>
                        </wps:bodyPr>
                      </wps:wsp>
                      <wps:wsp>
                        <wps:cNvPr id="315" name="曲线 315"/>
                        <wps:cNvSpPr/>
                        <wps:spPr>
                          <a:xfrm rot="0">
                            <a:off x="1635125" y="408939"/>
                            <a:ext cx="350519" cy="233679"/>
                          </a:xfrm>
                          <a:custGeom>
                            <a:gdLst>
                              <a:gd name="T1" fmla="*/ 0 w 21600"/>
                              <a:gd name="T2" fmla="*/ 0 h 21600"/>
                              <a:gd name="T3" fmla="*/ 21600 w 21600"/>
                              <a:gd name="T4" fmla="*/ 21600 h 21600"/>
                            </a:gdLst>
                            <a:rect l="T1" t="T2" r="T3" b="T4"/>
                            <a:pathLst>
                              <a:path w="21600" h="21600">
                                <a:moveTo>
                                  <a:pt x="21599" y="10800"/>
                                </a:moveTo>
                                <a:lnTo>
                                  <a:pt x="21599" y="11152"/>
                                </a:lnTo>
                                <a:lnTo>
                                  <a:pt x="21560" y="11504"/>
                                </a:lnTo>
                                <a:lnTo>
                                  <a:pt x="21560" y="11856"/>
                                </a:lnTo>
                                <a:lnTo>
                                  <a:pt x="21521" y="12208"/>
                                </a:lnTo>
                                <a:lnTo>
                                  <a:pt x="21443" y="12560"/>
                                </a:lnTo>
                                <a:lnTo>
                                  <a:pt x="21404" y="12913"/>
                                </a:lnTo>
                                <a:lnTo>
                                  <a:pt x="21326" y="13265"/>
                                </a:lnTo>
                                <a:lnTo>
                                  <a:pt x="21247" y="13617"/>
                                </a:lnTo>
                                <a:lnTo>
                                  <a:pt x="21130" y="13910"/>
                                </a:lnTo>
                                <a:lnTo>
                                  <a:pt x="21013" y="14263"/>
                                </a:lnTo>
                                <a:lnTo>
                                  <a:pt x="20895" y="14615"/>
                                </a:lnTo>
                                <a:lnTo>
                                  <a:pt x="20778" y="14908"/>
                                </a:lnTo>
                                <a:lnTo>
                                  <a:pt x="20621" y="15260"/>
                                </a:lnTo>
                                <a:lnTo>
                                  <a:pt x="20504" y="15554"/>
                                </a:lnTo>
                                <a:lnTo>
                                  <a:pt x="20308" y="15906"/>
                                </a:lnTo>
                                <a:lnTo>
                                  <a:pt x="20152" y="16200"/>
                                </a:lnTo>
                                <a:lnTo>
                                  <a:pt x="19956" y="16493"/>
                                </a:lnTo>
                                <a:lnTo>
                                  <a:pt x="19760" y="16786"/>
                                </a:lnTo>
                                <a:lnTo>
                                  <a:pt x="19565" y="17080"/>
                                </a:lnTo>
                                <a:lnTo>
                                  <a:pt x="18430" y="18430"/>
                                </a:lnTo>
                                <a:lnTo>
                                  <a:pt x="18195" y="18665"/>
                                </a:lnTo>
                                <a:lnTo>
                                  <a:pt x="17921" y="18900"/>
                                </a:lnTo>
                                <a:lnTo>
                                  <a:pt x="17647" y="19134"/>
                                </a:lnTo>
                                <a:lnTo>
                                  <a:pt x="17373" y="19369"/>
                                </a:lnTo>
                                <a:lnTo>
                                  <a:pt x="17099" y="19545"/>
                                </a:lnTo>
                                <a:lnTo>
                                  <a:pt x="16786" y="19780"/>
                                </a:lnTo>
                                <a:lnTo>
                                  <a:pt x="16513" y="19956"/>
                                </a:lnTo>
                                <a:lnTo>
                                  <a:pt x="16199" y="20132"/>
                                </a:lnTo>
                                <a:lnTo>
                                  <a:pt x="15886" y="20308"/>
                                </a:lnTo>
                                <a:lnTo>
                                  <a:pt x="15573" y="20484"/>
                                </a:lnTo>
                                <a:lnTo>
                                  <a:pt x="15260" y="20660"/>
                                </a:lnTo>
                                <a:lnTo>
                                  <a:pt x="14947" y="20778"/>
                                </a:lnTo>
                                <a:lnTo>
                                  <a:pt x="14595" y="20895"/>
                                </a:lnTo>
                                <a:lnTo>
                                  <a:pt x="14282" y="21013"/>
                                </a:lnTo>
                                <a:lnTo>
                                  <a:pt x="13930" y="21130"/>
                                </a:lnTo>
                                <a:lnTo>
                                  <a:pt x="13578" y="21247"/>
                                </a:lnTo>
                                <a:lnTo>
                                  <a:pt x="13265" y="21306"/>
                                </a:lnTo>
                                <a:lnTo>
                                  <a:pt x="12913" y="21365"/>
                                </a:lnTo>
                                <a:lnTo>
                                  <a:pt x="12560" y="21423"/>
                                </a:lnTo>
                                <a:lnTo>
                                  <a:pt x="12208" y="21482"/>
                                </a:lnTo>
                                <a:lnTo>
                                  <a:pt x="11856" y="21541"/>
                                </a:lnTo>
                                <a:lnTo>
                                  <a:pt x="11504" y="21600"/>
                                </a:lnTo>
                                <a:lnTo>
                                  <a:pt x="11152" y="21600"/>
                                </a:lnTo>
                                <a:lnTo>
                                  <a:pt x="10799" y="21600"/>
                                </a:lnTo>
                                <a:lnTo>
                                  <a:pt x="10447" y="21600"/>
                                </a:lnTo>
                                <a:lnTo>
                                  <a:pt x="10095" y="21600"/>
                                </a:lnTo>
                                <a:lnTo>
                                  <a:pt x="9743" y="21541"/>
                                </a:lnTo>
                                <a:lnTo>
                                  <a:pt x="9391" y="21482"/>
                                </a:lnTo>
                                <a:lnTo>
                                  <a:pt x="9039" y="21423"/>
                                </a:lnTo>
                                <a:lnTo>
                                  <a:pt x="8686" y="21365"/>
                                </a:lnTo>
                                <a:lnTo>
                                  <a:pt x="8334" y="21306"/>
                                </a:lnTo>
                                <a:lnTo>
                                  <a:pt x="6652" y="20778"/>
                                </a:lnTo>
                                <a:lnTo>
                                  <a:pt x="6339" y="20660"/>
                                </a:lnTo>
                                <a:lnTo>
                                  <a:pt x="6026" y="20484"/>
                                </a:lnTo>
                                <a:lnTo>
                                  <a:pt x="5713" y="20308"/>
                                </a:lnTo>
                                <a:lnTo>
                                  <a:pt x="5399" y="20132"/>
                                </a:lnTo>
                                <a:lnTo>
                                  <a:pt x="3952" y="19134"/>
                                </a:lnTo>
                                <a:lnTo>
                                  <a:pt x="3678" y="18900"/>
                                </a:lnTo>
                                <a:lnTo>
                                  <a:pt x="1839" y="16786"/>
                                </a:lnTo>
                                <a:lnTo>
                                  <a:pt x="1643" y="16493"/>
                                </a:lnTo>
                                <a:lnTo>
                                  <a:pt x="1447" y="16200"/>
                                </a:lnTo>
                                <a:lnTo>
                                  <a:pt x="1291" y="15906"/>
                                </a:lnTo>
                                <a:lnTo>
                                  <a:pt x="1095" y="15554"/>
                                </a:lnTo>
                                <a:lnTo>
                                  <a:pt x="978" y="15260"/>
                                </a:lnTo>
                                <a:lnTo>
                                  <a:pt x="821" y="14908"/>
                                </a:lnTo>
                                <a:lnTo>
                                  <a:pt x="704" y="14615"/>
                                </a:lnTo>
                                <a:lnTo>
                                  <a:pt x="0" y="11152"/>
                                </a:lnTo>
                                <a:lnTo>
                                  <a:pt x="0" y="10800"/>
                                </a:lnTo>
                                <a:lnTo>
                                  <a:pt x="0" y="10447"/>
                                </a:lnTo>
                                <a:lnTo>
                                  <a:pt x="39" y="10095"/>
                                </a:lnTo>
                                <a:lnTo>
                                  <a:pt x="39" y="9743"/>
                                </a:lnTo>
                                <a:lnTo>
                                  <a:pt x="78" y="9391"/>
                                </a:lnTo>
                                <a:lnTo>
                                  <a:pt x="821" y="6691"/>
                                </a:lnTo>
                                <a:lnTo>
                                  <a:pt x="978" y="6339"/>
                                </a:lnTo>
                                <a:lnTo>
                                  <a:pt x="1095" y="6045"/>
                                </a:lnTo>
                                <a:lnTo>
                                  <a:pt x="1291" y="5693"/>
                                </a:lnTo>
                                <a:lnTo>
                                  <a:pt x="1447" y="5399"/>
                                </a:lnTo>
                                <a:lnTo>
                                  <a:pt x="3404" y="2934"/>
                                </a:lnTo>
                                <a:lnTo>
                                  <a:pt x="5713" y="1291"/>
                                </a:lnTo>
                                <a:lnTo>
                                  <a:pt x="6026" y="1115"/>
                                </a:lnTo>
                                <a:lnTo>
                                  <a:pt x="8334" y="293"/>
                                </a:lnTo>
                                <a:lnTo>
                                  <a:pt x="10799" y="0"/>
                                </a:lnTo>
                                <a:lnTo>
                                  <a:pt x="11152" y="0"/>
                                </a:lnTo>
                                <a:lnTo>
                                  <a:pt x="11504" y="0"/>
                                </a:lnTo>
                                <a:lnTo>
                                  <a:pt x="11856" y="58"/>
                                </a:lnTo>
                                <a:lnTo>
                                  <a:pt x="12208" y="58"/>
                                </a:lnTo>
                                <a:lnTo>
                                  <a:pt x="14595" y="704"/>
                                </a:lnTo>
                                <a:lnTo>
                                  <a:pt x="15886" y="1291"/>
                                </a:lnTo>
                                <a:lnTo>
                                  <a:pt x="16199" y="1467"/>
                                </a:lnTo>
                                <a:lnTo>
                                  <a:pt x="18430" y="3169"/>
                                </a:lnTo>
                                <a:lnTo>
                                  <a:pt x="18665" y="3404"/>
                                </a:lnTo>
                                <a:lnTo>
                                  <a:pt x="19760" y="4813"/>
                                </a:lnTo>
                                <a:lnTo>
                                  <a:pt x="19956" y="5106"/>
                                </a:lnTo>
                                <a:lnTo>
                                  <a:pt x="20152" y="5399"/>
                                </a:lnTo>
                                <a:lnTo>
                                  <a:pt x="20308" y="5693"/>
                                </a:lnTo>
                                <a:lnTo>
                                  <a:pt x="20504" y="6045"/>
                                </a:lnTo>
                                <a:lnTo>
                                  <a:pt x="20621" y="6339"/>
                                </a:lnTo>
                                <a:lnTo>
                                  <a:pt x="20778" y="6691"/>
                                </a:lnTo>
                                <a:lnTo>
                                  <a:pt x="20895" y="6984"/>
                                </a:lnTo>
                                <a:lnTo>
                                  <a:pt x="21013" y="7336"/>
                                </a:lnTo>
                                <a:lnTo>
                                  <a:pt x="21130" y="7689"/>
                                </a:lnTo>
                                <a:lnTo>
                                  <a:pt x="21247" y="7982"/>
                                </a:lnTo>
                                <a:lnTo>
                                  <a:pt x="21326" y="8334"/>
                                </a:lnTo>
                                <a:lnTo>
                                  <a:pt x="21404" y="8686"/>
                                </a:lnTo>
                                <a:lnTo>
                                  <a:pt x="21443" y="9039"/>
                                </a:lnTo>
                                <a:lnTo>
                                  <a:pt x="21521" y="9391"/>
                                </a:lnTo>
                                <a:lnTo>
                                  <a:pt x="21560" y="9743"/>
                                </a:lnTo>
                                <a:lnTo>
                                  <a:pt x="21560" y="10095"/>
                                </a:lnTo>
                                <a:lnTo>
                                  <a:pt x="21599" y="10447"/>
                                </a:lnTo>
                                <a:lnTo>
                                  <a:pt x="21599" y="10800"/>
                                </a:lnTo>
                                <a:close/>
                              </a:path>
                            </a:pathLst>
                          </a:custGeom>
                          <a:noFill/>
                          <a:ln w="2919" cmpd="sng" cap="flat">
                            <a:solidFill>
                              <a:srgbClr val="000000"/>
                            </a:solidFill>
                            <a:prstDash val="solid"/>
                            <a:miter/>
                          </a:ln>
                        </wps:spPr>
                        <wps:bodyPr vert="horz" wrap="square" lIns="91440" tIns="45720" rIns="91440" bIns="45720" anchor="t" anchorCtr="0" upright="0">
                          <a:noAutofit/>
                        </wps:bodyPr>
                      </wps:wsp>
                      <wps:wsp>
                        <wps:cNvPr id="316" name="曲线 316"/>
                        <wps:cNvSpPr/>
                        <wps:spPr>
                          <a:xfrm rot="0">
                            <a:off x="1610995" y="514985"/>
                            <a:ext cx="20954" cy="20955"/>
                          </a:xfrm>
                          <a:custGeom>
                            <a:gdLst>
                              <a:gd name="T1" fmla="*/ 0 w 21600"/>
                              <a:gd name="T2" fmla="*/ 0 h 21600"/>
                              <a:gd name="T3" fmla="*/ 21600 w 21600"/>
                              <a:gd name="T4" fmla="*/ 21600 h 21600"/>
                            </a:gdLst>
                            <a:rect l="T1" t="T2" r="T3" b="T4"/>
                            <a:pathLst>
                              <a:path w="21600" h="21600">
                                <a:moveTo>
                                  <a:pt x="0" y="21599"/>
                                </a:moveTo>
                                <a:lnTo>
                                  <a:pt x="5399" y="10799"/>
                                </a:lnTo>
                                <a:lnTo>
                                  <a:pt x="0" y="0"/>
                                </a:lnTo>
                                <a:lnTo>
                                  <a:pt x="21599" y="10799"/>
                                </a:lnTo>
                                <a:lnTo>
                                  <a:pt x="0" y="21599"/>
                                </a:lnTo>
                                <a:close/>
                              </a:path>
                            </a:pathLst>
                          </a:custGeom>
                          <a:solidFill>
                            <a:srgbClr val="000000"/>
                          </a:solidFill>
                          <a:ln w="12700" cmpd="sng" cap="flat">
                            <a:noFill/>
                            <a:prstDash val="solid"/>
                            <a:miter/>
                          </a:ln>
                        </wps:spPr>
                        <wps:bodyPr vert="horz" wrap="square" lIns="91440" tIns="45720" rIns="91440" bIns="45720" anchor="t" anchorCtr="0" upright="0">
                          <a:noAutofit/>
                        </wps:bodyPr>
                      </wps:wsp>
                      <wps:wsp>
                        <wps:cNvPr id="317" name="曲线 317"/>
                        <wps:cNvSpPr/>
                        <wps:spPr>
                          <a:xfrm rot="0">
                            <a:off x="1610995" y="514985"/>
                            <a:ext cx="20954" cy="20955"/>
                          </a:xfrm>
                          <a:custGeom>
                            <a:gdLst>
                              <a:gd name="T1" fmla="*/ 0 w 21600"/>
                              <a:gd name="T2" fmla="*/ 0 h 21600"/>
                              <a:gd name="T3" fmla="*/ 21600 w 21600"/>
                              <a:gd name="T4" fmla="*/ 21600 h 21600"/>
                            </a:gdLst>
                            <a:rect l="T1" t="T2" r="T3" b="T4"/>
                            <a:pathLst>
                              <a:path w="21600" h="21600">
                                <a:moveTo>
                                  <a:pt x="21599" y="10799"/>
                                </a:moveTo>
                                <a:lnTo>
                                  <a:pt x="0" y="21599"/>
                                </a:lnTo>
                                <a:lnTo>
                                  <a:pt x="5399" y="10799"/>
                                </a:lnTo>
                                <a:lnTo>
                                  <a:pt x="0" y="0"/>
                                </a:lnTo>
                                <a:lnTo>
                                  <a:pt x="21599" y="10799"/>
                                </a:lnTo>
                                <a:close/>
                              </a:path>
                            </a:pathLst>
                          </a:custGeom>
                          <a:noFill/>
                          <a:ln w="2919" cmpd="sng" cap="flat">
                            <a:solidFill>
                              <a:srgbClr val="000000"/>
                            </a:solidFill>
                            <a:prstDash val="solid"/>
                            <a:miter/>
                          </a:ln>
                        </wps:spPr>
                        <wps:bodyPr vert="horz" wrap="square" lIns="91440" tIns="45720" rIns="91440" bIns="45720" anchor="t" anchorCtr="0" upright="0">
                          <a:noAutofit/>
                        </wps:bodyPr>
                      </wps:wsp>
                      <wps:wsp>
                        <wps:cNvPr id="318" name="曲线 318"/>
                        <wps:cNvSpPr/>
                        <wps:spPr>
                          <a:xfrm rot="0">
                            <a:off x="1633220" y="699135"/>
                            <a:ext cx="350519" cy="233679"/>
                          </a:xfrm>
                          <a:custGeom>
                            <a:gdLst>
                              <a:gd name="T1" fmla="*/ 0 w 21600"/>
                              <a:gd name="T2" fmla="*/ 0 h 21600"/>
                              <a:gd name="T3" fmla="*/ 21600 w 21600"/>
                              <a:gd name="T4" fmla="*/ 21600 h 21600"/>
                            </a:gdLst>
                            <a:rect l="T1" t="T2" r="T3" b="T4"/>
                            <a:pathLst>
                              <a:path w="21600" h="21600">
                                <a:moveTo>
                                  <a:pt x="11152" y="21599"/>
                                </a:moveTo>
                                <a:lnTo>
                                  <a:pt x="10447" y="21599"/>
                                </a:lnTo>
                                <a:lnTo>
                                  <a:pt x="10095" y="21599"/>
                                </a:lnTo>
                                <a:lnTo>
                                  <a:pt x="7317" y="21071"/>
                                </a:lnTo>
                                <a:lnTo>
                                  <a:pt x="4499" y="19604"/>
                                </a:lnTo>
                                <a:lnTo>
                                  <a:pt x="2230" y="17373"/>
                                </a:lnTo>
                                <a:lnTo>
                                  <a:pt x="665" y="14615"/>
                                </a:lnTo>
                                <a:lnTo>
                                  <a:pt x="0" y="11152"/>
                                </a:lnTo>
                                <a:lnTo>
                                  <a:pt x="0" y="10447"/>
                                </a:lnTo>
                                <a:lnTo>
                                  <a:pt x="665" y="7043"/>
                                </a:lnTo>
                                <a:lnTo>
                                  <a:pt x="2230" y="4226"/>
                                </a:lnTo>
                                <a:lnTo>
                                  <a:pt x="4226" y="2230"/>
                                </a:lnTo>
                                <a:lnTo>
                                  <a:pt x="6965" y="704"/>
                                </a:lnTo>
                                <a:lnTo>
                                  <a:pt x="9391" y="117"/>
                                </a:lnTo>
                                <a:lnTo>
                                  <a:pt x="10447" y="0"/>
                                </a:lnTo>
                                <a:lnTo>
                                  <a:pt x="11152" y="0"/>
                                </a:lnTo>
                                <a:lnTo>
                                  <a:pt x="13578" y="410"/>
                                </a:lnTo>
                                <a:lnTo>
                                  <a:pt x="16199" y="1467"/>
                                </a:lnTo>
                                <a:lnTo>
                                  <a:pt x="18665" y="3463"/>
                                </a:lnTo>
                                <a:lnTo>
                                  <a:pt x="20465" y="6045"/>
                                </a:lnTo>
                                <a:lnTo>
                                  <a:pt x="21482" y="9391"/>
                                </a:lnTo>
                                <a:lnTo>
                                  <a:pt x="21599" y="10447"/>
                                </a:lnTo>
                                <a:lnTo>
                                  <a:pt x="21599" y="10799"/>
                                </a:lnTo>
                                <a:lnTo>
                                  <a:pt x="21599" y="11152"/>
                                </a:lnTo>
                                <a:lnTo>
                                  <a:pt x="20895" y="14615"/>
                                </a:lnTo>
                                <a:lnTo>
                                  <a:pt x="19369" y="17373"/>
                                </a:lnTo>
                                <a:lnTo>
                                  <a:pt x="17373" y="19369"/>
                                </a:lnTo>
                                <a:lnTo>
                                  <a:pt x="14595" y="20954"/>
                                </a:lnTo>
                                <a:lnTo>
                                  <a:pt x="12208" y="21541"/>
                                </a:lnTo>
                                <a:lnTo>
                                  <a:pt x="11504" y="21599"/>
                                </a:lnTo>
                                <a:lnTo>
                                  <a:pt x="11152" y="21599"/>
                                </a:lnTo>
                                <a:close/>
                              </a:path>
                            </a:pathLst>
                          </a:custGeom>
                          <a:solidFill>
                            <a:srgbClr val="F7CDCC"/>
                          </a:solidFill>
                          <a:ln w="12700" cmpd="sng" cap="flat">
                            <a:noFill/>
                            <a:prstDash val="solid"/>
                            <a:miter/>
                          </a:ln>
                        </wps:spPr>
                        <wps:bodyPr vert="horz" wrap="square" lIns="91440" tIns="45720" rIns="91440" bIns="45720" anchor="t" anchorCtr="0" upright="0">
                          <a:noAutofit/>
                        </wps:bodyPr>
                      </wps:wsp>
                      <wps:wsp>
                        <wps:cNvPr id="319" name="曲线 319"/>
                        <wps:cNvSpPr/>
                        <wps:spPr>
                          <a:xfrm rot="0">
                            <a:off x="1633220" y="699135"/>
                            <a:ext cx="350519" cy="233679"/>
                          </a:xfrm>
                          <a:custGeom>
                            <a:gdLst>
                              <a:gd name="T1" fmla="*/ 0 w 21600"/>
                              <a:gd name="T2" fmla="*/ 0 h 21600"/>
                              <a:gd name="T3" fmla="*/ 21600 w 21600"/>
                              <a:gd name="T4" fmla="*/ 21600 h 21600"/>
                            </a:gdLst>
                            <a:rect l="T1" t="T2" r="T3" b="T4"/>
                            <a:pathLst>
                              <a:path w="21600" h="21600">
                                <a:moveTo>
                                  <a:pt x="21599" y="10799"/>
                                </a:moveTo>
                                <a:lnTo>
                                  <a:pt x="21599" y="11152"/>
                                </a:lnTo>
                                <a:lnTo>
                                  <a:pt x="21560" y="11504"/>
                                </a:lnTo>
                                <a:lnTo>
                                  <a:pt x="21521" y="11856"/>
                                </a:lnTo>
                                <a:lnTo>
                                  <a:pt x="21482" y="12208"/>
                                </a:lnTo>
                                <a:lnTo>
                                  <a:pt x="21443" y="12560"/>
                                </a:lnTo>
                                <a:lnTo>
                                  <a:pt x="21365" y="12913"/>
                                </a:lnTo>
                                <a:lnTo>
                                  <a:pt x="21286" y="13265"/>
                                </a:lnTo>
                                <a:lnTo>
                                  <a:pt x="21208" y="13617"/>
                                </a:lnTo>
                                <a:lnTo>
                                  <a:pt x="21130" y="13969"/>
                                </a:lnTo>
                                <a:lnTo>
                                  <a:pt x="21013" y="14321"/>
                                </a:lnTo>
                                <a:lnTo>
                                  <a:pt x="20895" y="14615"/>
                                </a:lnTo>
                                <a:lnTo>
                                  <a:pt x="20778" y="14967"/>
                                </a:lnTo>
                                <a:lnTo>
                                  <a:pt x="20621" y="15260"/>
                                </a:lnTo>
                                <a:lnTo>
                                  <a:pt x="20465" y="15613"/>
                                </a:lnTo>
                                <a:lnTo>
                                  <a:pt x="20308" y="15906"/>
                                </a:lnTo>
                                <a:lnTo>
                                  <a:pt x="20152" y="16199"/>
                                </a:lnTo>
                                <a:lnTo>
                                  <a:pt x="19956" y="16552"/>
                                </a:lnTo>
                                <a:lnTo>
                                  <a:pt x="19760" y="16845"/>
                                </a:lnTo>
                                <a:lnTo>
                                  <a:pt x="19565" y="17139"/>
                                </a:lnTo>
                                <a:lnTo>
                                  <a:pt x="18430" y="18430"/>
                                </a:lnTo>
                                <a:lnTo>
                                  <a:pt x="18156" y="18723"/>
                                </a:lnTo>
                                <a:lnTo>
                                  <a:pt x="17921" y="18958"/>
                                </a:lnTo>
                                <a:lnTo>
                                  <a:pt x="17647" y="19193"/>
                                </a:lnTo>
                                <a:lnTo>
                                  <a:pt x="17373" y="19369"/>
                                </a:lnTo>
                                <a:lnTo>
                                  <a:pt x="17060" y="19604"/>
                                </a:lnTo>
                                <a:lnTo>
                                  <a:pt x="16786" y="19780"/>
                                </a:lnTo>
                                <a:lnTo>
                                  <a:pt x="16473" y="20015"/>
                                </a:lnTo>
                                <a:lnTo>
                                  <a:pt x="16199" y="20191"/>
                                </a:lnTo>
                                <a:lnTo>
                                  <a:pt x="15886" y="20367"/>
                                </a:lnTo>
                                <a:lnTo>
                                  <a:pt x="15573" y="20484"/>
                                </a:lnTo>
                                <a:lnTo>
                                  <a:pt x="15260" y="20660"/>
                                </a:lnTo>
                                <a:lnTo>
                                  <a:pt x="14908" y="20778"/>
                                </a:lnTo>
                                <a:lnTo>
                                  <a:pt x="14595" y="20954"/>
                                </a:lnTo>
                                <a:lnTo>
                                  <a:pt x="14243" y="21071"/>
                                </a:lnTo>
                                <a:lnTo>
                                  <a:pt x="13930" y="21130"/>
                                </a:lnTo>
                                <a:lnTo>
                                  <a:pt x="13578" y="21247"/>
                                </a:lnTo>
                                <a:lnTo>
                                  <a:pt x="13226" y="21365"/>
                                </a:lnTo>
                                <a:lnTo>
                                  <a:pt x="12873" y="21423"/>
                                </a:lnTo>
                                <a:lnTo>
                                  <a:pt x="12560" y="21482"/>
                                </a:lnTo>
                                <a:lnTo>
                                  <a:pt x="12208" y="21541"/>
                                </a:lnTo>
                                <a:lnTo>
                                  <a:pt x="11856" y="21541"/>
                                </a:lnTo>
                                <a:lnTo>
                                  <a:pt x="11504" y="21599"/>
                                </a:lnTo>
                                <a:lnTo>
                                  <a:pt x="11152" y="21599"/>
                                </a:lnTo>
                                <a:lnTo>
                                  <a:pt x="10799" y="21599"/>
                                </a:lnTo>
                                <a:lnTo>
                                  <a:pt x="10447" y="21599"/>
                                </a:lnTo>
                                <a:lnTo>
                                  <a:pt x="10095" y="21599"/>
                                </a:lnTo>
                                <a:lnTo>
                                  <a:pt x="9743" y="21541"/>
                                </a:lnTo>
                                <a:lnTo>
                                  <a:pt x="9391" y="21541"/>
                                </a:lnTo>
                                <a:lnTo>
                                  <a:pt x="9039" y="21482"/>
                                </a:lnTo>
                                <a:lnTo>
                                  <a:pt x="8686" y="21423"/>
                                </a:lnTo>
                                <a:lnTo>
                                  <a:pt x="8334" y="21365"/>
                                </a:lnTo>
                                <a:lnTo>
                                  <a:pt x="7982" y="21247"/>
                                </a:lnTo>
                                <a:lnTo>
                                  <a:pt x="7669" y="21130"/>
                                </a:lnTo>
                                <a:lnTo>
                                  <a:pt x="7317" y="21071"/>
                                </a:lnTo>
                                <a:lnTo>
                                  <a:pt x="6965" y="20954"/>
                                </a:lnTo>
                                <a:lnTo>
                                  <a:pt x="6652" y="20778"/>
                                </a:lnTo>
                                <a:lnTo>
                                  <a:pt x="6339" y="20660"/>
                                </a:lnTo>
                                <a:lnTo>
                                  <a:pt x="6026" y="20484"/>
                                </a:lnTo>
                                <a:lnTo>
                                  <a:pt x="5713" y="20367"/>
                                </a:lnTo>
                                <a:lnTo>
                                  <a:pt x="5399" y="20191"/>
                                </a:lnTo>
                                <a:lnTo>
                                  <a:pt x="3952" y="19193"/>
                                </a:lnTo>
                                <a:lnTo>
                                  <a:pt x="3678" y="18958"/>
                                </a:lnTo>
                                <a:lnTo>
                                  <a:pt x="1604" y="16552"/>
                                </a:lnTo>
                                <a:lnTo>
                                  <a:pt x="1252" y="15906"/>
                                </a:lnTo>
                                <a:lnTo>
                                  <a:pt x="1095" y="15613"/>
                                </a:lnTo>
                                <a:lnTo>
                                  <a:pt x="939" y="15260"/>
                                </a:lnTo>
                                <a:lnTo>
                                  <a:pt x="821" y="14967"/>
                                </a:lnTo>
                                <a:lnTo>
                                  <a:pt x="665" y="14615"/>
                                </a:lnTo>
                                <a:lnTo>
                                  <a:pt x="39" y="11856"/>
                                </a:lnTo>
                                <a:lnTo>
                                  <a:pt x="0" y="11504"/>
                                </a:lnTo>
                                <a:lnTo>
                                  <a:pt x="0" y="11152"/>
                                </a:lnTo>
                                <a:lnTo>
                                  <a:pt x="0" y="10799"/>
                                </a:lnTo>
                                <a:lnTo>
                                  <a:pt x="0" y="10447"/>
                                </a:lnTo>
                                <a:lnTo>
                                  <a:pt x="665" y="7043"/>
                                </a:lnTo>
                                <a:lnTo>
                                  <a:pt x="1799" y="4813"/>
                                </a:lnTo>
                                <a:lnTo>
                                  <a:pt x="1995" y="4519"/>
                                </a:lnTo>
                                <a:lnTo>
                                  <a:pt x="2230" y="4226"/>
                                </a:lnTo>
                                <a:lnTo>
                                  <a:pt x="2426" y="3991"/>
                                </a:lnTo>
                                <a:lnTo>
                                  <a:pt x="2660" y="3697"/>
                                </a:lnTo>
                                <a:lnTo>
                                  <a:pt x="4773" y="1819"/>
                                </a:lnTo>
                                <a:lnTo>
                                  <a:pt x="5713" y="1291"/>
                                </a:lnTo>
                                <a:lnTo>
                                  <a:pt x="6026" y="1115"/>
                                </a:lnTo>
                                <a:lnTo>
                                  <a:pt x="7669" y="469"/>
                                </a:lnTo>
                                <a:lnTo>
                                  <a:pt x="7982" y="410"/>
                                </a:lnTo>
                                <a:lnTo>
                                  <a:pt x="9743" y="58"/>
                                </a:lnTo>
                                <a:lnTo>
                                  <a:pt x="10095" y="58"/>
                                </a:lnTo>
                                <a:lnTo>
                                  <a:pt x="10447" y="0"/>
                                </a:lnTo>
                                <a:lnTo>
                                  <a:pt x="10799" y="0"/>
                                </a:lnTo>
                                <a:lnTo>
                                  <a:pt x="11152" y="0"/>
                                </a:lnTo>
                                <a:lnTo>
                                  <a:pt x="11504" y="58"/>
                                </a:lnTo>
                                <a:lnTo>
                                  <a:pt x="11856" y="58"/>
                                </a:lnTo>
                                <a:lnTo>
                                  <a:pt x="12208" y="117"/>
                                </a:lnTo>
                                <a:lnTo>
                                  <a:pt x="13930" y="469"/>
                                </a:lnTo>
                                <a:lnTo>
                                  <a:pt x="14243" y="586"/>
                                </a:lnTo>
                                <a:lnTo>
                                  <a:pt x="16786" y="1819"/>
                                </a:lnTo>
                                <a:lnTo>
                                  <a:pt x="18430" y="3169"/>
                                </a:lnTo>
                                <a:lnTo>
                                  <a:pt x="18665" y="3463"/>
                                </a:lnTo>
                                <a:lnTo>
                                  <a:pt x="19760" y="4813"/>
                                </a:lnTo>
                                <a:lnTo>
                                  <a:pt x="19956" y="5106"/>
                                </a:lnTo>
                                <a:lnTo>
                                  <a:pt x="20778" y="6691"/>
                                </a:lnTo>
                                <a:lnTo>
                                  <a:pt x="20895" y="7043"/>
                                </a:lnTo>
                                <a:lnTo>
                                  <a:pt x="21013" y="7336"/>
                                </a:lnTo>
                                <a:lnTo>
                                  <a:pt x="21130" y="7689"/>
                                </a:lnTo>
                                <a:lnTo>
                                  <a:pt x="21208" y="8041"/>
                                </a:lnTo>
                                <a:lnTo>
                                  <a:pt x="21286" y="8393"/>
                                </a:lnTo>
                                <a:lnTo>
                                  <a:pt x="21365" y="8745"/>
                                </a:lnTo>
                                <a:lnTo>
                                  <a:pt x="21443" y="9039"/>
                                </a:lnTo>
                                <a:lnTo>
                                  <a:pt x="21482" y="9391"/>
                                </a:lnTo>
                                <a:lnTo>
                                  <a:pt x="21521" y="9743"/>
                                </a:lnTo>
                                <a:lnTo>
                                  <a:pt x="21560" y="10095"/>
                                </a:lnTo>
                                <a:lnTo>
                                  <a:pt x="21599" y="10447"/>
                                </a:lnTo>
                                <a:lnTo>
                                  <a:pt x="21599" y="10799"/>
                                </a:lnTo>
                                <a:close/>
                              </a:path>
                            </a:pathLst>
                          </a:custGeom>
                          <a:noFill/>
                          <a:ln w="5838" cmpd="sng" cap="flat">
                            <a:solidFill>
                              <a:srgbClr val="B8534F"/>
                            </a:solidFill>
                            <a:prstDash val="solid"/>
                            <a:miter/>
                          </a:ln>
                        </wps:spPr>
                        <wps:bodyPr vert="horz" wrap="square" lIns="91440" tIns="45720" rIns="91440" bIns="45720" anchor="t" anchorCtr="0" upright="0">
                          <a:noAutofit/>
                        </wps:bodyPr>
                      </wps:wsp>
                      <wps:wsp>
                        <wps:cNvPr id="320" name=" 320"/>
                        <wps:cNvSpPr/>
                        <wps:spPr>
                          <a:xfrm rot="0">
                            <a:off x="1237614" y="650874"/>
                            <a:ext cx="390525" cy="164465"/>
                          </a:xfrm>
                          <a:custGeom>
                            <a:gdLst>
                              <a:gd name="T1" fmla="*/ 0 w 21600"/>
                              <a:gd name="T2" fmla="*/ 0 h 21600"/>
                              <a:gd name="T3" fmla="*/ 21600 w 21600"/>
                              <a:gd name="T4" fmla="*/ 21600 h 21600"/>
                            </a:gdLst>
                            <a:rect l="T1" t="T2" r="T3" b="T4"/>
                            <a:pathLst>
                              <a:path w="21600" h="21600">
                                <a:moveTo>
                                  <a:pt x="1017" y="832"/>
                                </a:moveTo>
                                <a:lnTo>
                                  <a:pt x="137" y="-5"/>
                                </a:lnTo>
                                <a:lnTo>
                                  <a:pt x="0" y="669"/>
                                </a:lnTo>
                                <a:lnTo>
                                  <a:pt x="912" y="1582"/>
                                </a:lnTo>
                                <a:lnTo>
                                  <a:pt x="1017" y="832"/>
                                </a:lnTo>
                                <a:close/>
                              </a:path>
                              <a:path w="21600" h="21600">
                                <a:moveTo>
                                  <a:pt x="2808" y="2583"/>
                                </a:moveTo>
                                <a:lnTo>
                                  <a:pt x="1928" y="1745"/>
                                </a:lnTo>
                                <a:lnTo>
                                  <a:pt x="1791" y="2421"/>
                                </a:lnTo>
                                <a:lnTo>
                                  <a:pt x="2703" y="3334"/>
                                </a:lnTo>
                                <a:lnTo>
                                  <a:pt x="2808" y="2583"/>
                                </a:lnTo>
                                <a:close/>
                              </a:path>
                              <a:path w="21600" h="21600">
                                <a:moveTo>
                                  <a:pt x="4599" y="4335"/>
                                </a:moveTo>
                                <a:lnTo>
                                  <a:pt x="3719" y="3496"/>
                                </a:lnTo>
                                <a:lnTo>
                                  <a:pt x="3583" y="4172"/>
                                </a:lnTo>
                                <a:lnTo>
                                  <a:pt x="4494" y="5085"/>
                                </a:lnTo>
                                <a:lnTo>
                                  <a:pt x="4599" y="4335"/>
                                </a:lnTo>
                                <a:close/>
                              </a:path>
                              <a:path w="21600" h="21600">
                                <a:moveTo>
                                  <a:pt x="6390" y="6086"/>
                                </a:moveTo>
                                <a:lnTo>
                                  <a:pt x="5511" y="5173"/>
                                </a:lnTo>
                                <a:lnTo>
                                  <a:pt x="5374" y="5923"/>
                                </a:lnTo>
                                <a:lnTo>
                                  <a:pt x="6285" y="6761"/>
                                </a:lnTo>
                                <a:lnTo>
                                  <a:pt x="6390" y="6086"/>
                                </a:lnTo>
                                <a:close/>
                              </a:path>
                              <a:path w="21600" h="21600">
                                <a:moveTo>
                                  <a:pt x="8182" y="7837"/>
                                </a:moveTo>
                                <a:lnTo>
                                  <a:pt x="7302" y="6924"/>
                                </a:lnTo>
                                <a:lnTo>
                                  <a:pt x="7165" y="7675"/>
                                </a:lnTo>
                                <a:lnTo>
                                  <a:pt x="8076" y="8513"/>
                                </a:lnTo>
                                <a:lnTo>
                                  <a:pt x="8182" y="7837"/>
                                </a:lnTo>
                                <a:close/>
                              </a:path>
                              <a:path w="21600" h="21600">
                                <a:moveTo>
                                  <a:pt x="9973" y="9589"/>
                                </a:moveTo>
                                <a:lnTo>
                                  <a:pt x="9093" y="8675"/>
                                </a:lnTo>
                                <a:lnTo>
                                  <a:pt x="8956" y="9426"/>
                                </a:lnTo>
                                <a:lnTo>
                                  <a:pt x="9867" y="10264"/>
                                </a:lnTo>
                                <a:lnTo>
                                  <a:pt x="9973" y="9589"/>
                                </a:lnTo>
                                <a:close/>
                              </a:path>
                              <a:path w="21600" h="21600">
                                <a:moveTo>
                                  <a:pt x="11764" y="11340"/>
                                </a:moveTo>
                                <a:lnTo>
                                  <a:pt x="10884" y="10427"/>
                                </a:lnTo>
                                <a:lnTo>
                                  <a:pt x="10747" y="11177"/>
                                </a:lnTo>
                                <a:lnTo>
                                  <a:pt x="11659" y="12015"/>
                                </a:lnTo>
                                <a:lnTo>
                                  <a:pt x="11764" y="11340"/>
                                </a:lnTo>
                                <a:close/>
                              </a:path>
                              <a:path w="21600" h="21600">
                                <a:moveTo>
                                  <a:pt x="13555" y="13091"/>
                                </a:moveTo>
                                <a:lnTo>
                                  <a:pt x="12675" y="12178"/>
                                </a:lnTo>
                                <a:lnTo>
                                  <a:pt x="12538" y="12929"/>
                                </a:lnTo>
                                <a:lnTo>
                                  <a:pt x="13450" y="13767"/>
                                </a:lnTo>
                                <a:lnTo>
                                  <a:pt x="13555" y="13091"/>
                                </a:lnTo>
                                <a:close/>
                              </a:path>
                              <a:path w="21600" h="21600">
                                <a:moveTo>
                                  <a:pt x="15346" y="14843"/>
                                </a:moveTo>
                                <a:lnTo>
                                  <a:pt x="14467" y="13929"/>
                                </a:lnTo>
                                <a:lnTo>
                                  <a:pt x="14330" y="14680"/>
                                </a:lnTo>
                                <a:lnTo>
                                  <a:pt x="15241" y="15518"/>
                                </a:lnTo>
                                <a:lnTo>
                                  <a:pt x="15346" y="14843"/>
                                </a:lnTo>
                                <a:close/>
                              </a:path>
                              <a:path w="21600" h="21600">
                                <a:moveTo>
                                  <a:pt x="17138" y="16594"/>
                                </a:moveTo>
                                <a:lnTo>
                                  <a:pt x="16258" y="15681"/>
                                </a:lnTo>
                                <a:lnTo>
                                  <a:pt x="16121" y="16431"/>
                                </a:lnTo>
                                <a:lnTo>
                                  <a:pt x="17032" y="17269"/>
                                </a:lnTo>
                                <a:lnTo>
                                  <a:pt x="17138" y="16594"/>
                                </a:lnTo>
                                <a:close/>
                              </a:path>
                              <a:path w="21600" h="21600">
                                <a:moveTo>
                                  <a:pt x="18929" y="18345"/>
                                </a:moveTo>
                                <a:lnTo>
                                  <a:pt x="18049" y="17432"/>
                                </a:lnTo>
                                <a:lnTo>
                                  <a:pt x="17912" y="18183"/>
                                </a:lnTo>
                                <a:lnTo>
                                  <a:pt x="18823" y="19021"/>
                                </a:lnTo>
                                <a:lnTo>
                                  <a:pt x="18929" y="18345"/>
                                </a:lnTo>
                                <a:close/>
                              </a:path>
                              <a:path w="21600" h="21600">
                                <a:moveTo>
                                  <a:pt x="21563" y="21260"/>
                                </a:moveTo>
                                <a:lnTo>
                                  <a:pt x="20615" y="18758"/>
                                </a:lnTo>
                                <a:lnTo>
                                  <a:pt x="20652" y="20009"/>
                                </a:lnTo>
                                <a:lnTo>
                                  <a:pt x="19845" y="19171"/>
                                </a:lnTo>
                                <a:lnTo>
                                  <a:pt x="19703" y="19934"/>
                                </a:lnTo>
                                <a:lnTo>
                                  <a:pt x="20546" y="20684"/>
                                </a:lnTo>
                                <a:lnTo>
                                  <a:pt x="20125" y="21598"/>
                                </a:lnTo>
                                <a:lnTo>
                                  <a:pt x="21563" y="21260"/>
                                </a:lnTo>
                                <a:close/>
                              </a:path>
                            </a:pathLst>
                          </a:custGeom>
                          <a:solidFill>
                            <a:srgbClr val="990000"/>
                          </a:solidFill>
                          <a:ln w="12700" cmpd="sng" cap="flat">
                            <a:noFill/>
                            <a:prstDash val="solid"/>
                            <a:miter/>
                          </a:ln>
                        </wps:spPr>
                        <wps:bodyPr vert="horz" wrap="square" lIns="91440" tIns="45720" rIns="91440" bIns="45720" anchor="t" anchorCtr="0" upright="0">
                          <a:noAutofit/>
                        </wps:bodyPr>
                      </wps:wsp>
                      <wps:wsp>
                        <wps:cNvPr id="321" name="曲线 321"/>
                        <wps:cNvSpPr/>
                        <wps:spPr>
                          <a:xfrm rot="0">
                            <a:off x="1601470" y="793749"/>
                            <a:ext cx="26670" cy="22224"/>
                          </a:xfrm>
                          <a:custGeom>
                            <a:gdLst>
                              <a:gd name="T1" fmla="*/ 0 w 21600"/>
                              <a:gd name="T2" fmla="*/ 0 h 21600"/>
                              <a:gd name="T3" fmla="*/ 21600 w 21600"/>
                              <a:gd name="T4" fmla="*/ 21600 h 21600"/>
                            </a:gdLst>
                            <a:rect l="T1" t="T2" r="T3" b="T4"/>
                            <a:pathLst>
                              <a:path w="21600" h="21600">
                                <a:moveTo>
                                  <a:pt x="21600" y="19131"/>
                                </a:moveTo>
                                <a:lnTo>
                                  <a:pt x="0" y="21600"/>
                                </a:lnTo>
                                <a:lnTo>
                                  <a:pt x="8428" y="12960"/>
                                </a:lnTo>
                                <a:lnTo>
                                  <a:pt x="7375" y="0"/>
                                </a:lnTo>
                                <a:lnTo>
                                  <a:pt x="21600" y="19131"/>
                                </a:lnTo>
                                <a:close/>
                              </a:path>
                            </a:pathLst>
                          </a:custGeom>
                          <a:noFill/>
                          <a:ln w="5838" cmpd="sng" cap="flat">
                            <a:solidFill>
                              <a:srgbClr val="990000"/>
                            </a:solidFill>
                            <a:prstDash val="solid"/>
                            <a:miter/>
                          </a:ln>
                        </wps:spPr>
                        <wps:bodyPr vert="horz" wrap="square" lIns="91440" tIns="45720" rIns="91440" bIns="45720" anchor="t" anchorCtr="0" upright="0">
                          <a:noAutofit/>
                        </wps:bodyPr>
                      </wps:wsp>
                      <wps:wsp>
                        <wps:cNvPr id="322" name="曲线 322"/>
                        <wps:cNvSpPr/>
                        <wps:spPr>
                          <a:xfrm rot="0">
                            <a:off x="1213485" y="641349"/>
                            <a:ext cx="26670" cy="22224"/>
                          </a:xfrm>
                          <a:custGeom>
                            <a:gdLst>
                              <a:gd name="T1" fmla="*/ 0 w 21600"/>
                              <a:gd name="T2" fmla="*/ 0 h 21600"/>
                              <a:gd name="T3" fmla="*/ 21600 w 21600"/>
                              <a:gd name="T4" fmla="*/ 21600 h 21600"/>
                            </a:gdLst>
                            <a:rect l="T1" t="T2" r="T3" b="T4"/>
                            <a:pathLst>
                              <a:path w="21600" h="21600">
                                <a:moveTo>
                                  <a:pt x="14224" y="21600"/>
                                </a:moveTo>
                                <a:lnTo>
                                  <a:pt x="0" y="1905"/>
                                </a:lnTo>
                                <a:lnTo>
                                  <a:pt x="21600" y="0"/>
                                </a:lnTo>
                                <a:lnTo>
                                  <a:pt x="13697" y="8894"/>
                                </a:lnTo>
                                <a:lnTo>
                                  <a:pt x="14224" y="21600"/>
                                </a:lnTo>
                                <a:close/>
                              </a:path>
                            </a:pathLst>
                          </a:custGeom>
                          <a:solidFill>
                            <a:srgbClr val="990000"/>
                          </a:solidFill>
                          <a:ln w="12700" cmpd="sng" cap="flat">
                            <a:noFill/>
                            <a:prstDash val="solid"/>
                            <a:miter/>
                          </a:ln>
                        </wps:spPr>
                        <wps:bodyPr vert="horz" wrap="square" lIns="91440" tIns="45720" rIns="91440" bIns="45720" anchor="t" anchorCtr="0" upright="0">
                          <a:noAutofit/>
                        </wps:bodyPr>
                      </wps:wsp>
                      <wps:wsp>
                        <wps:cNvPr id="323" name="曲线 323"/>
                        <wps:cNvSpPr/>
                        <wps:spPr>
                          <a:xfrm rot="0">
                            <a:off x="1213485" y="641349"/>
                            <a:ext cx="26670" cy="22224"/>
                          </a:xfrm>
                          <a:custGeom>
                            <a:gdLst>
                              <a:gd name="T1" fmla="*/ 0 w 21600"/>
                              <a:gd name="T2" fmla="*/ 0 h 21600"/>
                              <a:gd name="T3" fmla="*/ 21600 w 21600"/>
                              <a:gd name="T4" fmla="*/ 21600 h 21600"/>
                            </a:gdLst>
                            <a:rect l="T1" t="T2" r="T3" b="T4"/>
                            <a:pathLst>
                              <a:path w="21600" h="21600">
                                <a:moveTo>
                                  <a:pt x="0" y="1905"/>
                                </a:moveTo>
                                <a:lnTo>
                                  <a:pt x="21600" y="0"/>
                                </a:lnTo>
                                <a:lnTo>
                                  <a:pt x="13697" y="8894"/>
                                </a:lnTo>
                                <a:lnTo>
                                  <a:pt x="14224" y="21600"/>
                                </a:lnTo>
                                <a:lnTo>
                                  <a:pt x="0" y="1905"/>
                                </a:lnTo>
                                <a:close/>
                              </a:path>
                            </a:pathLst>
                          </a:custGeom>
                          <a:noFill/>
                          <a:ln w="5838" cmpd="sng" cap="flat">
                            <a:solidFill>
                              <a:srgbClr val="990000"/>
                            </a:solidFill>
                            <a:prstDash val="solid"/>
                            <a:miter/>
                          </a:ln>
                        </wps:spPr>
                        <wps:bodyPr vert="horz" wrap="square" lIns="91440" tIns="45720" rIns="91440" bIns="45720" anchor="t" anchorCtr="0" upright="0">
                          <a:noAutofit/>
                        </wps:bodyPr>
                      </wps:wsp>
                      <wps:wsp>
                        <wps:cNvPr id="324" name="曲线 324"/>
                        <wps:cNvSpPr/>
                        <wps:spPr>
                          <a:xfrm rot="0">
                            <a:off x="290195" y="407035"/>
                            <a:ext cx="350520" cy="233680"/>
                          </a:xfrm>
                          <a:custGeom>
                            <a:gdLst>
                              <a:gd name="T1" fmla="*/ 0 w 21600"/>
                              <a:gd name="T2" fmla="*/ 0 h 21600"/>
                              <a:gd name="T3" fmla="*/ 21600 w 21600"/>
                              <a:gd name="T4" fmla="*/ 21600 h 21600"/>
                            </a:gdLst>
                            <a:rect l="T1" t="T2" r="T3" b="T4"/>
                            <a:pathLst>
                              <a:path w="21600" h="21600">
                                <a:moveTo>
                                  <a:pt x="11152" y="21599"/>
                                </a:moveTo>
                                <a:lnTo>
                                  <a:pt x="10447" y="21599"/>
                                </a:lnTo>
                                <a:lnTo>
                                  <a:pt x="10095" y="21541"/>
                                </a:lnTo>
                                <a:lnTo>
                                  <a:pt x="7317" y="21013"/>
                                </a:lnTo>
                                <a:lnTo>
                                  <a:pt x="4499" y="19545"/>
                                </a:lnTo>
                                <a:lnTo>
                                  <a:pt x="2230" y="17373"/>
                                </a:lnTo>
                                <a:lnTo>
                                  <a:pt x="665" y="14556"/>
                                </a:lnTo>
                                <a:lnTo>
                                  <a:pt x="0" y="11152"/>
                                </a:lnTo>
                                <a:lnTo>
                                  <a:pt x="0" y="10447"/>
                                </a:lnTo>
                                <a:lnTo>
                                  <a:pt x="665" y="6984"/>
                                </a:lnTo>
                                <a:lnTo>
                                  <a:pt x="2230" y="4226"/>
                                </a:lnTo>
                                <a:lnTo>
                                  <a:pt x="4226" y="2230"/>
                                </a:lnTo>
                                <a:lnTo>
                                  <a:pt x="6965" y="645"/>
                                </a:lnTo>
                                <a:lnTo>
                                  <a:pt x="9391" y="58"/>
                                </a:lnTo>
                                <a:lnTo>
                                  <a:pt x="10447" y="0"/>
                                </a:lnTo>
                                <a:lnTo>
                                  <a:pt x="11152" y="0"/>
                                </a:lnTo>
                                <a:lnTo>
                                  <a:pt x="13578" y="352"/>
                                </a:lnTo>
                                <a:lnTo>
                                  <a:pt x="16200" y="1408"/>
                                </a:lnTo>
                                <a:lnTo>
                                  <a:pt x="18665" y="3404"/>
                                </a:lnTo>
                                <a:lnTo>
                                  <a:pt x="20465" y="5986"/>
                                </a:lnTo>
                                <a:lnTo>
                                  <a:pt x="21482" y="9391"/>
                                </a:lnTo>
                                <a:lnTo>
                                  <a:pt x="21600" y="10447"/>
                                </a:lnTo>
                                <a:lnTo>
                                  <a:pt x="21600" y="10799"/>
                                </a:lnTo>
                                <a:lnTo>
                                  <a:pt x="21600" y="11152"/>
                                </a:lnTo>
                                <a:lnTo>
                                  <a:pt x="20895" y="14556"/>
                                </a:lnTo>
                                <a:lnTo>
                                  <a:pt x="19369" y="17373"/>
                                </a:lnTo>
                                <a:lnTo>
                                  <a:pt x="17373" y="19369"/>
                                </a:lnTo>
                                <a:lnTo>
                                  <a:pt x="14595" y="20895"/>
                                </a:lnTo>
                                <a:lnTo>
                                  <a:pt x="12208" y="21482"/>
                                </a:lnTo>
                                <a:lnTo>
                                  <a:pt x="11504" y="21541"/>
                                </a:lnTo>
                                <a:lnTo>
                                  <a:pt x="11152" y="21599"/>
                                </a:lnTo>
                                <a:close/>
                              </a:path>
                            </a:pathLst>
                          </a:custGeom>
                          <a:solidFill>
                            <a:srgbClr val="F7CDCC"/>
                          </a:solidFill>
                          <a:ln w="12700" cmpd="sng" cap="flat">
                            <a:noFill/>
                            <a:prstDash val="solid"/>
                            <a:miter/>
                          </a:ln>
                        </wps:spPr>
                        <wps:bodyPr vert="horz" wrap="square" lIns="91440" tIns="45720" rIns="91440" bIns="45720" anchor="t" anchorCtr="0" upright="0">
                          <a:noAutofit/>
                        </wps:bodyPr>
                      </wps:wsp>
                      <wps:wsp>
                        <wps:cNvPr id="325" name="曲线 325"/>
                        <wps:cNvSpPr/>
                        <wps:spPr>
                          <a:xfrm rot="0">
                            <a:off x="290195" y="407035"/>
                            <a:ext cx="350520" cy="233680"/>
                          </a:xfrm>
                          <a:custGeom>
                            <a:gdLst>
                              <a:gd name="T1" fmla="*/ 0 w 21600"/>
                              <a:gd name="T2" fmla="*/ 0 h 21600"/>
                              <a:gd name="T3" fmla="*/ 21600 w 21600"/>
                              <a:gd name="T4" fmla="*/ 21600 h 21600"/>
                            </a:gdLst>
                            <a:rect l="T1" t="T2" r="T3" b="T4"/>
                            <a:pathLst>
                              <a:path w="21600" h="21600">
                                <a:moveTo>
                                  <a:pt x="21600" y="10799"/>
                                </a:moveTo>
                                <a:lnTo>
                                  <a:pt x="21600" y="11152"/>
                                </a:lnTo>
                                <a:lnTo>
                                  <a:pt x="21560" y="11504"/>
                                </a:lnTo>
                                <a:lnTo>
                                  <a:pt x="21521" y="11856"/>
                                </a:lnTo>
                                <a:lnTo>
                                  <a:pt x="21482" y="12208"/>
                                </a:lnTo>
                                <a:lnTo>
                                  <a:pt x="21443" y="12560"/>
                                </a:lnTo>
                                <a:lnTo>
                                  <a:pt x="21365" y="12854"/>
                                </a:lnTo>
                                <a:lnTo>
                                  <a:pt x="21286" y="13206"/>
                                </a:lnTo>
                                <a:lnTo>
                                  <a:pt x="20778" y="14908"/>
                                </a:lnTo>
                                <a:lnTo>
                                  <a:pt x="20621" y="15260"/>
                                </a:lnTo>
                                <a:lnTo>
                                  <a:pt x="20465" y="15554"/>
                                </a:lnTo>
                                <a:lnTo>
                                  <a:pt x="20308" y="15847"/>
                                </a:lnTo>
                                <a:lnTo>
                                  <a:pt x="20152" y="16199"/>
                                </a:lnTo>
                                <a:lnTo>
                                  <a:pt x="19956" y="16493"/>
                                </a:lnTo>
                                <a:lnTo>
                                  <a:pt x="19760" y="16786"/>
                                </a:lnTo>
                                <a:lnTo>
                                  <a:pt x="19565" y="17080"/>
                                </a:lnTo>
                                <a:lnTo>
                                  <a:pt x="19369" y="17373"/>
                                </a:lnTo>
                                <a:lnTo>
                                  <a:pt x="19134" y="17608"/>
                                </a:lnTo>
                                <a:lnTo>
                                  <a:pt x="18900" y="17902"/>
                                </a:lnTo>
                                <a:lnTo>
                                  <a:pt x="17647" y="19134"/>
                                </a:lnTo>
                                <a:lnTo>
                                  <a:pt x="17373" y="19369"/>
                                </a:lnTo>
                                <a:lnTo>
                                  <a:pt x="17060" y="19545"/>
                                </a:lnTo>
                                <a:lnTo>
                                  <a:pt x="16786" y="19780"/>
                                </a:lnTo>
                                <a:lnTo>
                                  <a:pt x="16473" y="19956"/>
                                </a:lnTo>
                                <a:lnTo>
                                  <a:pt x="16200" y="20132"/>
                                </a:lnTo>
                                <a:lnTo>
                                  <a:pt x="15886" y="20308"/>
                                </a:lnTo>
                                <a:lnTo>
                                  <a:pt x="15573" y="20484"/>
                                </a:lnTo>
                                <a:lnTo>
                                  <a:pt x="15260" y="20602"/>
                                </a:lnTo>
                                <a:lnTo>
                                  <a:pt x="14908" y="20778"/>
                                </a:lnTo>
                                <a:lnTo>
                                  <a:pt x="14595" y="20895"/>
                                </a:lnTo>
                                <a:lnTo>
                                  <a:pt x="14243" y="21013"/>
                                </a:lnTo>
                                <a:lnTo>
                                  <a:pt x="13930" y="21130"/>
                                </a:lnTo>
                                <a:lnTo>
                                  <a:pt x="13578" y="21189"/>
                                </a:lnTo>
                                <a:lnTo>
                                  <a:pt x="13226" y="21306"/>
                                </a:lnTo>
                                <a:lnTo>
                                  <a:pt x="12873" y="21365"/>
                                </a:lnTo>
                                <a:lnTo>
                                  <a:pt x="12560" y="21423"/>
                                </a:lnTo>
                                <a:lnTo>
                                  <a:pt x="12208" y="21482"/>
                                </a:lnTo>
                                <a:lnTo>
                                  <a:pt x="11856" y="21541"/>
                                </a:lnTo>
                                <a:lnTo>
                                  <a:pt x="11504" y="21541"/>
                                </a:lnTo>
                                <a:lnTo>
                                  <a:pt x="11152" y="21599"/>
                                </a:lnTo>
                                <a:lnTo>
                                  <a:pt x="10799" y="21599"/>
                                </a:lnTo>
                                <a:lnTo>
                                  <a:pt x="10447" y="21599"/>
                                </a:lnTo>
                                <a:lnTo>
                                  <a:pt x="10095" y="21541"/>
                                </a:lnTo>
                                <a:lnTo>
                                  <a:pt x="9743" y="21541"/>
                                </a:lnTo>
                                <a:lnTo>
                                  <a:pt x="9391" y="21482"/>
                                </a:lnTo>
                                <a:lnTo>
                                  <a:pt x="9039" y="21423"/>
                                </a:lnTo>
                                <a:lnTo>
                                  <a:pt x="8686" y="21365"/>
                                </a:lnTo>
                                <a:lnTo>
                                  <a:pt x="8334" y="21306"/>
                                </a:lnTo>
                                <a:lnTo>
                                  <a:pt x="7982" y="21189"/>
                                </a:lnTo>
                                <a:lnTo>
                                  <a:pt x="7669" y="21130"/>
                                </a:lnTo>
                                <a:lnTo>
                                  <a:pt x="7317" y="21013"/>
                                </a:lnTo>
                                <a:lnTo>
                                  <a:pt x="6965" y="20895"/>
                                </a:lnTo>
                                <a:lnTo>
                                  <a:pt x="6652" y="20778"/>
                                </a:lnTo>
                                <a:lnTo>
                                  <a:pt x="6339" y="20602"/>
                                </a:lnTo>
                                <a:lnTo>
                                  <a:pt x="6026" y="20484"/>
                                </a:lnTo>
                                <a:lnTo>
                                  <a:pt x="5713" y="20308"/>
                                </a:lnTo>
                                <a:lnTo>
                                  <a:pt x="5399" y="20132"/>
                                </a:lnTo>
                                <a:lnTo>
                                  <a:pt x="5086" y="19956"/>
                                </a:lnTo>
                                <a:lnTo>
                                  <a:pt x="4773" y="19780"/>
                                </a:lnTo>
                                <a:lnTo>
                                  <a:pt x="4499" y="19545"/>
                                </a:lnTo>
                                <a:lnTo>
                                  <a:pt x="4226" y="19369"/>
                                </a:lnTo>
                                <a:lnTo>
                                  <a:pt x="3952" y="19134"/>
                                </a:lnTo>
                                <a:lnTo>
                                  <a:pt x="3678" y="18899"/>
                                </a:lnTo>
                                <a:lnTo>
                                  <a:pt x="2426" y="17608"/>
                                </a:lnTo>
                                <a:lnTo>
                                  <a:pt x="2230" y="17373"/>
                                </a:lnTo>
                                <a:lnTo>
                                  <a:pt x="1995" y="17080"/>
                                </a:lnTo>
                                <a:lnTo>
                                  <a:pt x="1799" y="16786"/>
                                </a:lnTo>
                                <a:lnTo>
                                  <a:pt x="1604" y="16493"/>
                                </a:lnTo>
                                <a:lnTo>
                                  <a:pt x="1447" y="16199"/>
                                </a:lnTo>
                                <a:lnTo>
                                  <a:pt x="1252" y="15847"/>
                                </a:lnTo>
                                <a:lnTo>
                                  <a:pt x="1095" y="15554"/>
                                </a:lnTo>
                                <a:lnTo>
                                  <a:pt x="939" y="15260"/>
                                </a:lnTo>
                                <a:lnTo>
                                  <a:pt x="821" y="14908"/>
                                </a:lnTo>
                                <a:lnTo>
                                  <a:pt x="665" y="14556"/>
                                </a:lnTo>
                                <a:lnTo>
                                  <a:pt x="547" y="14262"/>
                                </a:lnTo>
                                <a:lnTo>
                                  <a:pt x="469" y="13910"/>
                                </a:lnTo>
                                <a:lnTo>
                                  <a:pt x="352" y="13558"/>
                                </a:lnTo>
                                <a:lnTo>
                                  <a:pt x="273" y="13206"/>
                                </a:lnTo>
                                <a:lnTo>
                                  <a:pt x="195" y="12854"/>
                                </a:lnTo>
                                <a:lnTo>
                                  <a:pt x="117" y="12560"/>
                                </a:lnTo>
                                <a:lnTo>
                                  <a:pt x="0" y="10799"/>
                                </a:lnTo>
                                <a:lnTo>
                                  <a:pt x="0" y="10447"/>
                                </a:lnTo>
                                <a:lnTo>
                                  <a:pt x="0" y="10095"/>
                                </a:lnTo>
                                <a:lnTo>
                                  <a:pt x="39" y="9743"/>
                                </a:lnTo>
                                <a:lnTo>
                                  <a:pt x="78" y="9391"/>
                                </a:lnTo>
                                <a:lnTo>
                                  <a:pt x="1095" y="5986"/>
                                </a:lnTo>
                                <a:lnTo>
                                  <a:pt x="1252" y="5693"/>
                                </a:lnTo>
                                <a:lnTo>
                                  <a:pt x="1447" y="5399"/>
                                </a:lnTo>
                                <a:lnTo>
                                  <a:pt x="2426" y="3932"/>
                                </a:lnTo>
                                <a:lnTo>
                                  <a:pt x="2660" y="3639"/>
                                </a:lnTo>
                                <a:lnTo>
                                  <a:pt x="2895" y="3404"/>
                                </a:lnTo>
                                <a:lnTo>
                                  <a:pt x="3169" y="3169"/>
                                </a:lnTo>
                                <a:lnTo>
                                  <a:pt x="3404" y="2876"/>
                                </a:lnTo>
                                <a:lnTo>
                                  <a:pt x="5713" y="1232"/>
                                </a:lnTo>
                                <a:lnTo>
                                  <a:pt x="6026" y="1115"/>
                                </a:lnTo>
                                <a:lnTo>
                                  <a:pt x="8334" y="234"/>
                                </a:lnTo>
                                <a:lnTo>
                                  <a:pt x="9743" y="58"/>
                                </a:lnTo>
                                <a:lnTo>
                                  <a:pt x="10095" y="0"/>
                                </a:lnTo>
                                <a:lnTo>
                                  <a:pt x="10447" y="0"/>
                                </a:lnTo>
                                <a:lnTo>
                                  <a:pt x="10799" y="0"/>
                                </a:lnTo>
                                <a:lnTo>
                                  <a:pt x="11152" y="0"/>
                                </a:lnTo>
                                <a:lnTo>
                                  <a:pt x="11504" y="0"/>
                                </a:lnTo>
                                <a:lnTo>
                                  <a:pt x="11856" y="58"/>
                                </a:lnTo>
                                <a:lnTo>
                                  <a:pt x="12208" y="58"/>
                                </a:lnTo>
                                <a:lnTo>
                                  <a:pt x="14595" y="645"/>
                                </a:lnTo>
                                <a:lnTo>
                                  <a:pt x="15886" y="1232"/>
                                </a:lnTo>
                                <a:lnTo>
                                  <a:pt x="16200" y="1408"/>
                                </a:lnTo>
                                <a:lnTo>
                                  <a:pt x="18430" y="3169"/>
                                </a:lnTo>
                                <a:lnTo>
                                  <a:pt x="18665" y="3404"/>
                                </a:lnTo>
                                <a:lnTo>
                                  <a:pt x="18900" y="3639"/>
                                </a:lnTo>
                                <a:lnTo>
                                  <a:pt x="19134" y="3932"/>
                                </a:lnTo>
                                <a:lnTo>
                                  <a:pt x="19369" y="4226"/>
                                </a:lnTo>
                                <a:lnTo>
                                  <a:pt x="20308" y="5693"/>
                                </a:lnTo>
                                <a:lnTo>
                                  <a:pt x="20465" y="5986"/>
                                </a:lnTo>
                                <a:lnTo>
                                  <a:pt x="20621" y="6339"/>
                                </a:lnTo>
                                <a:lnTo>
                                  <a:pt x="20778" y="6632"/>
                                </a:lnTo>
                                <a:lnTo>
                                  <a:pt x="20895" y="6984"/>
                                </a:lnTo>
                                <a:lnTo>
                                  <a:pt x="21365" y="8686"/>
                                </a:lnTo>
                                <a:lnTo>
                                  <a:pt x="21443" y="9039"/>
                                </a:lnTo>
                                <a:lnTo>
                                  <a:pt x="21482" y="9391"/>
                                </a:lnTo>
                                <a:lnTo>
                                  <a:pt x="21521" y="9743"/>
                                </a:lnTo>
                                <a:lnTo>
                                  <a:pt x="21560" y="10095"/>
                                </a:lnTo>
                                <a:lnTo>
                                  <a:pt x="21600" y="10447"/>
                                </a:lnTo>
                                <a:lnTo>
                                  <a:pt x="21600" y="10799"/>
                                </a:lnTo>
                                <a:close/>
                              </a:path>
                            </a:pathLst>
                          </a:custGeom>
                          <a:noFill/>
                          <a:ln w="5838" cmpd="sng" cap="flat">
                            <a:solidFill>
                              <a:srgbClr val="B8534F"/>
                            </a:solidFill>
                            <a:prstDash val="solid"/>
                            <a:miter/>
                          </a:ln>
                        </wps:spPr>
                        <wps:bodyPr vert="horz" wrap="square" lIns="91440" tIns="45720" rIns="91440" bIns="45720" anchor="t" anchorCtr="0" upright="0">
                          <a:noAutofit/>
                        </wps:bodyPr>
                      </wps:wsp>
                      <wps:wsp>
                        <wps:cNvPr id="326" name="文本框 326"/>
                        <wps:cNvSpPr/>
                        <wps:spPr>
                          <a:xfrm rot="0">
                            <a:off x="36830" y="26670"/>
                            <a:ext cx="363855" cy="327025"/>
                          </a:xfrm>
                          <a:prstGeom prst="rect"/>
                          <a:noFill/>
                          <a:ln w="12700" cmpd="sng" cap="flat">
                            <a:noFill/>
                            <a:prstDash val="solid"/>
                            <a:miter/>
                          </a:ln>
                        </wps:spPr>
                        <wps:txbx id="327">
                          <w:txbxContent>
                            <w:p>
                              <w:pPr>
                                <w:spacing w:line="90" w:lineRule="exact"/>
                                <w:rPr>
                                  <w:rFonts w:ascii="Microsoft Sans Serif" w:hAnsi="Microsoft Sans Serif"/>
                                  <w:sz w:val="9"/>
                                </w:rPr>
                              </w:pPr>
                              <w:r>
                                <w:rPr>
                                  <w:rFonts w:ascii="Microsoft Sans Serif" w:hAnsi="Microsoft Sans Serif"/>
                                  <w:sz w:val="9"/>
                                </w:rPr>
                                <w:t>Node.js</w:t>
                              </w:r>
                            </w:p>
                            <w:p>
                              <w:pPr>
                                <w:spacing w:before="4"/>
                                <w:rPr>
                                  <w:rFonts w:ascii="Microsoft Sans Serif" w:hAnsi="Microsoft Sans Serif"/>
                                  <w:sz w:val="6"/>
                                </w:rPr>
                              </w:pPr>
                            </w:p>
                            <w:p>
                              <w:pPr>
                                <w:spacing w:before="1"/>
                                <w:ind w:left="108"/>
                                <w:rPr>
                                  <w:rFonts w:ascii="Microsoft Sans Serif" w:hAnsi="Microsoft Sans Serif"/>
                                  <w:sz w:val="9"/>
                                </w:rPr>
                              </w:pPr>
                              <w:r>
                                <w:rPr>
                                  <w:rFonts w:ascii="Microsoft Sans Serif" w:hAnsi="Microsoft Sans Serif"/>
                                  <w:sz w:val="9"/>
                                </w:rPr>
                                <w:t>Node-RED</w:t>
                              </w:r>
                            </w:p>
                            <w:p>
                              <w:pPr>
                                <w:rPr>
                                  <w:rFonts w:ascii="Microsoft Sans Serif" w:hAnsi="Microsoft Sans Serif"/>
                                  <w:sz w:val="8"/>
                                </w:rPr>
                              </w:pPr>
                            </w:p>
                            <w:p>
                              <w:pPr>
                                <w:spacing w:before="56"/>
                                <w:ind w:left="302"/>
                                <w:rPr>
                                  <w:rFonts w:ascii="Microsoft Sans Serif" w:hAnsi="Microsoft Sans Serif"/>
                                  <w:sz w:val="9"/>
                                </w:rPr>
                              </w:pPr>
                              <w:r>
                                <w:rPr>
                                  <w:rFonts w:ascii="Microsoft Sans Serif" w:hAnsi="Microsoft Sans Serif"/>
                                  <w:sz w:val="9"/>
                                </w:rPr>
                                <w:t>Flow</w:t>
                              </w:r>
                            </w:p>
                          </w:txbxContent>
                        </wps:txbx>
                        <wps:bodyPr vert="horz" wrap="square" lIns="0" tIns="0" rIns="0" bIns="0" anchor="t" anchorCtr="0" upright="1">
                          <a:noAutofit/>
                        </wps:bodyPr>
                      </wps:wsp>
                      <wps:wsp>
                        <wps:cNvPr id="328" name="文本框 328"/>
                        <wps:cNvSpPr/>
                        <wps:spPr>
                          <a:xfrm rot="0">
                            <a:off x="343535" y="464184"/>
                            <a:ext cx="256540" cy="128904"/>
                          </a:xfrm>
                          <a:prstGeom prst="rect"/>
                          <a:noFill/>
                          <a:ln w="12700" cmpd="sng" cap="flat">
                            <a:noFill/>
                            <a:prstDash val="solid"/>
                            <a:miter/>
                          </a:ln>
                        </wps:spPr>
                        <wps:txbx id="329">
                          <w:txbxContent>
                            <w:p>
                              <w:pPr>
                                <w:spacing w:line="90" w:lineRule="exact"/>
                                <w:rPr>
                                  <w:rFonts w:ascii="Microsoft Sans Serif" w:hAnsi="Microsoft Sans Serif"/>
                                  <w:sz w:val="9"/>
                                </w:rPr>
                              </w:pPr>
                              <w:r>
                                <w:rPr>
                                  <w:rFonts w:ascii="Microsoft Sans Serif" w:hAnsi="Microsoft Sans Serif"/>
                                  <w:sz w:val="9"/>
                                </w:rPr>
                                <w:t>Malicious</w:t>
                              </w:r>
                            </w:p>
                            <w:p>
                              <w:pPr>
                                <w:spacing w:before="8"/>
                                <w:ind w:left="81"/>
                                <w:rPr>
                                  <w:rFonts w:ascii="Microsoft Sans Serif" w:hAnsi="Microsoft Sans Serif"/>
                                  <w:sz w:val="9"/>
                                </w:rPr>
                              </w:pPr>
                              <w:r>
                                <w:rPr>
                                  <w:rFonts w:ascii="Microsoft Sans Serif" w:hAnsi="Microsoft Sans Serif"/>
                                  <w:sz w:val="9"/>
                                </w:rPr>
                                <w:t>Node</w:t>
                              </w:r>
                            </w:p>
                          </w:txbxContent>
                        </wps:txbx>
                        <wps:bodyPr vert="horz" wrap="square" lIns="0" tIns="0" rIns="0" bIns="0" anchor="t" anchorCtr="0" upright="1">
                          <a:noAutofit/>
                        </wps:bodyPr>
                      </wps:wsp>
                      <wps:wsp>
                        <wps:cNvPr id="330" name="文本框 330"/>
                        <wps:cNvSpPr/>
                        <wps:spPr>
                          <a:xfrm rot="0">
                            <a:off x="744854" y="376555"/>
                            <a:ext cx="201295" cy="128904"/>
                          </a:xfrm>
                          <a:prstGeom prst="rect"/>
                          <a:noFill/>
                          <a:ln w="12700" cmpd="sng" cap="flat">
                            <a:noFill/>
                            <a:prstDash val="solid"/>
                            <a:miter/>
                          </a:ln>
                        </wps:spPr>
                        <wps:txbx id="331">
                          <w:txbxContent>
                            <w:p>
                              <w:pPr>
                                <w:spacing w:line="90" w:lineRule="exact"/>
                                <w:ind w:left="25"/>
                                <w:rPr>
                                  <w:rFonts w:ascii="Microsoft Sans Serif" w:hAnsi="Microsoft Sans Serif"/>
                                  <w:sz w:val="9"/>
                                </w:rPr>
                              </w:pPr>
                              <w:r>
                                <w:rPr>
                                  <w:rFonts w:ascii="Microsoft Sans Serif" w:hAnsi="Microsoft Sans Serif"/>
                                  <w:color w:val="990000"/>
                                  <w:sz w:val="9"/>
                                </w:rPr>
                                <w:t>global</w:t>
                              </w:r>
                            </w:p>
                            <w:p>
                              <w:pPr>
                                <w:spacing w:before="8"/>
                                <w:rPr>
                                  <w:rFonts w:ascii="Microsoft Sans Serif" w:hAnsi="Microsoft Sans Serif"/>
                                  <w:sz w:val="9"/>
                                </w:rPr>
                              </w:pPr>
                              <w:r>
                                <w:rPr>
                                  <w:rFonts w:ascii="Microsoft Sans Serif" w:hAnsi="Microsoft Sans Serif"/>
                                  <w:color w:val="990000"/>
                                  <w:sz w:val="9"/>
                                </w:rPr>
                                <w:t>context</w:t>
                              </w:r>
                            </w:p>
                          </w:txbxContent>
                        </wps:txbx>
                        <wps:bodyPr vert="horz" wrap="square" lIns="0" tIns="0" rIns="0" bIns="0" anchor="t" anchorCtr="0" upright="1">
                          <a:noAutofit/>
                        </wps:bodyPr>
                      </wps:wsp>
                      <wps:wsp>
                        <wps:cNvPr id="332" name="文本框 332"/>
                        <wps:cNvSpPr/>
                        <wps:spPr>
                          <a:xfrm rot="0">
                            <a:off x="1137285" y="441325"/>
                            <a:ext cx="805815" cy="443865"/>
                          </a:xfrm>
                          <a:prstGeom prst="rect"/>
                          <a:noFill/>
                          <a:ln w="12700" cmpd="sng" cap="flat">
                            <a:noFill/>
                            <a:prstDash val="solid"/>
                            <a:miter/>
                          </a:ln>
                        </wps:spPr>
                        <wps:txbx id="333">
                          <w:txbxContent>
                            <w:p>
                              <w:pPr>
                                <w:spacing w:line="85" w:lineRule="exact"/>
                                <w:ind w:left="382" w:right="481"/>
                                <w:jc w:val="center"/>
                                <w:rPr>
                                  <w:rFonts w:ascii="Microsoft Sans Serif" w:hAnsi="Microsoft Sans Serif"/>
                                  <w:sz w:val="9"/>
                                </w:rPr>
                              </w:pPr>
                              <w:r>
                                <w:rPr>
                                  <w:rFonts w:ascii="Microsoft Sans Serif" w:hAnsi="Microsoft Sans Serif"/>
                                  <w:sz w:val="9"/>
                                </w:rPr>
                                <w:t>message</w:t>
                              </w:r>
                            </w:p>
                            <w:p>
                              <w:pPr>
                                <w:tabs>
                                  <w:tab w:val="left" w:pos="775"/>
                                </w:tabs>
                                <w:spacing w:line="97" w:lineRule="exact"/>
                                <w:ind w:left="-1" w:right="99"/>
                                <w:jc w:val="center"/>
                                <w:rPr>
                                  <w:rFonts w:ascii="Microsoft Sans Serif" w:hAnsi="Microsoft Sans Serif"/>
                                  <w:sz w:val="9"/>
                                </w:rPr>
                              </w:pPr>
                              <w:r>
                                <w:rPr>
                                  <w:rFonts w:ascii="Microsoft Sans Serif" w:hAnsi="Microsoft Sans Serif"/>
                                  <w:sz w:val="9"/>
                                </w:rPr>
                                <w:t>Node</w:t>
                              </w:r>
                              <w:r>
                                <w:rPr>
                                  <w:rFonts w:ascii="Times New Roman" w:hAnsi="Times New Roman"/>
                                  <w:sz w:val="9"/>
                                  <w:u w:val="single"/>
                                </w:rPr>
                                <w:tab/>
                              </w:r>
                              <w:r>
                                <w:rPr>
                                  <w:rFonts w:ascii="Microsoft Sans Serif" w:hAnsi="Microsoft Sans Serif"/>
                                  <w:sz w:val="9"/>
                                </w:rPr>
                                <w:t>Node</w:t>
                              </w:r>
                            </w:p>
                            <w:p>
                              <w:pPr>
                                <w:rPr>
                                  <w:rFonts w:ascii="Microsoft Sans Serif" w:hAnsi="Microsoft Sans Serif"/>
                                  <w:sz w:val="10"/>
                                </w:rPr>
                              </w:pPr>
                            </w:p>
                            <w:p>
                              <w:pPr>
                                <w:rPr>
                                  <w:rFonts w:ascii="Microsoft Sans Serif" w:hAnsi="Microsoft Sans Serif"/>
                                  <w:sz w:val="10"/>
                                </w:rPr>
                              </w:pPr>
                            </w:p>
                            <w:p>
                              <w:pPr>
                                <w:tabs>
                                  <w:tab w:val="left" w:pos="865"/>
                                </w:tabs>
                                <w:spacing w:before="76"/>
                                <w:ind w:left="285"/>
                                <w:rPr>
                                  <w:rFonts w:ascii="Microsoft Sans Serif" w:hAnsi="Microsoft Sans Serif"/>
                                  <w:sz w:val="9"/>
                                </w:rPr>
                              </w:pPr>
                              <w:r>
                                <w:rPr>
                                  <w:rFonts w:ascii="Microsoft Sans Serif" w:hAnsi="Microsoft Sans Serif"/>
                                  <w:color w:val="990000"/>
                                  <w:sz w:val="9"/>
                                </w:rPr>
                                <w:t>ﬂow</w:t>
                                <w:tab/>
                              </w:r>
                              <w:r>
                                <w:rPr>
                                  <w:rFonts w:ascii="Microsoft Sans Serif" w:hAnsi="Microsoft Sans Serif"/>
                                  <w:sz w:val="9"/>
                                </w:rPr>
                                <w:t>Malicious</w:t>
                              </w:r>
                            </w:p>
                            <w:p>
                              <w:pPr>
                                <w:tabs>
                                  <w:tab w:val="left" w:pos="947"/>
                                </w:tabs>
                                <w:spacing w:before="9"/>
                                <w:ind w:left="219"/>
                                <w:rPr>
                                  <w:rFonts w:ascii="Microsoft Sans Serif" w:hAnsi="Microsoft Sans Serif"/>
                                  <w:sz w:val="9"/>
                                </w:rPr>
                              </w:pPr>
                              <w:r>
                                <w:rPr>
                                  <w:rFonts w:ascii="Microsoft Sans Serif" w:hAnsi="Microsoft Sans Serif"/>
                                  <w:color w:val="990000"/>
                                  <w:sz w:val="9"/>
                                </w:rPr>
                                <w:t>context</w:t>
                                <w:tab/>
                              </w:r>
                              <w:r>
                                <w:rPr>
                                  <w:rFonts w:ascii="Microsoft Sans Serif" w:hAnsi="Microsoft Sans Serif"/>
                                  <w:sz w:val="9"/>
                                </w:rPr>
                                <w:t>Node</w:t>
                              </w:r>
                            </w:p>
                          </w:txbxContent>
                        </wps:txbx>
                        <wps:bodyPr vert="horz" wrap="square" lIns="0" tIns="0" rIns="0" bIns="0" anchor="t" anchorCtr="0" upright="1">
                          <a:noAutofit/>
                        </wps:bodyPr>
                      </wps:wsp>
                      <wps:wsp>
                        <wps:cNvPr id="334" name="文本框 334"/>
                        <wps:cNvSpPr/>
                        <wps:spPr>
                          <a:xfrm rot="0">
                            <a:off x="988060" y="295275"/>
                            <a:ext cx="136524" cy="58419"/>
                          </a:xfrm>
                          <a:prstGeom prst="rect"/>
                          <a:noFill/>
                          <a:ln w="12700" cmpd="sng" cap="flat">
                            <a:noFill/>
                            <a:prstDash val="solid"/>
                            <a:miter/>
                          </a:ln>
                        </wps:spPr>
                        <wps:txbx id="335">
                          <w:txbxContent>
                            <w:p>
                              <w:pPr>
                                <w:spacing w:line="90" w:lineRule="exact"/>
                                <w:rPr>
                                  <w:rFonts w:ascii="Microsoft Sans Serif" w:hAnsi="Microsoft Sans Serif"/>
                                  <w:sz w:val="9"/>
                                </w:rPr>
                              </w:pPr>
                              <w:r>
                                <w:rPr>
                                  <w:rFonts w:ascii="Microsoft Sans Serif" w:hAnsi="Microsoft Sans Serif"/>
                                  <w:sz w:val="9"/>
                                </w:rPr>
                                <w:t>Flow</w:t>
                              </w:r>
                            </w:p>
                          </w:txbxContent>
                        </wps:txbx>
                        <wps:bodyPr vert="horz" wrap="square" lIns="0" tIns="0" rIns="0" bIns="0" anchor="t" anchorCtr="0" upright="1">
                          <a:noAutofit/>
                        </wps:bodyPr>
                      </wps:wsp>
                      <wps:bodyPr vert="horz" wrap="square" lIns="91440" tIns="45720" rIns="91440" bIns="45720" anchor="t" anchorCtr="0" upright="0">
                        <a:noAutofit/>
                      </wps:bodyPr>
                    </wpg:wgp>
                  </a:graphicData>
                </a:graphic>
              </wp:inline>
            </w:drawing>
          </mc:Choice>
          <mc:Fallback>
            <w:pict>
              <v:group type="#_x0000_t1" id="组合 336" o:spid="_x0000_s336" coordorigin="5602,10124" coordsize="3311,1655" style="width:165.55pt;&#10;height:82.799995pt;">
                <v:shape type="#_x0000_t0" id="曲线 337" o:spid="_x0000_s337" coordsize="3311,1655" path="m100,l3211,l3218,l3223,0l3230,2l3236,3l3243,4l3249,7l3254,10l3261,13l3303,62l3310,99l3310,1556l3310,1563l3310,1568l3308,1575l3307,1581l3271,1634l3249,1648l3243,1649l3236,1651l3230,1653l3223,1655l3218,1655l3211,1655l100,1655l93,1655l86,1655l79,1653l74,1651l68,1649l61,1648l56,1644l49,1641l44,1638l38,1634l17,1610l12,1605l10,1599l8,1594l5,1588l3,1581l1,1575l1,1568l,1563l,1556l,99l21,38l44,17l49,13l56,10l61,7l68,4l74,3l79,2l86,0l93,l100,l100,xe" style="position:absolute;&#10;left:5602;&#10;top:10124;&#10;width:3311;&#10;height:1655;" filled="f" stroked="t" strokeweight="0.22991812pt">
                  <v:stroke color="#000000"/>
                </v:shape>
                <v:shape type="#_x0000_t0" id="曲线 338" o:spid="_x0000_s338" coordsize="3173,1449" path="m3091,1448l81,1448l75,1447l22,1418l,1366l,81l29,21l81,l86,l3091,l3151,29l3172,81l3172,1366l3143,1426l3096,1447l3091,1448l3091,1448xe" style="position:absolute;&#10;left:5693;&#10;top:10285;&#10;width:3173;&#10;height:1448;" fillcolor="#FAFAFA" stroked="f" strokeweight="1.0pt">
                  <v:stroke color="#000000"/>
                </v:shape>
                <v:shape type="#_x0000_t0" id="曲线 339" o:spid="_x0000_s339" coordsize="3173,1449" path="m86,l3086,l3091,l3096,0l3102,1l3108,2l3114,4l3161,43l3172,86l3172,1362l3165,1394l3164,1399l3119,1441l3114,1443l3086,1448l86,1448l29,1426l26,1422l22,1418l17,1414l15,1409l12,1404l8,1399l7,1394l5,1389l3,1383l1,1378l1,1372l,1366l,1362l,86l,81l1,75l26,25l29,21l81,l86,l86,xe" style="position:absolute;&#10;left:5693;&#10;top:10285;&#10;width:3173;&#10;height:1448;" filled="f" stroked="t" strokeweight="0.22991812pt">
                  <v:stroke color="#666666"/>
                </v:shape>
                <v:rect type="#_x0000_t1" id="矩形 340" o:spid="_x0000_s340" style="position:absolute;&#10;left:5923;&#10;top:10538;&#10;width:827;&#10;height:1104;" fillcolor="#ECECEC" stroked="f" strokeweight="1.0pt">
                  <v:stroke color="#000000"/>
                </v:rect>
                <v:rect type="#_x0000_t1" id="矩形 341" o:spid="_x0000_s341" style="position:absolute;&#10;left:5923;&#10;top:10538;&#10;width:827;&#10;height:1104;" filled="f" stroked="t" strokeweight="0.22991812pt">
                  <v:stroke color="#666666"/>
                </v:rect>
                <v:shape type="#_x0000_t0" id="曲线 342" o:spid="_x0000_s342" coordsize="827,1" path="m828,l,l828,l828,xe" style="position:absolute;&#10;left:5923;&#10;top:10538;&#10;width:827;&#10;height:2;" fillcolor="#000000" stroked="f" strokeweight="1.0pt">
                  <v:fill opacity="3276f"/>
                  <v:stroke color="#000000"/>
                </v:shape>
                <v:shape type="#_x0000_t0" id="曲线 343" o:spid="_x0000_s343" coordsize="1,1104" path="m,1104l,l,1104l,1104xe" style="position:absolute;&#10;left:5923;&#10;top:10538;&#10;width:1;&#10;height:1104;" fillcolor="#000000" stroked="f" strokeweight="1.0pt">
                  <v:fill opacity="6553f"/>
                  <v:stroke color="#000000"/>
                </v:shape>
                <v:shape type="#_x0000_t100" id=" 344" o:spid="_x0000_s344" style="position:absolute;&#10;left:5923;&#10;top:10538;&#10;width:827;&#10;height:1104;" filled="f" stroked="t" strokeweight="0.22991812pt" adj="0,0,0">
                  <v:stroke color="#666666"/>
                </v:shape>
                <v:rect type="#_x0000_t1" id="矩形 345" o:spid="_x0000_s345" style="position:absolute;&#10;left:7119;&#10;top:10538;&#10;width:1655;&#10;height:1104;" fillcolor="#ECECEC" stroked="f" strokeweight="1.0pt">
                  <v:stroke color="#000000"/>
                </v:rect>
                <v:rect type="#_x0000_t1" id="矩形 346" o:spid="_x0000_s346" style="position:absolute;&#10;left:7119;&#10;top:10538;&#10;width:1655;&#10;height:1104;" filled="f" stroked="t" strokeweight="0.22991812pt">
                  <v:stroke color="#666666"/>
                </v:rect>
                <v:shape type="#_x0000_t0" id="曲线 347" o:spid="_x0000_s347" coordsize="1655,1" path="m1655,l,l1655,l1655,xe" style="position:absolute;&#10;left:7119;&#10;top:10538;&#10;width:1655;&#10;height:2;" fillcolor="#000000" stroked="f" strokeweight="1.0pt">
                  <v:fill opacity="3276f"/>
                  <v:stroke color="#000000"/>
                </v:shape>
                <v:shape type="#_x0000_t0" id="曲线 348" o:spid="_x0000_s348" coordsize="2,1104" path="m,1104l,l,1104l,1104xe" style="position:absolute;&#10;left:7119;&#10;top:10538;&#10;width:1;&#10;height:1104;" fillcolor="#000000" stroked="f" strokeweight="1.0pt">
                  <v:fill opacity="6553f"/>
                  <v:stroke color="#000000"/>
                </v:shape>
                <v:shape type="#_x0000_t100" id=" 349" o:spid="_x0000_s349" style="position:absolute;&#10;left:7119;&#10;top:10538;&#10;width:1655;&#10;height:1104;" filled="f" stroked="t" strokeweight="0.22991812pt" adj="0,0,0">
                  <v:stroke color="#666666"/>
                </v:shape>
                <v:shape type="#_x0000_t100" id=" 350" o:spid="_x0000_s350" style="position:absolute;&#10;left:6620;&#10;top:10931;&#10;width:552;&#10;height:37;" fillcolor="#990000" stroked="f" strokeweight="1.0pt" adj="0,0,0">
                  <v:stroke color="#000000"/>
                </v:shape>
                <v:shape type="#_x0000_t0" id="曲线 351" o:spid="_x0000_s351" coordsize="37,37" path="m,18l37,l26,18l37,36l,18l,18xe" style="position:absolute;&#10;left:6620;&#10;top:10931;&#10;width:37;&#10;height:37;" filled="f" stroked="t" strokeweight="0.4597512pt">
                  <v:stroke color="#990000"/>
                </v:shape>
                <v:shape type="#_x0000_t0" id="曲线 352" o:spid="_x0000_s352" coordsize="37,37" path="m,36l9,18l,l37,18l,36l,36xe" style="position:absolute;&#10;left:7179;&#10;top:10931;&#10;width:37;&#10;height:37;" fillcolor="#990000" stroked="f" strokeweight="1.0pt">
                  <v:stroke color="#000000"/>
                </v:shape>
                <v:shape type="#_x0000_t0" id="曲线 353" o:spid="_x0000_s353" coordsize="37,37" path="m37,18l,36l9,18l,l37,18l37,18xe" style="position:absolute;&#10;left:7179;&#10;top:10931;&#10;width:37;&#10;height:37;" filled="f" stroked="t" strokeweight="0.4597512pt">
                  <v:stroke color="#990000"/>
                </v:shape>
                <v:shape type="#_x0000_t0" id="曲线 354" o:spid="_x0000_s354" coordsize="552,367" path="m285,368l266,368l257,368l187,358l114,333l56,296l17,249l,190l,178l17,119l56,72l107,38l178,12l239,1l266,l285,l347,6l414,25l476,58l522,103l549,160l551,178l551,184l551,190l534,249l494,296l444,330l373,356l312,366l293,368l285,368l285,368xe" style="position:absolute;&#10;left:7229;&#10;top:10768;&#10;width:551;&#10;height:367;" fillcolor="#FFFFFF" stroked="f" strokeweight="1.0pt">
                  <v:stroke color="#000000"/>
                </v:shape>
                <v:shape type="#_x0000_t0" id="曲线 355" o:spid="_x0000_s355" coordsize="552,367" path="m551,184l551,190l550,196l550,202l549,208l548,214l546,220l544,225l542,232l539,237l536,243l534,249l530,254l527,260l522,265l518,271l515,276l509,281l504,285l500,291l451,326l444,330l437,333l429,337l422,340l414,343l405,345l398,349l389,352l381,354l373,356l365,358l356,359l347,362l338,363l329,364l321,365l312,366l303,367l293,368l285,368l275,368l266,368l257,368l248,367l239,366l231,365l222,364l212,363l204,362l195,359l187,358l178,356l169,354l162,352l153,349l145,345l137,343l130,340l123,337l114,333l107,330l100,326l93,322l45,285l40,281l37,276l32,271l28,265l1,208l,184l,178l,172l0,166l1,160l28,103l32,97l37,91l86,50l145,22l204,6l266,l275,l285,l293,l303,1l312,1l373,12l381,14l389,16l398,19l405,22l414,25l471,54l504,82l509,87l515,91l518,97l522,103l527,108l530,114l534,119l536,125l539,131l542,136l544,142l546,148l548,154l549,160l550,166l550,172l551,178l551,184l551,184xe" style="position:absolute;&#10;left:7229;&#10;top:10768;&#10;width:551;&#10;height:367;" filled="f" stroked="t" strokeweight="0.22991812pt">
                  <v:stroke color="#000000"/>
                </v:shape>
                <v:shape type="#_x0000_t0" id="曲线 356" o:spid="_x0000_s356" coordsize="551,367" path="m285,368l266,368l257,368l187,358l114,333l56,296l17,249l,190l,178l17,119l56,72l107,38l179,12l239,1l266,l285,l346,6l413,25l476,58l523,103l549,160l551,178l551,184l551,190l533,249l494,296l443,330l372,356l311,366l293,368l285,368l285,368xe" style="position:absolute;&#10;left:8177;&#10;top:10768;&#10;width:551;&#10;height:367;" fillcolor="#FFFFFF" stroked="f" strokeweight="1.0pt">
                  <v:stroke color="#000000"/>
                </v:shape>
                <v:shape type="#_x0000_t0" id="曲线 357" o:spid="_x0000_s357" coordsize="551,367" path="m551,184l551,190l550,196l550,202l549,208l547,214l547,220l544,225l542,232l539,237l536,243l533,249l530,254l526,260l523,265l518,271l514,276l509,281l504,285l499,291l470,314l464,318l457,322l450,326l443,330l436,333l428,337l421,340l413,343l405,345l398,349l389,352l381,354l372,356l364,358l356,359l346,362l338,363l329,364l321,365l311,366l302,367l293,368l285,368l275,368l266,368l257,368l248,367l239,366l230,365l222,364l212,363l169,354l161,352l153,349l145,345l137,343l100,326l93,322l46,285l42,281l36,276l32,271l28,265l24,260l21,254l17,249l,190l,184l,178l0,172l0,166l1,160l21,114l24,108l28,103l32,97l36,91l87,50l145,22l153,19l212,5l275,l285,l293,l302,1l311,1l372,12l405,22l413,25l470,54l476,58l504,82l509,87l514,91l518,97l523,103l526,108l530,114l533,119l536,125l539,131l542,136l544,142l547,148l547,154l549,160l550,166l550,172l551,178l551,184l551,184xe" style="position:absolute;&#10;left:8177;&#10;top:10768;&#10;width:551;&#10;height:367;" filled="f" stroked="t" strokeweight="0.22991812pt">
                  <v:stroke color="#000000"/>
                </v:shape>
                <v:shape type="#_x0000_t0" id="曲线 358" o:spid="_x0000_s358" coordsize="32,33" path="m,32l8,16l,l32,16l,32l,32xe" style="position:absolute;&#10;left:8139;&#10;top:10935;&#10;width:32;&#10;height:32;" fillcolor="#000000" stroked="f" strokeweight="1.0pt">
                  <v:stroke color="#000000"/>
                </v:shape>
                <v:shape type="#_x0000_t0" id="曲线 359" o:spid="_x0000_s359" coordsize="32,33" path="m32,16l,32l8,16l,l32,16l32,16xe" style="position:absolute;&#10;left:8139;&#10;top:10935;&#10;width:32;&#10;height:32;" filled="f" stroked="t" strokeweight="0.22991812pt">
                  <v:stroke color="#000000"/>
                </v:shape>
                <v:shape type="#_x0000_t0" id="曲线 360" o:spid="_x0000_s360" coordsize="551,367" path="m284,367l266,367l257,367l187,359l114,333l56,296l16,248l,190l,177l16,119l56,71l107,38l177,11l239,1l266,l284,l346,7l413,24l476,59l522,102l548,159l551,177l551,183l551,190l533,248l494,296l444,329l372,356l311,367l293,367l284,367l284,367xe" style="position:absolute;&#10;left:8174;&#10;top:11225;&#10;width:551;&#10;height:367;" fillcolor="#F7CDCC" stroked="f" strokeweight="1.0pt">
                  <v:stroke color="#000000"/>
                </v:shape>
                <v:shape type="#_x0000_t0" id="曲线 361" o:spid="_x0000_s361" coordsize="551,367" path="m551,183l551,190l550,195l550,201l548,208l547,213l545,219l543,225l541,232l539,237l536,243l533,248l530,254l526,260l522,265l518,271l515,275l509,282l504,286l499,292l470,314l463,318l458,322l451,326l444,329l435,333l428,336l420,340l413,343l405,346l397,349l389,352l381,353l372,356l363,359l355,359l346,361l338,363l328,364l320,366l311,367l303,367l293,367l284,367l275,367l266,367l257,367l248,367l239,367l230,366l221,364l212,363l204,361l195,359l187,359l177,356l169,353l162,352l153,349l145,346l137,343l100,326l93,322l40,282l31,271l28,265l23,260l21,254l16,248l0,201l,195l,190l,183l,177l16,119l45,81l50,77l56,71l61,67l67,63l121,31l145,21l153,18l195,7l204,7l248,0l257,0l266,l275,l284,l293,0l303,0l311,1l355,7l363,10l428,31l470,53l476,59l504,81l509,86l530,113l533,119l536,124l539,130l541,137l543,142l545,148l547,154l548,159l550,165l550,172l551,177l551,183l551,183xe" style="position:absolute;&#10;left:8174;&#10;top:11225;&#10;width:551;&#10;height:367;" filled="f" stroked="t" strokeweight="0.4597512pt">
                  <v:stroke color="#B8534F"/>
                </v:shape>
                <v:shape type="#_x0000_t100" id=" 362" o:spid="_x0000_s362" style="position:absolute;&#10;left:7550;&#10;top:11149;&#10;width:614;&#10;height:258;" fillcolor="#990000" stroked="f" strokeweight="1.0pt" adj="0,0,0">
                  <v:stroke color="#000000"/>
                </v:shape>
                <v:shape type="#_x0000_t0" id="曲线 363" o:spid="_x0000_s363" coordsize="42,34" path="m42,31l,35l16,21l14,l42,31l42,31xe" style="position:absolute;&#10;left:8124;&#10;top:11374;&#10;width:42;&#10;height:35;" filled="f" stroked="t" strokeweight="0.4597512pt">
                  <v:stroke color="#990000"/>
                </v:shape>
                <v:shape type="#_x0000_t0" id="曲线 364" o:spid="_x0000_s364" coordsize="42,34" path="m27,35l,3l42,l26,14l27,35l27,35xe" style="position:absolute;&#10;left:7513;&#10;top:11134;&#10;width:42;&#10;height:35;" fillcolor="#990000" stroked="f" strokeweight="1.0pt">
                  <v:stroke color="#000000"/>
                </v:shape>
                <v:shape type="#_x0000_t0" id="曲线 365" o:spid="_x0000_s365" coordsize="42,34" path="m,3l42,l26,14l27,35l,3l,3xe" style="position:absolute;&#10;left:7513;&#10;top:11134;&#10;width:42;&#10;height:35;" filled="f" stroked="t" strokeweight="0.4597512pt">
                  <v:stroke color="#990000"/>
                </v:shape>
                <v:shape type="#_x0000_t0" id="曲线 366" o:spid="_x0000_s366" coordsize="552,368" path="m284,367l266,367l257,367l187,357l114,332l56,296l17,247l,190l,177l17,118l56,71l107,37l178,10l239,0l266,l284,l347,5l414,23l476,57l522,102l548,159l552,177l552,183l552,190l534,247l494,296l443,329l372,355l312,365l294,367l284,367l284,367xe" style="position:absolute;&#10;left:6059;&#10;top:10765;&#10;width:552;&#10;height:367;" fillcolor="#F7CDCC" stroked="f" strokeweight="1.0pt">
                  <v:stroke color="#000000"/>
                </v:shape>
                <v:shape type="#_x0000_t0" id="曲线 367" o:spid="_x0000_s367" coordsize="552,368" path="m552,183l552,190l550,195l549,201l548,208l547,213l545,218l543,224l531,254l527,259l522,264l518,269l515,275l509,280l504,285l499,290l494,296l488,299l483,304l450,325l443,329l435,332l428,336l421,339l414,342l405,345l397,349l389,350l381,353l372,355l363,357l356,359l347,360l337,362l328,363l321,364l312,365l303,367l294,367l284,367l275,367l266,367l257,367l248,367l239,365l231,364l222,363l213,362l203,360l195,359l187,357l178,355l169,353l162,350l153,349l146,345l137,342l130,339l121,336l114,332l107,329l100,325l93,321l61,299l56,296l51,290l45,285l40,280l37,275l31,269l28,264l23,259l21,254l17,247l14,242l12,236l8,230l7,224l5,218l3,213l,183l,177l,171l1,165l1,159l28,102l31,96l37,91l61,67l68,61l74,57l81,53l86,49l146,21l153,18l213,3l248,0l257,l266,l275,l284,l294,l303,0l312,0l372,10l405,21l414,23l471,53l476,57l483,61l488,67l494,71l518,96l522,102l527,107l531,112l534,118l545,148l547,153l548,159l549,165l550,171l552,177l552,183l552,183xe" style="position:absolute;&#10;left:6059;&#10;top:10765;&#10;width:552;&#10;height:367;" filled="f" stroked="t" strokeweight="0.4597512pt">
                  <v:stroke color="#B8534F"/>
                </v:shape>
                <v:shape type="#_x0000_t202" id="文本框 368" o:spid="_x0000_s368" style="position:absolute;&#10;left:5660;&#10;top:10166;&#10;width:573;&#10;height:515;&#10;mso-wrap-style:square;" filled="f" stroked="f" strokeweight="1.0pt">
                  <v:textbox id="887" inset="0mm,0mm,0mm,0mm" o:insetmode="custom" style="layout-flow:horizontal;&#10;v-text-anchor:top;">
                    <w:txbxContent>
                      <w:p>
                        <w:pPr>
                          <w:spacing w:line="90" w:lineRule="exact"/>
                          <w:rPr>
                            <w:rFonts w:ascii="Microsoft Sans Serif" w:hAnsi="Microsoft Sans Serif"/>
                            <w:sz w:val="9"/>
                          </w:rPr>
                        </w:pPr>
                        <w:r>
                          <w:rPr>
                            <w:rFonts w:ascii="Microsoft Sans Serif" w:hAnsi="Microsoft Sans Serif"/>
                            <w:sz w:val="9"/>
                          </w:rPr>
                          <w:t>Node.js</w:t>
                        </w:r>
                      </w:p>
                      <w:p>
                        <w:pPr>
                          <w:spacing w:before="4"/>
                          <w:rPr>
                            <w:rFonts w:ascii="Microsoft Sans Serif" w:hAnsi="Microsoft Sans Serif"/>
                            <w:sz w:val="6"/>
                          </w:rPr>
                        </w:pPr>
                      </w:p>
                      <w:p>
                        <w:pPr>
                          <w:spacing w:before="1"/>
                          <w:ind w:left="108"/>
                          <w:rPr>
                            <w:rFonts w:ascii="Microsoft Sans Serif" w:hAnsi="Microsoft Sans Serif"/>
                            <w:sz w:val="9"/>
                          </w:rPr>
                        </w:pPr>
                        <w:r>
                          <w:rPr>
                            <w:rFonts w:ascii="Microsoft Sans Serif" w:hAnsi="Microsoft Sans Serif"/>
                            <w:sz w:val="9"/>
                          </w:rPr>
                          <w:t>Node-RED</w:t>
                        </w:r>
                      </w:p>
                      <w:p>
                        <w:pPr>
                          <w:rPr>
                            <w:rFonts w:ascii="Microsoft Sans Serif" w:hAnsi="Microsoft Sans Serif"/>
                            <w:sz w:val="8"/>
                          </w:rPr>
                        </w:pPr>
                      </w:p>
                      <w:p>
                        <w:pPr>
                          <w:spacing w:before="56"/>
                          <w:ind w:left="302"/>
                          <w:rPr>
                            <w:rFonts w:ascii="Microsoft Sans Serif" w:hAnsi="Microsoft Sans Serif"/>
                            <w:sz w:val="9"/>
                          </w:rPr>
                        </w:pPr>
                        <w:r>
                          <w:rPr>
                            <w:rFonts w:ascii="Microsoft Sans Serif" w:hAnsi="Microsoft Sans Serif"/>
                            <w:sz w:val="9"/>
                          </w:rPr>
                          <w:t>Flow</w:t>
                        </w:r>
                      </w:p>
                    </w:txbxContent>
                  </v:textbox>
                  <v:stroke color="#000000"/>
                </v:shape>
                <v:shape type="#_x0000_t202" id="文本框 369" o:spid="_x0000_s369" style="position:absolute;&#10;left:6143;&#10;top:10855;&#10;width:404;&#10;height:202;&#10;mso-wrap-style:square;" filled="f" stroked="f" strokeweight="1.0pt">
                  <v:textbox id="888" inset="0mm,0mm,0mm,0mm" o:insetmode="custom" style="layout-flow:horizontal;&#10;v-text-anchor:top;">
                    <w:txbxContent>
                      <w:p>
                        <w:pPr>
                          <w:spacing w:line="90" w:lineRule="exact"/>
                          <w:rPr>
                            <w:rFonts w:ascii="Microsoft Sans Serif" w:hAnsi="Microsoft Sans Serif"/>
                            <w:sz w:val="9"/>
                          </w:rPr>
                        </w:pPr>
                        <w:r>
                          <w:rPr>
                            <w:rFonts w:ascii="Microsoft Sans Serif" w:hAnsi="Microsoft Sans Serif"/>
                            <w:sz w:val="9"/>
                          </w:rPr>
                          <w:t>Malicious</w:t>
                        </w:r>
                      </w:p>
                      <w:p>
                        <w:pPr>
                          <w:spacing w:before="8"/>
                          <w:ind w:left="81"/>
                          <w:rPr>
                            <w:rFonts w:ascii="Microsoft Sans Serif" w:hAnsi="Microsoft Sans Serif"/>
                            <w:sz w:val="9"/>
                          </w:rPr>
                        </w:pPr>
                        <w:r>
                          <w:rPr>
                            <w:rFonts w:ascii="Microsoft Sans Serif" w:hAnsi="Microsoft Sans Serif"/>
                            <w:sz w:val="9"/>
                          </w:rPr>
                          <w:t>Node</w:t>
                        </w:r>
                      </w:p>
                    </w:txbxContent>
                  </v:textbox>
                  <v:stroke color="#000000"/>
                </v:shape>
                <v:shape type="#_x0000_t202" id="文本框 370" o:spid="_x0000_s370" style="position:absolute;&#10;left:6774;&#10;top:10717;&#10;width:317;&#10;height:203;&#10;mso-wrap-style:square;" filled="f" stroked="f" strokeweight="1.0pt">
                  <v:textbox id="889" inset="0mm,0mm,0mm,0mm" o:insetmode="custom" style="layout-flow:horizontal;&#10;v-text-anchor:top;">
                    <w:txbxContent>
                      <w:p>
                        <w:pPr>
                          <w:spacing w:line="90" w:lineRule="exact"/>
                          <w:ind w:left="25"/>
                          <w:rPr>
                            <w:rFonts w:ascii="Microsoft Sans Serif" w:hAnsi="Microsoft Sans Serif"/>
                            <w:sz w:val="9"/>
                          </w:rPr>
                        </w:pPr>
                        <w:r>
                          <w:rPr>
                            <w:rFonts w:ascii="Microsoft Sans Serif" w:hAnsi="Microsoft Sans Serif"/>
                            <w:color w:val="990000"/>
                            <w:sz w:val="9"/>
                          </w:rPr>
                          <w:t>global</w:t>
                        </w:r>
                      </w:p>
                      <w:p>
                        <w:pPr>
                          <w:spacing w:before="8"/>
                          <w:rPr>
                            <w:rFonts w:ascii="Microsoft Sans Serif" w:hAnsi="Microsoft Sans Serif"/>
                            <w:sz w:val="9"/>
                          </w:rPr>
                        </w:pPr>
                        <w:r>
                          <w:rPr>
                            <w:rFonts w:ascii="Microsoft Sans Serif" w:hAnsi="Microsoft Sans Serif"/>
                            <w:color w:val="990000"/>
                            <w:sz w:val="9"/>
                          </w:rPr>
                          <w:t>context</w:t>
                        </w:r>
                      </w:p>
                    </w:txbxContent>
                  </v:textbox>
                  <v:stroke color="#000000"/>
                </v:shape>
                <v:shape type="#_x0000_t202" id="文本框 371" o:spid="_x0000_s371" style="position:absolute;&#10;left:7393;&#10;top:10819;&#10;width:1269;&#10;height:698;&#10;mso-wrap-style:square;" filled="f" stroked="f" strokeweight="1.0pt">
                  <v:textbox id="890" inset="0mm,0mm,0mm,0mm" o:insetmode="custom" style="layout-flow:horizontal;&#10;v-text-anchor:top;">
                    <w:txbxContent>
                      <w:p>
                        <w:pPr>
                          <w:spacing w:line="85" w:lineRule="exact"/>
                          <w:ind w:left="382" w:right="481"/>
                          <w:jc w:val="center"/>
                          <w:rPr>
                            <w:rFonts w:ascii="Microsoft Sans Serif" w:hAnsi="Microsoft Sans Serif"/>
                            <w:sz w:val="9"/>
                          </w:rPr>
                        </w:pPr>
                        <w:r>
                          <w:rPr>
                            <w:rFonts w:ascii="Microsoft Sans Serif" w:hAnsi="Microsoft Sans Serif"/>
                            <w:sz w:val="9"/>
                          </w:rPr>
                          <w:t>message</w:t>
                        </w:r>
                      </w:p>
                      <w:p>
                        <w:pPr>
                          <w:tabs>
                            <w:tab w:val="left" w:pos="775"/>
                          </w:tabs>
                          <w:spacing w:line="97" w:lineRule="exact"/>
                          <w:ind w:left="-1" w:right="99"/>
                          <w:jc w:val="center"/>
                          <w:rPr>
                            <w:rFonts w:ascii="Microsoft Sans Serif" w:hAnsi="Microsoft Sans Serif"/>
                            <w:sz w:val="9"/>
                          </w:rPr>
                        </w:pPr>
                        <w:r>
                          <w:rPr>
                            <w:rFonts w:ascii="Microsoft Sans Serif" w:hAnsi="Microsoft Sans Serif"/>
                            <w:sz w:val="9"/>
                          </w:rPr>
                          <w:t>Node</w:t>
                        </w:r>
                        <w:r>
                          <w:rPr>
                            <w:rFonts w:ascii="Times New Roman" w:hAnsi="Times New Roman"/>
                            <w:sz w:val="9"/>
                            <w:u w:val="single"/>
                          </w:rPr>
                          <w:tab/>
                        </w:r>
                        <w:r>
                          <w:rPr>
                            <w:rFonts w:ascii="Microsoft Sans Serif" w:hAnsi="Microsoft Sans Serif"/>
                            <w:sz w:val="9"/>
                          </w:rPr>
                          <w:t>Node</w:t>
                        </w:r>
                      </w:p>
                      <w:p>
                        <w:pPr>
                          <w:rPr>
                            <w:rFonts w:ascii="Microsoft Sans Serif" w:hAnsi="Microsoft Sans Serif"/>
                            <w:sz w:val="10"/>
                          </w:rPr>
                        </w:pPr>
                      </w:p>
                      <w:p>
                        <w:pPr>
                          <w:rPr>
                            <w:rFonts w:ascii="Microsoft Sans Serif" w:hAnsi="Microsoft Sans Serif"/>
                            <w:sz w:val="10"/>
                          </w:rPr>
                        </w:pPr>
                      </w:p>
                      <w:p>
                        <w:pPr>
                          <w:tabs>
                            <w:tab w:val="left" w:pos="865"/>
                          </w:tabs>
                          <w:spacing w:before="76"/>
                          <w:ind w:left="285"/>
                          <w:rPr>
                            <w:rFonts w:ascii="Microsoft Sans Serif" w:hAnsi="Microsoft Sans Serif"/>
                            <w:sz w:val="9"/>
                          </w:rPr>
                        </w:pPr>
                        <w:r>
                          <w:rPr>
                            <w:rFonts w:ascii="Microsoft Sans Serif" w:hAnsi="Microsoft Sans Serif"/>
                            <w:color w:val="990000"/>
                            <w:sz w:val="9"/>
                          </w:rPr>
                          <w:t>ﬂow</w:t>
                          <w:tab/>
                        </w:r>
                        <w:r>
                          <w:rPr>
                            <w:rFonts w:ascii="Microsoft Sans Serif" w:hAnsi="Microsoft Sans Serif"/>
                            <w:sz w:val="9"/>
                          </w:rPr>
                          <w:t>Malicious</w:t>
                        </w:r>
                      </w:p>
                      <w:p>
                        <w:pPr>
                          <w:tabs>
                            <w:tab w:val="left" w:pos="947"/>
                          </w:tabs>
                          <w:spacing w:before="9"/>
                          <w:ind w:left="219"/>
                          <w:rPr>
                            <w:rFonts w:ascii="Microsoft Sans Serif" w:hAnsi="Microsoft Sans Serif"/>
                            <w:sz w:val="9"/>
                          </w:rPr>
                        </w:pPr>
                        <w:r>
                          <w:rPr>
                            <w:rFonts w:ascii="Microsoft Sans Serif" w:hAnsi="Microsoft Sans Serif"/>
                            <w:color w:val="990000"/>
                            <w:sz w:val="9"/>
                          </w:rPr>
                          <w:t>context</w:t>
                          <w:tab/>
                        </w:r>
                        <w:r>
                          <w:rPr>
                            <w:rFonts w:ascii="Microsoft Sans Serif" w:hAnsi="Microsoft Sans Serif"/>
                            <w:sz w:val="9"/>
                          </w:rPr>
                          <w:t>Node</w:t>
                        </w:r>
                      </w:p>
                    </w:txbxContent>
                  </v:textbox>
                  <v:stroke color="#000000"/>
                </v:shape>
                <v:shape type="#_x0000_t202" id="文本框 372" o:spid="_x0000_s372" style="position:absolute;&#10;left:7158;&#10;top:10589;&#10;width:215;&#10;height:91;&#10;mso-wrap-style:square;" filled="f" stroked="f" strokeweight="1.0pt">
                  <v:textbox id="891" inset="0mm,0mm,0mm,0mm" o:insetmode="custom" style="layout-flow:horizontal;&#10;v-text-anchor:top;">
                    <w:txbxContent>
                      <w:p>
                        <w:pPr>
                          <w:spacing w:line="90" w:lineRule="exact"/>
                          <w:rPr>
                            <w:rFonts w:ascii="Microsoft Sans Serif" w:hAnsi="Microsoft Sans Serif"/>
                            <w:sz w:val="9"/>
                          </w:rPr>
                        </w:pPr>
                        <w:r>
                          <w:rPr>
                            <w:rFonts w:ascii="Microsoft Sans Serif" w:hAnsi="Microsoft Sans Serif"/>
                            <w:sz w:val="9"/>
                          </w:rPr>
                          <w:t>Flow</w:t>
                        </w:r>
                      </w:p>
                    </w:txbxContent>
                  </v:textbox>
                  <v:stroke color="#000000"/>
                </v:shape>
                <w10:anchorLock/>
              </v:group>
            </w:pict>
          </mc:Fallback>
        </mc:AlternateContent>
      </w:r>
    </w:p>
    <w:p>
      <w:pPr>
        <w:pStyle w:val="18"/>
        <w:spacing w:line="235" w:lineRule="auto"/>
        <w:ind w:left="975" w:right="904"/>
        <w:jc w:val="both"/>
        <w:rPr>
          <w:w w:val="104"/>
        </w:rPr>
      </w:pPr>
    </w:p>
    <w:p>
      <w:pPr>
        <w:pStyle w:val="18"/>
        <w:spacing w:line="235" w:lineRule="auto"/>
        <w:ind w:left="975" w:right="904"/>
        <w:jc w:val="both"/>
        <w:rPr>
          <w:w w:val="104"/>
        </w:rPr>
      </w:pPr>
    </w:p>
    <w:p>
      <w:pPr>
        <w:pStyle w:val="18"/>
        <w:spacing w:line="235" w:lineRule="auto"/>
        <w:ind w:left="975" w:right="904"/>
        <w:jc w:val="both"/>
      </w:pPr>
      <w:r>
        <w:rPr>
          <w:w w:val="104"/>
        </w:rPr>
        <w:t xml:space="preserve">           The</w:t>
      </w:r>
      <w:r>
        <w:rPr>
          <w:spacing w:val="25"/>
          <w:w w:val="104"/>
        </w:rPr>
        <w:t xml:space="preserve"> </w:t>
      </w:r>
      <w:r>
        <w:rPr>
          <w:w w:val="104"/>
        </w:rPr>
        <w:t>provided</w:t>
      </w:r>
      <w:r>
        <w:rPr>
          <w:spacing w:val="25"/>
          <w:w w:val="104"/>
        </w:rPr>
        <w:t xml:space="preserve"> </w:t>
      </w:r>
      <w:r>
        <w:rPr>
          <w:w w:val="104"/>
        </w:rPr>
        <w:t>policies</w:t>
      </w:r>
      <w:r>
        <w:rPr>
          <w:spacing w:val="25"/>
          <w:w w:val="104"/>
        </w:rPr>
        <w:t xml:space="preserve"> </w:t>
      </w:r>
      <w:r>
        <w:rPr>
          <w:w w:val="104"/>
        </w:rPr>
        <w:t>can</w:t>
      </w:r>
      <w:r>
        <w:rPr>
          <w:spacing w:val="25"/>
          <w:w w:val="104"/>
        </w:rPr>
        <w:t xml:space="preserve"> </w:t>
      </w:r>
      <w:r>
        <w:rPr>
          <w:w w:val="104"/>
        </w:rPr>
        <w:t>later</w:t>
      </w:r>
      <w:r>
        <w:rPr>
          <w:spacing w:val="25"/>
          <w:w w:val="104"/>
        </w:rPr>
        <w:t xml:space="preserve"> </w:t>
      </w:r>
      <w:r>
        <w:rPr>
          <w:w w:val="104"/>
        </w:rPr>
        <w:t>be</w:t>
      </w:r>
      <w:r>
        <w:rPr>
          <w:spacing w:val="26"/>
          <w:w w:val="104"/>
        </w:rPr>
        <w:t xml:space="preserve"> </w:t>
      </w:r>
      <w:r>
        <w:rPr>
          <w:w w:val="104"/>
        </w:rPr>
        <w:t>vetted</w:t>
      </w:r>
      <w:r>
        <w:rPr>
          <w:spacing w:val="25"/>
          <w:w w:val="104"/>
        </w:rPr>
        <w:t xml:space="preserve"> </w:t>
      </w:r>
      <w:r>
        <w:rPr>
          <w:w w:val="104"/>
        </w:rPr>
        <w:t>by</w:t>
      </w:r>
      <w:r>
        <w:rPr>
          <w:spacing w:val="-46"/>
          <w:w w:val="104"/>
        </w:rPr>
        <w:t xml:space="preserve"> </w:t>
      </w:r>
      <w:r>
        <w:rPr>
          <w:w w:val="104"/>
        </w:rPr>
        <w:t>the platform and the user, before deploying the node. SandTrap [</w:t>
      </w:r>
      <w:r>
        <w:rPr>
          <w:w w:val="104"/>
        </w:rPr>
        <w:fldChar w:fldCharType="begin"/>
      </w:r>
      <w:r>
        <w:instrText>HYPERLINK  \l "_bookmark19"</w:instrText>
      </w:r>
      <w:r>
        <w:rPr>
          <w:w w:val="104"/>
        </w:rPr>
        <w:fldChar w:fldCharType="separate"/>
      </w:r>
      <w:r>
        <w:rPr>
          <w:w w:val="104"/>
        </w:rPr>
        <w:t>3</w:t>
      </w:r>
      <w:r>
        <w:rPr>
          <w:w w:val="104"/>
        </w:rPr>
        <w:fldChar w:fldCharType="end"/>
      </w:r>
      <w:r>
        <w:rPr>
          <w:w w:val="104"/>
        </w:rPr>
        <w:t>] offers a pol-</w:t>
      </w:r>
      <w:r>
        <w:rPr>
          <w:spacing w:val="1"/>
          <w:w w:val="104"/>
        </w:rPr>
        <w:t xml:space="preserve"> </w:t>
      </w:r>
      <w:r>
        <w:rPr>
          <w:w w:val="104"/>
        </w:rPr>
        <w:t>icy generation mechanism to aid developers in designing the policies, enabling</w:t>
      </w:r>
      <w:r>
        <w:rPr>
          <w:spacing w:val="1"/>
          <w:w w:val="104"/>
        </w:rPr>
        <w:t xml:space="preserve"> </w:t>
      </w:r>
      <w:r>
        <w:rPr>
          <w:w w:val="104"/>
        </w:rPr>
        <w:t>both</w:t>
      </w:r>
      <w:r>
        <w:rPr>
          <w:spacing w:val="-9"/>
          <w:w w:val="104"/>
        </w:rPr>
        <w:t xml:space="preserve"> </w:t>
      </w:r>
      <w:r>
        <w:rPr>
          <w:w w:val="104"/>
        </w:rPr>
        <w:t>baseline</w:t>
      </w:r>
      <w:r>
        <w:rPr>
          <w:spacing w:val="-9"/>
          <w:w w:val="104"/>
        </w:rPr>
        <w:t xml:space="preserve"> </w:t>
      </w:r>
      <w:r>
        <w:rPr>
          <w:w w:val="104"/>
        </w:rPr>
        <w:t>and</w:t>
      </w:r>
      <w:r>
        <w:rPr>
          <w:spacing w:val="-9"/>
          <w:w w:val="104"/>
        </w:rPr>
        <w:t xml:space="preserve"> </w:t>
      </w:r>
      <w:r>
        <w:rPr>
          <w:w w:val="104"/>
        </w:rPr>
        <w:t>advanced</w:t>
      </w:r>
      <w:r>
        <w:rPr>
          <w:spacing w:val="-9"/>
          <w:w w:val="104"/>
        </w:rPr>
        <w:t xml:space="preserve"> </w:t>
      </w:r>
      <w:r>
        <w:rPr>
          <w:w w:val="104"/>
        </w:rPr>
        <w:t>policies</w:t>
      </w:r>
      <w:r>
        <w:rPr>
          <w:spacing w:val="-9"/>
          <w:w w:val="104"/>
        </w:rPr>
        <w:t xml:space="preserve"> </w:t>
      </w:r>
      <w:r>
        <w:rPr>
          <w:w w:val="104"/>
        </w:rPr>
        <w:t>customized</w:t>
      </w:r>
      <w:r>
        <w:rPr>
          <w:spacing w:val="-9"/>
          <w:w w:val="104"/>
        </w:rPr>
        <w:t xml:space="preserve"> </w:t>
      </w:r>
      <w:r>
        <w:rPr>
          <w:w w:val="104"/>
        </w:rPr>
        <w:t>by</w:t>
      </w:r>
      <w:r>
        <w:rPr>
          <w:spacing w:val="-9"/>
          <w:w w:val="104"/>
        </w:rPr>
        <w:t xml:space="preserve"> </w:t>
      </w:r>
      <w:r>
        <w:rPr>
          <w:w w:val="104"/>
        </w:rPr>
        <w:t>developers</w:t>
      </w:r>
      <w:r>
        <w:rPr>
          <w:spacing w:val="-9"/>
          <w:w w:val="104"/>
        </w:rPr>
        <w:t xml:space="preserve"> </w:t>
      </w:r>
      <w:r>
        <w:rPr>
          <w:w w:val="104"/>
        </w:rPr>
        <w:t>or</w:t>
      </w:r>
      <w:r>
        <w:rPr>
          <w:spacing w:val="-9"/>
          <w:w w:val="104"/>
        </w:rPr>
        <w:t xml:space="preserve"> </w:t>
      </w:r>
      <w:r>
        <w:rPr>
          <w:w w:val="104"/>
        </w:rPr>
        <w:t>users</w:t>
      </w:r>
      <w:r>
        <w:rPr>
          <w:spacing w:val="-9"/>
          <w:w w:val="104"/>
        </w:rPr>
        <w:t xml:space="preserve"> </w:t>
      </w:r>
      <w:r>
        <w:rPr>
          <w:w w:val="104"/>
        </w:rPr>
        <w:t>to</w:t>
      </w:r>
      <w:r>
        <w:rPr>
          <w:spacing w:val="-9"/>
          <w:w w:val="104"/>
        </w:rPr>
        <w:t xml:space="preserve"> </w:t>
      </w:r>
      <w:r>
        <w:rPr>
          <w:w w:val="104"/>
        </w:rPr>
        <w:t>express</w:t>
      </w:r>
      <w:r>
        <w:rPr>
          <w:spacing w:val="-45"/>
          <w:w w:val="104"/>
        </w:rPr>
        <w:t xml:space="preserve"> </w:t>
      </w:r>
      <w:r>
        <w:rPr>
          <w:w w:val="104"/>
        </w:rPr>
        <w:t>fine-grained</w:t>
      </w:r>
      <w:r>
        <w:rPr>
          <w:spacing w:val="18"/>
          <w:w w:val="104"/>
        </w:rPr>
        <w:t xml:space="preserve"> </w:t>
      </w:r>
      <w:r>
        <w:rPr>
          <w:w w:val="104"/>
        </w:rPr>
        <w:t>app-specific</w:t>
      </w:r>
      <w:r>
        <w:rPr>
          <w:spacing w:val="18"/>
          <w:w w:val="104"/>
        </w:rPr>
        <w:t xml:space="preserve"> </w:t>
      </w:r>
      <w:r>
        <w:rPr>
          <w:w w:val="104"/>
        </w:rPr>
        <w:t>security</w:t>
      </w:r>
      <w:r>
        <w:rPr>
          <w:spacing w:val="18"/>
          <w:w w:val="104"/>
        </w:rPr>
        <w:t xml:space="preserve"> </w:t>
      </w:r>
      <w:r>
        <w:rPr>
          <w:w w:val="104"/>
        </w:rPr>
        <w:t>goals.</w:t>
      </w:r>
    </w:p>
    <w:p>
      <w:pPr>
        <w:pStyle w:val="18"/>
        <w:spacing w:line="235" w:lineRule="auto"/>
        <w:ind w:left="975" w:right="906" w:firstLine="298"/>
        <w:jc w:val="both"/>
      </w:pPr>
      <w:r>
        <w:rPr>
          <w:w w:val="104"/>
        </w:rPr>
        <w:t>In the following, we discuss Node-RED attacks and vulnerabilities that mo-</w:t>
      </w:r>
      <w:r>
        <w:rPr>
          <w:spacing w:val="1"/>
          <w:w w:val="104"/>
        </w:rPr>
        <w:t xml:space="preserve"> </w:t>
      </w:r>
      <w:r>
        <w:rPr>
          <w:w w:val="104"/>
        </w:rPr>
        <w:t>tivate enriching the policy mechanism with different granularity levels. These</w:t>
      </w:r>
      <w:r>
        <w:rPr>
          <w:spacing w:val="1"/>
          <w:w w:val="104"/>
        </w:rPr>
        <w:t xml:space="preserve"> </w:t>
      </w:r>
      <w:r>
        <w:rPr>
          <w:w w:val="104"/>
        </w:rPr>
        <w:t>policies</w:t>
      </w:r>
      <w:r>
        <w:rPr>
          <w:spacing w:val="18"/>
          <w:w w:val="104"/>
        </w:rPr>
        <w:t xml:space="preserve"> </w:t>
      </w:r>
      <w:r>
        <w:rPr>
          <w:w w:val="104"/>
        </w:rPr>
        <w:t>will</w:t>
      </w:r>
      <w:r>
        <w:rPr>
          <w:spacing w:val="19"/>
          <w:w w:val="104"/>
        </w:rPr>
        <w:t xml:space="preserve"> </w:t>
      </w:r>
      <w:r>
        <w:rPr>
          <w:w w:val="104"/>
        </w:rPr>
        <w:t>further</w:t>
      </w:r>
      <w:r>
        <w:rPr>
          <w:spacing w:val="18"/>
          <w:w w:val="104"/>
        </w:rPr>
        <w:t xml:space="preserve"> </w:t>
      </w:r>
      <w:r>
        <w:rPr>
          <w:w w:val="104"/>
        </w:rPr>
        <w:t>be</w:t>
      </w:r>
      <w:r>
        <w:rPr>
          <w:spacing w:val="19"/>
          <w:w w:val="104"/>
        </w:rPr>
        <w:t xml:space="preserve"> </w:t>
      </w:r>
      <w:r>
        <w:rPr>
          <w:w w:val="104"/>
        </w:rPr>
        <w:t>formalized</w:t>
      </w:r>
      <w:r>
        <w:rPr>
          <w:spacing w:val="18"/>
          <w:w w:val="104"/>
        </w:rPr>
        <w:t xml:space="preserve"> </w:t>
      </w:r>
      <w:r>
        <w:rPr>
          <w:w w:val="104"/>
        </w:rPr>
        <w:t>in</w:t>
      </w:r>
      <w:r>
        <w:rPr>
          <w:spacing w:val="19"/>
          <w:w w:val="104"/>
        </w:rPr>
        <w:t xml:space="preserve"> </w:t>
      </w:r>
      <w:r>
        <w:rPr>
          <w:w w:val="104"/>
        </w:rPr>
        <w:t>Section</w:t>
      </w:r>
      <w:r>
        <w:rPr>
          <w:spacing w:val="18"/>
          <w:w w:val="104"/>
        </w:rPr>
        <w:t xml:space="preserve"> </w:t>
      </w:r>
      <w:r>
        <w:rPr>
          <w:w w:val="104"/>
        </w:rPr>
        <w:fldChar w:fldCharType="begin"/>
      </w:r>
      <w:r>
        <w:instrText>HYPERLINK  \l "_bookmark12"</w:instrText>
      </w:r>
      <w:r>
        <w:rPr>
          <w:w w:val="104"/>
        </w:rPr>
        <w:fldChar w:fldCharType="separate"/>
      </w:r>
      <w:r>
        <w:rPr>
          <w:w w:val="104"/>
        </w:rPr>
        <w:t>3</w:t>
      </w:r>
      <w:r>
        <w:rPr>
          <w:w w:val="104"/>
        </w:rPr>
        <w:fldChar w:fldCharType="end"/>
      </w:r>
      <w:r>
        <w:rPr>
          <w:w w:val="104"/>
        </w:rPr>
        <w:t>.</w:t>
      </w:r>
    </w:p>
    <w:p>
      <w:pPr>
        <w:pStyle w:val="18"/>
      </w:pPr>
    </w:p>
    <w:p>
      <w:pPr>
        <w:pStyle w:val="2"/>
        <w:keepNext w:val="0"/>
        <w:keepLines w:val="0"/>
        <w:widowControl w:val="0"/>
        <w:numPr>
          <w:ilvl w:val="1"/>
          <w:numId w:val="2"/>
        </w:numPr>
        <w:tabs>
          <w:tab w:val="left" w:pos="1497"/>
          <w:tab w:val="left" w:pos="1498"/>
        </w:tabs>
        <w:autoSpaceDE w:val="0"/>
        <w:autoSpaceDN w:val="0"/>
        <w:spacing w:before="122" w:after="0" w:line="240" w:lineRule="auto"/>
        <w:ind w:left="1496" w:hanging="523"/>
      </w:pPr>
      <w:bookmarkStart w:id="9" w:name="_bookmark10"/>
      <w:bookmarkEnd w:id="9"/>
      <w:r>
        <w:rPr>
          <w:w w:val="120"/>
        </w:rPr>
        <w:t>Platform-level</w:t>
      </w:r>
      <w:r>
        <w:rPr>
          <w:spacing w:val="6"/>
          <w:w w:val="120"/>
        </w:rPr>
        <w:t xml:space="preserve"> </w:t>
      </w:r>
      <w:r>
        <w:rPr>
          <w:w w:val="120"/>
        </w:rPr>
        <w:t>isolation</w:t>
      </w:r>
      <w:r>
        <w:rPr>
          <w:spacing w:val="6"/>
          <w:w w:val="120"/>
        </w:rPr>
        <w:t xml:space="preserve"> </w:t>
      </w:r>
      <w:r>
        <w:rPr>
          <w:w w:val="120"/>
        </w:rPr>
        <w:t>vulnerabilities</w:t>
      </w:r>
    </w:p>
    <w:p>
      <w:pPr>
        <w:pStyle w:val="18"/>
        <w:spacing w:before="171" w:line="235" w:lineRule="auto"/>
        <w:ind w:left="975" w:right="905"/>
        <w:jc w:val="both"/>
      </w:pPr>
      <w:r>
        <w:rPr>
          <w:w w:val="110"/>
        </w:rPr>
        <w:t xml:space="preserve">              All APIs provided by the underlying runtimes,</w:t>
      </w:r>
      <w:r>
        <w:rPr>
          <w:spacing w:val="1"/>
          <w:w w:val="110"/>
        </w:rPr>
        <w:t xml:space="preserve"> </w:t>
      </w:r>
      <w:r>
        <w:rPr>
          <w:w w:val="104"/>
        </w:rPr>
        <w:t>Node-RED and Node.js, are accessible for node developers, as well as the incom-</w:t>
      </w:r>
      <w:r>
        <w:rPr>
          <w:spacing w:val="1"/>
          <w:w w:val="104"/>
        </w:rPr>
        <w:t xml:space="preserve"> </w:t>
      </w:r>
      <w:r>
        <w:rPr>
          <w:spacing w:val="-1"/>
          <w:w w:val="110"/>
        </w:rPr>
        <w:t>ing</w:t>
      </w:r>
      <w:r>
        <w:rPr>
          <w:spacing w:val="-10"/>
          <w:w w:val="110"/>
        </w:rPr>
        <w:t xml:space="preserve"> </w:t>
      </w:r>
      <w:r>
        <w:rPr>
          <w:spacing w:val="-1"/>
          <w:w w:val="110"/>
        </w:rPr>
        <w:t>messages</w:t>
      </w:r>
      <w:r>
        <w:rPr>
          <w:spacing w:val="-9"/>
          <w:w w:val="110"/>
        </w:rPr>
        <w:t xml:space="preserve"> </w:t>
      </w:r>
      <w:r>
        <w:rPr>
          <w:spacing w:val="-1"/>
          <w:w w:val="110"/>
        </w:rPr>
        <w:t>within</w:t>
      </w:r>
      <w:r>
        <w:rPr>
          <w:spacing w:val="-9"/>
          <w:w w:val="110"/>
        </w:rPr>
        <w:t xml:space="preserve"> </w:t>
      </w:r>
      <w:r>
        <w:rPr>
          <w:spacing w:val="-1"/>
          <w:w w:val="110"/>
        </w:rPr>
        <w:t>a</w:t>
      </w:r>
      <w:r>
        <w:rPr>
          <w:spacing w:val="-9"/>
          <w:w w:val="110"/>
        </w:rPr>
        <w:t xml:space="preserve"> </w:t>
      </w:r>
      <w:r>
        <w:rPr>
          <w:spacing w:val="-1"/>
          <w:w w:val="110"/>
        </w:rPr>
        <w:t>flow.</w:t>
      </w:r>
      <w:r>
        <w:rPr>
          <w:spacing w:val="-9"/>
          <w:w w:val="110"/>
        </w:rPr>
        <w:t xml:space="preserve"> </w:t>
      </w:r>
      <w:r>
        <w:rPr>
          <w:spacing w:val="-1"/>
          <w:w w:val="110"/>
        </w:rPr>
        <w:t>As</w:t>
      </w:r>
      <w:r>
        <w:rPr>
          <w:spacing w:val="-9"/>
          <w:w w:val="110"/>
        </w:rPr>
        <w:t xml:space="preserve"> </w:t>
      </w:r>
      <w:r>
        <w:rPr>
          <w:spacing w:val="-1"/>
          <w:w w:val="110"/>
        </w:rPr>
        <w:t>shown</w:t>
      </w:r>
      <w:r>
        <w:rPr>
          <w:spacing w:val="-9"/>
          <w:w w:val="110"/>
        </w:rPr>
        <w:t xml:space="preserve"> </w:t>
      </w:r>
      <w:r>
        <w:rPr>
          <w:spacing w:val="-1"/>
          <w:w w:val="110"/>
        </w:rPr>
        <w:t>in</w:t>
      </w:r>
      <w:r>
        <w:rPr>
          <w:spacing w:val="-9"/>
          <w:w w:val="110"/>
        </w:rPr>
        <w:t xml:space="preserve"> </w:t>
      </w:r>
      <w:r>
        <w:rPr>
          <w:spacing w:val="-1"/>
          <w:w w:val="110"/>
        </w:rPr>
        <w:t>Figure</w:t>
      </w:r>
      <w:r>
        <w:rPr>
          <w:spacing w:val="-9"/>
          <w:w w:val="110"/>
        </w:rPr>
        <w:t xml:space="preserve"> </w:t>
      </w:r>
      <w:r>
        <w:rPr>
          <w:w w:val="110"/>
        </w:rPr>
        <w:fldChar w:fldCharType="begin"/>
      </w:r>
      <w:r>
        <w:instrText>HYPERLINK  \l "_bookmark8"</w:instrText>
      </w:r>
      <w:r>
        <w:rPr>
          <w:w w:val="110"/>
        </w:rPr>
        <w:fldChar w:fldCharType="separate"/>
      </w:r>
      <w:r>
        <w:rPr>
          <w:w w:val="110"/>
        </w:rPr>
        <w:t>6a</w:t>
      </w:r>
      <w:r>
        <w:rPr>
          <w:w w:val="110"/>
        </w:rPr>
        <w:fldChar w:fldCharType="end"/>
      </w:r>
      <w:r>
        <w:rPr>
          <w:w w:val="110"/>
        </w:rPr>
        <w:t>,</w:t>
      </w:r>
      <w:r>
        <w:rPr>
          <w:spacing w:val="-9"/>
          <w:w w:val="110"/>
        </w:rPr>
        <w:t xml:space="preserve"> </w:t>
      </w:r>
      <w:r>
        <w:rPr>
          <w:w w:val="110"/>
        </w:rPr>
        <w:t>there</w:t>
      </w:r>
      <w:r>
        <w:rPr>
          <w:spacing w:val="-10"/>
          <w:w w:val="110"/>
        </w:rPr>
        <w:t xml:space="preserve"> </w:t>
      </w:r>
      <w:r>
        <w:rPr>
          <w:w w:val="110"/>
        </w:rPr>
        <w:t>are</w:t>
      </w:r>
      <w:r>
        <w:rPr>
          <w:spacing w:val="-9"/>
          <w:w w:val="110"/>
        </w:rPr>
        <w:t xml:space="preserve"> </w:t>
      </w:r>
      <w:r>
        <w:rPr>
          <w:w w:val="110"/>
        </w:rPr>
        <w:t>various</w:t>
      </w:r>
      <w:r>
        <w:rPr>
          <w:spacing w:val="-9"/>
          <w:w w:val="110"/>
        </w:rPr>
        <w:t xml:space="preserve"> </w:t>
      </w:r>
      <w:r>
        <w:rPr>
          <w:w w:val="110"/>
        </w:rPr>
        <w:t>attack</w:t>
      </w:r>
      <w:r>
        <w:rPr>
          <w:spacing w:val="-9"/>
          <w:w w:val="110"/>
        </w:rPr>
        <w:t xml:space="preserve"> </w:t>
      </w:r>
      <w:r>
        <w:rPr>
          <w:w w:val="110"/>
        </w:rPr>
        <w:t>sce-</w:t>
      </w:r>
      <w:r>
        <w:rPr>
          <w:spacing w:val="-47"/>
          <w:w w:val="110"/>
        </w:rPr>
        <w:t xml:space="preserve"> </w:t>
      </w:r>
      <w:r>
        <w:rPr>
          <w:w w:val="104"/>
        </w:rPr>
        <w:t>narios for malicious nodes [</w:t>
      </w:r>
      <w:r>
        <w:rPr>
          <w:w w:val="104"/>
        </w:rPr>
        <w:fldChar w:fldCharType="begin"/>
      </w:r>
      <w:r>
        <w:instrText>HYPERLINK  \l "_bookmark19"</w:instrText>
      </w:r>
      <w:r>
        <w:rPr>
          <w:w w:val="104"/>
        </w:rPr>
        <w:fldChar w:fldCharType="separate"/>
      </w:r>
      <w:r>
        <w:rPr>
          <w:w w:val="104"/>
        </w:rPr>
        <w:t>3</w:t>
      </w:r>
      <w:r>
        <w:rPr>
          <w:w w:val="104"/>
        </w:rPr>
        <w:fldChar w:fldCharType="end"/>
      </w:r>
      <w:r>
        <w:rPr>
          <w:w w:val="104"/>
        </w:rPr>
        <w:t>]. At the Node.js level, an attacker can create a ma-</w:t>
      </w:r>
      <w:r>
        <w:rPr>
          <w:spacing w:val="1"/>
          <w:w w:val="104"/>
        </w:rPr>
        <w:t xml:space="preserve"> </w:t>
      </w:r>
      <w:r>
        <w:rPr>
          <w:w w:val="110"/>
        </w:rPr>
        <w:t>licious Node-RED node including.</w:t>
      </w:r>
    </w:p>
    <w:p>
      <w:pPr>
        <w:pStyle w:val="1"/>
        <w:keepNext w:val="0"/>
        <w:keepLines w:val="0"/>
        <w:widowControl w:val="0"/>
        <w:tabs>
          <w:tab w:val="left" w:pos="1378"/>
          <w:tab w:val="left" w:pos="1379"/>
        </w:tabs>
        <w:autoSpaceDE w:val="0"/>
        <w:autoSpaceDN w:val="0"/>
        <w:spacing w:before="169" w:after="0" w:line="240" w:lineRule="auto"/>
        <w:ind w:left="974"/>
      </w:pPr>
      <w:bookmarkStart w:id="10" w:name="_bookmark12"/>
      <w:bookmarkEnd w:id="10"/>
      <w:r>
        <w:rPr>
          <w:w w:val="120"/>
        </w:rPr>
        <w:t>Formalization</w:t>
      </w:r>
    </w:p>
    <w:p>
      <w:pPr>
        <w:pStyle w:val="18"/>
        <w:spacing w:before="3"/>
        <w:rPr>
          <w:b/>
          <w:sz w:val="23"/>
        </w:rPr>
      </w:pPr>
    </w:p>
    <w:p>
      <w:pPr>
        <w:pStyle w:val="18"/>
        <w:spacing w:line="235" w:lineRule="auto"/>
        <w:ind w:left="975" w:right="904"/>
        <w:jc w:val="both"/>
      </w:pPr>
      <w:r>
        <w:rPr>
          <w:w w:val="104"/>
        </w:rPr>
        <w:t xml:space="preserve">             Our runtime framework formalizes the</w:t>
      </w:r>
      <w:r>
        <w:rPr>
          <w:spacing w:val="1"/>
          <w:w w:val="104"/>
        </w:rPr>
        <w:t xml:space="preserve"> </w:t>
      </w:r>
      <w:r>
        <w:rPr>
          <w:w w:val="104"/>
        </w:rPr>
        <w:t>core</w:t>
      </w:r>
      <w:r>
        <w:rPr>
          <w:spacing w:val="-3"/>
          <w:w w:val="104"/>
        </w:rPr>
        <w:t xml:space="preserve"> </w:t>
      </w:r>
      <w:r>
        <w:rPr>
          <w:w w:val="104"/>
        </w:rPr>
        <w:t>of</w:t>
      </w:r>
      <w:r>
        <w:rPr>
          <w:spacing w:val="-3"/>
          <w:w w:val="104"/>
        </w:rPr>
        <w:t xml:space="preserve"> </w:t>
      </w:r>
      <w:r>
        <w:rPr>
          <w:w w:val="104"/>
        </w:rPr>
        <w:t>the</w:t>
      </w:r>
      <w:r>
        <w:rPr>
          <w:spacing w:val="-2"/>
          <w:w w:val="104"/>
        </w:rPr>
        <w:t xml:space="preserve"> </w:t>
      </w:r>
      <w:r>
        <w:rPr>
          <w:w w:val="104"/>
        </w:rPr>
        <w:t>flow-based</w:t>
      </w:r>
      <w:r>
        <w:rPr>
          <w:spacing w:val="-2"/>
          <w:w w:val="104"/>
        </w:rPr>
        <w:t xml:space="preserve"> </w:t>
      </w:r>
      <w:r>
        <w:rPr>
          <w:w w:val="104"/>
        </w:rPr>
        <w:t>programming</w:t>
      </w:r>
      <w:r>
        <w:rPr>
          <w:spacing w:val="-2"/>
          <w:w w:val="104"/>
        </w:rPr>
        <w:t xml:space="preserve"> </w:t>
      </w:r>
      <w:r>
        <w:rPr>
          <w:w w:val="104"/>
        </w:rPr>
        <w:t>model</w:t>
      </w:r>
      <w:r>
        <w:rPr>
          <w:spacing w:val="-2"/>
          <w:w w:val="104"/>
        </w:rPr>
        <w:t xml:space="preserve"> </w:t>
      </w:r>
      <w:r>
        <w:rPr>
          <w:w w:val="104"/>
        </w:rPr>
        <w:t>of</w:t>
      </w:r>
      <w:r>
        <w:rPr>
          <w:spacing w:val="-3"/>
          <w:w w:val="104"/>
        </w:rPr>
        <w:t xml:space="preserve"> </w:t>
      </w:r>
      <w:r>
        <w:rPr>
          <w:w w:val="104"/>
        </w:rPr>
        <w:t>Node-RED</w:t>
      </w:r>
      <w:r>
        <w:rPr>
          <w:spacing w:val="-2"/>
          <w:w w:val="104"/>
        </w:rPr>
        <w:t xml:space="preserve"> </w:t>
      </w:r>
      <w:r>
        <w:rPr>
          <w:w w:val="104"/>
        </w:rPr>
        <w:t>and</w:t>
      </w:r>
      <w:r>
        <w:rPr>
          <w:spacing w:val="-3"/>
          <w:w w:val="104"/>
        </w:rPr>
        <w:t xml:space="preserve"> </w:t>
      </w:r>
      <w:r>
        <w:rPr>
          <w:w w:val="104"/>
        </w:rPr>
        <w:t>was</w:t>
      </w:r>
      <w:r>
        <w:rPr>
          <w:spacing w:val="-3"/>
          <w:w w:val="104"/>
        </w:rPr>
        <w:t xml:space="preserve"> </w:t>
      </w:r>
      <w:r>
        <w:rPr>
          <w:w w:val="104"/>
        </w:rPr>
        <w:t>the</w:t>
      </w:r>
      <w:r>
        <w:rPr>
          <w:spacing w:val="-3"/>
          <w:w w:val="104"/>
        </w:rPr>
        <w:t xml:space="preserve"> </w:t>
      </w:r>
      <w:r>
        <w:rPr>
          <w:w w:val="104"/>
        </w:rPr>
        <w:t>basis</w:t>
      </w:r>
      <w:r>
        <w:rPr>
          <w:spacing w:val="-2"/>
          <w:w w:val="104"/>
        </w:rPr>
        <w:t xml:space="preserve"> </w:t>
      </w:r>
      <w:r>
        <w:rPr>
          <w:w w:val="104"/>
        </w:rPr>
        <w:t>when</w:t>
      </w:r>
      <w:r>
        <w:rPr>
          <w:spacing w:val="-45"/>
          <w:w w:val="104"/>
        </w:rPr>
        <w:t xml:space="preserve"> </w:t>
      </w:r>
      <w:r>
        <w:rPr>
          <w:w w:val="104"/>
        </w:rPr>
        <w:t>developing</w:t>
      </w:r>
      <w:r>
        <w:rPr>
          <w:spacing w:val="19"/>
          <w:w w:val="104"/>
        </w:rPr>
        <w:t xml:space="preserve"> </w:t>
      </w:r>
      <w:r>
        <w:rPr>
          <w:w w:val="104"/>
        </w:rPr>
        <w:t>the</w:t>
      </w:r>
      <w:r>
        <w:rPr>
          <w:spacing w:val="20"/>
          <w:w w:val="104"/>
        </w:rPr>
        <w:t xml:space="preserve"> </w:t>
      </w:r>
      <w:r>
        <w:rPr>
          <w:w w:val="104"/>
        </w:rPr>
        <w:t>JavaScript</w:t>
      </w:r>
      <w:r>
        <w:rPr>
          <w:spacing w:val="19"/>
          <w:w w:val="104"/>
        </w:rPr>
        <w:t xml:space="preserve"> </w:t>
      </w:r>
      <w:r>
        <w:rPr>
          <w:w w:val="104"/>
        </w:rPr>
        <w:t>monitor</w:t>
      </w:r>
      <w:r>
        <w:rPr>
          <w:spacing w:val="20"/>
          <w:w w:val="104"/>
        </w:rPr>
        <w:t xml:space="preserve"> </w:t>
      </w:r>
      <w:r>
        <w:rPr>
          <w:w w:val="104"/>
        </w:rPr>
        <w:t>SandTrap</w:t>
      </w:r>
      <w:r>
        <w:rPr>
          <w:spacing w:val="20"/>
          <w:w w:val="104"/>
        </w:rPr>
        <w:t xml:space="preserve"> </w:t>
      </w:r>
      <w:r>
        <w:rPr>
          <w:w w:val="104"/>
        </w:rPr>
        <w:t>[</w:t>
      </w:r>
      <w:r>
        <w:rPr>
          <w:w w:val="104"/>
        </w:rPr>
        <w:fldChar w:fldCharType="begin"/>
      </w:r>
      <w:r>
        <w:instrText>HYPERLINK  \l "_bookmark19"</w:instrText>
      </w:r>
      <w:r>
        <w:rPr>
          <w:w w:val="104"/>
        </w:rPr>
        <w:fldChar w:fldCharType="separate"/>
      </w:r>
      <w:r>
        <w:rPr>
          <w:w w:val="104"/>
        </w:rPr>
        <w:t>3</w:t>
      </w:r>
      <w:r>
        <w:rPr>
          <w:w w:val="104"/>
        </w:rPr>
        <w:fldChar w:fldCharType="end"/>
      </w:r>
      <w:r>
        <w:rPr>
          <w:w w:val="104"/>
        </w:rPr>
        <w:t>].</w:t>
      </w:r>
    </w:p>
    <w:p>
      <w:pPr>
        <w:pStyle w:val="18"/>
        <w:spacing w:before="10" w:line="235" w:lineRule="auto"/>
        <w:ind w:left="975" w:right="905" w:firstLine="298"/>
        <w:jc w:val="both"/>
      </w:pPr>
      <w:r>
        <w:rPr>
          <w:w w:val="104"/>
        </w:rPr>
        <w:t>This section presents a security model for Node-RED apps and characterizes</w:t>
      </w:r>
      <w:r>
        <w:rPr>
          <w:spacing w:val="1"/>
          <w:w w:val="104"/>
        </w:rPr>
        <w:t xml:space="preserve"> </w:t>
      </w:r>
      <w:r>
        <w:rPr>
          <w:w w:val="104"/>
        </w:rPr>
        <w:t>the essence of a fine-grained access control monitor for the platform. We show</w:t>
      </w:r>
      <w:r>
        <w:rPr>
          <w:spacing w:val="1"/>
          <w:w w:val="104"/>
        </w:rPr>
        <w:t xml:space="preserve"> </w:t>
      </w:r>
      <w:r>
        <w:rPr>
          <w:w w:val="104"/>
        </w:rPr>
        <w:t>how to formalize and enforce security policies for nodes at the level of APIs and</w:t>
      </w:r>
      <w:r>
        <w:rPr>
          <w:spacing w:val="1"/>
          <w:w w:val="104"/>
        </w:rPr>
        <w:t xml:space="preserve"> </w:t>
      </w:r>
      <w:r>
        <w:rPr>
          <w:w w:val="104"/>
        </w:rPr>
        <w:t>their values, along with the access rights to the shared context. Our main formal</w:t>
      </w:r>
      <w:r>
        <w:rPr>
          <w:spacing w:val="1"/>
          <w:w w:val="104"/>
        </w:rPr>
        <w:t xml:space="preserve"> </w:t>
      </w:r>
      <w:r>
        <w:rPr>
          <w:w w:val="104"/>
        </w:rPr>
        <w:t>results</w:t>
      </w:r>
      <w:r>
        <w:rPr>
          <w:spacing w:val="16"/>
          <w:w w:val="104"/>
        </w:rPr>
        <w:t xml:space="preserve"> </w:t>
      </w:r>
      <w:r>
        <w:rPr>
          <w:w w:val="104"/>
        </w:rPr>
        <w:t>are</w:t>
      </w:r>
      <w:r>
        <w:rPr>
          <w:spacing w:val="16"/>
          <w:w w:val="104"/>
        </w:rPr>
        <w:t xml:space="preserve"> </w:t>
      </w:r>
      <w:r>
        <w:rPr>
          <w:w w:val="104"/>
        </w:rPr>
        <w:t>the</w:t>
      </w:r>
      <w:r>
        <w:rPr>
          <w:spacing w:val="16"/>
          <w:w w:val="104"/>
        </w:rPr>
        <w:t xml:space="preserve"> </w:t>
      </w:r>
      <w:r>
        <w:rPr>
          <w:w w:val="104"/>
        </w:rPr>
        <w:t>soundness</w:t>
      </w:r>
      <w:r>
        <w:rPr>
          <w:spacing w:val="17"/>
          <w:w w:val="104"/>
        </w:rPr>
        <w:t xml:space="preserve"> </w:t>
      </w:r>
      <w:r>
        <w:rPr>
          <w:w w:val="104"/>
        </w:rPr>
        <w:t>and</w:t>
      </w:r>
      <w:r>
        <w:rPr>
          <w:spacing w:val="16"/>
          <w:w w:val="104"/>
        </w:rPr>
        <w:t xml:space="preserve"> </w:t>
      </w:r>
      <w:r>
        <w:rPr>
          <w:w w:val="104"/>
        </w:rPr>
        <w:t>transparency</w:t>
      </w:r>
      <w:r>
        <w:rPr>
          <w:spacing w:val="16"/>
          <w:w w:val="104"/>
        </w:rPr>
        <w:t xml:space="preserve"> </w:t>
      </w:r>
      <w:r>
        <w:rPr>
          <w:w w:val="104"/>
        </w:rPr>
        <w:t>of</w:t>
      </w:r>
      <w:r>
        <w:rPr>
          <w:spacing w:val="17"/>
          <w:w w:val="104"/>
        </w:rPr>
        <w:t xml:space="preserve"> </w:t>
      </w:r>
      <w:r>
        <w:rPr>
          <w:w w:val="104"/>
        </w:rPr>
        <w:t>the</w:t>
      </w:r>
      <w:r>
        <w:rPr>
          <w:spacing w:val="16"/>
          <w:w w:val="104"/>
        </w:rPr>
        <w:t xml:space="preserve"> </w:t>
      </w:r>
      <w:r>
        <w:rPr>
          <w:w w:val="104"/>
        </w:rPr>
        <w:t>monitor.</w:t>
      </w:r>
    </w:p>
    <w:p>
      <w:pPr>
        <w:pStyle w:val="18"/>
      </w:pPr>
    </w:p>
    <w:p>
      <w:pPr>
        <w:pStyle w:val="2"/>
        <w:keepNext w:val="0"/>
        <w:keepLines w:val="0"/>
        <w:widowControl w:val="0"/>
        <w:numPr>
          <w:ilvl w:val="1"/>
          <w:numId w:val="2"/>
        </w:numPr>
        <w:tabs>
          <w:tab w:val="left" w:pos="1497"/>
          <w:tab w:val="left" w:pos="1498"/>
        </w:tabs>
        <w:autoSpaceDE w:val="0"/>
        <w:autoSpaceDN w:val="0"/>
        <w:spacing w:before="167" w:after="0" w:line="240" w:lineRule="auto"/>
        <w:ind w:left="1496" w:hanging="523"/>
      </w:pPr>
      <w:r>
        <w:rPr>
          <w:w w:val="120"/>
        </w:rPr>
        <w:t>Language</w:t>
      </w:r>
      <w:r>
        <w:rPr>
          <w:spacing w:val="12"/>
          <w:w w:val="120"/>
        </w:rPr>
        <w:t xml:space="preserve"> </w:t>
      </w:r>
      <w:r>
        <w:rPr>
          <w:w w:val="120"/>
        </w:rPr>
        <w:t>syntax</w:t>
      </w:r>
      <w:r>
        <w:rPr>
          <w:spacing w:val="12"/>
          <w:w w:val="120"/>
        </w:rPr>
        <w:t xml:space="preserve"> </w:t>
      </w:r>
      <w:r>
        <w:rPr>
          <w:w w:val="120"/>
        </w:rPr>
        <w:t>and</w:t>
      </w:r>
      <w:r>
        <w:rPr>
          <w:spacing w:val="11"/>
          <w:w w:val="120"/>
        </w:rPr>
        <w:t xml:space="preserve"> </w:t>
      </w:r>
      <w:r>
        <w:rPr>
          <w:w w:val="120"/>
        </w:rPr>
        <w:t>semantics</w:t>
      </w:r>
    </w:p>
    <w:p>
      <w:pPr>
        <w:pStyle w:val="18"/>
        <w:spacing w:before="8"/>
        <w:rPr>
          <w:b/>
          <w:sz w:val="17"/>
        </w:rPr>
      </w:pPr>
    </w:p>
    <w:p>
      <w:pPr>
        <w:pStyle w:val="18"/>
        <w:spacing w:line="235" w:lineRule="auto"/>
        <w:ind w:left="975" w:right="904"/>
        <w:jc w:val="both"/>
        <w:rPr>
          <w:i/>
          <w:sz w:val="25"/>
        </w:rPr>
      </w:pPr>
      <w:r>
        <w:rPr>
          <w:b/>
          <w:w w:val="104"/>
        </w:rPr>
        <w:t xml:space="preserve">               Syntax</w:t>
      </w:r>
      <w:r>
        <w:rPr>
          <w:b/>
          <w:spacing w:val="1"/>
          <w:w w:val="104"/>
        </w:rPr>
        <w:t xml:space="preserve"> </w:t>
      </w:r>
      <w:r>
        <w:rPr>
          <w:w w:val="104"/>
        </w:rPr>
        <w:t>We define a core language to capture the reactive nature of nodes and</w:t>
      </w:r>
      <w:r>
        <w:rPr>
          <w:spacing w:val="1"/>
          <w:w w:val="104"/>
        </w:rPr>
        <w:t xml:space="preserve"> </w:t>
      </w:r>
      <w:r>
        <w:rPr>
          <w:w w:val="104"/>
        </w:rPr>
        <w:t>flows. Nodes are reactive programs triggered by input messages to execute the</w:t>
      </w:r>
      <w:r>
        <w:rPr>
          <w:spacing w:val="1"/>
          <w:w w:val="104"/>
        </w:rPr>
        <w:t xml:space="preserve"> </w:t>
      </w:r>
      <w:r>
        <w:rPr>
          <w:w w:val="104"/>
        </w:rPr>
        <w:t xml:space="preserve">code of an event handler and potentially produce an output message. </w:t>
      </w:r>
    </w:p>
    <w:p>
      <w:pPr>
        <w:pStyle w:val="18"/>
        <w:spacing w:before="69" w:line="228" w:lineRule="auto"/>
        <w:ind w:left="975" w:right="905" w:firstLine="298"/>
        <w:jc w:val="both"/>
        <w:sectPr>
          <w:type w:val="continuous"/>
          <w:pgSz w:w="12240" w:h="15840"/>
          <w:pgMar w:top="1500" w:right="1720" w:bottom="280" w:left="1720" w:header="720" w:footer="720" w:gutter="0"/>
          <w:docGrid w:linePitch="312" w:charSpace="0"/>
        </w:sectPr>
      </w:pPr>
      <w:r>
        <mc:AlternateContent>
          <mc:Choice Requires="wps">
            <w:drawing>
              <wp:anchor distT="0" distB="0" distL="114298" distR="114298" simplePos="0" relativeHeight="2" behindDoc="1" locked="0" layoutInCell="1" hidden="0" allowOverlap="1">
                <wp:simplePos x="0" y="0"/>
                <wp:positionH relativeFrom="page">
                  <wp:posOffset>5360035</wp:posOffset>
                </wp:positionH>
                <wp:positionV relativeFrom="paragraph">
                  <wp:posOffset>212725</wp:posOffset>
                </wp:positionV>
                <wp:extent cx="644524" cy="219709"/>
                <wp:effectExtent l="0" t="0" r="0" b="0"/>
                <wp:wrapNone/>
                <wp:docPr id="373" name="文本框 373"/>
                <wp:cNvGraphicFramePr>
                  <a:graphicFrameLocks noChangeAspect="0"/>
                </wp:cNvGraphicFramePr>
                <a:graphic>
                  <a:graphicData uri="http://schemas.microsoft.com/office/word/2010/wordprocessingShape">
                    <wps:wsp>
                      <wps:cNvSpPr/>
                      <wps:spPr>
                        <a:xfrm rot="0">
                          <a:off x="0" y="0"/>
                          <a:ext cx="644524" cy="219709"/>
                        </a:xfrm>
                        <a:prstGeom prst="rect"/>
                        <a:noFill/>
                        <a:ln w="12700" cmpd="sng" cap="flat">
                          <a:noFill/>
                          <a:prstDash val="solid"/>
                          <a:miter/>
                        </a:ln>
                      </wps:spPr>
                      <wps:txbx id="374">
                        <w:txbxContent>
                          <w:p>
                            <w:pPr>
                              <w:pStyle w:val="18"/>
                              <w:tabs>
                                <w:tab w:val="left" w:pos="937"/>
                              </w:tabs>
                              <w:spacing w:line="199" w:lineRule="exact"/>
                              <w:rPr>
                                <w:rFonts w:ascii="Cambria" w:eastAsia="Cambria" w:cs="Cambria" w:hAnsi="Cambria"/>
                              </w:rPr>
                            </w:pPr>
                            <w:r>
                              <w:rPr>
                                <w:rFonts w:ascii="Cambria" w:eastAsia="Cambria" w:cs="Cambria" w:hAnsi="Cambria"/>
                                <w:w w:val="110"/>
                              </w:rPr>
                              <w:t>⟨</w:t>
                              <w:tab/>
                            </w:r>
                            <w:r>
                              <w:rPr>
                                <w:rFonts w:ascii="Cambria" w:eastAsia="Cambria" w:cs="Cambria" w:hAnsi="Cambria"/>
                                <w:spacing w:val="-8"/>
                                <w:w w:val="110"/>
                              </w:rPr>
                              <w:t>⟩</w:t>
                            </w:r>
                          </w:p>
                        </w:txbxContent>
                      </wps:txbx>
                      <wps:bodyPr vert="horz" wrap="square" lIns="0" tIns="0" rIns="0" bIns="0" anchor="t" anchorCtr="0" upright="1">
                        <a:noAutofit/>
                      </wps:bodyPr>
                    </wps:wsp>
                  </a:graphicData>
                </a:graphic>
              </wp:anchor>
            </w:drawing>
          </mc:Choice>
          <mc:Fallback>
            <w:pict>
              <v:shape type="#_x0000_t202" id="文本框 375" o:spid="_x0000_s375" filled="f" stroked="f" strokeweight="1.0pt" style="position:absolute;&#10;margin-left:422.05pt;&#10;margin-top:16.75pt;&#10;width:50.749973pt;&#10;height:17.299997pt;&#10;z-index:-11;&#10;mso-position-horizontal:absolute;&#10;mso-position-horizontal-relative:page;&#10;mso-position-vertical:absolute;&#10;mso-wrap-distance-left:8.999863pt;&#10;mso-wrap-distance-right:8.999863pt;&#10;mso-wrap-style:square;">
                <v:stroke color="#000000"/>
                <v:textbox id="892" inset="0mm,0mm,0mm,0mm" o:insetmode="custom" style="layout-flow:horizontal;&#10;v-text-anchor:top;">
                  <w:txbxContent>
                    <w:p>
                      <w:pPr>
                        <w:pStyle w:val="18"/>
                        <w:tabs>
                          <w:tab w:val="left" w:pos="937"/>
                        </w:tabs>
                        <w:spacing w:line="199" w:lineRule="exact"/>
                        <w:rPr>
                          <w:rFonts w:ascii="Cambria" w:eastAsia="Cambria" w:cs="Cambria" w:hAnsi="Cambria"/>
                        </w:rPr>
                      </w:pPr>
                      <w:r>
                        <w:rPr>
                          <w:rFonts w:ascii="Cambria" w:eastAsia="Cambria" w:cs="Cambria" w:hAnsi="Cambria"/>
                          <w:w w:val="110"/>
                        </w:rPr>
                        <w:t>⟨</w:t>
                        <w:tab/>
                      </w:r>
                      <w:r>
                        <w:rPr>
                          <w:rFonts w:ascii="Cambria" w:eastAsia="Cambria" w:cs="Cambria" w:hAnsi="Cambria"/>
                          <w:spacing w:val="-8"/>
                          <w:w w:val="110"/>
                        </w:rPr>
                        <w:t>⟩</w:t>
                      </w:r>
                    </w:p>
                  </w:txbxContent>
                </v:textbox>
              </v:shape>
            </w:pict>
          </mc:Fallback>
        </mc:AlternateContent>
      </w:r>
      <w:r>
        <w:rPr>
          <w:w w:val="104"/>
        </w:rPr>
        <w:t>Expression evaluation is standard and records the sequence of events pro-</w:t>
      </w:r>
      <w:r>
        <w:rPr>
          <w:spacing w:val="1"/>
          <w:w w:val="104"/>
        </w:rPr>
        <w:t xml:space="preserve"> </w:t>
      </w:r>
      <w:r>
        <w:t xml:space="preserve">duced during the evaluation, where </w:t>
      </w:r>
      <w:r>
        <w:rPr>
          <w:i/>
        </w:rPr>
        <w:t>M</w:t>
      </w:r>
      <w:r>
        <w:rPr>
          <w:i/>
          <w:vertAlign w:val="subscript"/>
        </w:rPr>
        <w:t>k</w:t>
      </w:r>
      <w:r>
        <w:rPr>
          <w:i/>
          <w:spacing w:val="1"/>
        </w:rPr>
        <w:t xml:space="preserve"> </w:t>
      </w:r>
      <w:r>
        <w:t xml:space="preserve">denotes the memory </w:t>
      </w:r>
      <w:r>
        <w:rPr>
          <w:i/>
        </w:rPr>
        <w:t>M</w:t>
      </w:r>
      <w:r>
        <w:rPr>
          <w:i/>
          <w:spacing w:val="1"/>
        </w:rPr>
        <w:t xml:space="preserve"> </w:t>
      </w:r>
      <w:r>
        <w:t>in</w:t>
      </w:r>
      <w:r>
        <w:rPr>
          <w:spacing w:val="1"/>
        </w:rPr>
        <w:t xml:space="preserve"> </w:t>
      </w:r>
      <w:r>
        <w:rPr>
          <w:i/>
        </w:rPr>
        <w:t>c</w:t>
      </w:r>
      <w:r>
        <w:rPr>
          <w:rFonts w:ascii="Verdana" w:hAnsi="Verdana"/>
          <w:i/>
        </w:rPr>
        <w:t xml:space="preserve">, </w:t>
      </w:r>
      <w:r>
        <w:rPr>
          <w:i/>
        </w:rPr>
        <w:t xml:space="preserve">M </w:t>
      </w:r>
      <w:r>
        <w:rPr>
          <w:rFonts w:ascii="Verdana" w:hAnsi="Verdana"/>
          <w:i/>
        </w:rPr>
        <w:t xml:space="preserve">, </w:t>
      </w:r>
      <w:r>
        <w:rPr>
          <w:i/>
        </w:rPr>
        <w:t xml:space="preserve">I </w:t>
      </w:r>
      <w:r>
        <w:rPr>
          <w:rFonts w:ascii="Verdana" w:hAnsi="Verdana"/>
          <w:i/>
        </w:rPr>
        <w:t xml:space="preserve">, </w:t>
      </w:r>
      <w:r>
        <w:rPr>
          <w:i/>
        </w:rPr>
        <w:t>O</w:t>
      </w:r>
      <w:r>
        <w:rPr>
          <w:i/>
          <w:spacing w:val="1"/>
        </w:rPr>
        <w:t xml:space="preserve"> </w:t>
      </w:r>
      <w:r>
        <w:rPr>
          <w:i/>
          <w:vertAlign w:val="subscript"/>
        </w:rPr>
        <w:t>k</w:t>
      </w:r>
      <w:r>
        <w:rPr>
          <w:i/>
        </w:rPr>
        <w:t xml:space="preserve"> </w:t>
      </w:r>
      <w:r>
        <w:t>.</w:t>
      </w:r>
      <w:r>
        <w:rPr>
          <w:spacing w:val="1"/>
        </w:rPr>
        <w:t xml:space="preserve"> </w:t>
      </w:r>
      <w:r>
        <w:rPr>
          <w:w w:val="104"/>
        </w:rPr>
        <w:t>Command evaluation models the execution of a node’s handler. The handler</w:t>
      </w:r>
      <w:r>
        <w:rPr>
          <w:spacing w:val="1"/>
          <w:w w:val="104"/>
        </w:rPr>
        <w:t xml:space="preserve"> </w:t>
      </w:r>
      <w:r>
        <w:rPr>
          <w:w w:val="104"/>
        </w:rPr>
        <w:t xml:space="preserve">executes whenever there is a message in the input channel </w:t>
      </w:r>
      <w:r>
        <w:rPr>
          <w:i/>
          <w:w w:val="125"/>
        </w:rPr>
        <w:t xml:space="preserve">I </w:t>
      </w:r>
      <w:r>
        <w:rPr>
          <w:w w:val="104"/>
        </w:rPr>
        <w:t>by consuming the</w:t>
      </w:r>
      <w:r>
        <w:rPr>
          <w:spacing w:val="1"/>
          <w:w w:val="104"/>
        </w:rPr>
        <w:t xml:space="preserve"> </w:t>
      </w:r>
      <w:r>
        <w:rPr>
          <w:w w:val="104"/>
        </w:rPr>
        <w:t>message and updating the memory accordingly. Assignments operate in a similar</w:t>
      </w:r>
      <w:r>
        <w:rPr>
          <w:spacing w:val="-45"/>
          <w:w w:val="104"/>
        </w:rPr>
        <w:t xml:space="preserve"> </w:t>
      </w:r>
      <w:r>
        <w:rPr>
          <w:w w:val="104"/>
        </w:rPr>
        <w:t>manner</w:t>
      </w:r>
      <w:r>
        <w:rPr>
          <w:spacing w:val="-3"/>
          <w:w w:val="104"/>
        </w:rPr>
        <w:t xml:space="preserve"> </w:t>
      </w:r>
      <w:r>
        <w:rPr>
          <w:w w:val="104"/>
        </w:rPr>
        <w:t>and</w:t>
      </w:r>
      <w:r>
        <w:rPr>
          <w:spacing w:val="-3"/>
          <w:w w:val="104"/>
        </w:rPr>
        <w:t xml:space="preserve"> </w:t>
      </w:r>
      <w:r>
        <w:rPr>
          <w:w w:val="104"/>
        </w:rPr>
        <w:t>record</w:t>
      </w:r>
      <w:r>
        <w:rPr>
          <w:spacing w:val="-2"/>
          <w:w w:val="104"/>
        </w:rPr>
        <w:t xml:space="preserve"> </w:t>
      </w:r>
      <w:r>
        <w:rPr>
          <w:w w:val="104"/>
        </w:rPr>
        <w:t>the</w:t>
      </w:r>
      <w:r>
        <w:rPr>
          <w:spacing w:val="-3"/>
          <w:w w:val="104"/>
        </w:rPr>
        <w:t xml:space="preserve"> </w:t>
      </w:r>
      <w:r>
        <w:rPr>
          <w:w w:val="104"/>
        </w:rPr>
        <w:t>trace</w:t>
      </w:r>
      <w:r>
        <w:rPr>
          <w:spacing w:val="-2"/>
          <w:w w:val="104"/>
        </w:rPr>
        <w:t xml:space="preserve"> </w:t>
      </w:r>
      <w:r>
        <w:rPr>
          <w:w w:val="104"/>
        </w:rPr>
        <w:t>of</w:t>
      </w:r>
      <w:r>
        <w:rPr>
          <w:spacing w:val="-3"/>
          <w:w w:val="104"/>
        </w:rPr>
        <w:t xml:space="preserve"> </w:t>
      </w:r>
      <w:r>
        <w:rPr>
          <w:w w:val="104"/>
        </w:rPr>
        <w:t>events</w:t>
      </w:r>
      <w:r>
        <w:rPr>
          <w:spacing w:val="-2"/>
          <w:w w:val="104"/>
        </w:rPr>
        <w:t xml:space="preserve"> </w:t>
      </w:r>
      <w:r>
        <w:rPr>
          <w:w w:val="104"/>
        </w:rPr>
        <w:t>produced</w:t>
      </w:r>
      <w:r>
        <w:rPr>
          <w:spacing w:val="-3"/>
          <w:w w:val="104"/>
        </w:rPr>
        <w:t xml:space="preserve"> </w:t>
      </w:r>
      <w:r>
        <w:rPr>
          <w:w w:val="104"/>
        </w:rPr>
        <w:t>by</w:t>
      </w:r>
      <w:r>
        <w:rPr>
          <w:spacing w:val="-2"/>
          <w:w w:val="104"/>
        </w:rPr>
        <w:t xml:space="preserve"> </w:t>
      </w:r>
      <w:r>
        <w:rPr>
          <w:w w:val="104"/>
        </w:rPr>
        <w:t>variable</w:t>
      </w:r>
      <w:r>
        <w:rPr>
          <w:spacing w:val="-3"/>
          <w:w w:val="104"/>
        </w:rPr>
        <w:t xml:space="preserve"> </w:t>
      </w:r>
      <w:r>
        <w:rPr>
          <w:w w:val="104"/>
        </w:rPr>
        <w:t>reads</w:t>
      </w:r>
      <w:r>
        <w:rPr>
          <w:spacing w:val="-2"/>
          <w:w w:val="104"/>
        </w:rPr>
        <w:t xml:space="preserve"> </w:t>
      </w:r>
      <w:r>
        <w:rPr>
          <w:w w:val="104"/>
        </w:rPr>
        <w:t>and</w:t>
      </w:r>
      <w:r>
        <w:rPr>
          <w:spacing w:val="-3"/>
          <w:w w:val="104"/>
        </w:rPr>
        <w:t xml:space="preserve"> </w:t>
      </w:r>
      <w:r>
        <w:rPr>
          <w:w w:val="104"/>
        </w:rPr>
        <w:t>writes.</w:t>
      </w:r>
      <w:r>
        <w:rPr>
          <w:spacing w:val="-2"/>
          <w:w w:val="104"/>
        </w:rPr>
        <w:t xml:space="preserve"> </w:t>
      </w:r>
      <w:r>
        <w:rPr>
          <w:w w:val="104"/>
        </w:rPr>
        <w:t>An</w:t>
      </w:r>
      <w:r>
        <w:rPr>
          <w:spacing w:val="-45"/>
          <w:w w:val="104"/>
        </w:rPr>
        <w:t xml:space="preserve"> </w:t>
      </w:r>
      <w:r>
        <w:t>assignment</w:t>
      </w:r>
      <w:r>
        <w:rPr>
          <w:spacing w:val="47"/>
        </w:rPr>
        <w:t xml:space="preserve"> </w:t>
      </w:r>
      <w:r>
        <w:t>updates</w:t>
      </w:r>
      <w:r>
        <w:rPr>
          <w:spacing w:val="46"/>
        </w:rPr>
        <w:t xml:space="preserve"> </w:t>
      </w:r>
      <w:r>
        <w:t>the</w:t>
      </w:r>
      <w:r>
        <w:rPr>
          <w:spacing w:val="48"/>
        </w:rPr>
        <w:t xml:space="preserve"> </w:t>
      </w:r>
      <w:r>
        <w:t>memory</w:t>
      </w:r>
      <w:r>
        <w:rPr>
          <w:spacing w:val="47"/>
        </w:rPr>
        <w:t xml:space="preserve"> </w:t>
      </w:r>
      <w:r>
        <w:rPr>
          <w:i/>
        </w:rPr>
        <w:t>M</w:t>
      </w:r>
      <w:r>
        <w:rPr>
          <w:i/>
          <w:vertAlign w:val="subscript"/>
        </w:rPr>
        <w:t>k</w:t>
      </w:r>
      <w:r>
        <w:rPr>
          <w:i/>
          <w:spacing w:val="78"/>
        </w:rPr>
        <w:t xml:space="preserve"> </w:t>
      </w:r>
      <w:r>
        <w:t>to</w:t>
      </w:r>
      <w:r>
        <w:rPr>
          <w:spacing w:val="46"/>
        </w:rPr>
        <w:t xml:space="preserve"> </w:t>
      </w:r>
      <w:r>
        <w:rPr>
          <w:i/>
        </w:rPr>
        <w:t>M</w:t>
      </w:r>
      <w:r>
        <w:rPr>
          <w:i/>
          <w:position w:val="-5"/>
          <w:sz w:val="14"/>
        </w:rPr>
        <w:t>k</w:t>
      </w:r>
      <w:r>
        <w:rPr>
          <w:rFonts w:ascii="Lucida Sans Unicode" w:hAnsi="Lucida Sans Unicode"/>
          <w:position w:val="7"/>
          <w:sz w:val="14"/>
        </w:rPr>
        <w:t>′</w:t>
      </w:r>
      <w:r>
        <w:rPr>
          <w:rFonts w:ascii="Lucida Sans Unicode" w:hAnsi="Lucida Sans Unicode"/>
          <w:spacing w:val="-16"/>
          <w:position w:val="7"/>
          <w:sz w:val="14"/>
        </w:rPr>
        <w:t xml:space="preserve"> </w:t>
      </w:r>
    </w:p>
    <w:p>
      <w:pPr>
        <w:pStyle w:val="18"/>
        <w:spacing w:line="240" w:lineRule="exact"/>
        <w:ind w:left="0" w:firstLine="0"/>
        <w:sectPr>
          <w:type w:val="continuous"/>
          <w:pgSz w:w="12240" w:h="15840"/>
          <w:pgMar w:top="1500" w:right="1720" w:bottom="280" w:left="1720" w:header="720" w:footer="720" w:gutter="0"/>
          <w:cols w:num="2" w:space="40" w:equalWidth="0">
            <w:col w:w="5965" w:space="40"/>
            <w:col w:w="2795"/>
          </w:cols>
          <w:docGrid w:linePitch="312" w:charSpace="0"/>
        </w:sectPr>
      </w:pPr>
    </w:p>
    <w:p>
      <w:pPr>
        <w:pStyle w:val="18"/>
        <w:spacing w:before="12"/>
        <w:ind w:left="0" w:firstLine="0"/>
        <w:rPr>
          <w:sz w:val="28"/>
        </w:rPr>
      </w:pPr>
    </w:p>
    <w:p>
      <w:pPr>
        <w:pStyle w:val="2"/>
        <w:keepNext w:val="0"/>
        <w:keepLines w:val="0"/>
        <w:widowControl w:val="0"/>
        <w:numPr>
          <w:ilvl w:val="1"/>
          <w:numId w:val="2"/>
        </w:numPr>
        <w:tabs>
          <w:tab w:val="left" w:pos="1497"/>
          <w:tab w:val="left" w:pos="1498"/>
        </w:tabs>
        <w:autoSpaceDE w:val="0"/>
        <w:autoSpaceDN w:val="0"/>
        <w:spacing w:before="0" w:after="0" w:line="240" w:lineRule="auto"/>
        <w:ind w:left="1496" w:hanging="523"/>
      </w:pPr>
      <w:r>
        <w:rPr>
          <w:w w:val="115"/>
        </w:rPr>
        <w:t>Security</w:t>
      </w:r>
      <w:r>
        <w:rPr>
          <w:spacing w:val="41"/>
          <w:w w:val="115"/>
        </w:rPr>
        <w:t xml:space="preserve"> </w:t>
      </w:r>
      <w:r>
        <w:rPr>
          <w:w w:val="115"/>
        </w:rPr>
        <w:t>condition</w:t>
      </w:r>
      <w:r>
        <w:rPr>
          <w:spacing w:val="40"/>
          <w:w w:val="115"/>
        </w:rPr>
        <w:t xml:space="preserve"> </w:t>
      </w:r>
      <w:r>
        <w:rPr>
          <w:w w:val="115"/>
        </w:rPr>
        <w:t>and</w:t>
      </w:r>
      <w:r>
        <w:rPr>
          <w:spacing w:val="40"/>
          <w:w w:val="115"/>
        </w:rPr>
        <w:t xml:space="preserve"> </w:t>
      </w:r>
      <w:r>
        <w:rPr>
          <w:w w:val="115"/>
        </w:rPr>
        <w:t>enforcement</w:t>
      </w:r>
    </w:p>
    <w:p>
      <w:pPr>
        <w:pStyle w:val="18"/>
        <w:spacing w:before="158" w:line="235" w:lineRule="auto"/>
        <w:ind w:left="975" w:right="904"/>
        <w:jc w:val="both"/>
        <w:rPr>
          <w:w w:val="104"/>
        </w:rPr>
      </w:pPr>
      <w:r>
        <w:rPr>
          <w:w w:val="104"/>
        </w:rPr>
        <w:t xml:space="preserve">                  We</w:t>
      </w:r>
      <w:r>
        <w:rPr>
          <w:spacing w:val="-5"/>
          <w:w w:val="104"/>
        </w:rPr>
        <w:t xml:space="preserve"> </w:t>
      </w:r>
      <w:r>
        <w:rPr>
          <w:w w:val="104"/>
        </w:rPr>
        <w:t>leverage</w:t>
      </w:r>
      <w:r>
        <w:rPr>
          <w:spacing w:val="-4"/>
          <w:w w:val="104"/>
        </w:rPr>
        <w:t xml:space="preserve"> </w:t>
      </w:r>
      <w:r>
        <w:rPr>
          <w:w w:val="104"/>
        </w:rPr>
        <w:t>our</w:t>
      </w:r>
      <w:r>
        <w:rPr>
          <w:spacing w:val="-5"/>
          <w:w w:val="104"/>
        </w:rPr>
        <w:t xml:space="preserve"> </w:t>
      </w:r>
      <w:r>
        <w:rPr>
          <w:w w:val="104"/>
        </w:rPr>
        <w:t>trace-based</w:t>
      </w:r>
      <w:r>
        <w:rPr>
          <w:spacing w:val="-4"/>
          <w:w w:val="104"/>
        </w:rPr>
        <w:t xml:space="preserve"> </w:t>
      </w:r>
      <w:r>
        <w:rPr>
          <w:w w:val="104"/>
        </w:rPr>
        <w:t>semantics</w:t>
      </w:r>
      <w:r>
        <w:rPr>
          <w:spacing w:val="-4"/>
          <w:w w:val="104"/>
        </w:rPr>
        <w:t xml:space="preserve"> </w:t>
      </w:r>
      <w:r>
        <w:rPr>
          <w:w w:val="104"/>
        </w:rPr>
        <w:t>to</w:t>
      </w:r>
      <w:r>
        <w:rPr>
          <w:spacing w:val="-5"/>
          <w:w w:val="104"/>
        </w:rPr>
        <w:t xml:space="preserve"> </w:t>
      </w:r>
      <w:r>
        <w:rPr>
          <w:w w:val="104"/>
        </w:rPr>
        <w:t>define</w:t>
      </w:r>
      <w:r>
        <w:rPr>
          <w:spacing w:val="-4"/>
          <w:w w:val="104"/>
        </w:rPr>
        <w:t xml:space="preserve"> </w:t>
      </w:r>
      <w:r>
        <w:rPr>
          <w:w w:val="104"/>
        </w:rPr>
        <w:t>a</w:t>
      </w:r>
      <w:r>
        <w:rPr>
          <w:spacing w:val="-4"/>
          <w:w w:val="104"/>
        </w:rPr>
        <w:t xml:space="preserve"> </w:t>
      </w:r>
      <w:r>
        <w:rPr>
          <w:w w:val="104"/>
        </w:rPr>
        <w:t>semantics-based</w:t>
      </w:r>
      <w:r>
        <w:rPr>
          <w:spacing w:val="-5"/>
          <w:w w:val="104"/>
        </w:rPr>
        <w:t xml:space="preserve"> </w:t>
      </w:r>
      <w:r>
        <w:rPr>
          <w:w w:val="104"/>
        </w:rPr>
        <w:t>security</w:t>
      </w:r>
      <w:r>
        <w:rPr>
          <w:spacing w:val="-4"/>
          <w:w w:val="104"/>
        </w:rPr>
        <w:t xml:space="preserve"> </w:t>
      </w:r>
      <w:r>
        <w:rPr>
          <w:w w:val="104"/>
        </w:rPr>
        <w:t>con-</w:t>
      </w:r>
      <w:r>
        <w:rPr>
          <w:spacing w:val="-45"/>
          <w:w w:val="104"/>
        </w:rPr>
        <w:t xml:space="preserve"> </w:t>
      </w:r>
      <w:r>
        <w:rPr>
          <w:w w:val="104"/>
        </w:rPr>
        <w:t>dition.</w:t>
      </w:r>
      <w:r>
        <w:rPr>
          <w:spacing w:val="21"/>
          <w:w w:val="104"/>
        </w:rPr>
        <w:t xml:space="preserve"> </w:t>
      </w:r>
      <w:r>
        <w:rPr>
          <w:w w:val="104"/>
        </w:rPr>
        <w:t>The</w:t>
      </w:r>
      <w:r>
        <w:rPr>
          <w:spacing w:val="22"/>
          <w:w w:val="104"/>
        </w:rPr>
        <w:t xml:space="preserve"> </w:t>
      </w:r>
      <w:r>
        <w:rPr>
          <w:w w:val="104"/>
        </w:rPr>
        <w:t>condition</w:t>
      </w:r>
      <w:r>
        <w:rPr>
          <w:spacing w:val="22"/>
          <w:w w:val="104"/>
        </w:rPr>
        <w:t xml:space="preserve"> </w:t>
      </w:r>
      <w:r>
        <w:rPr>
          <w:w w:val="104"/>
        </w:rPr>
        <w:t>is</w:t>
      </w:r>
      <w:r>
        <w:rPr>
          <w:spacing w:val="21"/>
          <w:w w:val="104"/>
        </w:rPr>
        <w:t xml:space="preserve"> </w:t>
      </w:r>
      <w:r>
        <w:rPr>
          <w:w w:val="104"/>
        </w:rPr>
        <w:t>parametric</w:t>
      </w:r>
      <w:r>
        <w:rPr>
          <w:spacing w:val="22"/>
          <w:w w:val="104"/>
        </w:rPr>
        <w:t xml:space="preserve"> </w:t>
      </w:r>
      <w:r>
        <w:rPr>
          <w:w w:val="104"/>
        </w:rPr>
        <w:t>on</w:t>
      </w:r>
      <w:r>
        <w:rPr>
          <w:spacing w:val="22"/>
          <w:w w:val="104"/>
        </w:rPr>
        <w:t xml:space="preserve"> </w:t>
      </w:r>
      <w:r>
        <w:rPr>
          <w:w w:val="104"/>
        </w:rPr>
        <w:t>node-level</w:t>
      </w:r>
      <w:r>
        <w:rPr>
          <w:spacing w:val="22"/>
          <w:w w:val="104"/>
        </w:rPr>
        <w:t xml:space="preserve"> </w:t>
      </w:r>
      <w:r>
        <w:rPr>
          <w:w w:val="104"/>
        </w:rPr>
        <w:t>security</w:t>
      </w:r>
      <w:r>
        <w:rPr>
          <w:spacing w:val="21"/>
          <w:w w:val="104"/>
        </w:rPr>
        <w:t xml:space="preserve"> </w:t>
      </w:r>
      <w:r>
        <w:rPr>
          <w:w w:val="104"/>
        </w:rPr>
        <w:t>policies,</w:t>
      </w:r>
      <w:r>
        <w:rPr>
          <w:spacing w:val="22"/>
          <w:w w:val="104"/>
        </w:rPr>
        <w:t xml:space="preserve"> </w:t>
      </w:r>
      <w:r>
        <w:rPr>
          <w:w w:val="104"/>
        </w:rPr>
        <w:t>represented</w:t>
      </w:r>
      <w:r>
        <w:rPr>
          <w:spacing w:val="-45"/>
          <w:w w:val="104"/>
        </w:rPr>
        <w:t xml:space="preserve"> </w:t>
      </w:r>
      <w:r>
        <w:rPr>
          <w:w w:val="104"/>
        </w:rPr>
        <w:t>as</w:t>
      </w:r>
      <w:r>
        <w:rPr>
          <w:spacing w:val="23"/>
          <w:w w:val="104"/>
        </w:rPr>
        <w:t xml:space="preserve"> </w:t>
      </w:r>
      <w:r>
        <w:rPr>
          <w:w w:val="104"/>
        </w:rPr>
        <w:t>allowlists</w:t>
      </w:r>
      <w:r>
        <w:rPr>
          <w:spacing w:val="23"/>
          <w:w w:val="104"/>
        </w:rPr>
        <w:t xml:space="preserve"> </w:t>
      </w:r>
      <w:r>
        <w:rPr>
          <w:w w:val="104"/>
        </w:rPr>
        <w:t>of</w:t>
      </w:r>
      <w:r>
        <w:rPr>
          <w:spacing w:val="23"/>
          <w:w w:val="104"/>
        </w:rPr>
        <w:t xml:space="preserve"> </w:t>
      </w:r>
      <w:r>
        <w:rPr>
          <w:w w:val="104"/>
        </w:rPr>
        <w:t>API</w:t>
      </w:r>
      <w:r>
        <w:rPr>
          <w:spacing w:val="23"/>
          <w:w w:val="104"/>
        </w:rPr>
        <w:t xml:space="preserve"> </w:t>
      </w:r>
      <w:r>
        <w:rPr>
          <w:w w:val="104"/>
        </w:rPr>
        <w:t>calls</w:t>
      </w:r>
      <w:r>
        <w:rPr>
          <w:spacing w:val="23"/>
          <w:w w:val="104"/>
        </w:rPr>
        <w:t xml:space="preserve"> </w:t>
      </w:r>
      <w:r>
        <w:rPr>
          <w:w w:val="104"/>
        </w:rPr>
        <w:t>and</w:t>
      </w:r>
      <w:r>
        <w:rPr>
          <w:spacing w:val="23"/>
          <w:w w:val="104"/>
        </w:rPr>
        <w:t xml:space="preserve"> </w:t>
      </w:r>
      <w:r>
        <w:rPr>
          <w:w w:val="104"/>
        </w:rPr>
        <w:t>accesses</w:t>
      </w:r>
      <w:r>
        <w:rPr>
          <w:spacing w:val="23"/>
          <w:w w:val="104"/>
        </w:rPr>
        <w:t xml:space="preserve"> </w:t>
      </w:r>
      <w:r>
        <w:rPr>
          <w:w w:val="104"/>
        </w:rPr>
        <w:t>to</w:t>
      </w:r>
      <w:r>
        <w:rPr>
          <w:spacing w:val="23"/>
          <w:w w:val="104"/>
        </w:rPr>
        <w:t xml:space="preserve"> </w:t>
      </w:r>
      <w:r>
        <w:rPr>
          <w:w w:val="104"/>
        </w:rPr>
        <w:t>the</w:t>
      </w:r>
      <w:r>
        <w:rPr>
          <w:spacing w:val="23"/>
          <w:w w:val="104"/>
        </w:rPr>
        <w:t xml:space="preserve"> </w:t>
      </w:r>
      <w:r>
        <w:rPr>
          <w:w w:val="104"/>
        </w:rPr>
        <w:t>shared</w:t>
      </w:r>
      <w:r>
        <w:rPr>
          <w:spacing w:val="23"/>
          <w:w w:val="104"/>
        </w:rPr>
        <w:t xml:space="preserve"> </w:t>
      </w:r>
      <w:r>
        <w:rPr>
          <w:w w:val="104"/>
        </w:rPr>
        <w:t>context.</w:t>
      </w:r>
      <w:r>
        <w:rPr>
          <w:spacing w:val="23"/>
          <w:w w:val="104"/>
        </w:rPr>
        <w:t xml:space="preserve"> </w:t>
      </w:r>
      <w:r>
        <w:rPr>
          <w:w w:val="104"/>
        </w:rPr>
        <w:t>Then,</w:t>
      </w:r>
      <w:r>
        <w:rPr>
          <w:spacing w:val="23"/>
          <w:w w:val="104"/>
        </w:rPr>
        <w:t xml:space="preserve"> </w:t>
      </w:r>
      <w:r>
        <w:rPr>
          <w:w w:val="104"/>
        </w:rPr>
        <w:t>we</w:t>
      </w:r>
      <w:r>
        <w:rPr>
          <w:spacing w:val="24"/>
          <w:w w:val="104"/>
        </w:rPr>
        <w:t xml:space="preserve"> </w:t>
      </w:r>
      <w:r>
        <w:rPr>
          <w:w w:val="104"/>
        </w:rPr>
        <w:t>present</w:t>
      </w:r>
      <w:r>
        <w:rPr>
          <w:spacing w:val="-46"/>
          <w:w w:val="104"/>
        </w:rPr>
        <w:t xml:space="preserve"> </w:t>
      </w:r>
      <w:r>
        <w:rPr>
          <w:w w:val="104"/>
        </w:rPr>
        <w:t>the semantics of a fine-grained node-level monitor and prove its soundness and</w:t>
      </w:r>
      <w:r>
        <w:rPr>
          <w:spacing w:val="1"/>
          <w:w w:val="104"/>
        </w:rPr>
        <w:t xml:space="preserve"> </w:t>
      </w:r>
      <w:r>
        <w:rPr>
          <w:w w:val="104"/>
        </w:rPr>
        <w:t>transparency</w:t>
      </w:r>
      <w:r>
        <w:rPr>
          <w:spacing w:val="18"/>
          <w:w w:val="104"/>
        </w:rPr>
        <w:t xml:space="preserve"> </w:t>
      </w:r>
      <w:r>
        <w:rPr>
          <w:w w:val="104"/>
        </w:rPr>
        <w:t>with</w:t>
      </w:r>
      <w:r>
        <w:rPr>
          <w:spacing w:val="18"/>
          <w:w w:val="104"/>
        </w:rPr>
        <w:t xml:space="preserve"> </w:t>
      </w:r>
      <w:r>
        <w:rPr>
          <w:w w:val="104"/>
        </w:rPr>
        <w:t>respect</w:t>
      </w:r>
      <w:r>
        <w:rPr>
          <w:spacing w:val="19"/>
          <w:w w:val="104"/>
        </w:rPr>
        <w:t xml:space="preserve"> </w:t>
      </w:r>
      <w:r>
        <w:rPr>
          <w:w w:val="104"/>
        </w:rPr>
        <w:t>to</w:t>
      </w:r>
      <w:r>
        <w:rPr>
          <w:spacing w:val="18"/>
          <w:w w:val="104"/>
        </w:rPr>
        <w:t xml:space="preserve"> </w:t>
      </w:r>
      <w:r>
        <w:rPr>
          <w:w w:val="104"/>
        </w:rPr>
        <w:t>the</w:t>
      </w:r>
      <w:r>
        <w:rPr>
          <w:spacing w:val="18"/>
          <w:w w:val="104"/>
        </w:rPr>
        <w:t xml:space="preserve"> </w:t>
      </w:r>
      <w:r>
        <w:rPr>
          <w:w w:val="104"/>
        </w:rPr>
        <w:t>security</w:t>
      </w:r>
      <w:r>
        <w:rPr>
          <w:spacing w:val="19"/>
          <w:w w:val="104"/>
        </w:rPr>
        <w:t xml:space="preserve"> </w:t>
      </w:r>
      <w:r>
        <w:rPr>
          <w:w w:val="104"/>
        </w:rPr>
        <w:t>condition.</w:t>
      </w:r>
    </w:p>
    <w:p>
      <w:pPr>
        <w:pStyle w:val="1"/>
        <w:keepNext w:val="0"/>
        <w:keepLines w:val="0"/>
        <w:widowControl w:val="0"/>
        <w:tabs>
          <w:tab w:val="left" w:pos="1378"/>
          <w:tab w:val="left" w:pos="1379"/>
        </w:tabs>
        <w:autoSpaceDE w:val="0"/>
        <w:autoSpaceDN w:val="0"/>
        <w:spacing w:before="1" w:after="0" w:line="240" w:lineRule="auto"/>
        <w:ind w:left="974"/>
      </w:pPr>
      <w:r>
        <w:rPr>
          <w:w w:val="115"/>
        </w:rPr>
        <w:t>Related</w:t>
      </w:r>
      <w:r>
        <w:rPr>
          <w:spacing w:val="33"/>
          <w:w w:val="115"/>
        </w:rPr>
        <w:t xml:space="preserve"> </w:t>
      </w:r>
      <w:r>
        <w:rPr>
          <w:w w:val="115"/>
        </w:rPr>
        <w:t>work</w:t>
      </w:r>
    </w:p>
    <w:p>
      <w:pPr>
        <w:pStyle w:val="18"/>
        <w:spacing w:line="235" w:lineRule="auto"/>
        <w:ind w:left="975" w:right="905"/>
        <w:jc w:val="both"/>
      </w:pPr>
      <w:r>
        <w:rPr>
          <w:w w:val="104"/>
        </w:rPr>
        <w:t xml:space="preserve">                 We discuss the most closely related work on Node-RED security and modeling,</w:t>
      </w:r>
      <w:r>
        <w:rPr>
          <w:spacing w:val="1"/>
          <w:w w:val="104"/>
        </w:rPr>
        <w:t xml:space="preserve"> </w:t>
      </w:r>
      <w:r>
        <w:rPr>
          <w:w w:val="104"/>
        </w:rPr>
        <w:t>monitor implementation, and securing trigger-action platforms in general. We</w:t>
      </w:r>
      <w:r>
        <w:rPr>
          <w:spacing w:val="1"/>
          <w:w w:val="104"/>
        </w:rPr>
        <w:t xml:space="preserve"> </w:t>
      </w:r>
      <w:r>
        <w:rPr>
          <w:w w:val="104"/>
        </w:rPr>
        <w:t>refer the reader to surveys on the security of IoT app platforms [</w:t>
      </w:r>
      <w:r>
        <w:rPr>
          <w:w w:val="104"/>
        </w:rPr>
        <w:fldChar w:fldCharType="begin"/>
      </w:r>
      <w:r>
        <w:instrText>HYPERLINK  \l "_bookmark23"</w:instrText>
      </w:r>
      <w:r>
        <w:rPr>
          <w:w w:val="104"/>
        </w:rPr>
        <w:fldChar w:fldCharType="separate"/>
      </w:r>
      <w:r>
        <w:rPr>
          <w:w w:val="104"/>
        </w:rPr>
        <w:t>7</w:t>
      </w:r>
      <w:r>
        <w:rPr>
          <w:w w:val="104"/>
        </w:rPr>
        <w:fldChar w:fldCharType="end"/>
      </w:r>
      <w:r>
        <w:rPr>
          <w:w w:val="104"/>
        </w:rPr>
        <w:t>,</w:t>
      </w:r>
      <w:r>
        <w:rPr>
          <w:w w:val="104"/>
        </w:rPr>
        <w:fldChar w:fldCharType="begin"/>
      </w:r>
      <w:r>
        <w:instrText>HYPERLINK  \l "_bookmark29"</w:instrText>
      </w:r>
      <w:r>
        <w:rPr>
          <w:w w:val="104"/>
        </w:rPr>
        <w:fldChar w:fldCharType="separate"/>
      </w:r>
      <w:r>
        <w:rPr>
          <w:w w:val="104"/>
        </w:rPr>
        <w:t>13</w:t>
      </w:r>
      <w:r>
        <w:rPr>
          <w:w w:val="104"/>
        </w:rPr>
        <w:fldChar w:fldCharType="end"/>
      </w:r>
      <w:r>
        <w:rPr>
          <w:w w:val="104"/>
        </w:rPr>
        <w:t>] for further</w:t>
      </w:r>
      <w:r>
        <w:rPr>
          <w:spacing w:val="-45"/>
          <w:w w:val="104"/>
        </w:rPr>
        <w:t xml:space="preserve"> </w:t>
      </w:r>
      <w:r>
        <w:rPr>
          <w:w w:val="104"/>
        </w:rPr>
        <w:t>details.</w:t>
      </w:r>
    </w:p>
    <w:p>
      <w:pPr>
        <w:pStyle w:val="18"/>
        <w:spacing w:before="60" w:line="235" w:lineRule="auto"/>
        <w:ind w:left="975" w:right="904"/>
        <w:jc w:val="both"/>
        <w:rPr>
          <w:w w:val="110"/>
        </w:rPr>
      </w:pPr>
      <w:r>
        <w:rPr>
          <w:b/>
          <w:w w:val="110"/>
        </w:rPr>
        <w:t xml:space="preserve">       Node-RED</w:t>
      </w:r>
      <w:r>
        <w:rPr>
          <w:b/>
          <w:spacing w:val="1"/>
          <w:w w:val="110"/>
        </w:rPr>
        <w:t xml:space="preserve"> </w:t>
      </w:r>
      <w:r>
        <w:rPr>
          <w:b/>
          <w:w w:val="110"/>
        </w:rPr>
        <w:t>security</w:t>
      </w:r>
      <w:r>
        <w:rPr>
          <w:b/>
          <w:spacing w:val="1"/>
          <w:w w:val="110"/>
        </w:rPr>
        <w:t xml:space="preserve"> </w:t>
      </w:r>
      <w:r>
        <w:rPr>
          <w:b/>
          <w:w w:val="110"/>
        </w:rPr>
        <w:t>and</w:t>
      </w:r>
      <w:r>
        <w:rPr>
          <w:b/>
          <w:spacing w:val="1"/>
          <w:w w:val="110"/>
        </w:rPr>
        <w:t xml:space="preserve"> </w:t>
      </w:r>
      <w:r>
        <w:rPr>
          <w:b/>
          <w:w w:val="110"/>
        </w:rPr>
        <w:t>modeling</w:t>
      </w:r>
      <w:r>
        <w:rPr>
          <w:b/>
          <w:spacing w:val="1"/>
          <w:w w:val="110"/>
        </w:rPr>
        <w:t xml:space="preserve"> </w:t>
      </w:r>
      <w:r>
        <w:rPr>
          <w:w w:val="110"/>
        </w:rPr>
        <w:t>Ancona</w:t>
      </w:r>
      <w:r>
        <w:rPr>
          <w:spacing w:val="1"/>
          <w:w w:val="110"/>
        </w:rPr>
        <w:t xml:space="preserve"> </w:t>
      </w:r>
      <w:r>
        <w:rPr>
          <w:w w:val="110"/>
        </w:rPr>
        <w:t>et</w:t>
      </w:r>
      <w:r>
        <w:rPr>
          <w:spacing w:val="1"/>
          <w:w w:val="110"/>
        </w:rPr>
        <w:t xml:space="preserve"> </w:t>
      </w:r>
      <w:r>
        <w:rPr>
          <w:w w:val="110"/>
        </w:rPr>
        <w:t>al.</w:t>
      </w:r>
      <w:r>
        <w:rPr>
          <w:spacing w:val="1"/>
          <w:w w:val="110"/>
        </w:rPr>
        <w:t xml:space="preserve"> </w:t>
      </w:r>
      <w:r>
        <w:rPr>
          <w:w w:val="110"/>
        </w:rPr>
        <w:t>[</w:t>
      </w:r>
      <w:r>
        <w:rPr>
          <w:w w:val="110"/>
        </w:rPr>
        <w:fldChar w:fldCharType="begin"/>
      </w:r>
      <w:r>
        <w:instrText>HYPERLINK  \l "_bookmark21"</w:instrText>
      </w:r>
      <w:r>
        <w:rPr>
          <w:w w:val="110"/>
        </w:rPr>
        <w:fldChar w:fldCharType="separate"/>
      </w:r>
      <w:r>
        <w:rPr>
          <w:w w:val="110"/>
        </w:rPr>
        <w:t>5</w:t>
      </w:r>
      <w:r>
        <w:rPr>
          <w:w w:val="110"/>
        </w:rPr>
        <w:fldChar w:fldCharType="end"/>
      </w:r>
      <w:r>
        <w:rPr>
          <w:w w:val="110"/>
        </w:rPr>
        <w:t>]</w:t>
      </w:r>
      <w:r>
        <w:rPr>
          <w:spacing w:val="1"/>
          <w:w w:val="110"/>
        </w:rPr>
        <w:t xml:space="preserve"> </w:t>
      </w:r>
      <w:r>
        <w:rPr>
          <w:w w:val="110"/>
        </w:rPr>
        <w:t>investigate</w:t>
      </w:r>
      <w:r>
        <w:rPr>
          <w:spacing w:val="1"/>
          <w:w w:val="110"/>
        </w:rPr>
        <w:t xml:space="preserve"> </w:t>
      </w:r>
      <w:r>
        <w:rPr>
          <w:w w:val="110"/>
        </w:rPr>
        <w:t>runtime</w:t>
      </w:r>
      <w:r>
        <w:rPr>
          <w:spacing w:val="1"/>
          <w:w w:val="110"/>
        </w:rPr>
        <w:t xml:space="preserve"> </w:t>
      </w:r>
      <w:r>
        <w:rPr>
          <w:w w:val="110"/>
        </w:rPr>
        <w:t>monitoring of parametric trace expressions to check the correct usage of API</w:t>
      </w:r>
      <w:r>
        <w:rPr>
          <w:spacing w:val="1"/>
          <w:w w:val="110"/>
        </w:rPr>
        <w:t xml:space="preserve"> </w:t>
      </w:r>
      <w:r>
        <w:rPr>
          <w:w w:val="104"/>
        </w:rPr>
        <w:t>functions in Node-RED. Trace expressions allow for rich policies, including tem-</w:t>
      </w:r>
      <w:r>
        <w:rPr>
          <w:spacing w:val="1"/>
          <w:w w:val="104"/>
        </w:rPr>
        <w:t xml:space="preserve"> </w:t>
      </w:r>
      <w:r>
        <w:rPr>
          <w:w w:val="110"/>
        </w:rPr>
        <w:t>poral patterns over sequences of API calls. By contrast, our monitor supports</w:t>
      </w:r>
      <w:r>
        <w:rPr>
          <w:spacing w:val="1"/>
          <w:w w:val="110"/>
        </w:rPr>
        <w:t xml:space="preserve"> </w:t>
      </w:r>
      <w:r>
        <w:rPr>
          <w:w w:val="104"/>
        </w:rPr>
        <w:t>both coarse and fine access control granularity of modules, functions, and con-</w:t>
      </w:r>
      <w:r>
        <w:rPr>
          <w:spacing w:val="1"/>
          <w:w w:val="104"/>
        </w:rPr>
        <w:t xml:space="preserve"> </w:t>
      </w:r>
      <w:r>
        <w:rPr>
          <w:w w:val="110"/>
        </w:rPr>
        <w:t>texts. Schreckling et al.</w:t>
      </w:r>
    </w:p>
    <w:p>
      <w:pPr>
        <w:pStyle w:val="18"/>
        <w:spacing w:before="60" w:line="235" w:lineRule="auto"/>
        <w:ind w:left="975" w:right="904"/>
        <w:jc w:val="both"/>
        <w:rPr>
          <w:w w:val="110"/>
        </w:rPr>
      </w:pPr>
    </w:p>
    <w:p>
      <w:pPr>
        <w:pStyle w:val="1"/>
        <w:keepNext w:val="0"/>
        <w:keepLines w:val="0"/>
        <w:widowControl w:val="0"/>
        <w:tabs>
          <w:tab w:val="left" w:pos="1378"/>
          <w:tab w:val="left" w:pos="1379"/>
        </w:tabs>
        <w:autoSpaceDE w:val="0"/>
        <w:autoSpaceDN w:val="0"/>
        <w:spacing w:before="0" w:after="0" w:line="240" w:lineRule="auto"/>
      </w:pPr>
      <w:r>
        <w:rPr>
          <w:w w:val="120"/>
        </w:rPr>
        <w:t xml:space="preserve">       Conclusion</w:t>
      </w:r>
    </w:p>
    <w:p>
      <w:pPr>
        <w:pStyle w:val="18"/>
        <w:spacing w:before="63" w:line="235" w:lineRule="auto"/>
        <w:ind w:left="975" w:right="906"/>
        <w:jc w:val="both"/>
      </w:pPr>
      <w:r>
        <w:rPr>
          <w:b/>
          <w:sz w:val="18"/>
        </w:rPr>
        <w:t xml:space="preserve">                                     </w:t>
      </w:r>
      <w:r>
        <w:rPr>
          <w:w w:val="104"/>
        </w:rPr>
        <w:t>We</w:t>
      </w:r>
      <w:r>
        <w:rPr>
          <w:spacing w:val="1"/>
          <w:w w:val="104"/>
        </w:rPr>
        <w:t xml:space="preserve"> </w:t>
      </w:r>
      <w:r>
        <w:rPr>
          <w:w w:val="104"/>
        </w:rPr>
        <w:t>have</w:t>
      </w:r>
      <w:r>
        <w:rPr>
          <w:spacing w:val="1"/>
          <w:w w:val="104"/>
        </w:rPr>
        <w:t xml:space="preserve"> </w:t>
      </w:r>
      <w:r>
        <w:rPr>
          <w:w w:val="104"/>
        </w:rPr>
        <w:t>investigated</w:t>
      </w:r>
      <w:r>
        <w:rPr>
          <w:spacing w:val="1"/>
          <w:w w:val="104"/>
        </w:rPr>
        <w:t xml:space="preserve"> </w:t>
      </w:r>
      <w:r>
        <w:rPr>
          <w:w w:val="104"/>
        </w:rPr>
        <w:t>the</w:t>
      </w:r>
      <w:r>
        <w:rPr>
          <w:spacing w:val="1"/>
          <w:w w:val="104"/>
        </w:rPr>
        <w:t xml:space="preserve"> </w:t>
      </w:r>
      <w:r>
        <w:rPr>
          <w:w w:val="104"/>
        </w:rPr>
        <w:t>security</w:t>
      </w:r>
      <w:r>
        <w:rPr>
          <w:spacing w:val="1"/>
          <w:w w:val="104"/>
        </w:rPr>
        <w:t xml:space="preserve"> </w:t>
      </w:r>
      <w:r>
        <w:rPr>
          <w:w w:val="104"/>
        </w:rPr>
        <w:t>of</w:t>
      </w:r>
      <w:r>
        <w:rPr>
          <w:spacing w:val="1"/>
          <w:w w:val="104"/>
        </w:rPr>
        <w:t xml:space="preserve"> </w:t>
      </w:r>
      <w:r>
        <w:rPr>
          <w:w w:val="104"/>
        </w:rPr>
        <w:t>Node-RED,</w:t>
      </w:r>
      <w:r>
        <w:rPr>
          <w:spacing w:val="1"/>
          <w:w w:val="104"/>
        </w:rPr>
        <w:t xml:space="preserve"> </w:t>
      </w:r>
      <w:r>
        <w:rPr>
          <w:w w:val="104"/>
        </w:rPr>
        <w:t>an</w:t>
      </w:r>
      <w:r>
        <w:rPr>
          <w:spacing w:val="1"/>
          <w:w w:val="104"/>
        </w:rPr>
        <w:t xml:space="preserve"> </w:t>
      </w:r>
      <w:r>
        <w:rPr>
          <w:w w:val="104"/>
        </w:rPr>
        <w:t>open-source</w:t>
      </w:r>
      <w:r>
        <w:rPr>
          <w:spacing w:val="1"/>
          <w:w w:val="104"/>
        </w:rPr>
        <w:t xml:space="preserve"> </w:t>
      </w:r>
      <w:r>
        <w:rPr>
          <w:w w:val="104"/>
        </w:rPr>
        <w:t>JavaScript-</w:t>
      </w:r>
      <w:r>
        <w:rPr>
          <w:spacing w:val="1"/>
          <w:w w:val="104"/>
        </w:rPr>
        <w:t xml:space="preserve"> </w:t>
      </w:r>
      <w:r>
        <w:rPr>
          <w:w w:val="104"/>
        </w:rPr>
        <w:t>driven trigger-action platform. We have expanded on the recently-discovered</w:t>
      </w:r>
      <w:r>
        <w:rPr>
          <w:spacing w:val="1"/>
          <w:w w:val="104"/>
        </w:rPr>
        <w:t xml:space="preserve"> </w:t>
      </w:r>
      <w:r>
        <w:rPr>
          <w:w w:val="104"/>
        </w:rPr>
        <w:t>critical exploitable vulnerabilities in Node-RED, where the impact ranges from</w:t>
      </w:r>
      <w:r>
        <w:rPr>
          <w:spacing w:val="1"/>
          <w:w w:val="104"/>
        </w:rPr>
        <w:t xml:space="preserve"> </w:t>
      </w:r>
      <w:r>
        <w:rPr>
          <w:w w:val="104"/>
        </w:rPr>
        <w:t>massive exfiltration of data from unsuspecting users to taking over the entire</w:t>
      </w:r>
      <w:r>
        <w:rPr>
          <w:spacing w:val="1"/>
          <w:w w:val="104"/>
        </w:rPr>
        <w:t xml:space="preserve"> </w:t>
      </w:r>
      <w:r>
        <w:rPr>
          <w:w w:val="104"/>
        </w:rPr>
        <w:t>platform. Motivated by the need for a security mechanism for Node-RED, we</w:t>
      </w:r>
      <w:r>
        <w:rPr>
          <w:spacing w:val="1"/>
          <w:w w:val="104"/>
        </w:rPr>
        <w:t xml:space="preserve"> </w:t>
      </w:r>
      <w:r>
        <w:rPr>
          <w:w w:val="104"/>
        </w:rPr>
        <w:t>have proposed an essential model for Node-RED, suitable to reason about nodes</w:t>
      </w:r>
      <w:r>
        <w:rPr>
          <w:spacing w:val="-45"/>
          <w:w w:val="104"/>
        </w:rPr>
        <w:t xml:space="preserve"> </w:t>
      </w:r>
      <w:r>
        <w:rPr>
          <w:w w:val="104"/>
        </w:rPr>
        <w:t>and flows, be they benign, vulnerable, or malicious. We have formalized a prin-</w:t>
      </w:r>
      <w:r>
        <w:rPr>
          <w:spacing w:val="1"/>
          <w:w w:val="104"/>
        </w:rPr>
        <w:t xml:space="preserve"> </w:t>
      </w:r>
      <w:r>
        <w:rPr>
          <w:w w:val="104"/>
        </w:rPr>
        <w:t>cipled</w:t>
      </w:r>
      <w:r>
        <w:rPr>
          <w:spacing w:val="33"/>
          <w:w w:val="104"/>
        </w:rPr>
        <w:t xml:space="preserve"> </w:t>
      </w:r>
      <w:r>
        <w:rPr>
          <w:w w:val="104"/>
        </w:rPr>
        <w:t>framework</w:t>
      </w:r>
      <w:r>
        <w:rPr>
          <w:spacing w:val="33"/>
          <w:w w:val="104"/>
        </w:rPr>
        <w:t xml:space="preserve"> </w:t>
      </w:r>
      <w:r>
        <w:rPr>
          <w:w w:val="104"/>
        </w:rPr>
        <w:t>to</w:t>
      </w:r>
      <w:r>
        <w:rPr>
          <w:spacing w:val="33"/>
          <w:w w:val="104"/>
        </w:rPr>
        <w:t xml:space="preserve"> </w:t>
      </w:r>
      <w:r>
        <w:rPr>
          <w:w w:val="104"/>
        </w:rPr>
        <w:t>enforce</w:t>
      </w:r>
      <w:r>
        <w:rPr>
          <w:spacing w:val="33"/>
          <w:w w:val="104"/>
        </w:rPr>
        <w:t xml:space="preserve"> </w:t>
      </w:r>
      <w:r>
        <w:rPr>
          <w:w w:val="104"/>
        </w:rPr>
        <w:t>fine-grained</w:t>
      </w:r>
      <w:r>
        <w:rPr>
          <w:spacing w:val="33"/>
          <w:w w:val="104"/>
        </w:rPr>
        <w:t xml:space="preserve"> </w:t>
      </w:r>
      <w:r>
        <w:rPr>
          <w:w w:val="104"/>
        </w:rPr>
        <w:t>API</w:t>
      </w:r>
      <w:r>
        <w:rPr>
          <w:spacing w:val="33"/>
          <w:w w:val="104"/>
        </w:rPr>
        <w:t xml:space="preserve"> </w:t>
      </w:r>
      <w:r>
        <w:rPr>
          <w:w w:val="104"/>
        </w:rPr>
        <w:t>control</w:t>
      </w:r>
      <w:r>
        <w:rPr>
          <w:spacing w:val="33"/>
          <w:w w:val="104"/>
        </w:rPr>
        <w:t xml:space="preserve"> </w:t>
      </w:r>
      <w:r>
        <w:rPr>
          <w:w w:val="104"/>
        </w:rPr>
        <w:t>for</w:t>
      </w:r>
      <w:r>
        <w:rPr>
          <w:spacing w:val="33"/>
          <w:w w:val="104"/>
        </w:rPr>
        <w:t xml:space="preserve"> </w:t>
      </w:r>
      <w:r>
        <w:rPr>
          <w:w w:val="104"/>
        </w:rPr>
        <w:t>untrusted</w:t>
      </w:r>
      <w:r>
        <w:rPr>
          <w:spacing w:val="33"/>
          <w:w w:val="104"/>
        </w:rPr>
        <w:t xml:space="preserve"> </w:t>
      </w:r>
      <w:r>
        <w:rPr>
          <w:w w:val="104"/>
        </w:rPr>
        <w:t>Node-RED applications. Our formalization for a core language shows how to soundly and</w:t>
      </w:r>
      <w:r>
        <w:rPr>
          <w:spacing w:val="1"/>
          <w:w w:val="104"/>
        </w:rPr>
        <w:t xml:space="preserve"> </w:t>
      </w:r>
      <w:r>
        <w:rPr>
          <w:w w:val="104"/>
        </w:rPr>
        <w:t>transparently</w:t>
      </w:r>
      <w:r>
        <w:rPr>
          <w:spacing w:val="45"/>
          <w:w w:val="104"/>
        </w:rPr>
        <w:t xml:space="preserve"> </w:t>
      </w:r>
      <w:r>
        <w:rPr>
          <w:w w:val="104"/>
        </w:rPr>
        <w:t>enforce</w:t>
      </w:r>
      <w:r>
        <w:rPr>
          <w:spacing w:val="45"/>
          <w:w w:val="104"/>
        </w:rPr>
        <w:t xml:space="preserve"> </w:t>
      </w:r>
      <w:r>
        <w:rPr>
          <w:w w:val="104"/>
        </w:rPr>
        <w:t>global</w:t>
      </w:r>
      <w:r>
        <w:rPr>
          <w:spacing w:val="45"/>
          <w:w w:val="104"/>
        </w:rPr>
        <w:t xml:space="preserve"> </w:t>
      </w:r>
      <w:r>
        <w:rPr>
          <w:w w:val="104"/>
        </w:rPr>
        <w:t>security</w:t>
      </w:r>
      <w:r>
        <w:rPr>
          <w:spacing w:val="45"/>
          <w:w w:val="104"/>
        </w:rPr>
        <w:t xml:space="preserve"> </w:t>
      </w:r>
      <w:r>
        <w:rPr>
          <w:w w:val="104"/>
        </w:rPr>
        <w:t>properties</w:t>
      </w:r>
      <w:r>
        <w:rPr>
          <w:spacing w:val="45"/>
          <w:w w:val="104"/>
        </w:rPr>
        <w:t xml:space="preserve"> </w:t>
      </w:r>
      <w:r>
        <w:rPr>
          <w:w w:val="104"/>
        </w:rPr>
        <w:t>of</w:t>
      </w:r>
      <w:r>
        <w:rPr>
          <w:spacing w:val="45"/>
          <w:w w:val="104"/>
        </w:rPr>
        <w:t xml:space="preserve"> </w:t>
      </w:r>
      <w:r>
        <w:rPr>
          <w:w w:val="104"/>
        </w:rPr>
        <w:t>Node-RED</w:t>
      </w:r>
      <w:r>
        <w:rPr>
          <w:spacing w:val="46"/>
          <w:w w:val="104"/>
        </w:rPr>
        <w:t xml:space="preserve"> </w:t>
      </w:r>
      <w:r>
        <w:rPr>
          <w:w w:val="104"/>
        </w:rPr>
        <w:t>applications</w:t>
      </w:r>
      <w:r>
        <w:rPr>
          <w:spacing w:val="45"/>
          <w:w w:val="104"/>
        </w:rPr>
        <w:t xml:space="preserve"> </w:t>
      </w:r>
      <w:r>
        <w:rPr>
          <w:w w:val="104"/>
        </w:rPr>
        <w:t>by</w:t>
      </w:r>
      <w:r>
        <w:rPr>
          <w:spacing w:val="-45"/>
          <w:w w:val="104"/>
        </w:rPr>
        <w:t xml:space="preserve"> </w:t>
      </w:r>
      <w:r>
        <w:rPr>
          <w:w w:val="104"/>
        </w:rPr>
        <w:t>local</w:t>
      </w:r>
      <w:r>
        <w:rPr>
          <w:spacing w:val="12"/>
          <w:w w:val="104"/>
        </w:rPr>
        <w:t xml:space="preserve"> </w:t>
      </w:r>
      <w:r>
        <w:rPr>
          <w:w w:val="104"/>
        </w:rPr>
        <w:t>access</w:t>
      </w:r>
      <w:r>
        <w:rPr>
          <w:spacing w:val="12"/>
          <w:w w:val="104"/>
        </w:rPr>
        <w:t xml:space="preserve"> </w:t>
      </w:r>
      <w:r>
        <w:rPr>
          <w:w w:val="104"/>
        </w:rPr>
        <w:t>checks,</w:t>
      </w:r>
      <w:r>
        <w:rPr>
          <w:spacing w:val="13"/>
          <w:w w:val="104"/>
        </w:rPr>
        <w:t xml:space="preserve"> </w:t>
      </w:r>
      <w:r>
        <w:rPr>
          <w:w w:val="104"/>
        </w:rPr>
        <w:t>supporting</w:t>
      </w:r>
      <w:r>
        <w:rPr>
          <w:spacing w:val="13"/>
          <w:w w:val="104"/>
        </w:rPr>
        <w:t xml:space="preserve"> </w:t>
      </w:r>
      <w:r>
        <w:rPr>
          <w:w w:val="104"/>
        </w:rPr>
        <w:t>module-,</w:t>
      </w:r>
      <w:r>
        <w:rPr>
          <w:spacing w:val="12"/>
          <w:w w:val="104"/>
        </w:rPr>
        <w:t xml:space="preserve"> </w:t>
      </w:r>
      <w:r>
        <w:rPr>
          <w:w w:val="104"/>
        </w:rPr>
        <w:t>API-,</w:t>
      </w:r>
      <w:r>
        <w:rPr>
          <w:spacing w:val="12"/>
          <w:w w:val="104"/>
        </w:rPr>
        <w:t xml:space="preserve"> </w:t>
      </w:r>
      <w:r>
        <w:rPr>
          <w:w w:val="104"/>
        </w:rPr>
        <w:t>value-,</w:t>
      </w:r>
      <w:r>
        <w:rPr>
          <w:spacing w:val="12"/>
          <w:w w:val="104"/>
        </w:rPr>
        <w:t xml:space="preserve"> </w:t>
      </w:r>
      <w:r>
        <w:rPr>
          <w:w w:val="104"/>
        </w:rPr>
        <w:t>and</w:t>
      </w:r>
      <w:r>
        <w:rPr>
          <w:spacing w:val="13"/>
          <w:w w:val="104"/>
        </w:rPr>
        <w:t xml:space="preserve"> </w:t>
      </w:r>
      <w:r>
        <w:rPr>
          <w:w w:val="104"/>
        </w:rPr>
        <w:t>context-level</w:t>
      </w:r>
      <w:r>
        <w:rPr>
          <w:spacing w:val="13"/>
          <w:w w:val="104"/>
        </w:rPr>
        <w:t xml:space="preserve"> </w:t>
      </w:r>
      <w:r>
        <w:rPr>
          <w:w w:val="104"/>
        </w:rPr>
        <w:t>policies.</w:t>
      </w:r>
    </w:p>
    <w:p>
      <w:pPr>
        <w:pStyle w:val="18"/>
        <w:spacing w:line="235" w:lineRule="auto"/>
        <w:ind w:left="975" w:right="905"/>
        <w:jc w:val="both"/>
        <w:rPr>
          <w:w w:val="110"/>
        </w:rPr>
      </w:pPr>
      <w:r>
        <w:rPr>
          <w:i/>
          <w:w w:val="104"/>
        </w:rPr>
        <w:t xml:space="preserve">          Acknowledgments </w:t>
      </w:r>
      <w:r>
        <w:rPr>
          <w:w w:val="104"/>
        </w:rPr>
        <w:t>This work was partially supported by the Swedish Foundation</w:t>
      </w:r>
      <w:r>
        <w:rPr>
          <w:spacing w:val="1"/>
          <w:w w:val="104"/>
        </w:rPr>
        <w:t xml:space="preserve"> </w:t>
      </w:r>
      <w:r>
        <w:rPr>
          <w:w w:val="110"/>
        </w:rPr>
        <w:t>for Strategic Research (SSF), the Swedish Research Council (VR), and Digital</w:t>
      </w:r>
      <w:r>
        <w:rPr>
          <w:spacing w:val="1"/>
          <w:w w:val="110"/>
        </w:rPr>
        <w:t xml:space="preserve"> </w:t>
      </w:r>
      <w:r>
        <w:rPr>
          <w:w w:val="110"/>
        </w:rPr>
        <w:t>Futures.</w:t>
      </w:r>
    </w:p>
    <w:p>
      <w:pPr>
        <w:pStyle w:val="18"/>
        <w:spacing w:line="235" w:lineRule="auto"/>
        <w:ind w:left="975" w:right="905"/>
        <w:jc w:val="both"/>
      </w:pPr>
    </w:p>
    <w:p>
      <w:pPr>
        <w:shd w:val="clear" w:color="auto" w:fill="FFFFFF"/>
        <w:spacing w:before="300" w:after="340" w:line="240" w:lineRule="auto"/>
        <w:ind w:left="360"/>
        <w:jc w:val="center"/>
        <w:rPr>
          <w:rFonts w:ascii="Open Sans" w:eastAsia="Open Sans" w:cs="Open Sans" w:hAnsi="Open Sans"/>
          <w:b/>
          <w:bCs/>
          <w:color w:val="313131"/>
          <w:sz w:val="40"/>
          <w:szCs w:val="40"/>
        </w:rPr>
      </w:pPr>
    </w:p>
    <w:p>
      <w:pPr>
        <w:shd w:val="clear" w:color="auto" w:fill="FFFFFF"/>
        <w:spacing w:before="300" w:after="340" w:line="240" w:lineRule="auto"/>
        <w:ind w:left="360"/>
        <w:jc w:val="center"/>
        <w:rPr>
          <w:rFonts w:ascii="Open Sans" w:eastAsia="Open Sans" w:cs="Open Sans" w:hAnsi="Open Sans"/>
          <w:b/>
          <w:color w:val="313131"/>
          <w:sz w:val="40"/>
          <w:szCs w:val="40"/>
        </w:rPr>
      </w:pPr>
      <w:r>
        <w:rPr>
          <w:rFonts w:ascii="Open Sans" w:eastAsia="Open Sans" w:cs="Open Sans" w:hAnsi="Open Sans"/>
          <w:b/>
          <w:bCs/>
          <w:color w:val="313131"/>
          <w:sz w:val="40"/>
          <w:szCs w:val="40"/>
        </w:rPr>
        <w:t xml:space="preserve">Module 10: </w:t>
      </w:r>
      <w:r>
        <w:rPr>
          <w:rFonts w:ascii="Open Sans" w:eastAsia="Open Sans" w:cs="Open Sans" w:hAnsi="Open Sans"/>
          <w:b/>
          <w:color w:val="313131"/>
          <w:sz w:val="40"/>
          <w:szCs w:val="40"/>
        </w:rPr>
        <w:t>MOBILE APPLICATION DEVELOPMENT</w:t>
      </w:r>
    </w:p>
    <w:p>
      <w:pPr>
        <w:pStyle w:val="2"/>
        <w:pBdr>
          <w:bottom w:val="single" w:sz="6" w:space="0" w:color="A2A9B1"/>
        </w:pBdr>
        <w:shd w:val="clear" w:color="auto" w:fill="FFFFFF"/>
        <w:spacing w:before="240" w:after="60"/>
        <w:rPr>
          <w:rFonts w:ascii="Georgia" w:hAnsi="Georgia"/>
          <w:b w:val="0"/>
          <w:color w:val="000000"/>
        </w:rPr>
      </w:pPr>
      <w:r>
        <w:rPr>
          <w:rStyle w:val="28"/>
          <w:rFonts w:ascii="Georgia" w:hAnsi="Georgia"/>
          <w:b w:val="0"/>
          <w:bCs/>
          <w:color w:val="000000"/>
        </w:rPr>
        <w:t>Platform</w:t>
      </w:r>
    </w:p>
    <w:p>
      <w:pPr>
        <w:pStyle w:val="15"/>
        <w:shd w:val="clear" w:color="auto" w:fill="FFFFFF"/>
        <w:spacing w:before="120" w:beforeAutospacing="0" w:after="120" w:afterAutospacing="0"/>
        <w:rPr>
          <w:rFonts w:ascii="Arial" w:cs="Arial" w:hAnsi="Arial"/>
          <w:color w:val="202122"/>
          <w:sz w:val="21"/>
          <w:szCs w:val="21"/>
        </w:rPr>
      </w:pPr>
      <w:r>
        <w:rPr>
          <w:rFonts w:ascii="Arial" w:cs="Arial" w:hAnsi="Arial"/>
          <w:color w:val="202122"/>
          <w:sz w:val="21"/>
          <w:szCs w:val="21"/>
        </w:rPr>
        <w:t>The software development packages needed to develop, deploy, and manage </w:t>
      </w:r>
      <w:r>
        <w:rPr>
          <w:rStyle w:val="25"/>
          <w:rFonts w:ascii="Arial" w:cs="Arial" w:hAnsi="Arial"/>
          <w:color w:val="3366CC"/>
          <w:sz w:val="21"/>
          <w:szCs w:val="21"/>
        </w:rPr>
        <w:fldChar w:fldCharType="begin"/>
      </w:r>
      <w:r>
        <w:instrText>HYPERLINK "https://en.wikipedia.org/wiki/Mobile_app" \o "Mobile app"</w:instrText>
      </w:r>
      <w:r>
        <w:rPr>
          <w:rStyle w:val="25"/>
          <w:rFonts w:ascii="Arial" w:cs="Arial" w:hAnsi="Arial"/>
          <w:color w:val="3366CC"/>
          <w:sz w:val="21"/>
          <w:szCs w:val="21"/>
        </w:rPr>
        <w:fldChar w:fldCharType="separate"/>
      </w:r>
      <w:r>
        <w:rPr>
          <w:rStyle w:val="25"/>
          <w:rFonts w:ascii="Arial" w:cs="Arial" w:hAnsi="Arial"/>
          <w:color w:val="3366CC"/>
          <w:sz w:val="21"/>
          <w:szCs w:val="21"/>
        </w:rPr>
        <w:t>mobile apps</w:t>
      </w:r>
      <w:r>
        <w:rPr>
          <w:rStyle w:val="25"/>
          <w:rFonts w:ascii="Arial" w:cs="Arial" w:hAnsi="Arial"/>
          <w:color w:val="3366CC"/>
          <w:sz w:val="21"/>
          <w:szCs w:val="21"/>
        </w:rPr>
        <w:fldChar w:fldCharType="end"/>
      </w:r>
      <w:r>
        <w:rPr>
          <w:rFonts w:ascii="Arial" w:cs="Arial" w:hAnsi="Arial"/>
          <w:color w:val="202122"/>
          <w:sz w:val="21"/>
          <w:szCs w:val="21"/>
        </w:rPr>
        <w:t> are made from many components and tools which allow a developer to write, test, and deploy applications for one or more target platforms.</w:t>
      </w:r>
    </w:p>
    <w:p>
      <w:pPr>
        <w:pStyle w:val="3"/>
        <w:shd w:val="clear" w:color="auto" w:fill="FFFFFF"/>
        <w:spacing w:before="72" w:after="0"/>
        <w:rPr>
          <w:rFonts w:ascii="Arial" w:cs="Arial" w:hAnsi="Arial"/>
          <w:color w:val="000000"/>
          <w:sz w:val="29"/>
          <w:szCs w:val="29"/>
        </w:rPr>
      </w:pPr>
      <w:r>
        <w:rPr>
          <w:rStyle w:val="28"/>
          <w:rFonts w:ascii="Arial" w:cs="Arial" w:hAnsi="Arial"/>
          <w:color w:val="000000"/>
          <w:sz w:val="29"/>
          <w:szCs w:val="29"/>
        </w:rPr>
        <w:t>Front-end development tools</w:t>
      </w:r>
    </w:p>
    <w:p>
      <w:pPr>
        <w:pStyle w:val="15"/>
        <w:shd w:val="clear" w:color="auto" w:fill="FFFFFF"/>
        <w:spacing w:before="120" w:beforeAutospacing="0" w:after="120" w:afterAutospacing="0"/>
        <w:rPr>
          <w:rFonts w:ascii="Arial" w:cs="Arial" w:hAnsi="Arial"/>
          <w:color w:val="202122"/>
          <w:sz w:val="21"/>
          <w:szCs w:val="21"/>
        </w:rPr>
      </w:pPr>
      <w:r>
        <w:rPr>
          <w:rFonts w:ascii="Arial" w:cs="Arial" w:hAnsi="Arial"/>
          <w:color w:val="202122"/>
          <w:sz w:val="21"/>
          <w:szCs w:val="21"/>
        </w:rPr>
        <w:t>Front-end development tools are focused on the user interface and user experience (UI-UX) and provide the following abilities:</w:t>
      </w:r>
    </w:p>
    <w:p>
      <w:pPr>
        <w:numPr>
          <w:ilvl w:val="0"/>
          <w:numId w:val="3"/>
        </w:numPr>
        <w:shd w:val="clear" w:color="auto" w:fill="FFFFFF"/>
        <w:spacing w:before="100" w:beforeAutospacing="1" w:after="24" w:line="240" w:lineRule="auto"/>
        <w:ind w:left="384"/>
        <w:rPr>
          <w:rFonts w:ascii="Arial" w:cs="Arial" w:hAnsi="Arial"/>
          <w:color w:val="202122"/>
          <w:sz w:val="21"/>
          <w:szCs w:val="21"/>
        </w:rPr>
      </w:pPr>
      <w:r>
        <w:rPr>
          <w:rFonts w:ascii="Arial" w:cs="Arial" w:hAnsi="Arial"/>
          <w:color w:val="202122"/>
          <w:sz w:val="21"/>
          <w:szCs w:val="21"/>
        </w:rPr>
        <w:t>UI design tools</w:t>
      </w:r>
    </w:p>
    <w:p>
      <w:pPr>
        <w:numPr>
          <w:ilvl w:val="0"/>
          <w:numId w:val="3"/>
        </w:numPr>
        <w:shd w:val="clear" w:color="auto" w:fill="FFFFFF"/>
        <w:spacing w:before="100" w:beforeAutospacing="1" w:after="24" w:line="240" w:lineRule="auto"/>
        <w:ind w:left="384"/>
        <w:rPr>
          <w:rFonts w:ascii="Arial" w:cs="Arial" w:hAnsi="Arial"/>
          <w:color w:val="202122"/>
          <w:sz w:val="21"/>
          <w:szCs w:val="21"/>
        </w:rPr>
      </w:pPr>
      <w:r>
        <w:rPr>
          <w:rFonts w:ascii="Arial" w:cs="Arial" w:hAnsi="Arial"/>
          <w:color w:val="202122"/>
          <w:sz w:val="21"/>
          <w:szCs w:val="21"/>
        </w:rPr>
        <w:t>SDKs to access device features</w:t>
      </w:r>
    </w:p>
    <w:p>
      <w:pPr>
        <w:numPr>
          <w:ilvl w:val="0"/>
          <w:numId w:val="3"/>
        </w:numPr>
        <w:shd w:val="clear" w:color="auto" w:fill="FFFFFF"/>
        <w:spacing w:before="100" w:beforeAutospacing="1" w:after="24" w:line="240" w:lineRule="auto"/>
        <w:ind w:left="384"/>
        <w:rPr>
          <w:rFonts w:ascii="Arial" w:cs="Arial" w:hAnsi="Arial"/>
          <w:color w:val="202122"/>
          <w:sz w:val="21"/>
          <w:szCs w:val="21"/>
        </w:rPr>
      </w:pPr>
      <w:r>
        <w:rPr>
          <w:rFonts w:ascii="Arial" w:cs="Arial" w:hAnsi="Arial"/>
          <w:color w:val="202122"/>
          <w:sz w:val="21"/>
          <w:szCs w:val="21"/>
        </w:rPr>
        <w:t>Cross-platform accommodations/support</w:t>
      </w:r>
    </w:p>
    <w:p>
      <w:pPr>
        <w:pStyle w:val="15"/>
        <w:shd w:val="clear" w:color="auto" w:fill="FFFFFF"/>
        <w:spacing w:before="120" w:beforeAutospacing="0" w:after="120" w:afterAutospacing="0"/>
        <w:rPr>
          <w:rFonts w:ascii="Arial" w:cs="Arial" w:hAnsi="Arial"/>
          <w:color w:val="202122"/>
          <w:sz w:val="21"/>
          <w:szCs w:val="21"/>
        </w:rPr>
      </w:pPr>
      <w:r>
        <w:rPr>
          <w:rFonts w:ascii="Arial" w:cs="Arial" w:hAnsi="Arial"/>
          <w:color w:val="202122"/>
          <w:sz w:val="21"/>
          <w:szCs w:val="21"/>
        </w:rPr>
        <w:t>Notable tools are listed below.</w:t>
      </w:r>
    </w:p>
    <w:p>
      <w:pPr>
        <w:pStyle w:val="4"/>
        <w:shd w:val="clear" w:color="auto" w:fill="FFFFFF"/>
        <w:spacing w:before="72" w:after="0"/>
        <w:rPr>
          <w:rFonts w:ascii="Arial" w:cs="Arial" w:hAnsi="Arial"/>
          <w:color w:val="000000"/>
          <w:sz w:val="21"/>
          <w:szCs w:val="21"/>
        </w:rPr>
      </w:pPr>
      <w:r>
        <w:rPr>
          <w:rStyle w:val="28"/>
          <w:rFonts w:ascii="Arial" w:cs="Arial" w:hAnsi="Arial"/>
          <w:color w:val="000000"/>
          <w:sz w:val="21"/>
          <w:szCs w:val="21"/>
        </w:rPr>
        <w:t>First-Party</w:t>
      </w:r>
    </w:p>
    <w:p>
      <w:pPr>
        <w:pStyle w:val="15"/>
        <w:shd w:val="clear" w:color="auto" w:fill="FFFFFF"/>
        <w:spacing w:before="120" w:beforeAutospacing="0" w:after="120" w:afterAutospacing="0"/>
        <w:rPr>
          <w:rFonts w:ascii="Arial" w:cs="Arial" w:hAnsi="Arial"/>
          <w:color w:val="202122"/>
          <w:sz w:val="21"/>
          <w:szCs w:val="21"/>
        </w:rPr>
      </w:pPr>
      <w:r>
        <w:rPr>
          <w:rFonts w:ascii="Arial" w:cs="Arial" w:hAnsi="Arial"/>
          <w:color w:val="202122"/>
          <w:sz w:val="21"/>
          <w:szCs w:val="21"/>
        </w:rPr>
        <w:t>First party tools include official </w:t>
      </w:r>
      <w:r>
        <w:rPr>
          <w:rStyle w:val="25"/>
          <w:rFonts w:ascii="Arial" w:cs="Arial" w:hAnsi="Arial"/>
          <w:color w:val="3366CC"/>
          <w:sz w:val="21"/>
          <w:szCs w:val="21"/>
        </w:rPr>
        <w:fldChar w:fldCharType="begin"/>
      </w:r>
      <w:r>
        <w:instrText>HYPERLINK "https://en.wikipedia.org/wiki/Software_development_kit" \o "Software development kit"</w:instrText>
      </w:r>
      <w:r>
        <w:rPr>
          <w:rStyle w:val="25"/>
          <w:rFonts w:ascii="Arial" w:cs="Arial" w:hAnsi="Arial"/>
          <w:color w:val="3366CC"/>
          <w:sz w:val="21"/>
          <w:szCs w:val="21"/>
        </w:rPr>
        <w:fldChar w:fldCharType="separate"/>
      </w:r>
      <w:r>
        <w:rPr>
          <w:rStyle w:val="25"/>
          <w:rFonts w:ascii="Arial" w:cs="Arial" w:hAnsi="Arial"/>
          <w:color w:val="3366CC"/>
          <w:sz w:val="21"/>
          <w:szCs w:val="21"/>
        </w:rPr>
        <w:t>SDKs</w:t>
      </w:r>
      <w:r>
        <w:rPr>
          <w:rStyle w:val="25"/>
          <w:rFonts w:ascii="Arial" w:cs="Arial" w:hAnsi="Arial"/>
          <w:color w:val="3366CC"/>
          <w:sz w:val="21"/>
          <w:szCs w:val="21"/>
        </w:rPr>
        <w:fldChar w:fldCharType="end"/>
      </w:r>
      <w:r>
        <w:rPr>
          <w:rFonts w:ascii="Arial" w:cs="Arial" w:hAnsi="Arial"/>
          <w:color w:val="202122"/>
          <w:sz w:val="21"/>
          <w:szCs w:val="21"/>
        </w:rPr>
        <w:t> published by, or on behalf of, the company responsible for the design of a particular hardware platform (e.g. Apple, Google, etc) as well as any third-party software that is officially supported for the purpose of developing mobile apps for that hardware.</w:t>
      </w:r>
    </w:p>
    <w:tbl>
      <w:tblPr>
        <w:jc w:val="left"/>
        <w:tblBorders>
          <w:top w:val="single" w:sz="6" w:space="0" w:color="A2A9B1"/>
          <w:left w:val="single" w:sz="6" w:space="0" w:color="A2A9B1"/>
          <w:bottom w:val="single" w:sz="6" w:space="0" w:color="A2A9B1"/>
          <w:right w:val="single" w:sz="6" w:space="0" w:color="A2A9B1"/>
        </w:tblBorders>
        <w:tblCellMar>
          <w:top w:w="15" w:type="dxa"/>
          <w:left w:w="15" w:type="dxa"/>
          <w:bottom w:w="15" w:type="dxa"/>
          <w:right w:w="15" w:type="dxa"/>
        </w:tblCellMar>
      </w:tblPr>
      <w:tblGrid>
        <w:gridCol w:w="1137"/>
        <w:gridCol w:w="3049"/>
        <w:gridCol w:w="5025"/>
      </w:tblGrid>
      <w:tr>
        <w:trPr>
          <w:tblHeader/>
        </w:trPr>
        <w:tc>
          <w:tcPr>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tcPr>
          <w:p>
            <w:pPr>
              <w:spacing w:before="240" w:after="240"/>
              <w:jc w:val="center"/>
              <w:rPr>
                <w:rFonts w:ascii="Arial" w:cs="Arial" w:hAnsi="Arial"/>
                <w:b/>
                <w:bCs/>
                <w:color w:val="202122"/>
                <w:sz w:val="19"/>
                <w:szCs w:val="19"/>
              </w:rPr>
            </w:pPr>
            <w:r>
              <w:rPr>
                <w:rStyle w:val="25"/>
                <w:rFonts w:ascii="Arial" w:cs="Arial" w:hAnsi="Arial"/>
                <w:b/>
                <w:bCs/>
                <w:color w:val="3366CC"/>
                <w:sz w:val="19"/>
                <w:szCs w:val="19"/>
              </w:rPr>
              <w:fldChar w:fldCharType="begin"/>
            </w:r>
            <w:r>
              <w:instrText>HYPERLINK "https://en.wikipedia.org/wiki/Computing_platform" \o "Computing platform"</w:instrText>
            </w:r>
            <w:r>
              <w:rPr>
                <w:rStyle w:val="25"/>
                <w:rFonts w:ascii="Arial" w:cs="Arial" w:hAnsi="Arial"/>
                <w:b/>
                <w:bCs/>
                <w:color w:val="3366CC"/>
                <w:sz w:val="19"/>
                <w:szCs w:val="19"/>
              </w:rPr>
              <w:fldChar w:fldCharType="separate"/>
            </w:r>
            <w:r>
              <w:rPr>
                <w:rStyle w:val="25"/>
                <w:rFonts w:ascii="Arial" w:cs="Arial" w:hAnsi="Arial"/>
                <w:b/>
                <w:bCs/>
                <w:color w:val="3366CC"/>
                <w:sz w:val="19"/>
                <w:szCs w:val="19"/>
              </w:rPr>
              <w:t>Platform</w:t>
            </w:r>
            <w:r>
              <w:rPr>
                <w:rStyle w:val="25"/>
                <w:rFonts w:ascii="Arial" w:cs="Arial" w:hAnsi="Arial"/>
                <w:b/>
                <w:bCs/>
                <w:color w:val="3366CC"/>
                <w:sz w:val="19"/>
                <w:szCs w:val="19"/>
              </w:rPr>
              <w:fldChar w:fldCharType="end"/>
            </w:r>
          </w:p>
        </w:tc>
        <w:tc>
          <w:tcPr>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tcPr>
          <w:p>
            <w:pPr>
              <w:spacing w:before="240" w:after="240"/>
              <w:jc w:val="center"/>
              <w:rPr>
                <w:rFonts w:ascii="Arial" w:cs="Arial" w:hAnsi="Arial"/>
                <w:b/>
                <w:bCs/>
                <w:color w:val="202122"/>
                <w:sz w:val="19"/>
                <w:szCs w:val="19"/>
              </w:rPr>
            </w:pPr>
            <w:r>
              <w:rPr>
                <w:rStyle w:val="25"/>
                <w:rFonts w:ascii="Arial" w:cs="Arial" w:hAnsi="Arial"/>
                <w:b/>
                <w:bCs/>
                <w:color w:val="3366CC"/>
                <w:sz w:val="19"/>
                <w:szCs w:val="19"/>
              </w:rPr>
              <w:fldChar w:fldCharType="begin"/>
            </w:r>
            <w:r>
              <w:instrText>HYPERLINK "https://en.wikipedia.org/wiki/Programming_language" \o "Programming language"</w:instrText>
            </w:r>
            <w:r>
              <w:rPr>
                <w:rStyle w:val="25"/>
                <w:rFonts w:ascii="Arial" w:cs="Arial" w:hAnsi="Arial"/>
                <w:b/>
                <w:bCs/>
                <w:color w:val="3366CC"/>
                <w:sz w:val="19"/>
                <w:szCs w:val="19"/>
              </w:rPr>
              <w:fldChar w:fldCharType="separate"/>
            </w:r>
            <w:r>
              <w:rPr>
                <w:rStyle w:val="25"/>
                <w:rFonts w:ascii="Arial" w:cs="Arial" w:hAnsi="Arial"/>
                <w:b/>
                <w:bCs/>
                <w:color w:val="3366CC"/>
                <w:sz w:val="19"/>
                <w:szCs w:val="19"/>
              </w:rPr>
              <w:t>Programming language</w:t>
            </w:r>
            <w:r>
              <w:rPr>
                <w:rStyle w:val="25"/>
                <w:rFonts w:ascii="Arial" w:cs="Arial" w:hAnsi="Arial"/>
                <w:b/>
                <w:bCs/>
                <w:color w:val="3366CC"/>
                <w:sz w:val="19"/>
                <w:szCs w:val="19"/>
              </w:rPr>
              <w:fldChar w:fldCharType="end"/>
            </w:r>
          </w:p>
        </w:tc>
        <w:tc>
          <w:tcPr>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tcPr>
          <w:p>
            <w:pPr>
              <w:spacing w:before="240" w:after="240"/>
              <w:jc w:val="center"/>
              <w:rPr>
                <w:rFonts w:ascii="Arial" w:cs="Arial" w:hAnsi="Arial"/>
                <w:b/>
                <w:bCs/>
                <w:color w:val="202122"/>
                <w:sz w:val="19"/>
                <w:szCs w:val="19"/>
              </w:rPr>
            </w:pPr>
            <w:r>
              <w:rPr>
                <w:rStyle w:val="25"/>
                <w:rFonts w:ascii="Arial" w:cs="Arial" w:hAnsi="Arial"/>
                <w:b/>
                <w:bCs/>
                <w:color w:val="3366CC"/>
                <w:sz w:val="19"/>
                <w:szCs w:val="19"/>
              </w:rPr>
              <w:fldChar w:fldCharType="begin"/>
            </w:r>
            <w:r>
              <w:instrText>HYPERLINK "https://en.wikipedia.org/wiki/Debuggers" \o "Debuggers"</w:instrText>
            </w:r>
            <w:r>
              <w:rPr>
                <w:rStyle w:val="25"/>
                <w:rFonts w:ascii="Arial" w:cs="Arial" w:hAnsi="Arial"/>
                <w:b/>
                <w:bCs/>
                <w:color w:val="3366CC"/>
                <w:sz w:val="19"/>
                <w:szCs w:val="19"/>
              </w:rPr>
              <w:fldChar w:fldCharType="separate"/>
            </w:r>
            <w:r>
              <w:rPr>
                <w:rStyle w:val="25"/>
                <w:rFonts w:ascii="Arial" w:cs="Arial" w:hAnsi="Arial"/>
                <w:b/>
                <w:bCs/>
                <w:color w:val="3366CC"/>
                <w:sz w:val="19"/>
                <w:szCs w:val="19"/>
              </w:rPr>
              <w:t>Debuggers</w:t>
            </w:r>
            <w:r>
              <w:rPr>
                <w:rStyle w:val="25"/>
                <w:rFonts w:ascii="Arial" w:cs="Arial" w:hAnsi="Arial"/>
                <w:b/>
                <w:bCs/>
                <w:color w:val="3366CC"/>
                <w:sz w:val="19"/>
                <w:szCs w:val="19"/>
              </w:rPr>
              <w:fldChar w:fldCharType="end"/>
            </w:r>
            <w:r>
              <w:rPr>
                <w:rFonts w:ascii="Arial" w:cs="Arial" w:hAnsi="Arial"/>
                <w:b/>
                <w:bCs/>
                <w:color w:val="202122"/>
                <w:sz w:val="19"/>
                <w:szCs w:val="19"/>
              </w:rPr>
              <w:t> available</w:t>
            </w:r>
          </w:p>
        </w:tc>
      </w:tr>
      <w:tr>
        <w:tc>
          <w:tcPr>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tcPr>
          <w:p>
            <w:pPr>
              <w:spacing w:before="240" w:after="240"/>
              <w:jc w:val="center"/>
              <w:rPr>
                <w:rFonts w:ascii="Arial" w:cs="Arial" w:hAnsi="Arial"/>
                <w:b/>
                <w:bCs/>
                <w:color w:val="202122"/>
                <w:sz w:val="19"/>
                <w:szCs w:val="19"/>
              </w:rPr>
            </w:pPr>
            <w:r>
              <w:rPr>
                <w:rStyle w:val="25"/>
                <w:rFonts w:ascii="Arial" w:cs="Arial" w:hAnsi="Arial"/>
                <w:b/>
                <w:bCs/>
                <w:color w:val="3366CC"/>
                <w:sz w:val="19"/>
                <w:szCs w:val="19"/>
              </w:rPr>
              <w:fldChar w:fldCharType="begin"/>
            </w:r>
            <w:r>
              <w:instrText>HYPERLINK "https://en.wikipedia.org/wiki/Android_(operating_system)" \o "Android (operating system)"</w:instrText>
            </w:r>
            <w:r>
              <w:rPr>
                <w:rStyle w:val="25"/>
                <w:rFonts w:ascii="Arial" w:cs="Arial" w:hAnsi="Arial"/>
                <w:b/>
                <w:bCs/>
                <w:color w:val="3366CC"/>
                <w:sz w:val="19"/>
                <w:szCs w:val="19"/>
              </w:rPr>
              <w:fldChar w:fldCharType="separate"/>
            </w:r>
            <w:r>
              <w:rPr>
                <w:rStyle w:val="25"/>
                <w:rFonts w:ascii="Arial" w:cs="Arial" w:hAnsi="Arial"/>
                <w:b/>
                <w:bCs/>
                <w:color w:val="3366CC"/>
                <w:sz w:val="19"/>
                <w:szCs w:val="19"/>
              </w:rPr>
              <w:t>Android</w:t>
            </w:r>
            <w:r>
              <w:rPr>
                <w:rStyle w:val="25"/>
                <w:rFonts w:ascii="Arial" w:cs="Arial" w:hAnsi="Arial"/>
                <w:b/>
                <w:bCs/>
                <w:color w:val="3366CC"/>
                <w:sz w:val="19"/>
                <w:szCs w:val="19"/>
              </w:rPr>
              <w:fldChar w:fldCharType="end"/>
            </w:r>
          </w:p>
        </w:tc>
        <w:tc>
          <w:tcPr>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pPr>
              <w:spacing w:before="240" w:after="240"/>
              <w:rPr>
                <w:rFonts w:ascii="Arial" w:cs="Arial" w:hAnsi="Arial"/>
                <w:color w:val="202122"/>
                <w:sz w:val="19"/>
                <w:szCs w:val="19"/>
              </w:rPr>
            </w:pPr>
            <w:r>
              <w:rPr>
                <w:rStyle w:val="25"/>
                <w:rFonts w:ascii="Arial" w:cs="Arial" w:hAnsi="Arial"/>
                <w:color w:val="3366CC"/>
                <w:sz w:val="19"/>
                <w:szCs w:val="19"/>
              </w:rPr>
              <w:fldChar w:fldCharType="begin"/>
            </w:r>
            <w:r>
              <w:instrText>HYPERLINK "https://en.wikipedia.org/wiki/Java_(programming_language)" \o "Java (programming language)"</w:instrText>
            </w:r>
            <w:r>
              <w:rPr>
                <w:rStyle w:val="25"/>
                <w:rFonts w:ascii="Arial" w:cs="Arial" w:hAnsi="Arial"/>
                <w:color w:val="3366CC"/>
                <w:sz w:val="19"/>
                <w:szCs w:val="19"/>
              </w:rPr>
              <w:fldChar w:fldCharType="separate"/>
            </w:r>
            <w:r>
              <w:rPr>
                <w:rStyle w:val="25"/>
                <w:rFonts w:ascii="Arial" w:cs="Arial" w:hAnsi="Arial"/>
                <w:color w:val="3366CC"/>
                <w:sz w:val="19"/>
                <w:szCs w:val="19"/>
              </w:rPr>
              <w:t>Java</w:t>
            </w:r>
            <w:r>
              <w:rPr>
                <w:rStyle w:val="25"/>
                <w:rFonts w:ascii="Arial" w:cs="Arial" w:hAnsi="Arial"/>
                <w:color w:val="3366CC"/>
                <w:sz w:val="19"/>
                <w:szCs w:val="19"/>
              </w:rPr>
              <w:fldChar w:fldCharType="end"/>
            </w:r>
            <w:r>
              <w:rPr>
                <w:rFonts w:ascii="Arial" w:cs="Arial" w:hAnsi="Arial"/>
                <w:color w:val="202122"/>
                <w:sz w:val="19"/>
                <w:szCs w:val="19"/>
              </w:rPr>
              <w:t> but portions of code can be in </w:t>
            </w:r>
            <w:r>
              <w:rPr>
                <w:rStyle w:val="25"/>
                <w:rFonts w:ascii="Arial" w:cs="Arial" w:hAnsi="Arial"/>
                <w:color w:val="3366CC"/>
                <w:sz w:val="19"/>
                <w:szCs w:val="19"/>
              </w:rPr>
              <w:fldChar w:fldCharType="begin"/>
            </w:r>
            <w:r>
              <w:instrText>HYPERLINK "https://en.wikipedia.org/wiki/C_(programming_language)" \o "C (programming language)"</w:instrText>
            </w:r>
            <w:r>
              <w:rPr>
                <w:rStyle w:val="25"/>
                <w:rFonts w:ascii="Arial" w:cs="Arial" w:hAnsi="Arial"/>
                <w:color w:val="3366CC"/>
                <w:sz w:val="19"/>
                <w:szCs w:val="19"/>
              </w:rPr>
              <w:fldChar w:fldCharType="separate"/>
            </w:r>
            <w:r>
              <w:rPr>
                <w:rStyle w:val="25"/>
                <w:rFonts w:ascii="Arial" w:cs="Arial" w:hAnsi="Arial"/>
                <w:color w:val="3366CC"/>
                <w:sz w:val="19"/>
                <w:szCs w:val="19"/>
              </w:rPr>
              <w:t>C</w:t>
            </w:r>
            <w:r>
              <w:rPr>
                <w:rStyle w:val="25"/>
                <w:rFonts w:ascii="Arial" w:cs="Arial" w:hAnsi="Arial"/>
                <w:color w:val="3366CC"/>
                <w:sz w:val="19"/>
                <w:szCs w:val="19"/>
              </w:rPr>
              <w:fldChar w:fldCharType="end"/>
            </w:r>
            <w:r>
              <w:rPr>
                <w:rFonts w:ascii="Arial" w:cs="Arial" w:hAnsi="Arial"/>
                <w:color w:val="202122"/>
                <w:sz w:val="19"/>
                <w:szCs w:val="19"/>
              </w:rPr>
              <w:t>, </w:t>
            </w:r>
            <w:r>
              <w:rPr>
                <w:rStyle w:val="25"/>
                <w:rFonts w:ascii="Arial" w:cs="Arial" w:hAnsi="Arial"/>
                <w:color w:val="3366CC"/>
                <w:sz w:val="19"/>
                <w:szCs w:val="19"/>
              </w:rPr>
              <w:fldChar w:fldCharType="begin"/>
            </w:r>
            <w:r>
              <w:instrText>HYPERLINK "https://en.wikipedia.org/wiki/C%2B%2B" \o "C++"</w:instrText>
            </w:r>
            <w:r>
              <w:rPr>
                <w:rStyle w:val="25"/>
                <w:rFonts w:ascii="Arial" w:cs="Arial" w:hAnsi="Arial"/>
                <w:color w:val="3366CC"/>
                <w:sz w:val="19"/>
                <w:szCs w:val="19"/>
              </w:rPr>
              <w:fldChar w:fldCharType="separate"/>
            </w:r>
            <w:r>
              <w:rPr>
                <w:rStyle w:val="25"/>
                <w:rFonts w:ascii="Arial" w:cs="Arial" w:hAnsi="Arial"/>
                <w:color w:val="3366CC"/>
                <w:sz w:val="19"/>
                <w:szCs w:val="19"/>
              </w:rPr>
              <w:t>C++</w:t>
            </w:r>
            <w:r>
              <w:rPr>
                <w:rStyle w:val="25"/>
                <w:rFonts w:ascii="Arial" w:cs="Arial" w:hAnsi="Arial"/>
                <w:color w:val="3366CC"/>
                <w:sz w:val="19"/>
                <w:szCs w:val="19"/>
              </w:rPr>
              <w:fldChar w:fldCharType="end"/>
            </w:r>
            <w:r>
              <w:rPr>
                <w:rFonts w:ascii="Arial" w:cs="Arial" w:hAnsi="Arial"/>
                <w:color w:val="202122"/>
                <w:sz w:val="19"/>
                <w:szCs w:val="19"/>
              </w:rPr>
              <w:t>,</w:t>
            </w:r>
          </w:p>
          <w:p>
            <w:pPr>
              <w:pStyle w:val="15"/>
              <w:spacing w:before="120" w:beforeAutospacing="0" w:after="120" w:afterAutospacing="0"/>
              <w:rPr>
                <w:rFonts w:ascii="Arial" w:cs="Arial" w:hAnsi="Arial"/>
                <w:color w:val="202122"/>
                <w:sz w:val="19"/>
                <w:szCs w:val="19"/>
              </w:rPr>
            </w:pPr>
            <w:r>
              <w:rPr>
                <w:rStyle w:val="25"/>
                <w:rFonts w:ascii="Arial" w:cs="Arial" w:hAnsi="Arial"/>
                <w:color w:val="3366CC"/>
                <w:sz w:val="19"/>
                <w:szCs w:val="19"/>
              </w:rPr>
              <w:fldChar w:fldCharType="begin"/>
            </w:r>
            <w:r>
              <w:instrText>HYPERLINK "https://en.wikipedia.org/wiki/Kotlin_(programming_language)" \o "Kotlin (programming language)"</w:instrText>
            </w:r>
            <w:r>
              <w:rPr>
                <w:rStyle w:val="25"/>
                <w:rFonts w:ascii="Arial" w:cs="Arial" w:hAnsi="Arial"/>
                <w:color w:val="3366CC"/>
                <w:sz w:val="19"/>
                <w:szCs w:val="19"/>
              </w:rPr>
              <w:fldChar w:fldCharType="separate"/>
            </w:r>
            <w:r>
              <w:rPr>
                <w:rStyle w:val="25"/>
                <w:rFonts w:ascii="Arial" w:cs="Arial" w:hAnsi="Arial"/>
                <w:color w:val="3366CC"/>
                <w:sz w:val="19"/>
                <w:szCs w:val="19"/>
              </w:rPr>
              <w:t>Kotlin</w:t>
            </w:r>
            <w:r>
              <w:rPr>
                <w:rStyle w:val="25"/>
                <w:rFonts w:ascii="Arial" w:cs="Arial" w:hAnsi="Arial"/>
                <w:color w:val="3366CC"/>
                <w:sz w:val="19"/>
                <w:szCs w:val="19"/>
              </w:rPr>
              <w:fldChar w:fldCharType="end"/>
            </w:r>
          </w:p>
        </w:tc>
        <w:tc>
          <w:tcPr>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pPr>
              <w:rPr>
                <w:rFonts w:ascii="Arial" w:cs="Arial" w:hAnsi="Arial"/>
                <w:color w:val="202122"/>
                <w:sz w:val="19"/>
                <w:szCs w:val="19"/>
              </w:rPr>
            </w:pPr>
            <w:r>
              <w:rPr>
                <w:rFonts w:ascii="Arial" w:cs="Arial" w:hAnsi="Arial"/>
                <w:color w:val="202122"/>
                <w:sz w:val="19"/>
                <w:szCs w:val="19"/>
              </w:rPr>
              <w:t>Debugger integrated in Eclipse, standalone debugging monitor available</w:t>
            </w:r>
          </w:p>
        </w:tc>
      </w:tr>
      <w:tr>
        <w:tc>
          <w:tcPr>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tcPr>
          <w:p>
            <w:pPr>
              <w:jc w:val="center"/>
              <w:rPr>
                <w:rFonts w:ascii="Arial" w:cs="Arial" w:hAnsi="Arial"/>
                <w:b/>
                <w:bCs/>
                <w:color w:val="202122"/>
                <w:sz w:val="19"/>
                <w:szCs w:val="19"/>
              </w:rPr>
            </w:pPr>
            <w:r>
              <w:rPr>
                <w:rStyle w:val="25"/>
                <w:rFonts w:ascii="Arial" w:cs="Arial" w:hAnsi="Arial"/>
                <w:b/>
                <w:bCs/>
                <w:color w:val="3366CC"/>
                <w:sz w:val="19"/>
                <w:szCs w:val="19"/>
              </w:rPr>
              <w:fldChar w:fldCharType="begin"/>
            </w:r>
            <w:r>
              <w:instrText>HYPERLINK "https://en.wikipedia.org/wiki/BlackBerry" \o "BlackBerry"</w:instrText>
            </w:r>
            <w:r>
              <w:rPr>
                <w:rStyle w:val="25"/>
                <w:rFonts w:ascii="Arial" w:cs="Arial" w:hAnsi="Arial"/>
                <w:b/>
                <w:bCs/>
                <w:color w:val="3366CC"/>
                <w:sz w:val="19"/>
                <w:szCs w:val="19"/>
              </w:rPr>
              <w:fldChar w:fldCharType="separate"/>
            </w:r>
            <w:r>
              <w:rPr>
                <w:rStyle w:val="25"/>
                <w:rFonts w:ascii="Arial" w:cs="Arial" w:hAnsi="Arial"/>
                <w:b/>
                <w:bCs/>
                <w:color w:val="3366CC"/>
                <w:sz w:val="19"/>
                <w:szCs w:val="19"/>
              </w:rPr>
              <w:t>BlackBerry</w:t>
            </w:r>
            <w:r>
              <w:rPr>
                <w:rStyle w:val="25"/>
                <w:rFonts w:ascii="Arial" w:cs="Arial" w:hAnsi="Arial"/>
                <w:b/>
                <w:bCs/>
                <w:color w:val="3366CC"/>
                <w:sz w:val="19"/>
                <w:szCs w:val="19"/>
              </w:rPr>
              <w:fldChar w:fldCharType="end"/>
            </w:r>
          </w:p>
        </w:tc>
        <w:tc>
          <w:tcPr>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pPr>
              <w:rPr>
                <w:rFonts w:ascii="Arial" w:cs="Arial" w:hAnsi="Arial"/>
                <w:color w:val="202122"/>
                <w:sz w:val="19"/>
                <w:szCs w:val="19"/>
              </w:rPr>
            </w:pPr>
            <w:r>
              <w:rPr>
                <w:rStyle w:val="25"/>
                <w:rFonts w:ascii="Arial" w:cs="Arial" w:hAnsi="Arial"/>
                <w:color w:val="3366CC"/>
                <w:sz w:val="19"/>
                <w:szCs w:val="19"/>
              </w:rPr>
              <w:fldChar w:fldCharType="begin"/>
            </w:r>
            <w:r>
              <w:instrText>HYPERLINK "https://en.wikipedia.org/wiki/Java_(programming_language)" \o "Java (programming language)"</w:instrText>
            </w:r>
            <w:r>
              <w:rPr>
                <w:rStyle w:val="25"/>
                <w:rFonts w:ascii="Arial" w:cs="Arial" w:hAnsi="Arial"/>
                <w:color w:val="3366CC"/>
                <w:sz w:val="19"/>
                <w:szCs w:val="19"/>
              </w:rPr>
              <w:fldChar w:fldCharType="separate"/>
            </w:r>
            <w:r>
              <w:rPr>
                <w:rStyle w:val="25"/>
                <w:rFonts w:ascii="Arial" w:cs="Arial" w:hAnsi="Arial"/>
                <w:color w:val="3366CC"/>
                <w:sz w:val="19"/>
                <w:szCs w:val="19"/>
              </w:rPr>
              <w:t>Java</w:t>
            </w:r>
            <w:r>
              <w:rPr>
                <w:rStyle w:val="25"/>
                <w:rFonts w:ascii="Arial" w:cs="Arial" w:hAnsi="Arial"/>
                <w:color w:val="3366CC"/>
                <w:sz w:val="19"/>
                <w:szCs w:val="19"/>
              </w:rPr>
              <w:fldChar w:fldCharType="end"/>
            </w:r>
          </w:p>
        </w:tc>
        <w:tc>
          <w:tcPr>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pPr>
              <w:rPr>
                <w:rFonts w:ascii="Arial" w:cs="Arial" w:hAnsi="Arial"/>
                <w:color w:val="202122"/>
                <w:sz w:val="19"/>
                <w:szCs w:val="19"/>
              </w:rPr>
            </w:pPr>
            <w:r>
              <w:rPr>
                <w:rFonts w:ascii="Arial" w:cs="Arial" w:hAnsi="Arial"/>
                <w:color w:val="202122"/>
                <w:sz w:val="19"/>
                <w:szCs w:val="19"/>
              </w:rPr>
              <w:t>Debugger integrated in IDE</w:t>
            </w:r>
          </w:p>
        </w:tc>
      </w:tr>
      <w:tr>
        <w:tc>
          <w:tcPr>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tcPr>
          <w:p>
            <w:pPr>
              <w:jc w:val="center"/>
              <w:rPr>
                <w:rFonts w:ascii="Arial" w:cs="Arial" w:hAnsi="Arial"/>
                <w:b/>
                <w:bCs/>
                <w:color w:val="202122"/>
                <w:sz w:val="19"/>
                <w:szCs w:val="19"/>
              </w:rPr>
            </w:pPr>
            <w:r>
              <w:rPr>
                <w:rStyle w:val="25"/>
                <w:rFonts w:ascii="Arial" w:cs="Arial" w:hAnsi="Arial"/>
                <w:b/>
                <w:bCs/>
                <w:color w:val="3366CC"/>
                <w:sz w:val="19"/>
                <w:szCs w:val="19"/>
              </w:rPr>
              <w:fldChar w:fldCharType="begin"/>
            </w:r>
            <w:r>
              <w:instrText>HYPERLINK "https://en.wikipedia.org/wiki/IOS_SDK" \o "IOS SDK"</w:instrText>
            </w:r>
            <w:r>
              <w:rPr>
                <w:rStyle w:val="25"/>
                <w:rFonts w:ascii="Arial" w:cs="Arial" w:hAnsi="Arial"/>
                <w:b/>
                <w:bCs/>
                <w:color w:val="3366CC"/>
                <w:sz w:val="19"/>
                <w:szCs w:val="19"/>
              </w:rPr>
              <w:fldChar w:fldCharType="separate"/>
            </w:r>
            <w:r>
              <w:rPr>
                <w:rStyle w:val="25"/>
                <w:rFonts w:ascii="Arial" w:cs="Arial" w:hAnsi="Arial"/>
                <w:b/>
                <w:bCs/>
                <w:color w:val="3366CC"/>
                <w:sz w:val="19"/>
                <w:szCs w:val="19"/>
              </w:rPr>
              <w:t>iOS SDK</w:t>
            </w:r>
            <w:r>
              <w:rPr>
                <w:rStyle w:val="25"/>
                <w:rFonts w:ascii="Arial" w:cs="Arial" w:hAnsi="Arial"/>
                <w:b/>
                <w:bCs/>
                <w:color w:val="3366CC"/>
                <w:sz w:val="19"/>
                <w:szCs w:val="19"/>
              </w:rPr>
              <w:fldChar w:fldCharType="end"/>
            </w:r>
          </w:p>
        </w:tc>
        <w:tc>
          <w:tcPr>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pPr>
              <w:rPr>
                <w:rFonts w:ascii="Arial" w:cs="Arial" w:hAnsi="Arial"/>
                <w:color w:val="202122"/>
                <w:sz w:val="19"/>
                <w:szCs w:val="19"/>
              </w:rPr>
            </w:pPr>
            <w:r>
              <w:rPr>
                <w:rStyle w:val="25"/>
                <w:rFonts w:ascii="Arial" w:cs="Arial" w:hAnsi="Arial"/>
                <w:color w:val="3366CC"/>
                <w:sz w:val="19"/>
                <w:szCs w:val="19"/>
              </w:rPr>
              <w:fldChar w:fldCharType="begin"/>
            </w:r>
            <w:r>
              <w:instrText>HYPERLINK "https://en.wikipedia.org/wiki/Objective-C" \o "Objective-C"</w:instrText>
            </w:r>
            <w:r>
              <w:rPr>
                <w:rStyle w:val="25"/>
                <w:rFonts w:ascii="Arial" w:cs="Arial" w:hAnsi="Arial"/>
                <w:color w:val="3366CC"/>
                <w:sz w:val="19"/>
                <w:szCs w:val="19"/>
              </w:rPr>
              <w:fldChar w:fldCharType="separate"/>
            </w:r>
            <w:r>
              <w:rPr>
                <w:rStyle w:val="25"/>
                <w:rFonts w:ascii="Arial" w:cs="Arial" w:hAnsi="Arial"/>
                <w:color w:val="3366CC"/>
                <w:sz w:val="19"/>
                <w:szCs w:val="19"/>
              </w:rPr>
              <w:t>Objective-C</w:t>
            </w:r>
            <w:r>
              <w:rPr>
                <w:rStyle w:val="25"/>
                <w:rFonts w:ascii="Arial" w:cs="Arial" w:hAnsi="Arial"/>
                <w:color w:val="3366CC"/>
                <w:sz w:val="19"/>
                <w:szCs w:val="19"/>
              </w:rPr>
              <w:fldChar w:fldCharType="end"/>
            </w:r>
            <w:r>
              <w:rPr>
                <w:rFonts w:ascii="Arial" w:cs="Arial" w:hAnsi="Arial"/>
                <w:color w:val="202122"/>
                <w:sz w:val="19"/>
                <w:szCs w:val="19"/>
              </w:rPr>
              <w:t>, </w:t>
            </w:r>
            <w:r>
              <w:rPr>
                <w:rStyle w:val="25"/>
                <w:rFonts w:ascii="Arial" w:cs="Arial" w:hAnsi="Arial"/>
                <w:color w:val="3366CC"/>
                <w:sz w:val="19"/>
                <w:szCs w:val="19"/>
              </w:rPr>
              <w:fldChar w:fldCharType="begin"/>
            </w:r>
            <w:r>
              <w:instrText>HYPERLINK "https://en.wikipedia.org/wiki/Swift_(programming_language)" \o "Swift (programming language)"</w:instrText>
            </w:r>
            <w:r>
              <w:rPr>
                <w:rStyle w:val="25"/>
                <w:rFonts w:ascii="Arial" w:cs="Arial" w:hAnsi="Arial"/>
                <w:color w:val="3366CC"/>
                <w:sz w:val="19"/>
                <w:szCs w:val="19"/>
              </w:rPr>
              <w:fldChar w:fldCharType="separate"/>
            </w:r>
            <w:r>
              <w:rPr>
                <w:rStyle w:val="25"/>
                <w:rFonts w:ascii="Arial" w:cs="Arial" w:hAnsi="Arial"/>
                <w:color w:val="3366CC"/>
                <w:sz w:val="19"/>
                <w:szCs w:val="19"/>
              </w:rPr>
              <w:t>Swift</w:t>
            </w:r>
            <w:r>
              <w:rPr>
                <w:rStyle w:val="25"/>
                <w:rFonts w:ascii="Arial" w:cs="Arial" w:hAnsi="Arial"/>
                <w:color w:val="3366CC"/>
                <w:sz w:val="19"/>
                <w:szCs w:val="19"/>
              </w:rPr>
              <w:fldChar w:fldCharType="end"/>
            </w:r>
          </w:p>
        </w:tc>
        <w:tc>
          <w:tcPr>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pPr>
              <w:rPr>
                <w:rFonts w:ascii="Arial" w:cs="Arial" w:hAnsi="Arial"/>
                <w:color w:val="202122"/>
                <w:sz w:val="19"/>
                <w:szCs w:val="19"/>
              </w:rPr>
            </w:pPr>
            <w:r>
              <w:rPr>
                <w:rFonts w:ascii="Arial" w:cs="Arial" w:hAnsi="Arial"/>
                <w:color w:val="202122"/>
                <w:sz w:val="19"/>
                <w:szCs w:val="19"/>
              </w:rPr>
              <w:t>Debugger integrated in Xcode IDE</w:t>
            </w:r>
          </w:p>
        </w:tc>
      </w:tr>
      <w:tr>
        <w:tc>
          <w:tcPr>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tcPr>
          <w:p>
            <w:pPr>
              <w:jc w:val="center"/>
              <w:rPr>
                <w:rFonts w:ascii="Arial" w:cs="Arial" w:hAnsi="Arial"/>
                <w:b/>
                <w:bCs/>
                <w:color w:val="202122"/>
                <w:sz w:val="19"/>
                <w:szCs w:val="19"/>
              </w:rPr>
            </w:pPr>
            <w:r>
              <w:rPr>
                <w:rStyle w:val="25"/>
                <w:rFonts w:ascii="Arial" w:cs="Arial" w:hAnsi="Arial"/>
                <w:b/>
                <w:bCs/>
                <w:color w:val="3366CC"/>
                <w:sz w:val="19"/>
                <w:szCs w:val="19"/>
              </w:rPr>
              <w:fldChar w:fldCharType="begin"/>
            </w:r>
            <w:r>
              <w:instrText>HYPERLINK "https://en.wikipedia.org/wiki/IOS_SDK" \o "IOS SDK"</w:instrText>
            </w:r>
            <w:r>
              <w:rPr>
                <w:rStyle w:val="25"/>
                <w:rFonts w:ascii="Arial" w:cs="Arial" w:hAnsi="Arial"/>
                <w:b/>
                <w:bCs/>
                <w:color w:val="3366CC"/>
                <w:sz w:val="19"/>
                <w:szCs w:val="19"/>
              </w:rPr>
              <w:fldChar w:fldCharType="separate"/>
            </w:r>
            <w:r>
              <w:rPr>
                <w:rStyle w:val="25"/>
                <w:rFonts w:ascii="Arial" w:cs="Arial" w:hAnsi="Arial"/>
                <w:b/>
                <w:bCs/>
                <w:color w:val="3366CC"/>
                <w:sz w:val="19"/>
                <w:szCs w:val="19"/>
              </w:rPr>
              <w:t>iOS SDK</w:t>
            </w:r>
            <w:r>
              <w:rPr>
                <w:rStyle w:val="25"/>
                <w:rFonts w:ascii="Arial" w:cs="Arial" w:hAnsi="Arial"/>
                <w:b/>
                <w:bCs/>
                <w:color w:val="3366CC"/>
                <w:sz w:val="19"/>
                <w:szCs w:val="19"/>
              </w:rPr>
              <w:fldChar w:fldCharType="end"/>
            </w:r>
          </w:p>
        </w:tc>
        <w:tc>
          <w:tcPr>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pPr>
              <w:rPr>
                <w:rFonts w:ascii="Arial" w:cs="Arial" w:hAnsi="Arial"/>
                <w:color w:val="202122"/>
                <w:sz w:val="19"/>
                <w:szCs w:val="19"/>
              </w:rPr>
            </w:pPr>
            <w:r>
              <w:rPr>
                <w:rStyle w:val="25"/>
                <w:rFonts w:ascii="Arial" w:cs="Arial" w:hAnsi="Arial"/>
                <w:color w:val="3366CC"/>
                <w:sz w:val="19"/>
                <w:szCs w:val="19"/>
              </w:rPr>
              <w:fldChar w:fldCharType="begin"/>
            </w:r>
            <w:r>
              <w:instrText>HYPERLINK "https://en.wikipedia.org/wiki/Object_Pascal" \o "Object Pascal"</w:instrText>
            </w:r>
            <w:r>
              <w:rPr>
                <w:rStyle w:val="25"/>
                <w:rFonts w:ascii="Arial" w:cs="Arial" w:hAnsi="Arial"/>
                <w:color w:val="3366CC"/>
                <w:sz w:val="19"/>
                <w:szCs w:val="19"/>
              </w:rPr>
              <w:fldChar w:fldCharType="separate"/>
            </w:r>
            <w:r>
              <w:rPr>
                <w:rStyle w:val="25"/>
                <w:rFonts w:ascii="Arial" w:cs="Arial" w:hAnsi="Arial"/>
                <w:color w:val="3366CC"/>
                <w:sz w:val="19"/>
                <w:szCs w:val="19"/>
              </w:rPr>
              <w:t>Object Pascal</w:t>
            </w:r>
            <w:r>
              <w:rPr>
                <w:rStyle w:val="25"/>
                <w:rFonts w:ascii="Arial" w:cs="Arial" w:hAnsi="Arial"/>
                <w:color w:val="3366CC"/>
                <w:sz w:val="19"/>
                <w:szCs w:val="19"/>
              </w:rPr>
              <w:fldChar w:fldCharType="end"/>
            </w:r>
          </w:p>
        </w:tc>
        <w:tc>
          <w:tcPr>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pPr>
              <w:rPr>
                <w:rFonts w:ascii="Arial" w:cs="Arial" w:hAnsi="Arial"/>
                <w:color w:val="202122"/>
                <w:sz w:val="19"/>
                <w:szCs w:val="19"/>
              </w:rPr>
            </w:pPr>
            <w:r>
              <w:rPr>
                <w:rFonts w:ascii="Arial" w:cs="Arial" w:hAnsi="Arial"/>
                <w:color w:val="202122"/>
                <w:sz w:val="19"/>
                <w:szCs w:val="19"/>
              </w:rPr>
              <w:t>Debugger integrated in Xcode IDE</w:t>
            </w:r>
          </w:p>
        </w:tc>
      </w:tr>
    </w:tbl>
    <w:p>
      <w:pPr>
        <w:pStyle w:val="4"/>
        <w:shd w:val="clear" w:color="auto" w:fill="FFFFFF"/>
        <w:spacing w:before="72" w:after="0"/>
        <w:rPr>
          <w:rStyle w:val="28"/>
          <w:rFonts w:ascii="Arial" w:cs="Arial" w:hAnsi="Arial"/>
          <w:color w:val="000000"/>
          <w:sz w:val="21"/>
          <w:szCs w:val="21"/>
        </w:rPr>
      </w:pPr>
    </w:p>
    <w:p>
      <w:pPr>
        <w:pStyle w:val="4"/>
        <w:shd w:val="clear" w:color="auto" w:fill="FFFFFF"/>
        <w:spacing w:before="72" w:after="0"/>
        <w:rPr>
          <w:rStyle w:val="28"/>
          <w:rFonts w:ascii="Arial" w:cs="Arial" w:hAnsi="Arial"/>
          <w:color w:val="000000"/>
          <w:sz w:val="21"/>
          <w:szCs w:val="21"/>
        </w:rPr>
      </w:pPr>
    </w:p>
    <w:p>
      <w:pPr>
        <w:pStyle w:val="4"/>
        <w:shd w:val="clear" w:color="auto" w:fill="FFFFFF"/>
        <w:spacing w:before="72" w:after="0"/>
        <w:rPr>
          <w:rStyle w:val="28"/>
          <w:rFonts w:ascii="Arial" w:cs="Arial" w:hAnsi="Arial"/>
          <w:color w:val="000000"/>
          <w:sz w:val="21"/>
          <w:szCs w:val="21"/>
        </w:rPr>
      </w:pPr>
    </w:p>
    <w:p>
      <w:pPr>
        <w:pStyle w:val="4"/>
        <w:shd w:val="clear" w:color="auto" w:fill="FFFFFF"/>
        <w:spacing w:before="72" w:after="0"/>
        <w:rPr>
          <w:rStyle w:val="28"/>
          <w:rFonts w:ascii="Arial" w:cs="Arial" w:hAnsi="Arial"/>
          <w:color w:val="000000"/>
          <w:sz w:val="21"/>
          <w:szCs w:val="21"/>
        </w:rPr>
      </w:pPr>
    </w:p>
    <w:p>
      <w:pPr>
        <w:pStyle w:val="4"/>
        <w:shd w:val="clear" w:color="auto" w:fill="FFFFFF"/>
        <w:spacing w:before="72" w:after="0"/>
        <w:rPr>
          <w:rStyle w:val="28"/>
          <w:rFonts w:ascii="Arial" w:cs="Arial" w:hAnsi="Arial"/>
          <w:color w:val="000000"/>
          <w:sz w:val="21"/>
          <w:szCs w:val="21"/>
        </w:rPr>
      </w:pPr>
    </w:p>
    <w:p>
      <w:pPr>
        <w:pStyle w:val="4"/>
        <w:shd w:val="clear" w:color="auto" w:fill="FFFFFF"/>
        <w:spacing w:before="72" w:after="0"/>
        <w:rPr>
          <w:rStyle w:val="28"/>
          <w:rFonts w:ascii="Arial" w:cs="Arial" w:hAnsi="Arial"/>
          <w:color w:val="000000"/>
          <w:sz w:val="21"/>
          <w:szCs w:val="21"/>
        </w:rPr>
      </w:pPr>
    </w:p>
    <w:p>
      <w:pPr>
        <w:pStyle w:val="4"/>
        <w:shd w:val="clear" w:color="auto" w:fill="FFFFFF"/>
        <w:spacing w:before="72" w:after="0"/>
        <w:rPr>
          <w:rFonts w:ascii="Arial" w:cs="Arial" w:hAnsi="Arial"/>
          <w:color w:val="000000"/>
          <w:sz w:val="21"/>
          <w:szCs w:val="21"/>
        </w:rPr>
      </w:pPr>
      <w:r>
        <w:rPr>
          <w:rStyle w:val="28"/>
          <w:rFonts w:ascii="Arial" w:cs="Arial" w:hAnsi="Arial"/>
          <w:color w:val="000000"/>
          <w:sz w:val="21"/>
          <w:szCs w:val="21"/>
        </w:rPr>
        <w:t>Third Party</w:t>
      </w:r>
    </w:p>
    <w:tbl>
      <w:tblPr>
        <w:jc w:val="left"/>
        <w:tblBorders>
          <w:top w:val="single" w:sz="6" w:space="0" w:color="A2A9B1"/>
          <w:left w:val="single" w:sz="6" w:space="0" w:color="A2A9B1"/>
          <w:bottom w:val="single" w:sz="6" w:space="0" w:color="A2A9B1"/>
          <w:right w:val="single" w:sz="6" w:space="0" w:color="A2A9B1"/>
        </w:tblBorders>
        <w:tblCellMar>
          <w:top w:w="15" w:type="dxa"/>
          <w:left w:w="15" w:type="dxa"/>
          <w:bottom w:w="15" w:type="dxa"/>
          <w:right w:w="15" w:type="dxa"/>
        </w:tblCellMar>
      </w:tblPr>
      <w:tblGrid>
        <w:gridCol w:w="2039"/>
        <w:gridCol w:w="7172"/>
      </w:tblGrid>
      <w:tr>
        <w:trPr>
          <w:tblHeader/>
        </w:trPr>
        <w:tc>
          <w:tcPr>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tcPr>
          <w:p>
            <w:pPr>
              <w:spacing w:before="240" w:after="240"/>
              <w:jc w:val="center"/>
              <w:rPr>
                <w:rFonts w:ascii="Arial" w:cs="Arial" w:hAnsi="Arial"/>
                <w:b/>
                <w:bCs/>
                <w:color w:val="202122"/>
                <w:sz w:val="19"/>
                <w:szCs w:val="19"/>
              </w:rPr>
            </w:pPr>
            <w:r>
              <w:rPr>
                <w:rStyle w:val="25"/>
                <w:rFonts w:ascii="Arial" w:cs="Arial" w:hAnsi="Arial"/>
                <w:b/>
                <w:bCs/>
                <w:color w:val="3366CC"/>
                <w:sz w:val="19"/>
                <w:szCs w:val="19"/>
              </w:rPr>
              <w:fldChar w:fldCharType="begin"/>
            </w:r>
            <w:r>
              <w:instrText>HYPERLINK "https://en.wikipedia.org/wiki/Computing_platform" \o "Computing platform"</w:instrText>
            </w:r>
            <w:r>
              <w:rPr>
                <w:rStyle w:val="25"/>
                <w:rFonts w:ascii="Arial" w:cs="Arial" w:hAnsi="Arial"/>
                <w:b/>
                <w:bCs/>
                <w:color w:val="3366CC"/>
                <w:sz w:val="19"/>
                <w:szCs w:val="19"/>
              </w:rPr>
              <w:fldChar w:fldCharType="separate"/>
            </w:r>
            <w:r>
              <w:rPr>
                <w:rStyle w:val="25"/>
                <w:rFonts w:ascii="Arial" w:cs="Arial" w:hAnsi="Arial"/>
                <w:b/>
                <w:bCs/>
                <w:color w:val="3366CC"/>
                <w:sz w:val="19"/>
                <w:szCs w:val="19"/>
              </w:rPr>
              <w:t>Platform</w:t>
            </w:r>
            <w:r>
              <w:rPr>
                <w:rStyle w:val="25"/>
                <w:rFonts w:ascii="Arial" w:cs="Arial" w:hAnsi="Arial"/>
                <w:b/>
                <w:bCs/>
                <w:color w:val="3366CC"/>
                <w:sz w:val="19"/>
                <w:szCs w:val="19"/>
              </w:rPr>
              <w:fldChar w:fldCharType="end"/>
            </w:r>
          </w:p>
        </w:tc>
        <w:tc>
          <w:tcPr>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tcPr>
          <w:p>
            <w:pPr>
              <w:spacing w:before="240" w:after="240"/>
              <w:jc w:val="center"/>
              <w:rPr>
                <w:rFonts w:ascii="Arial" w:cs="Arial" w:hAnsi="Arial"/>
                <w:b/>
                <w:bCs/>
                <w:color w:val="202122"/>
                <w:sz w:val="19"/>
                <w:szCs w:val="19"/>
              </w:rPr>
            </w:pPr>
            <w:r>
              <w:rPr>
                <w:rStyle w:val="25"/>
                <w:rFonts w:ascii="Arial" w:cs="Arial" w:hAnsi="Arial"/>
                <w:b/>
                <w:bCs/>
                <w:color w:val="3366CC"/>
                <w:sz w:val="19"/>
                <w:szCs w:val="19"/>
              </w:rPr>
              <w:fldChar w:fldCharType="begin"/>
            </w:r>
            <w:r>
              <w:instrText>HYPERLINK "https://en.wikipedia.org/wiki/Programming_language" \o "Programming language"</w:instrText>
            </w:r>
            <w:r>
              <w:rPr>
                <w:rStyle w:val="25"/>
                <w:rFonts w:ascii="Arial" w:cs="Arial" w:hAnsi="Arial"/>
                <w:b/>
                <w:bCs/>
                <w:color w:val="3366CC"/>
                <w:sz w:val="19"/>
                <w:szCs w:val="19"/>
              </w:rPr>
              <w:fldChar w:fldCharType="separate"/>
            </w:r>
            <w:r>
              <w:rPr>
                <w:rStyle w:val="25"/>
                <w:rFonts w:ascii="Arial" w:cs="Arial" w:hAnsi="Arial"/>
                <w:b/>
                <w:bCs/>
                <w:color w:val="3366CC"/>
                <w:sz w:val="19"/>
                <w:szCs w:val="19"/>
              </w:rPr>
              <w:t>Programming language</w:t>
            </w:r>
            <w:r>
              <w:rPr>
                <w:rStyle w:val="25"/>
                <w:rFonts w:ascii="Arial" w:cs="Arial" w:hAnsi="Arial"/>
                <w:b/>
                <w:bCs/>
                <w:color w:val="3366CC"/>
                <w:sz w:val="19"/>
                <w:szCs w:val="19"/>
              </w:rPr>
              <w:fldChar w:fldCharType="end"/>
            </w:r>
          </w:p>
        </w:tc>
      </w:tr>
      <w:tr>
        <w:tc>
          <w:tcPr>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tcPr>
          <w:p>
            <w:pPr>
              <w:spacing w:before="240" w:after="240"/>
              <w:jc w:val="center"/>
              <w:rPr>
                <w:rFonts w:ascii="Arial" w:cs="Arial" w:hAnsi="Arial"/>
                <w:b/>
                <w:bCs/>
                <w:color w:val="202122"/>
                <w:sz w:val="19"/>
                <w:szCs w:val="19"/>
              </w:rPr>
            </w:pPr>
            <w:r>
              <w:rPr>
                <w:rFonts w:ascii="Arial" w:cs="Arial" w:hAnsi="Arial"/>
                <w:b/>
                <w:bCs/>
                <w:color w:val="202122"/>
                <w:sz w:val="19"/>
                <w:szCs w:val="19"/>
              </w:rPr>
              <w:t>Accelerator</w:t>
            </w:r>
          </w:p>
        </w:tc>
        <w:tc>
          <w:tcPr>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pPr>
              <w:spacing w:before="240" w:after="240"/>
              <w:rPr>
                <w:rFonts w:ascii="Arial" w:cs="Arial" w:hAnsi="Arial"/>
                <w:color w:val="202122"/>
                <w:sz w:val="19"/>
                <w:szCs w:val="19"/>
              </w:rPr>
            </w:pPr>
            <w:r>
              <w:rPr>
                <w:rStyle w:val="25"/>
                <w:rFonts w:ascii="Arial" w:cs="Arial" w:hAnsi="Arial"/>
                <w:color w:val="3366CC"/>
                <w:sz w:val="19"/>
                <w:szCs w:val="19"/>
              </w:rPr>
              <w:fldChar w:fldCharType="begin"/>
            </w:r>
            <w:r>
              <w:instrText>HYPERLINK "https://en.wikipedia.org/wiki/HTML5" \o "HTML5"</w:instrText>
            </w:r>
            <w:r>
              <w:rPr>
                <w:rStyle w:val="25"/>
                <w:rFonts w:ascii="Arial" w:cs="Arial" w:hAnsi="Arial"/>
                <w:color w:val="3366CC"/>
                <w:sz w:val="19"/>
                <w:szCs w:val="19"/>
              </w:rPr>
              <w:fldChar w:fldCharType="separate"/>
            </w:r>
            <w:r>
              <w:rPr>
                <w:rStyle w:val="25"/>
                <w:rFonts w:ascii="Arial" w:cs="Arial" w:hAnsi="Arial"/>
                <w:color w:val="3366CC"/>
                <w:sz w:val="19"/>
                <w:szCs w:val="19"/>
              </w:rPr>
              <w:t>HTML5</w:t>
            </w:r>
            <w:r>
              <w:rPr>
                <w:rStyle w:val="25"/>
                <w:rFonts w:ascii="Arial" w:cs="Arial" w:hAnsi="Arial"/>
                <w:color w:val="3366CC"/>
                <w:sz w:val="19"/>
                <w:szCs w:val="19"/>
              </w:rPr>
              <w:fldChar w:fldCharType="end"/>
            </w:r>
            <w:r>
              <w:rPr>
                <w:rFonts w:ascii="Arial" w:cs="Arial" w:hAnsi="Arial"/>
                <w:color w:val="202122"/>
                <w:sz w:val="19"/>
                <w:szCs w:val="19"/>
              </w:rPr>
              <w:t>, </w:t>
            </w:r>
            <w:r>
              <w:rPr>
                <w:rStyle w:val="25"/>
                <w:rFonts w:ascii="Arial" w:cs="Arial" w:hAnsi="Arial"/>
                <w:color w:val="3366CC"/>
                <w:sz w:val="19"/>
                <w:szCs w:val="19"/>
              </w:rPr>
              <w:fldChar w:fldCharType="begin"/>
            </w:r>
            <w:r>
              <w:instrText>HYPERLINK "https://en.wikipedia.org/wiki/C_Sharp_(programming_language)" \o "C Sharp (programming language)"</w:instrText>
            </w:r>
            <w:r>
              <w:rPr>
                <w:rStyle w:val="25"/>
                <w:rFonts w:ascii="Arial" w:cs="Arial" w:hAnsi="Arial"/>
                <w:color w:val="3366CC"/>
                <w:sz w:val="19"/>
                <w:szCs w:val="19"/>
              </w:rPr>
              <w:fldChar w:fldCharType="separate"/>
            </w:r>
            <w:r>
              <w:rPr>
                <w:rStyle w:val="25"/>
                <w:rFonts w:ascii="Arial" w:cs="Arial" w:hAnsi="Arial"/>
                <w:color w:val="3366CC"/>
                <w:sz w:val="19"/>
                <w:szCs w:val="19"/>
              </w:rPr>
              <w:t>C#</w:t>
            </w:r>
            <w:r>
              <w:rPr>
                <w:rStyle w:val="25"/>
                <w:rFonts w:ascii="Arial" w:cs="Arial" w:hAnsi="Arial"/>
                <w:color w:val="3366CC"/>
                <w:sz w:val="19"/>
                <w:szCs w:val="19"/>
              </w:rPr>
              <w:fldChar w:fldCharType="end"/>
            </w:r>
          </w:p>
        </w:tc>
      </w:tr>
      <w:tr>
        <w:tc>
          <w:tcPr>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tcPr>
          <w:p>
            <w:pPr>
              <w:spacing w:before="240" w:after="240"/>
              <w:jc w:val="center"/>
              <w:rPr>
                <w:rFonts w:ascii="Arial" w:cs="Arial" w:hAnsi="Arial"/>
                <w:b/>
                <w:bCs/>
                <w:color w:val="202122"/>
                <w:sz w:val="19"/>
                <w:szCs w:val="19"/>
              </w:rPr>
            </w:pPr>
            <w:r>
              <w:rPr>
                <w:rStyle w:val="25"/>
                <w:rFonts w:ascii="Arial" w:cs="Arial" w:hAnsi="Arial"/>
                <w:b/>
                <w:bCs/>
                <w:color w:val="3366CC"/>
                <w:sz w:val="19"/>
                <w:szCs w:val="19"/>
              </w:rPr>
              <w:fldChar w:fldCharType="begin"/>
            </w:r>
            <w:r>
              <w:instrText>HYPERLINK "https://en.wikipedia.org/wiki/Altova" \o "Altova"</w:instrText>
            </w:r>
            <w:r>
              <w:rPr>
                <w:rStyle w:val="25"/>
                <w:rFonts w:ascii="Arial" w:cs="Arial" w:hAnsi="Arial"/>
                <w:b/>
                <w:bCs/>
                <w:color w:val="3366CC"/>
                <w:sz w:val="19"/>
                <w:szCs w:val="19"/>
              </w:rPr>
              <w:fldChar w:fldCharType="separate"/>
            </w:r>
            <w:r>
              <w:rPr>
                <w:rStyle w:val="25"/>
                <w:rFonts w:ascii="Arial" w:cs="Arial" w:hAnsi="Arial"/>
                <w:b/>
                <w:bCs/>
                <w:color w:val="3366CC"/>
                <w:sz w:val="19"/>
                <w:szCs w:val="19"/>
              </w:rPr>
              <w:t>MobileTogether</w:t>
            </w:r>
            <w:r>
              <w:rPr>
                <w:rStyle w:val="25"/>
                <w:rFonts w:ascii="Arial" w:cs="Arial" w:hAnsi="Arial"/>
                <w:b/>
                <w:bCs/>
                <w:color w:val="3366CC"/>
                <w:sz w:val="19"/>
                <w:szCs w:val="19"/>
              </w:rPr>
              <w:fldChar w:fldCharType="end"/>
            </w:r>
          </w:p>
        </w:tc>
        <w:tc>
          <w:tcPr>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pPr>
              <w:spacing w:before="240" w:after="240"/>
              <w:rPr>
                <w:rFonts w:ascii="Arial" w:cs="Arial" w:hAnsi="Arial"/>
                <w:color w:val="202122"/>
                <w:sz w:val="19"/>
                <w:szCs w:val="19"/>
              </w:rPr>
            </w:pPr>
            <w:r>
              <w:rPr>
                <w:rStyle w:val="25"/>
                <w:rFonts w:ascii="Arial" w:cs="Arial" w:hAnsi="Arial"/>
                <w:color w:val="3366CC"/>
                <w:sz w:val="19"/>
                <w:szCs w:val="19"/>
              </w:rPr>
              <w:fldChar w:fldCharType="begin"/>
            </w:r>
            <w:r>
              <w:instrText>HYPERLINK "https://en.wikipedia.org/wiki/XPath" \o "XPath"</w:instrText>
            </w:r>
            <w:r>
              <w:rPr>
                <w:rStyle w:val="25"/>
                <w:rFonts w:ascii="Arial" w:cs="Arial" w:hAnsi="Arial"/>
                <w:color w:val="3366CC"/>
                <w:sz w:val="19"/>
                <w:szCs w:val="19"/>
              </w:rPr>
              <w:fldChar w:fldCharType="separate"/>
            </w:r>
            <w:r>
              <w:rPr>
                <w:rStyle w:val="25"/>
                <w:rFonts w:ascii="Arial" w:cs="Arial" w:hAnsi="Arial"/>
                <w:color w:val="3366CC"/>
                <w:sz w:val="19"/>
                <w:szCs w:val="19"/>
              </w:rPr>
              <w:t>XPath</w:t>
            </w:r>
            <w:r>
              <w:rPr>
                <w:rStyle w:val="25"/>
                <w:rFonts w:ascii="Arial" w:cs="Arial" w:hAnsi="Arial"/>
                <w:color w:val="3366CC"/>
                <w:sz w:val="19"/>
                <w:szCs w:val="19"/>
              </w:rPr>
              <w:fldChar w:fldCharType="end"/>
            </w:r>
            <w:r>
              <w:rPr>
                <w:rFonts w:ascii="Arial" w:cs="Arial" w:hAnsi="Arial"/>
                <w:color w:val="202122"/>
                <w:sz w:val="19"/>
                <w:szCs w:val="19"/>
              </w:rPr>
              <w:t>/</w:t>
            </w:r>
            <w:r>
              <w:rPr>
                <w:rStyle w:val="25"/>
                <w:rFonts w:ascii="Arial" w:cs="Arial" w:hAnsi="Arial"/>
                <w:color w:val="3366CC"/>
                <w:sz w:val="19"/>
                <w:szCs w:val="19"/>
              </w:rPr>
              <w:fldChar w:fldCharType="begin"/>
            </w:r>
            <w:r>
              <w:instrText>HYPERLINK "https://en.wikipedia.org/wiki/XQuery" \o "XQuery"</w:instrText>
            </w:r>
            <w:r>
              <w:rPr>
                <w:rStyle w:val="25"/>
                <w:rFonts w:ascii="Arial" w:cs="Arial" w:hAnsi="Arial"/>
                <w:color w:val="3366CC"/>
                <w:sz w:val="19"/>
                <w:szCs w:val="19"/>
              </w:rPr>
              <w:fldChar w:fldCharType="separate"/>
            </w:r>
            <w:r>
              <w:rPr>
                <w:rStyle w:val="25"/>
                <w:rFonts w:ascii="Arial" w:cs="Arial" w:hAnsi="Arial"/>
                <w:color w:val="3366CC"/>
                <w:sz w:val="19"/>
                <w:szCs w:val="19"/>
              </w:rPr>
              <w:t>XQuery</w:t>
            </w:r>
            <w:r>
              <w:rPr>
                <w:rStyle w:val="25"/>
                <w:rFonts w:ascii="Arial" w:cs="Arial" w:hAnsi="Arial"/>
                <w:color w:val="3366CC"/>
                <w:sz w:val="19"/>
                <w:szCs w:val="19"/>
              </w:rPr>
              <w:fldChar w:fldCharType="end"/>
            </w:r>
            <w:r>
              <w:rPr>
                <w:rFonts w:ascii="Arial" w:cs="Arial" w:hAnsi="Arial"/>
                <w:color w:val="202122"/>
                <w:sz w:val="19"/>
                <w:szCs w:val="19"/>
              </w:rPr>
              <w:t>, Action Trees visual programming language</w:t>
            </w:r>
          </w:p>
        </w:tc>
      </w:tr>
      <w:tr>
        <w:tc>
          <w:tcPr>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tcPr>
          <w:p>
            <w:pPr>
              <w:spacing w:before="240" w:after="240"/>
              <w:jc w:val="center"/>
              <w:rPr>
                <w:rFonts w:ascii="Arial" w:cs="Arial" w:hAnsi="Arial"/>
                <w:b/>
                <w:bCs/>
                <w:color w:val="202122"/>
                <w:sz w:val="19"/>
                <w:szCs w:val="19"/>
              </w:rPr>
            </w:pPr>
            <w:r>
              <w:rPr>
                <w:rStyle w:val="25"/>
                <w:rFonts w:ascii="Arial" w:cs="Arial" w:hAnsi="Arial"/>
                <w:b/>
                <w:bCs/>
                <w:color w:val="3366CC"/>
                <w:sz w:val="19"/>
                <w:szCs w:val="19"/>
              </w:rPr>
              <w:fldChar w:fldCharType="begin"/>
            </w:r>
            <w:r>
              <w:instrText>HYPERLINK "https://en.wikipedia.org/wiki/App_Inventor_for_Android" \o "App Inventor for Android"</w:instrText>
            </w:r>
            <w:r>
              <w:rPr>
                <w:rStyle w:val="25"/>
                <w:rFonts w:ascii="Arial" w:cs="Arial" w:hAnsi="Arial"/>
                <w:b/>
                <w:bCs/>
                <w:color w:val="3366CC"/>
                <w:sz w:val="19"/>
                <w:szCs w:val="19"/>
              </w:rPr>
              <w:fldChar w:fldCharType="separate"/>
            </w:r>
            <w:r>
              <w:rPr>
                <w:rStyle w:val="25"/>
                <w:rFonts w:ascii="Arial" w:cs="Arial" w:hAnsi="Arial"/>
                <w:b/>
                <w:bCs/>
                <w:color w:val="3366CC"/>
                <w:sz w:val="19"/>
                <w:szCs w:val="19"/>
              </w:rPr>
              <w:t>App Inventor for Android</w:t>
            </w:r>
            <w:r>
              <w:rPr>
                <w:rStyle w:val="25"/>
                <w:rFonts w:ascii="Arial" w:cs="Arial" w:hAnsi="Arial"/>
                <w:b/>
                <w:bCs/>
                <w:color w:val="3366CC"/>
                <w:sz w:val="19"/>
                <w:szCs w:val="19"/>
              </w:rPr>
              <w:fldChar w:fldCharType="end"/>
            </w:r>
          </w:p>
        </w:tc>
        <w:tc>
          <w:tcPr>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pPr>
              <w:spacing w:before="240" w:after="240"/>
              <w:rPr>
                <w:rFonts w:ascii="Arial" w:cs="Arial" w:hAnsi="Arial"/>
                <w:color w:val="202122"/>
                <w:sz w:val="19"/>
                <w:szCs w:val="19"/>
              </w:rPr>
            </w:pPr>
            <w:r>
              <w:rPr>
                <w:rFonts w:ascii="Arial" w:cs="Arial" w:hAnsi="Arial"/>
                <w:color w:val="202122"/>
                <w:sz w:val="19"/>
                <w:szCs w:val="19"/>
              </w:rPr>
              <w:t>Visual blocks-based programming language, with Interface designer</w:t>
            </w:r>
          </w:p>
        </w:tc>
      </w:tr>
      <w:tr>
        <w:tc>
          <w:tcPr>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tcPr>
          <w:p>
            <w:pPr>
              <w:spacing w:before="240" w:after="240"/>
              <w:jc w:val="center"/>
              <w:rPr>
                <w:rFonts w:ascii="Arial" w:cs="Arial" w:hAnsi="Arial"/>
                <w:b/>
                <w:bCs/>
                <w:color w:val="202122"/>
                <w:sz w:val="19"/>
                <w:szCs w:val="19"/>
              </w:rPr>
            </w:pPr>
            <w:r>
              <w:rPr>
                <w:rStyle w:val="25"/>
                <w:rFonts w:ascii="Arial" w:cs="Arial" w:hAnsi="Arial"/>
                <w:b/>
                <w:bCs/>
                <w:color w:val="3366CC"/>
                <w:sz w:val="19"/>
                <w:szCs w:val="19"/>
              </w:rPr>
              <w:fldChar w:fldCharType="begin"/>
            </w:r>
            <w:r>
              <w:instrText>HYPERLINK "https://en.wikipedia.org/wiki/Appcelerator" \o "Appcelerator"</w:instrText>
            </w:r>
            <w:r>
              <w:rPr>
                <w:rStyle w:val="25"/>
                <w:rFonts w:ascii="Arial" w:cs="Arial" w:hAnsi="Arial"/>
                <w:b/>
                <w:bCs/>
                <w:color w:val="3366CC"/>
                <w:sz w:val="19"/>
                <w:szCs w:val="19"/>
              </w:rPr>
              <w:fldChar w:fldCharType="separate"/>
            </w:r>
            <w:r>
              <w:rPr>
                <w:rStyle w:val="25"/>
                <w:rFonts w:ascii="Arial" w:cs="Arial" w:hAnsi="Arial"/>
                <w:b/>
                <w:bCs/>
                <w:color w:val="3366CC"/>
                <w:sz w:val="19"/>
                <w:szCs w:val="19"/>
              </w:rPr>
              <w:t>Appcelerator</w:t>
            </w:r>
            <w:r>
              <w:rPr>
                <w:rStyle w:val="25"/>
                <w:rFonts w:ascii="Arial" w:cs="Arial" w:hAnsi="Arial"/>
                <w:b/>
                <w:bCs/>
                <w:color w:val="3366CC"/>
                <w:sz w:val="19"/>
                <w:szCs w:val="19"/>
              </w:rPr>
              <w:fldChar w:fldCharType="end"/>
            </w:r>
          </w:p>
        </w:tc>
        <w:tc>
          <w:tcPr>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pPr>
              <w:spacing w:before="240" w:after="240"/>
              <w:rPr>
                <w:rFonts w:ascii="Arial" w:cs="Arial" w:hAnsi="Arial"/>
                <w:color w:val="202122"/>
                <w:sz w:val="19"/>
                <w:szCs w:val="19"/>
              </w:rPr>
            </w:pPr>
            <w:r>
              <w:rPr>
                <w:rStyle w:val="25"/>
                <w:rFonts w:ascii="Arial" w:cs="Arial" w:hAnsi="Arial"/>
                <w:color w:val="3366CC"/>
                <w:sz w:val="19"/>
                <w:szCs w:val="19"/>
              </w:rPr>
              <w:fldChar w:fldCharType="begin"/>
            </w:r>
            <w:r>
              <w:instrText>HYPERLINK "https://en.wikipedia.org/wiki/JavaScript" \o "JavaScript"</w:instrText>
            </w:r>
            <w:r>
              <w:rPr>
                <w:rStyle w:val="25"/>
                <w:rFonts w:ascii="Arial" w:cs="Arial" w:hAnsi="Arial"/>
                <w:color w:val="3366CC"/>
                <w:sz w:val="19"/>
                <w:szCs w:val="19"/>
              </w:rPr>
              <w:fldChar w:fldCharType="separate"/>
            </w:r>
            <w:r>
              <w:rPr>
                <w:rStyle w:val="25"/>
                <w:rFonts w:ascii="Arial" w:cs="Arial" w:hAnsi="Arial"/>
                <w:color w:val="3366CC"/>
                <w:sz w:val="19"/>
                <w:szCs w:val="19"/>
              </w:rPr>
              <w:t>JavaScript</w:t>
            </w:r>
            <w:r>
              <w:rPr>
                <w:rStyle w:val="25"/>
                <w:rFonts w:ascii="Arial" w:cs="Arial" w:hAnsi="Arial"/>
                <w:color w:val="3366CC"/>
                <w:sz w:val="19"/>
                <w:szCs w:val="19"/>
              </w:rPr>
              <w:fldChar w:fldCharType="end"/>
            </w:r>
          </w:p>
        </w:tc>
      </w:tr>
      <w:tr>
        <w:tc>
          <w:tcPr>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tcPr>
          <w:p>
            <w:pPr>
              <w:spacing w:before="240" w:after="240"/>
              <w:jc w:val="center"/>
              <w:rPr>
                <w:rFonts w:ascii="Arial" w:cs="Arial" w:hAnsi="Arial"/>
                <w:b/>
                <w:bCs/>
                <w:color w:val="202122"/>
                <w:sz w:val="19"/>
                <w:szCs w:val="19"/>
              </w:rPr>
            </w:pPr>
            <w:r>
              <w:rPr>
                <w:rStyle w:val="25"/>
                <w:rFonts w:ascii="Arial" w:cs="Arial" w:hAnsi="Arial"/>
                <w:b/>
                <w:bCs/>
                <w:color w:val="3366CC"/>
                <w:sz w:val="19"/>
                <w:szCs w:val="19"/>
              </w:rPr>
              <w:fldChar w:fldCharType="begin"/>
            </w:r>
            <w:r>
              <w:instrText>HYPERLINK "https://en.wikipedia.org/wiki/Basic4android" \o "Basic4android"</w:instrText>
            </w:r>
            <w:r>
              <w:rPr>
                <w:rStyle w:val="25"/>
                <w:rFonts w:ascii="Arial" w:cs="Arial" w:hAnsi="Arial"/>
                <w:b/>
                <w:bCs/>
                <w:color w:val="3366CC"/>
                <w:sz w:val="19"/>
                <w:szCs w:val="19"/>
              </w:rPr>
              <w:fldChar w:fldCharType="separate"/>
            </w:r>
            <w:r>
              <w:rPr>
                <w:rStyle w:val="25"/>
                <w:rFonts w:ascii="Arial" w:cs="Arial" w:hAnsi="Arial"/>
                <w:b/>
                <w:bCs/>
                <w:color w:val="3366CC"/>
                <w:sz w:val="19"/>
                <w:szCs w:val="19"/>
              </w:rPr>
              <w:t>Basic4android</w:t>
            </w:r>
            <w:r>
              <w:rPr>
                <w:rStyle w:val="25"/>
                <w:rFonts w:ascii="Arial" w:cs="Arial" w:hAnsi="Arial"/>
                <w:b/>
                <w:bCs/>
                <w:color w:val="3366CC"/>
                <w:sz w:val="19"/>
                <w:szCs w:val="19"/>
              </w:rPr>
              <w:fldChar w:fldCharType="end"/>
            </w:r>
          </w:p>
        </w:tc>
        <w:tc>
          <w:tcPr>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pPr>
              <w:spacing w:before="240" w:after="240"/>
              <w:rPr>
                <w:rFonts w:ascii="Arial" w:cs="Arial" w:hAnsi="Arial"/>
                <w:color w:val="202122"/>
                <w:sz w:val="19"/>
                <w:szCs w:val="19"/>
              </w:rPr>
            </w:pPr>
            <w:r>
              <w:rPr>
                <w:rStyle w:val="25"/>
                <w:rFonts w:ascii="Arial" w:cs="Arial" w:hAnsi="Arial"/>
                <w:color w:val="3366CC"/>
                <w:sz w:val="19"/>
                <w:szCs w:val="19"/>
              </w:rPr>
              <w:fldChar w:fldCharType="begin"/>
            </w:r>
            <w:r>
              <w:instrText>HYPERLINK "https://en.wikipedia.org/wiki/Visual_Basic" \o "Visual Basic"</w:instrText>
            </w:r>
            <w:r>
              <w:rPr>
                <w:rStyle w:val="25"/>
                <w:rFonts w:ascii="Arial" w:cs="Arial" w:hAnsi="Arial"/>
                <w:color w:val="3366CC"/>
                <w:sz w:val="19"/>
                <w:szCs w:val="19"/>
              </w:rPr>
              <w:fldChar w:fldCharType="separate"/>
            </w:r>
            <w:r>
              <w:rPr>
                <w:rStyle w:val="25"/>
                <w:rFonts w:ascii="Arial" w:cs="Arial" w:hAnsi="Arial"/>
                <w:color w:val="3366CC"/>
                <w:sz w:val="19"/>
                <w:szCs w:val="19"/>
              </w:rPr>
              <w:t>Visual Basic</w:t>
            </w:r>
            <w:r>
              <w:rPr>
                <w:rStyle w:val="25"/>
                <w:rFonts w:ascii="Arial" w:cs="Arial" w:hAnsi="Arial"/>
                <w:color w:val="3366CC"/>
                <w:sz w:val="19"/>
                <w:szCs w:val="19"/>
              </w:rPr>
              <w:fldChar w:fldCharType="end"/>
            </w:r>
            <w:r>
              <w:rPr>
                <w:rFonts w:ascii="Arial" w:cs="Arial" w:hAnsi="Arial"/>
                <w:color w:val="202122"/>
                <w:sz w:val="19"/>
                <w:szCs w:val="19"/>
              </w:rPr>
              <w:t> similar syntax</w:t>
            </w:r>
          </w:p>
        </w:tc>
      </w:tr>
      <w:tr>
        <w:tc>
          <w:tcPr>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tcPr>
          <w:p>
            <w:pPr>
              <w:spacing w:before="240" w:after="240"/>
              <w:jc w:val="center"/>
              <w:rPr>
                <w:rFonts w:ascii="Arial" w:cs="Arial" w:hAnsi="Arial"/>
                <w:b/>
                <w:bCs/>
                <w:color w:val="202122"/>
                <w:sz w:val="19"/>
                <w:szCs w:val="19"/>
              </w:rPr>
            </w:pPr>
            <w:r>
              <w:rPr>
                <w:rStyle w:val="25"/>
                <w:rFonts w:ascii="Arial" w:cs="Arial" w:hAnsi="Arial"/>
                <w:b/>
                <w:bCs/>
                <w:color w:val="3366CC"/>
                <w:sz w:val="19"/>
                <w:szCs w:val="19"/>
              </w:rPr>
              <w:fldChar w:fldCharType="begin"/>
            </w:r>
            <w:r>
              <w:instrText>HYPERLINK "https://en.wikipedia.org/wiki/Codename_One" \o "Codename One"</w:instrText>
            </w:r>
            <w:r>
              <w:rPr>
                <w:rStyle w:val="25"/>
                <w:rFonts w:ascii="Arial" w:cs="Arial" w:hAnsi="Arial"/>
                <w:b/>
                <w:bCs/>
                <w:color w:val="3366CC"/>
                <w:sz w:val="19"/>
                <w:szCs w:val="19"/>
              </w:rPr>
              <w:fldChar w:fldCharType="separate"/>
            </w:r>
            <w:r>
              <w:rPr>
                <w:rStyle w:val="25"/>
                <w:rFonts w:ascii="Arial" w:cs="Arial" w:hAnsi="Arial"/>
                <w:b/>
                <w:bCs/>
                <w:color w:val="3366CC"/>
                <w:sz w:val="19"/>
                <w:szCs w:val="19"/>
              </w:rPr>
              <w:t>Codename One</w:t>
            </w:r>
            <w:r>
              <w:rPr>
                <w:rStyle w:val="25"/>
                <w:rFonts w:ascii="Arial" w:cs="Arial" w:hAnsi="Arial"/>
                <w:b/>
                <w:bCs/>
                <w:color w:val="3366CC"/>
                <w:sz w:val="19"/>
                <w:szCs w:val="19"/>
              </w:rPr>
              <w:fldChar w:fldCharType="end"/>
            </w:r>
          </w:p>
        </w:tc>
        <w:tc>
          <w:tcPr>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pPr>
              <w:spacing w:before="240" w:after="240"/>
              <w:rPr>
                <w:rFonts w:ascii="Arial" w:cs="Arial" w:hAnsi="Arial"/>
                <w:color w:val="202122"/>
                <w:sz w:val="19"/>
                <w:szCs w:val="19"/>
              </w:rPr>
            </w:pPr>
            <w:r>
              <w:rPr>
                <w:rStyle w:val="25"/>
                <w:rFonts w:ascii="Arial" w:cs="Arial" w:hAnsi="Arial"/>
                <w:color w:val="3366CC"/>
                <w:sz w:val="19"/>
                <w:szCs w:val="19"/>
              </w:rPr>
              <w:fldChar w:fldCharType="begin"/>
            </w:r>
            <w:r>
              <w:instrText>HYPERLINK "https://en.wikipedia.org/wiki/Java_(programming_language)" \o "Java (programming language)"</w:instrText>
            </w:r>
            <w:r>
              <w:rPr>
                <w:rStyle w:val="25"/>
                <w:rFonts w:ascii="Arial" w:cs="Arial" w:hAnsi="Arial"/>
                <w:color w:val="3366CC"/>
                <w:sz w:val="19"/>
                <w:szCs w:val="19"/>
              </w:rPr>
              <w:fldChar w:fldCharType="separate"/>
            </w:r>
            <w:r>
              <w:rPr>
                <w:rStyle w:val="25"/>
                <w:rFonts w:ascii="Arial" w:cs="Arial" w:hAnsi="Arial"/>
                <w:color w:val="3366CC"/>
                <w:sz w:val="19"/>
                <w:szCs w:val="19"/>
              </w:rPr>
              <w:t>Java</w:t>
            </w:r>
            <w:r>
              <w:rPr>
                <w:rStyle w:val="25"/>
                <w:rFonts w:ascii="Arial" w:cs="Arial" w:hAnsi="Arial"/>
                <w:color w:val="3366CC"/>
                <w:sz w:val="19"/>
                <w:szCs w:val="19"/>
              </w:rPr>
              <w:fldChar w:fldCharType="end"/>
            </w:r>
          </w:p>
        </w:tc>
      </w:tr>
      <w:tr>
        <w:tc>
          <w:tcPr>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tcPr>
          <w:p>
            <w:pPr>
              <w:spacing w:before="240" w:after="240"/>
              <w:jc w:val="center"/>
              <w:rPr>
                <w:rFonts w:ascii="Arial" w:cs="Arial" w:hAnsi="Arial"/>
                <w:b/>
                <w:bCs/>
                <w:color w:val="202122"/>
                <w:sz w:val="19"/>
                <w:szCs w:val="19"/>
              </w:rPr>
            </w:pPr>
            <w:r>
              <w:rPr>
                <w:rStyle w:val="25"/>
                <w:rFonts w:ascii="Arial" w:cs="Arial" w:hAnsi="Arial"/>
                <w:b/>
                <w:bCs/>
                <w:color w:val="3366CC"/>
                <w:sz w:val="19"/>
                <w:szCs w:val="19"/>
              </w:rPr>
              <w:fldChar w:fldCharType="begin"/>
            </w:r>
            <w:r>
              <w:instrText>HYPERLINK "https://en.wikipedia.org/wiki/Solar2D" \o "Solar2D"</w:instrText>
            </w:r>
            <w:r>
              <w:rPr>
                <w:rStyle w:val="25"/>
                <w:rFonts w:ascii="Arial" w:cs="Arial" w:hAnsi="Arial"/>
                <w:b/>
                <w:bCs/>
                <w:color w:val="3366CC"/>
                <w:sz w:val="19"/>
                <w:szCs w:val="19"/>
              </w:rPr>
              <w:fldChar w:fldCharType="separate"/>
            </w:r>
            <w:r>
              <w:rPr>
                <w:rStyle w:val="25"/>
                <w:rFonts w:ascii="Arial" w:cs="Arial" w:hAnsi="Arial"/>
                <w:b/>
                <w:bCs/>
                <w:color w:val="3366CC"/>
                <w:sz w:val="19"/>
                <w:szCs w:val="19"/>
              </w:rPr>
              <w:t>Solar2D</w:t>
            </w:r>
            <w:r>
              <w:rPr>
                <w:rStyle w:val="25"/>
                <w:rFonts w:ascii="Arial" w:cs="Arial" w:hAnsi="Arial"/>
                <w:b/>
                <w:bCs/>
                <w:color w:val="3366CC"/>
                <w:sz w:val="19"/>
                <w:szCs w:val="19"/>
              </w:rPr>
              <w:fldChar w:fldCharType="end"/>
            </w:r>
          </w:p>
        </w:tc>
        <w:tc>
          <w:tcPr>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pPr>
              <w:spacing w:before="240" w:after="240"/>
              <w:rPr>
                <w:rFonts w:ascii="Arial" w:cs="Arial" w:hAnsi="Arial"/>
                <w:color w:val="202122"/>
                <w:sz w:val="19"/>
                <w:szCs w:val="19"/>
              </w:rPr>
            </w:pPr>
            <w:r>
              <w:rPr>
                <w:rStyle w:val="25"/>
                <w:rFonts w:ascii="Arial" w:cs="Arial" w:hAnsi="Arial"/>
                <w:color w:val="3366CC"/>
                <w:sz w:val="19"/>
                <w:szCs w:val="19"/>
              </w:rPr>
              <w:fldChar w:fldCharType="begin"/>
            </w:r>
            <w:r>
              <w:instrText>HYPERLINK "https://en.wikipedia.org/wiki/Lua_(programming_language)" \o "Lua (programming language)"</w:instrText>
            </w:r>
            <w:r>
              <w:rPr>
                <w:rStyle w:val="25"/>
                <w:rFonts w:ascii="Arial" w:cs="Arial" w:hAnsi="Arial"/>
                <w:color w:val="3366CC"/>
                <w:sz w:val="19"/>
                <w:szCs w:val="19"/>
              </w:rPr>
              <w:fldChar w:fldCharType="separate"/>
            </w:r>
            <w:r>
              <w:rPr>
                <w:rStyle w:val="25"/>
                <w:rFonts w:ascii="Arial" w:cs="Arial" w:hAnsi="Arial"/>
                <w:color w:val="3366CC"/>
                <w:sz w:val="19"/>
                <w:szCs w:val="19"/>
              </w:rPr>
              <w:t>Lua</w:t>
            </w:r>
            <w:r>
              <w:rPr>
                <w:rStyle w:val="25"/>
                <w:rFonts w:ascii="Arial" w:cs="Arial" w:hAnsi="Arial"/>
                <w:color w:val="3366CC"/>
                <w:sz w:val="19"/>
                <w:szCs w:val="19"/>
              </w:rPr>
              <w:fldChar w:fldCharType="end"/>
            </w:r>
          </w:p>
        </w:tc>
      </w:tr>
      <w:tr>
        <w:tc>
          <w:tcPr>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tcPr>
          <w:p>
            <w:pPr>
              <w:spacing w:before="240" w:after="240"/>
              <w:jc w:val="center"/>
              <w:rPr>
                <w:rFonts w:ascii="Arial" w:cs="Arial" w:hAnsi="Arial"/>
                <w:b/>
                <w:bCs/>
                <w:color w:val="202122"/>
                <w:sz w:val="19"/>
                <w:szCs w:val="19"/>
              </w:rPr>
            </w:pPr>
            <w:r>
              <w:rPr>
                <w:rStyle w:val="25"/>
                <w:rFonts w:ascii="Arial" w:cs="Arial" w:hAnsi="Arial"/>
                <w:b/>
                <w:bCs/>
                <w:color w:val="3366CC"/>
                <w:sz w:val="19"/>
                <w:szCs w:val="19"/>
              </w:rPr>
              <w:fldChar w:fldCharType="begin"/>
            </w:r>
            <w:r>
              <w:instrText>HYPERLINK "https://en.wikipedia.org/wiki/DragonRAD" \o "DragonRAD"</w:instrText>
            </w:r>
            <w:r>
              <w:rPr>
                <w:rStyle w:val="25"/>
                <w:rFonts w:ascii="Arial" w:cs="Arial" w:hAnsi="Arial"/>
                <w:b/>
                <w:bCs/>
                <w:color w:val="3366CC"/>
                <w:sz w:val="19"/>
                <w:szCs w:val="19"/>
              </w:rPr>
              <w:fldChar w:fldCharType="separate"/>
            </w:r>
            <w:r>
              <w:rPr>
                <w:rStyle w:val="25"/>
                <w:rFonts w:ascii="Arial" w:cs="Arial" w:hAnsi="Arial"/>
                <w:b/>
                <w:bCs/>
                <w:color w:val="3366CC"/>
                <w:sz w:val="19"/>
                <w:szCs w:val="19"/>
              </w:rPr>
              <w:t>DragonRAD</w:t>
            </w:r>
            <w:r>
              <w:rPr>
                <w:rStyle w:val="25"/>
                <w:rFonts w:ascii="Arial" w:cs="Arial" w:hAnsi="Arial"/>
                <w:b/>
                <w:bCs/>
                <w:color w:val="3366CC"/>
                <w:sz w:val="19"/>
                <w:szCs w:val="19"/>
              </w:rPr>
              <w:fldChar w:fldCharType="end"/>
            </w:r>
          </w:p>
        </w:tc>
        <w:tc>
          <w:tcPr>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pPr>
              <w:spacing w:before="240" w:after="240"/>
              <w:rPr>
                <w:rFonts w:ascii="Arial" w:cs="Arial" w:hAnsi="Arial"/>
                <w:color w:val="202122"/>
                <w:sz w:val="19"/>
                <w:szCs w:val="19"/>
              </w:rPr>
            </w:pPr>
            <w:r>
              <w:rPr>
                <w:rFonts w:ascii="Arial" w:cs="Arial" w:hAnsi="Arial"/>
                <w:color w:val="202122"/>
                <w:sz w:val="19"/>
                <w:szCs w:val="19"/>
              </w:rPr>
              <w:t>Visual drag &amp; drop tiles</w:t>
            </w:r>
          </w:p>
        </w:tc>
      </w:tr>
      <w:tr>
        <w:tc>
          <w:tcPr>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tcPr>
          <w:p>
            <w:pPr>
              <w:spacing w:before="240" w:after="240"/>
              <w:jc w:val="center"/>
              <w:rPr>
                <w:rFonts w:ascii="Arial" w:cs="Arial" w:hAnsi="Arial"/>
                <w:b/>
                <w:bCs/>
                <w:color w:val="202122"/>
                <w:sz w:val="19"/>
                <w:szCs w:val="19"/>
              </w:rPr>
            </w:pPr>
            <w:r>
              <w:rPr>
                <w:rStyle w:val="25"/>
                <w:rFonts w:ascii="Arial" w:cs="Arial" w:hAnsi="Arial"/>
                <w:b/>
                <w:bCs/>
                <w:color w:val="3366CC"/>
                <w:sz w:val="19"/>
                <w:szCs w:val="19"/>
              </w:rPr>
              <w:fldChar w:fldCharType="begin"/>
            </w:r>
            <w:r>
              <w:instrText>HYPERLINK "https://en.wikipedia.org/wiki/GeneXus" \o "GeneXus"</w:instrText>
            </w:r>
            <w:r>
              <w:rPr>
                <w:rStyle w:val="25"/>
                <w:rFonts w:ascii="Arial" w:cs="Arial" w:hAnsi="Arial"/>
                <w:b/>
                <w:bCs/>
                <w:color w:val="3366CC"/>
                <w:sz w:val="19"/>
                <w:szCs w:val="19"/>
              </w:rPr>
              <w:fldChar w:fldCharType="separate"/>
            </w:r>
            <w:r>
              <w:rPr>
                <w:rStyle w:val="25"/>
                <w:rFonts w:ascii="Arial" w:cs="Arial" w:hAnsi="Arial"/>
                <w:b/>
                <w:bCs/>
                <w:color w:val="3366CC"/>
                <w:sz w:val="19"/>
                <w:szCs w:val="19"/>
              </w:rPr>
              <w:t>GeneXus</w:t>
            </w:r>
            <w:r>
              <w:rPr>
                <w:rStyle w:val="25"/>
                <w:rFonts w:ascii="Arial" w:cs="Arial" w:hAnsi="Arial"/>
                <w:b/>
                <w:bCs/>
                <w:color w:val="3366CC"/>
                <w:sz w:val="19"/>
                <w:szCs w:val="19"/>
              </w:rPr>
              <w:fldChar w:fldCharType="end"/>
            </w:r>
            <w:r>
              <w:rPr>
                <w:rFonts w:ascii="Arial" w:cs="Arial" w:hAnsi="Arial"/>
                <w:b/>
                <w:bCs/>
                <w:color w:val="202122"/>
                <w:sz w:val="19"/>
                <w:szCs w:val="19"/>
              </w:rPr>
              <w:t> for Mobile and Smart Devices</w:t>
            </w:r>
          </w:p>
        </w:tc>
        <w:tc>
          <w:tcPr>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pPr>
              <w:spacing w:before="240" w:after="240"/>
              <w:rPr>
                <w:rFonts w:ascii="Arial" w:cs="Arial" w:hAnsi="Arial"/>
                <w:color w:val="202122"/>
                <w:sz w:val="19"/>
                <w:szCs w:val="19"/>
              </w:rPr>
            </w:pPr>
            <w:r>
              <w:rPr>
                <w:rStyle w:val="25"/>
                <w:rFonts w:ascii="Arial" w:cs="Arial" w:hAnsi="Arial"/>
                <w:color w:val="3366CC"/>
                <w:sz w:val="19"/>
                <w:szCs w:val="19"/>
              </w:rPr>
              <w:fldChar w:fldCharType="begin"/>
            </w:r>
            <w:r>
              <w:instrText>HYPERLINK "https://en.wikipedia.org/wiki/Knowledge_representation" \o "Knowledge representation"</w:instrText>
            </w:r>
            <w:r>
              <w:rPr>
                <w:rStyle w:val="25"/>
                <w:rFonts w:ascii="Arial" w:cs="Arial" w:hAnsi="Arial"/>
                <w:color w:val="3366CC"/>
                <w:sz w:val="19"/>
                <w:szCs w:val="19"/>
              </w:rPr>
              <w:fldChar w:fldCharType="separate"/>
            </w:r>
            <w:r>
              <w:rPr>
                <w:rStyle w:val="25"/>
                <w:rFonts w:ascii="Arial" w:cs="Arial" w:hAnsi="Arial"/>
                <w:color w:val="3366CC"/>
                <w:sz w:val="19"/>
                <w:szCs w:val="19"/>
              </w:rPr>
              <w:t>Knowledge representation</w:t>
            </w:r>
            <w:r>
              <w:rPr>
                <w:rStyle w:val="25"/>
                <w:rFonts w:ascii="Arial" w:cs="Arial" w:hAnsi="Arial"/>
                <w:color w:val="3366CC"/>
                <w:sz w:val="19"/>
                <w:szCs w:val="19"/>
              </w:rPr>
              <w:fldChar w:fldCharType="end"/>
            </w:r>
            <w:r>
              <w:rPr>
                <w:rFonts w:ascii="Arial" w:cs="Arial" w:hAnsi="Arial"/>
                <w:color w:val="202122"/>
                <w:sz w:val="19"/>
                <w:szCs w:val="19"/>
              </w:rPr>
              <w:t> and </w:t>
            </w:r>
            <w:r>
              <w:rPr>
                <w:rStyle w:val="25"/>
                <w:rFonts w:ascii="Arial" w:cs="Arial" w:hAnsi="Arial"/>
                <w:color w:val="3366CC"/>
                <w:sz w:val="19"/>
                <w:szCs w:val="19"/>
              </w:rPr>
              <w:fldChar w:fldCharType="begin"/>
            </w:r>
            <w:r>
              <w:instrText>HYPERLINK "https://en.wikipedia.org/wiki/Declarative_programming" \o "Declarative programming"</w:instrText>
            </w:r>
            <w:r>
              <w:rPr>
                <w:rStyle w:val="25"/>
                <w:rFonts w:ascii="Arial" w:cs="Arial" w:hAnsi="Arial"/>
                <w:color w:val="3366CC"/>
                <w:sz w:val="19"/>
                <w:szCs w:val="19"/>
              </w:rPr>
              <w:fldChar w:fldCharType="separate"/>
            </w:r>
            <w:r>
              <w:rPr>
                <w:rStyle w:val="25"/>
                <w:rFonts w:ascii="Arial" w:cs="Arial" w:hAnsi="Arial"/>
                <w:color w:val="3366CC"/>
                <w:sz w:val="19"/>
                <w:szCs w:val="19"/>
              </w:rPr>
              <w:t>declarative programming</w:t>
            </w:r>
            <w:r>
              <w:rPr>
                <w:rStyle w:val="25"/>
                <w:rFonts w:ascii="Arial" w:cs="Arial" w:hAnsi="Arial"/>
                <w:color w:val="3366CC"/>
                <w:sz w:val="19"/>
                <w:szCs w:val="19"/>
              </w:rPr>
              <w:fldChar w:fldCharType="end"/>
            </w:r>
            <w:r>
              <w:rPr>
                <w:rFonts w:ascii="Arial" w:cs="Arial" w:hAnsi="Arial"/>
                <w:color w:val="202122"/>
                <w:sz w:val="19"/>
                <w:szCs w:val="19"/>
              </w:rPr>
              <w:t>-modeling for easy development, then code is automatically generated for each platform</w:t>
            </w:r>
          </w:p>
        </w:tc>
      </w:tr>
      <w:tr>
        <w:tc>
          <w:tcPr>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tcPr>
          <w:p>
            <w:pPr>
              <w:spacing w:before="240" w:after="240"/>
              <w:jc w:val="center"/>
              <w:rPr>
                <w:rFonts w:ascii="Arial" w:cs="Arial" w:hAnsi="Arial"/>
                <w:b/>
                <w:bCs/>
                <w:color w:val="202122"/>
                <w:sz w:val="19"/>
                <w:szCs w:val="19"/>
              </w:rPr>
            </w:pPr>
            <w:r>
              <w:rPr>
                <w:rStyle w:val="25"/>
                <w:rFonts w:ascii="Arial" w:cs="Arial" w:hAnsi="Arial"/>
                <w:b/>
                <w:bCs/>
                <w:color w:val="3366CC"/>
                <w:sz w:val="19"/>
                <w:szCs w:val="19"/>
              </w:rPr>
              <w:fldChar w:fldCharType="begin"/>
            </w:r>
            <w:r>
              <w:instrText>HYPERLINK "https://en.wikipedia.org/wiki/IBM_MobileFirst" \o "IBM MobileFirst"</w:instrText>
            </w:r>
            <w:r>
              <w:rPr>
                <w:rStyle w:val="25"/>
                <w:rFonts w:ascii="Arial" w:cs="Arial" w:hAnsi="Arial"/>
                <w:b/>
                <w:bCs/>
                <w:color w:val="3366CC"/>
                <w:sz w:val="19"/>
                <w:szCs w:val="19"/>
              </w:rPr>
              <w:fldChar w:fldCharType="separate"/>
            </w:r>
            <w:r>
              <w:rPr>
                <w:rStyle w:val="25"/>
                <w:rFonts w:ascii="Arial" w:cs="Arial" w:hAnsi="Arial"/>
                <w:b/>
                <w:bCs/>
                <w:color w:val="3366CC"/>
                <w:sz w:val="19"/>
                <w:szCs w:val="19"/>
              </w:rPr>
              <w:t>IBM MobileFirst</w:t>
            </w:r>
            <w:r>
              <w:rPr>
                <w:rStyle w:val="25"/>
                <w:rFonts w:ascii="Arial" w:cs="Arial" w:hAnsi="Arial"/>
                <w:b/>
                <w:bCs/>
                <w:color w:val="3366CC"/>
                <w:sz w:val="19"/>
                <w:szCs w:val="19"/>
              </w:rPr>
              <w:fldChar w:fldCharType="end"/>
            </w:r>
            <w:r>
              <w:rPr>
                <w:rFonts w:ascii="Arial" w:cs="Arial" w:hAnsi="Arial"/>
                <w:b/>
                <w:bCs/>
                <w:color w:val="202122"/>
                <w:sz w:val="19"/>
                <w:szCs w:val="19"/>
              </w:rPr>
              <w:t> Studio</w:t>
            </w:r>
          </w:p>
        </w:tc>
        <w:tc>
          <w:tcPr>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pPr>
              <w:spacing w:before="240" w:after="240"/>
              <w:rPr>
                <w:rFonts w:ascii="Arial" w:cs="Arial" w:hAnsi="Arial"/>
                <w:color w:val="202122"/>
                <w:sz w:val="19"/>
                <w:szCs w:val="19"/>
              </w:rPr>
            </w:pPr>
            <w:r>
              <w:rPr>
                <w:rStyle w:val="25"/>
                <w:rFonts w:ascii="Arial" w:cs="Arial" w:hAnsi="Arial"/>
                <w:color w:val="3366CC"/>
                <w:sz w:val="19"/>
                <w:szCs w:val="19"/>
              </w:rPr>
              <w:fldChar w:fldCharType="begin"/>
            </w:r>
            <w:r>
              <w:instrText>HYPERLINK "https://en.wikipedia.org/wiki/HTML5" \o "HTML5"</w:instrText>
            </w:r>
            <w:r>
              <w:rPr>
                <w:rStyle w:val="25"/>
                <w:rFonts w:ascii="Arial" w:cs="Arial" w:hAnsi="Arial"/>
                <w:color w:val="3366CC"/>
                <w:sz w:val="19"/>
                <w:szCs w:val="19"/>
              </w:rPr>
              <w:fldChar w:fldCharType="separate"/>
            </w:r>
            <w:r>
              <w:rPr>
                <w:rStyle w:val="25"/>
                <w:rFonts w:ascii="Arial" w:cs="Arial" w:hAnsi="Arial"/>
                <w:color w:val="3366CC"/>
                <w:sz w:val="19"/>
                <w:szCs w:val="19"/>
              </w:rPr>
              <w:t>HTML5</w:t>
            </w:r>
            <w:r>
              <w:rPr>
                <w:rStyle w:val="25"/>
                <w:rFonts w:ascii="Arial" w:cs="Arial" w:hAnsi="Arial"/>
                <w:color w:val="3366CC"/>
                <w:sz w:val="19"/>
                <w:szCs w:val="19"/>
              </w:rPr>
              <w:fldChar w:fldCharType="end"/>
            </w:r>
            <w:r>
              <w:rPr>
                <w:rFonts w:ascii="Arial" w:cs="Arial" w:hAnsi="Arial"/>
                <w:color w:val="202122"/>
                <w:sz w:val="19"/>
                <w:szCs w:val="19"/>
              </w:rPr>
              <w:t>, </w:t>
            </w:r>
            <w:r>
              <w:rPr>
                <w:rStyle w:val="25"/>
                <w:rFonts w:ascii="Arial" w:cs="Arial" w:hAnsi="Arial"/>
                <w:color w:val="3366CC"/>
                <w:sz w:val="19"/>
                <w:szCs w:val="19"/>
              </w:rPr>
              <w:fldChar w:fldCharType="begin"/>
            </w:r>
            <w:r>
              <w:instrText>HYPERLINK "https://en.wikipedia.org/wiki/CSS3" \o "CSS3"</w:instrText>
            </w:r>
            <w:r>
              <w:rPr>
                <w:rStyle w:val="25"/>
                <w:rFonts w:ascii="Arial" w:cs="Arial" w:hAnsi="Arial"/>
                <w:color w:val="3366CC"/>
                <w:sz w:val="19"/>
                <w:szCs w:val="19"/>
              </w:rPr>
              <w:fldChar w:fldCharType="separate"/>
            </w:r>
            <w:r>
              <w:rPr>
                <w:rStyle w:val="25"/>
                <w:rFonts w:ascii="Arial" w:cs="Arial" w:hAnsi="Arial"/>
                <w:color w:val="3366CC"/>
                <w:sz w:val="19"/>
                <w:szCs w:val="19"/>
              </w:rPr>
              <w:t>CSS3</w:t>
            </w:r>
            <w:r>
              <w:rPr>
                <w:rStyle w:val="25"/>
                <w:rFonts w:ascii="Arial" w:cs="Arial" w:hAnsi="Arial"/>
                <w:color w:val="3366CC"/>
                <w:sz w:val="19"/>
                <w:szCs w:val="19"/>
              </w:rPr>
              <w:fldChar w:fldCharType="end"/>
            </w:r>
            <w:r>
              <w:rPr>
                <w:rFonts w:ascii="Arial" w:cs="Arial" w:hAnsi="Arial"/>
                <w:color w:val="202122"/>
                <w:sz w:val="19"/>
                <w:szCs w:val="19"/>
              </w:rPr>
              <w:t>, </w:t>
            </w:r>
            <w:r>
              <w:rPr>
                <w:rStyle w:val="25"/>
                <w:rFonts w:ascii="Arial" w:cs="Arial" w:hAnsi="Arial"/>
                <w:color w:val="3366CC"/>
                <w:sz w:val="19"/>
                <w:szCs w:val="19"/>
              </w:rPr>
              <w:fldChar w:fldCharType="begin"/>
            </w:r>
            <w:r>
              <w:instrText>HYPERLINK "https://en.wikipedia.org/wiki/JavaScript" \o "JavaScript"</w:instrText>
            </w:r>
            <w:r>
              <w:rPr>
                <w:rStyle w:val="25"/>
                <w:rFonts w:ascii="Arial" w:cs="Arial" w:hAnsi="Arial"/>
                <w:color w:val="3366CC"/>
                <w:sz w:val="19"/>
                <w:szCs w:val="19"/>
              </w:rPr>
              <w:fldChar w:fldCharType="separate"/>
            </w:r>
            <w:r>
              <w:rPr>
                <w:rStyle w:val="25"/>
                <w:rFonts w:ascii="Arial" w:cs="Arial" w:hAnsi="Arial"/>
                <w:color w:val="3366CC"/>
                <w:sz w:val="19"/>
                <w:szCs w:val="19"/>
              </w:rPr>
              <w:t>JavaScript</w:t>
            </w:r>
            <w:r>
              <w:rPr>
                <w:rStyle w:val="25"/>
                <w:rFonts w:ascii="Arial" w:cs="Arial" w:hAnsi="Arial"/>
                <w:color w:val="3366CC"/>
                <w:sz w:val="19"/>
                <w:szCs w:val="19"/>
              </w:rPr>
              <w:fldChar w:fldCharType="end"/>
            </w:r>
            <w:r>
              <w:rPr>
                <w:rFonts w:ascii="Arial" w:cs="Arial" w:hAnsi="Arial"/>
                <w:color w:val="202122"/>
                <w:sz w:val="19"/>
                <w:szCs w:val="19"/>
              </w:rPr>
              <w:t>, and native SDK languages w/ Native Worklight API</w:t>
            </w:r>
          </w:p>
        </w:tc>
      </w:tr>
      <w:tr>
        <w:tc>
          <w:tcPr>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tcPr>
          <w:p>
            <w:pPr>
              <w:spacing w:before="240" w:after="240"/>
              <w:jc w:val="center"/>
              <w:rPr>
                <w:rFonts w:ascii="Arial" w:cs="Arial" w:hAnsi="Arial"/>
                <w:b/>
                <w:bCs/>
                <w:color w:val="202122"/>
                <w:sz w:val="19"/>
                <w:szCs w:val="19"/>
              </w:rPr>
            </w:pPr>
            <w:r>
              <w:rPr>
                <w:rStyle w:val="25"/>
                <w:rFonts w:ascii="Arial" w:cs="Arial" w:hAnsi="Arial"/>
                <w:b/>
                <w:bCs/>
                <w:color w:val="3366CC"/>
                <w:sz w:val="19"/>
                <w:szCs w:val="19"/>
              </w:rPr>
              <w:fldChar w:fldCharType="begin"/>
            </w:r>
            <w:r>
              <w:instrText>HYPERLINK "https://en.wikipedia.org/wiki/Lazarus_(software)" \o "Lazarus (software)"</w:instrText>
            </w:r>
            <w:r>
              <w:rPr>
                <w:rStyle w:val="25"/>
                <w:rFonts w:ascii="Arial" w:cs="Arial" w:hAnsi="Arial"/>
                <w:b/>
                <w:bCs/>
                <w:color w:val="3366CC"/>
                <w:sz w:val="19"/>
                <w:szCs w:val="19"/>
              </w:rPr>
              <w:fldChar w:fldCharType="separate"/>
            </w:r>
            <w:r>
              <w:rPr>
                <w:rStyle w:val="25"/>
                <w:rFonts w:ascii="Arial" w:cs="Arial" w:hAnsi="Arial"/>
                <w:b/>
                <w:bCs/>
                <w:color w:val="3366CC"/>
                <w:sz w:val="19"/>
                <w:szCs w:val="19"/>
              </w:rPr>
              <w:t>Lazarus</w:t>
            </w:r>
            <w:r>
              <w:rPr>
                <w:rStyle w:val="25"/>
                <w:rFonts w:ascii="Arial" w:cs="Arial" w:hAnsi="Arial"/>
                <w:b/>
                <w:bCs/>
                <w:color w:val="3366CC"/>
                <w:sz w:val="19"/>
                <w:szCs w:val="19"/>
              </w:rPr>
              <w:fldChar w:fldCharType="end"/>
            </w:r>
          </w:p>
        </w:tc>
        <w:tc>
          <w:tcPr>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pPr>
              <w:spacing w:before="240" w:after="240"/>
              <w:rPr>
                <w:rFonts w:ascii="Arial" w:cs="Arial" w:hAnsi="Arial"/>
                <w:color w:val="202122"/>
                <w:sz w:val="19"/>
                <w:szCs w:val="19"/>
              </w:rPr>
            </w:pPr>
            <w:r>
              <w:rPr>
                <w:rStyle w:val="25"/>
                <w:rFonts w:ascii="Arial" w:cs="Arial" w:hAnsi="Arial"/>
                <w:color w:val="3366CC"/>
                <w:sz w:val="19"/>
                <w:szCs w:val="19"/>
              </w:rPr>
              <w:fldChar w:fldCharType="begin"/>
            </w:r>
            <w:r>
              <w:instrText>HYPERLINK "https://en.wikipedia.org/wiki/Object_Pascal" \o "Object Pascal"</w:instrText>
            </w:r>
            <w:r>
              <w:rPr>
                <w:rStyle w:val="25"/>
                <w:rFonts w:ascii="Arial" w:cs="Arial" w:hAnsi="Arial"/>
                <w:color w:val="3366CC"/>
                <w:sz w:val="19"/>
                <w:szCs w:val="19"/>
              </w:rPr>
              <w:fldChar w:fldCharType="separate"/>
            </w:r>
            <w:r>
              <w:rPr>
                <w:rStyle w:val="25"/>
                <w:rFonts w:ascii="Arial" w:cs="Arial" w:hAnsi="Arial"/>
                <w:color w:val="3366CC"/>
                <w:sz w:val="19"/>
                <w:szCs w:val="19"/>
              </w:rPr>
              <w:t>Object Pascal</w:t>
            </w:r>
            <w:r>
              <w:rPr>
                <w:rStyle w:val="25"/>
                <w:rFonts w:ascii="Arial" w:cs="Arial" w:hAnsi="Arial"/>
                <w:color w:val="3366CC"/>
                <w:sz w:val="19"/>
                <w:szCs w:val="19"/>
              </w:rPr>
              <w:fldChar w:fldCharType="end"/>
            </w:r>
          </w:p>
        </w:tc>
      </w:tr>
    </w:tbl>
    <w:p>
      <w:pPr>
        <w:pStyle w:val="3"/>
        <w:shd w:val="clear" w:color="auto" w:fill="FFFFFF"/>
        <w:spacing w:before="72" w:after="0"/>
        <w:rPr>
          <w:rFonts w:ascii="Arial" w:cs="Arial" w:hAnsi="Arial"/>
          <w:color w:val="000000"/>
          <w:sz w:val="29"/>
          <w:szCs w:val="29"/>
        </w:rPr>
      </w:pPr>
      <w:r>
        <w:rPr>
          <w:rStyle w:val="28"/>
          <w:rFonts w:ascii="Arial" w:cs="Arial" w:hAnsi="Arial"/>
          <w:color w:val="000000"/>
          <w:sz w:val="29"/>
          <w:szCs w:val="29"/>
        </w:rPr>
        <w:t>Security add-on layers</w:t>
      </w:r>
    </w:p>
    <w:p>
      <w:pPr>
        <w:pStyle w:val="15"/>
        <w:shd w:val="clear" w:color="auto" w:fill="FFFFFF"/>
        <w:spacing w:before="120" w:beforeAutospacing="0" w:after="120" w:afterAutospacing="0"/>
        <w:rPr>
          <w:rFonts w:ascii="Arial" w:cs="Arial" w:hAnsi="Arial"/>
          <w:color w:val="202122"/>
          <w:sz w:val="21"/>
          <w:szCs w:val="21"/>
        </w:rPr>
      </w:pPr>
      <w:r>
        <w:rPr>
          <w:rFonts w:ascii="Arial" w:cs="Arial" w:hAnsi="Arial"/>
          <w:color w:val="202122"/>
          <w:sz w:val="21"/>
          <w:szCs w:val="21"/>
        </w:rPr>
        <w:t>With </w:t>
      </w:r>
      <w:r>
        <w:rPr>
          <w:rStyle w:val="25"/>
          <w:rFonts w:ascii="Arial" w:cs="Arial" w:hAnsi="Arial"/>
          <w:color w:val="3366CC"/>
          <w:sz w:val="21"/>
          <w:szCs w:val="21"/>
        </w:rPr>
        <w:fldChar w:fldCharType="begin"/>
      </w:r>
      <w:r>
        <w:instrText>HYPERLINK "https://en.wikipedia.org/wiki/Bring_your_own_device" \o "Bring your own device"</w:instrText>
      </w:r>
      <w:r>
        <w:rPr>
          <w:rStyle w:val="25"/>
          <w:rFonts w:ascii="Arial" w:cs="Arial" w:hAnsi="Arial"/>
          <w:color w:val="3366CC"/>
          <w:sz w:val="21"/>
          <w:szCs w:val="21"/>
        </w:rPr>
        <w:fldChar w:fldCharType="separate"/>
      </w:r>
      <w:r>
        <w:rPr>
          <w:rStyle w:val="25"/>
          <w:rFonts w:ascii="Arial" w:cs="Arial" w:hAnsi="Arial"/>
          <w:color w:val="3366CC"/>
          <w:sz w:val="21"/>
          <w:szCs w:val="21"/>
        </w:rPr>
        <w:t>bring your own device</w:t>
      </w:r>
      <w:r>
        <w:rPr>
          <w:rStyle w:val="25"/>
          <w:rFonts w:ascii="Arial" w:cs="Arial" w:hAnsi="Arial"/>
          <w:color w:val="3366CC"/>
          <w:sz w:val="21"/>
          <w:szCs w:val="21"/>
        </w:rPr>
        <w:fldChar w:fldCharType="end"/>
      </w:r>
      <w:r>
        <w:rPr>
          <w:rFonts w:ascii="Arial" w:cs="Arial" w:hAnsi="Arial"/>
          <w:color w:val="202122"/>
          <w:sz w:val="21"/>
          <w:szCs w:val="21"/>
        </w:rPr>
        <w:t> (BYOD) becoming the norm within more enterprises, IT departments often need stop-gap, tactical solutions that layer atop existing apps, phones, and platform component. Features include</w:t>
      </w:r>
    </w:p>
    <w:p>
      <w:pPr>
        <w:numPr>
          <w:ilvl w:val="0"/>
          <w:numId w:val="4"/>
        </w:numPr>
        <w:shd w:val="clear" w:color="auto" w:fill="FFFFFF"/>
        <w:spacing w:before="100" w:beforeAutospacing="1" w:after="24" w:line="240" w:lineRule="auto"/>
        <w:ind w:left="384"/>
        <w:rPr>
          <w:rFonts w:ascii="Arial" w:cs="Arial" w:hAnsi="Arial"/>
          <w:color w:val="202122"/>
          <w:sz w:val="21"/>
          <w:szCs w:val="21"/>
        </w:rPr>
      </w:pPr>
      <w:r>
        <w:rPr>
          <w:rFonts w:ascii="Arial" w:cs="Arial" w:hAnsi="Arial"/>
          <w:color w:val="202122"/>
          <w:sz w:val="21"/>
          <w:szCs w:val="21"/>
        </w:rPr>
        <w:t>App wrapping for security</w:t>
      </w:r>
    </w:p>
    <w:p>
      <w:pPr>
        <w:numPr>
          <w:ilvl w:val="0"/>
          <w:numId w:val="4"/>
        </w:numPr>
        <w:shd w:val="clear" w:color="auto" w:fill="FFFFFF"/>
        <w:spacing w:before="100" w:beforeAutospacing="1" w:after="24" w:line="240" w:lineRule="auto"/>
        <w:ind w:left="384"/>
        <w:rPr>
          <w:rFonts w:ascii="Arial" w:cs="Arial" w:hAnsi="Arial"/>
          <w:color w:val="202122"/>
          <w:sz w:val="21"/>
          <w:szCs w:val="21"/>
        </w:rPr>
      </w:pPr>
      <w:r>
        <w:rPr>
          <w:rFonts w:ascii="Arial" w:cs="Arial" w:hAnsi="Arial"/>
          <w:color w:val="202122"/>
          <w:sz w:val="21"/>
          <w:szCs w:val="21"/>
        </w:rPr>
        <w:t>Data encryption</w:t>
      </w:r>
    </w:p>
    <w:p>
      <w:pPr>
        <w:numPr>
          <w:ilvl w:val="0"/>
          <w:numId w:val="4"/>
        </w:numPr>
        <w:shd w:val="clear" w:color="auto" w:fill="FFFFFF"/>
        <w:spacing w:before="100" w:beforeAutospacing="1" w:after="24" w:line="240" w:lineRule="auto"/>
        <w:ind w:left="384"/>
        <w:rPr>
          <w:rFonts w:ascii="Arial" w:cs="Arial" w:hAnsi="Arial"/>
          <w:color w:val="202122"/>
          <w:sz w:val="21"/>
          <w:szCs w:val="21"/>
        </w:rPr>
      </w:pPr>
      <w:r>
        <w:rPr>
          <w:rFonts w:ascii="Arial" w:cs="Arial" w:hAnsi="Arial"/>
          <w:color w:val="202122"/>
          <w:sz w:val="21"/>
          <w:szCs w:val="21"/>
        </w:rPr>
        <w:t>Client actions</w:t>
      </w:r>
    </w:p>
    <w:p>
      <w:pPr>
        <w:numPr>
          <w:ilvl w:val="0"/>
          <w:numId w:val="4"/>
        </w:numPr>
        <w:shd w:val="clear" w:color="auto" w:fill="FFFFFF"/>
        <w:spacing w:before="100" w:beforeAutospacing="1" w:after="24" w:line="240" w:lineRule="auto"/>
        <w:ind w:left="384"/>
        <w:rPr>
          <w:rFonts w:ascii="Arial" w:cs="Arial" w:hAnsi="Arial"/>
          <w:color w:val="202122"/>
          <w:sz w:val="21"/>
          <w:szCs w:val="21"/>
        </w:rPr>
      </w:pPr>
      <w:r>
        <w:rPr>
          <w:rFonts w:ascii="Arial" w:cs="Arial" w:hAnsi="Arial"/>
          <w:color w:val="202122"/>
          <w:sz w:val="21"/>
          <w:szCs w:val="21"/>
        </w:rPr>
        <w:t>Reporting and statistics</w:t>
      </w:r>
    </w:p>
    <w:p>
      <w:pPr>
        <w:pStyle w:val="3"/>
        <w:shd w:val="clear" w:color="auto" w:fill="FFFFFF"/>
        <w:spacing w:before="72" w:after="0"/>
        <w:rPr>
          <w:rFonts w:ascii="Arial" w:cs="Arial" w:hAnsi="Arial"/>
          <w:color w:val="000000"/>
          <w:sz w:val="29"/>
          <w:szCs w:val="29"/>
        </w:rPr>
      </w:pPr>
      <w:r>
        <w:rPr>
          <w:rStyle w:val="28"/>
          <w:rFonts w:ascii="Arial" w:cs="Arial" w:hAnsi="Arial"/>
          <w:color w:val="000000"/>
          <w:sz w:val="29"/>
          <w:szCs w:val="29"/>
        </w:rPr>
        <w:t>System software</w:t>
      </w:r>
    </w:p>
    <w:p>
      <w:pPr>
        <w:pStyle w:val="15"/>
        <w:shd w:val="clear" w:color="auto" w:fill="FFFFFF"/>
        <w:spacing w:before="120" w:beforeAutospacing="0" w:after="120" w:afterAutospacing="0"/>
        <w:rPr>
          <w:rFonts w:ascii="Arial" w:cs="Arial" w:hAnsi="Arial"/>
          <w:color w:val="202122"/>
          <w:sz w:val="21"/>
          <w:szCs w:val="21"/>
        </w:rPr>
      </w:pPr>
      <w:r>
        <w:rPr>
          <w:rFonts w:ascii="Arial" w:cs="Arial" w:hAnsi="Arial"/>
          <w:color w:val="202122"/>
          <w:sz w:val="21"/>
          <w:szCs w:val="21"/>
        </w:rPr>
        <w:t>Many system-level components are needed to have a functioning platform for developing mobile apps.</w:t>
      </w:r>
    </w:p>
    <w:tbl>
      <w:tblPr>
        <w:jc w:val="left"/>
        <w:tblBorders>
          <w:top w:val="single" w:sz="6" w:space="0" w:color="A2A9B1"/>
          <w:left w:val="single" w:sz="6" w:space="0" w:color="A2A9B1"/>
          <w:bottom w:val="single" w:sz="6" w:space="0" w:color="A2A9B1"/>
          <w:right w:val="single" w:sz="6" w:space="0" w:color="A2A9B1"/>
        </w:tblBorders>
        <w:tblCellMar>
          <w:top w:w="15" w:type="dxa"/>
          <w:left w:w="15" w:type="dxa"/>
          <w:bottom w:w="15" w:type="dxa"/>
          <w:right w:w="15" w:type="dxa"/>
        </w:tblCellMar>
      </w:tblPr>
      <w:tblGrid>
        <w:gridCol w:w="2370"/>
        <w:gridCol w:w="4836"/>
      </w:tblGrid>
      <w:tr>
        <w:trPr>
          <w:tblHeader/>
        </w:trPr>
        <w:tc>
          <w:tcPr>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tcPr>
          <w:p>
            <w:pPr>
              <w:spacing w:before="240" w:after="240"/>
              <w:jc w:val="center"/>
              <w:rPr>
                <w:rFonts w:ascii="Arial" w:cs="Arial" w:hAnsi="Arial"/>
                <w:b/>
                <w:bCs/>
                <w:color w:val="202122"/>
                <w:sz w:val="19"/>
                <w:szCs w:val="19"/>
              </w:rPr>
            </w:pPr>
            <w:r>
              <w:rPr>
                <w:rStyle w:val="25"/>
                <w:rFonts w:ascii="Arial" w:cs="Arial" w:hAnsi="Arial"/>
                <w:b/>
                <w:bCs/>
                <w:color w:val="3366CC"/>
                <w:sz w:val="19"/>
                <w:szCs w:val="19"/>
              </w:rPr>
              <w:fldChar w:fldCharType="begin"/>
            </w:r>
            <w:r>
              <w:instrText>HYPERLINK "https://en.wikipedia.org/wiki/Computing_platform" \o "Computing platform"</w:instrText>
            </w:r>
            <w:r>
              <w:rPr>
                <w:rStyle w:val="25"/>
                <w:rFonts w:ascii="Arial" w:cs="Arial" w:hAnsi="Arial"/>
                <w:b/>
                <w:bCs/>
                <w:color w:val="3366CC"/>
                <w:sz w:val="19"/>
                <w:szCs w:val="19"/>
              </w:rPr>
              <w:fldChar w:fldCharType="separate"/>
            </w:r>
            <w:r>
              <w:rPr>
                <w:rStyle w:val="25"/>
                <w:rFonts w:ascii="Arial" w:cs="Arial" w:hAnsi="Arial"/>
                <w:b/>
                <w:bCs/>
                <w:color w:val="3366CC"/>
                <w:sz w:val="19"/>
                <w:szCs w:val="19"/>
              </w:rPr>
              <w:t>Platform</w:t>
            </w:r>
            <w:r>
              <w:rPr>
                <w:rStyle w:val="25"/>
                <w:rFonts w:ascii="Arial" w:cs="Arial" w:hAnsi="Arial"/>
                <w:b/>
                <w:bCs/>
                <w:color w:val="3366CC"/>
                <w:sz w:val="19"/>
                <w:szCs w:val="19"/>
              </w:rPr>
              <w:fldChar w:fldCharType="end"/>
            </w:r>
          </w:p>
        </w:tc>
        <w:tc>
          <w:tcPr>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tcPr>
          <w:p>
            <w:pPr>
              <w:spacing w:before="240" w:after="240"/>
              <w:jc w:val="center"/>
              <w:rPr>
                <w:rFonts w:ascii="Arial" w:cs="Arial" w:hAnsi="Arial"/>
                <w:b/>
                <w:bCs/>
                <w:color w:val="202122"/>
                <w:sz w:val="19"/>
                <w:szCs w:val="19"/>
              </w:rPr>
            </w:pPr>
            <w:r>
              <w:rPr>
                <w:rStyle w:val="25"/>
                <w:rFonts w:ascii="Arial" w:cs="Arial" w:hAnsi="Arial"/>
                <w:b/>
                <w:bCs/>
                <w:color w:val="3366CC"/>
                <w:sz w:val="19"/>
                <w:szCs w:val="19"/>
              </w:rPr>
              <w:fldChar w:fldCharType="begin"/>
            </w:r>
            <w:r>
              <w:instrText>HYPERLINK "https://en.wikipedia.org/wiki/Programming_language" \o "Programming language"</w:instrText>
            </w:r>
            <w:r>
              <w:rPr>
                <w:rStyle w:val="25"/>
                <w:rFonts w:ascii="Arial" w:cs="Arial" w:hAnsi="Arial"/>
                <w:b/>
                <w:bCs/>
                <w:color w:val="3366CC"/>
                <w:sz w:val="19"/>
                <w:szCs w:val="19"/>
              </w:rPr>
              <w:fldChar w:fldCharType="separate"/>
            </w:r>
            <w:r>
              <w:rPr>
                <w:rStyle w:val="25"/>
                <w:rFonts w:ascii="Arial" w:cs="Arial" w:hAnsi="Arial"/>
                <w:b/>
                <w:bCs/>
                <w:color w:val="3366CC"/>
                <w:sz w:val="19"/>
                <w:szCs w:val="19"/>
              </w:rPr>
              <w:t>Programming language</w:t>
            </w:r>
            <w:r>
              <w:rPr>
                <w:rStyle w:val="25"/>
                <w:rFonts w:ascii="Arial" w:cs="Arial" w:hAnsi="Arial"/>
                <w:b/>
                <w:bCs/>
                <w:color w:val="3366CC"/>
                <w:sz w:val="19"/>
                <w:szCs w:val="19"/>
              </w:rPr>
              <w:fldChar w:fldCharType="end"/>
            </w:r>
          </w:p>
        </w:tc>
      </w:tr>
      <w:tr>
        <w:tc>
          <w:tcPr>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tcPr>
          <w:p>
            <w:pPr>
              <w:spacing w:before="240" w:after="240"/>
              <w:jc w:val="center"/>
              <w:rPr>
                <w:rFonts w:ascii="Arial" w:cs="Arial" w:hAnsi="Arial"/>
                <w:b/>
                <w:bCs/>
                <w:color w:val="202122"/>
                <w:sz w:val="19"/>
                <w:szCs w:val="19"/>
              </w:rPr>
            </w:pPr>
            <w:r>
              <w:rPr>
                <w:rStyle w:val="25"/>
                <w:rFonts w:ascii="Arial" w:cs="Arial" w:hAnsi="Arial"/>
                <w:b/>
                <w:bCs/>
                <w:color w:val="3366CC"/>
                <w:sz w:val="19"/>
                <w:szCs w:val="19"/>
              </w:rPr>
              <w:fldChar w:fldCharType="begin"/>
            </w:r>
            <w:r>
              <w:instrText>HYPERLINK "https://en.wikipedia.org/wiki/Adobe_AIR" \o "Adobe AIR"</w:instrText>
            </w:r>
            <w:r>
              <w:rPr>
                <w:rStyle w:val="25"/>
                <w:rFonts w:ascii="Arial" w:cs="Arial" w:hAnsi="Arial"/>
                <w:b/>
                <w:bCs/>
                <w:color w:val="3366CC"/>
                <w:sz w:val="19"/>
                <w:szCs w:val="19"/>
              </w:rPr>
              <w:fldChar w:fldCharType="separate"/>
            </w:r>
            <w:r>
              <w:rPr>
                <w:rStyle w:val="25"/>
                <w:rFonts w:ascii="Arial" w:cs="Arial" w:hAnsi="Arial"/>
                <w:b/>
                <w:bCs/>
                <w:color w:val="3366CC"/>
                <w:sz w:val="19"/>
                <w:szCs w:val="19"/>
              </w:rPr>
              <w:t>Adobe AIR</w:t>
            </w:r>
            <w:r>
              <w:rPr>
                <w:rStyle w:val="25"/>
                <w:rFonts w:ascii="Arial" w:cs="Arial" w:hAnsi="Arial"/>
                <w:b/>
                <w:bCs/>
                <w:color w:val="3366CC"/>
                <w:sz w:val="19"/>
                <w:szCs w:val="19"/>
              </w:rPr>
              <w:fldChar w:fldCharType="end"/>
            </w:r>
          </w:p>
        </w:tc>
        <w:tc>
          <w:tcPr>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pPr>
              <w:spacing w:before="240" w:after="240"/>
              <w:rPr>
                <w:rFonts w:ascii="Arial" w:cs="Arial" w:hAnsi="Arial"/>
                <w:color w:val="202122"/>
                <w:sz w:val="19"/>
                <w:szCs w:val="19"/>
              </w:rPr>
            </w:pPr>
            <w:r>
              <w:rPr>
                <w:rStyle w:val="25"/>
                <w:rFonts w:ascii="Arial" w:cs="Arial" w:hAnsi="Arial"/>
                <w:color w:val="3366CC"/>
                <w:sz w:val="19"/>
                <w:szCs w:val="19"/>
              </w:rPr>
              <w:fldChar w:fldCharType="begin"/>
            </w:r>
            <w:r>
              <w:instrText>HYPERLINK "https://en.wikipedia.org/wiki/ActionScript" \o "ActionScript"</w:instrText>
            </w:r>
            <w:r>
              <w:rPr>
                <w:rStyle w:val="25"/>
                <w:rFonts w:ascii="Arial" w:cs="Arial" w:hAnsi="Arial"/>
                <w:color w:val="3366CC"/>
                <w:sz w:val="19"/>
                <w:szCs w:val="19"/>
              </w:rPr>
              <w:fldChar w:fldCharType="separate"/>
            </w:r>
            <w:r>
              <w:rPr>
                <w:rStyle w:val="25"/>
                <w:rFonts w:ascii="Arial" w:cs="Arial" w:hAnsi="Arial"/>
                <w:color w:val="3366CC"/>
                <w:sz w:val="19"/>
                <w:szCs w:val="19"/>
              </w:rPr>
              <w:t>ActionScript</w:t>
            </w:r>
            <w:r>
              <w:rPr>
                <w:rStyle w:val="25"/>
                <w:rFonts w:ascii="Arial" w:cs="Arial" w:hAnsi="Arial"/>
                <w:color w:val="3366CC"/>
                <w:sz w:val="19"/>
                <w:szCs w:val="19"/>
              </w:rPr>
              <w:fldChar w:fldCharType="end"/>
            </w:r>
            <w:r>
              <w:rPr>
                <w:rFonts w:ascii="Arial" w:cs="Arial" w:hAnsi="Arial"/>
                <w:color w:val="202122"/>
                <w:sz w:val="19"/>
                <w:szCs w:val="19"/>
              </w:rPr>
              <w:t>, </w:t>
            </w:r>
            <w:r>
              <w:rPr>
                <w:rStyle w:val="25"/>
                <w:rFonts w:ascii="Arial" w:cs="Arial" w:hAnsi="Arial"/>
                <w:color w:val="3366CC"/>
                <w:sz w:val="19"/>
                <w:szCs w:val="19"/>
              </w:rPr>
              <w:fldChar w:fldCharType="begin"/>
            </w:r>
            <w:r>
              <w:instrText>HYPERLINK "https://en.wikipedia.org/wiki/HTML" \o "HTML"</w:instrText>
            </w:r>
            <w:r>
              <w:rPr>
                <w:rStyle w:val="25"/>
                <w:rFonts w:ascii="Arial" w:cs="Arial" w:hAnsi="Arial"/>
                <w:color w:val="3366CC"/>
                <w:sz w:val="19"/>
                <w:szCs w:val="19"/>
              </w:rPr>
              <w:fldChar w:fldCharType="separate"/>
            </w:r>
            <w:r>
              <w:rPr>
                <w:rStyle w:val="25"/>
                <w:rFonts w:ascii="Arial" w:cs="Arial" w:hAnsi="Arial"/>
                <w:color w:val="3366CC"/>
                <w:sz w:val="19"/>
                <w:szCs w:val="19"/>
              </w:rPr>
              <w:t>HTML</w:t>
            </w:r>
            <w:r>
              <w:rPr>
                <w:rStyle w:val="25"/>
                <w:rFonts w:ascii="Arial" w:cs="Arial" w:hAnsi="Arial"/>
                <w:color w:val="3366CC"/>
                <w:sz w:val="19"/>
                <w:szCs w:val="19"/>
              </w:rPr>
              <w:fldChar w:fldCharType="end"/>
            </w:r>
            <w:r>
              <w:rPr>
                <w:rFonts w:ascii="Arial" w:cs="Arial" w:hAnsi="Arial"/>
                <w:color w:val="202122"/>
                <w:sz w:val="19"/>
                <w:szCs w:val="19"/>
              </w:rPr>
              <w:t>, </w:t>
            </w:r>
            <w:r>
              <w:rPr>
                <w:rStyle w:val="25"/>
                <w:rFonts w:ascii="Arial" w:cs="Arial" w:hAnsi="Arial"/>
                <w:color w:val="3366CC"/>
                <w:sz w:val="19"/>
                <w:szCs w:val="19"/>
              </w:rPr>
              <w:fldChar w:fldCharType="begin"/>
            </w:r>
            <w:r>
              <w:instrText>HYPERLINK "https://en.wikipedia.org/wiki/CSS" \o "CSS"</w:instrText>
            </w:r>
            <w:r>
              <w:rPr>
                <w:rStyle w:val="25"/>
                <w:rFonts w:ascii="Arial" w:cs="Arial" w:hAnsi="Arial"/>
                <w:color w:val="3366CC"/>
                <w:sz w:val="19"/>
                <w:szCs w:val="19"/>
              </w:rPr>
              <w:fldChar w:fldCharType="separate"/>
            </w:r>
            <w:r>
              <w:rPr>
                <w:rStyle w:val="25"/>
                <w:rFonts w:ascii="Arial" w:cs="Arial" w:hAnsi="Arial"/>
                <w:color w:val="3366CC"/>
                <w:sz w:val="19"/>
                <w:szCs w:val="19"/>
              </w:rPr>
              <w:t>CSS</w:t>
            </w:r>
            <w:r>
              <w:rPr>
                <w:rStyle w:val="25"/>
                <w:rFonts w:ascii="Arial" w:cs="Arial" w:hAnsi="Arial"/>
                <w:color w:val="3366CC"/>
                <w:sz w:val="19"/>
                <w:szCs w:val="19"/>
              </w:rPr>
              <w:fldChar w:fldCharType="end"/>
            </w:r>
            <w:r>
              <w:rPr>
                <w:rFonts w:ascii="Arial" w:cs="Arial" w:hAnsi="Arial"/>
                <w:color w:val="202122"/>
                <w:sz w:val="19"/>
                <w:szCs w:val="19"/>
              </w:rPr>
              <w:t>, </w:t>
            </w:r>
            <w:r>
              <w:rPr>
                <w:rStyle w:val="25"/>
                <w:rFonts w:ascii="Arial" w:cs="Arial" w:hAnsi="Arial"/>
                <w:color w:val="3366CC"/>
                <w:sz w:val="19"/>
                <w:szCs w:val="19"/>
              </w:rPr>
              <w:fldChar w:fldCharType="begin"/>
            </w:r>
            <w:r>
              <w:instrText>HYPERLINK "https://en.wikipedia.org/wiki/JavaScript" \o "JavaScript"</w:instrText>
            </w:r>
            <w:r>
              <w:rPr>
                <w:rStyle w:val="25"/>
                <w:rFonts w:ascii="Arial" w:cs="Arial" w:hAnsi="Arial"/>
                <w:color w:val="3366CC"/>
                <w:sz w:val="19"/>
                <w:szCs w:val="19"/>
              </w:rPr>
              <w:fldChar w:fldCharType="separate"/>
            </w:r>
            <w:r>
              <w:rPr>
                <w:rStyle w:val="25"/>
                <w:rFonts w:ascii="Arial" w:cs="Arial" w:hAnsi="Arial"/>
                <w:color w:val="3366CC"/>
                <w:sz w:val="19"/>
                <w:szCs w:val="19"/>
              </w:rPr>
              <w:t>JavaScript</w:t>
            </w:r>
            <w:r>
              <w:rPr>
                <w:rStyle w:val="25"/>
                <w:rFonts w:ascii="Arial" w:cs="Arial" w:hAnsi="Arial"/>
                <w:color w:val="3366CC"/>
                <w:sz w:val="19"/>
                <w:szCs w:val="19"/>
              </w:rPr>
              <w:fldChar w:fldCharType="end"/>
            </w:r>
          </w:p>
        </w:tc>
      </w:tr>
      <w:tr>
        <w:tc>
          <w:tcPr>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tcPr>
          <w:p>
            <w:pPr>
              <w:spacing w:before="240" w:after="240"/>
              <w:jc w:val="center"/>
              <w:rPr>
                <w:rFonts w:ascii="Arial" w:cs="Arial" w:hAnsi="Arial"/>
                <w:b/>
                <w:bCs/>
                <w:color w:val="202122"/>
                <w:sz w:val="19"/>
                <w:szCs w:val="19"/>
              </w:rPr>
            </w:pPr>
            <w:r>
              <w:rPr>
                <w:rStyle w:val="25"/>
                <w:rFonts w:ascii="Arial" w:cs="Arial" w:hAnsi="Arial"/>
                <w:b/>
                <w:bCs/>
                <w:color w:val="3366CC"/>
                <w:sz w:val="19"/>
                <w:szCs w:val="19"/>
              </w:rPr>
              <w:fldChar w:fldCharType="begin"/>
            </w:r>
            <w:r>
              <w:instrText>HYPERLINK "https://en.wikipedia.org/wiki/Qualcomm_Brew" \o "Qualcomm Brew"</w:instrText>
            </w:r>
            <w:r>
              <w:rPr>
                <w:rStyle w:val="25"/>
                <w:rFonts w:ascii="Arial" w:cs="Arial" w:hAnsi="Arial"/>
                <w:b/>
                <w:bCs/>
                <w:color w:val="3366CC"/>
                <w:sz w:val="19"/>
                <w:szCs w:val="19"/>
              </w:rPr>
              <w:fldChar w:fldCharType="separate"/>
            </w:r>
            <w:r>
              <w:rPr>
                <w:rStyle w:val="25"/>
                <w:rFonts w:ascii="Arial" w:cs="Arial" w:hAnsi="Arial"/>
                <w:b/>
                <w:bCs/>
                <w:color w:val="3366CC"/>
                <w:sz w:val="19"/>
                <w:szCs w:val="19"/>
              </w:rPr>
              <w:t>BREW</w:t>
            </w:r>
            <w:r>
              <w:rPr>
                <w:rStyle w:val="25"/>
                <w:rFonts w:ascii="Arial" w:cs="Arial" w:hAnsi="Arial"/>
                <w:b/>
                <w:bCs/>
                <w:color w:val="3366CC"/>
                <w:sz w:val="19"/>
                <w:szCs w:val="19"/>
              </w:rPr>
              <w:fldChar w:fldCharType="end"/>
            </w:r>
          </w:p>
        </w:tc>
        <w:tc>
          <w:tcPr>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pPr>
              <w:spacing w:before="240" w:after="240"/>
              <w:rPr>
                <w:rFonts w:ascii="Arial" w:cs="Arial" w:hAnsi="Arial"/>
                <w:color w:val="202122"/>
                <w:sz w:val="19"/>
                <w:szCs w:val="19"/>
              </w:rPr>
            </w:pPr>
            <w:r>
              <w:rPr>
                <w:rStyle w:val="25"/>
                <w:rFonts w:ascii="Arial" w:cs="Arial" w:hAnsi="Arial"/>
                <w:color w:val="3366CC"/>
                <w:sz w:val="19"/>
                <w:szCs w:val="19"/>
              </w:rPr>
              <w:fldChar w:fldCharType="begin"/>
            </w:r>
            <w:r>
              <w:instrText>HYPERLINK "https://en.wikipedia.org/wiki/C_(programming_language)" \o "C (programming language)"</w:instrText>
            </w:r>
            <w:r>
              <w:rPr>
                <w:rStyle w:val="25"/>
                <w:rFonts w:ascii="Arial" w:cs="Arial" w:hAnsi="Arial"/>
                <w:color w:val="3366CC"/>
                <w:sz w:val="19"/>
                <w:szCs w:val="19"/>
              </w:rPr>
              <w:fldChar w:fldCharType="separate"/>
            </w:r>
            <w:r>
              <w:rPr>
                <w:rStyle w:val="25"/>
                <w:rFonts w:ascii="Arial" w:cs="Arial" w:hAnsi="Arial"/>
                <w:color w:val="3366CC"/>
                <w:sz w:val="19"/>
                <w:szCs w:val="19"/>
              </w:rPr>
              <w:t>C</w:t>
            </w:r>
            <w:r>
              <w:rPr>
                <w:rStyle w:val="25"/>
                <w:rFonts w:ascii="Arial" w:cs="Arial" w:hAnsi="Arial"/>
                <w:color w:val="3366CC"/>
                <w:sz w:val="19"/>
                <w:szCs w:val="19"/>
              </w:rPr>
              <w:fldChar w:fldCharType="end"/>
            </w:r>
            <w:r>
              <w:rPr>
                <w:rFonts w:ascii="Arial" w:cs="Arial" w:hAnsi="Arial"/>
                <w:color w:val="202122"/>
                <w:sz w:val="19"/>
                <w:szCs w:val="19"/>
              </w:rPr>
              <w:t>; the APIs are provided in C with a C++ style interface</w:t>
            </w:r>
          </w:p>
        </w:tc>
      </w:tr>
      <w:tr>
        <w:tc>
          <w:tcPr>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tcPr>
          <w:p>
            <w:pPr>
              <w:spacing w:before="240" w:after="240"/>
              <w:jc w:val="center"/>
              <w:rPr>
                <w:rFonts w:ascii="Arial" w:cs="Arial" w:hAnsi="Arial"/>
                <w:b/>
                <w:bCs/>
                <w:color w:val="202122"/>
                <w:sz w:val="19"/>
                <w:szCs w:val="19"/>
              </w:rPr>
            </w:pPr>
            <w:r>
              <w:rPr>
                <w:rStyle w:val="25"/>
                <w:rFonts w:ascii="Arial" w:cs="Arial" w:hAnsi="Arial"/>
                <w:b/>
                <w:bCs/>
                <w:color w:val="3366CC"/>
                <w:sz w:val="19"/>
                <w:szCs w:val="19"/>
              </w:rPr>
              <w:fldChar w:fldCharType="begin"/>
            </w:r>
            <w:r>
              <w:instrText>HYPERLINK "https://en.wikipedia.org/wiki/Firefox_OS" \o "Firefox OS"</w:instrText>
            </w:r>
            <w:r>
              <w:rPr>
                <w:rStyle w:val="25"/>
                <w:rFonts w:ascii="Arial" w:cs="Arial" w:hAnsi="Arial"/>
                <w:b/>
                <w:bCs/>
                <w:color w:val="3366CC"/>
                <w:sz w:val="19"/>
                <w:szCs w:val="19"/>
              </w:rPr>
              <w:fldChar w:fldCharType="separate"/>
            </w:r>
            <w:r>
              <w:rPr>
                <w:rStyle w:val="25"/>
                <w:rFonts w:ascii="Arial" w:cs="Arial" w:hAnsi="Arial"/>
                <w:b/>
                <w:bCs/>
                <w:color w:val="3366CC"/>
                <w:sz w:val="19"/>
                <w:szCs w:val="19"/>
              </w:rPr>
              <w:t>Firefox OS</w:t>
            </w:r>
            <w:r>
              <w:rPr>
                <w:rStyle w:val="25"/>
                <w:rFonts w:ascii="Arial" w:cs="Arial" w:hAnsi="Arial"/>
                <w:b/>
                <w:bCs/>
                <w:color w:val="3366CC"/>
                <w:sz w:val="19"/>
                <w:szCs w:val="19"/>
              </w:rPr>
              <w:fldChar w:fldCharType="end"/>
            </w:r>
          </w:p>
        </w:tc>
        <w:tc>
          <w:tcPr>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pPr>
              <w:spacing w:before="240" w:after="240"/>
              <w:rPr>
                <w:rFonts w:ascii="Arial" w:cs="Arial" w:hAnsi="Arial"/>
                <w:color w:val="202122"/>
                <w:sz w:val="19"/>
                <w:szCs w:val="19"/>
              </w:rPr>
            </w:pPr>
            <w:r>
              <w:rPr>
                <w:rStyle w:val="25"/>
                <w:rFonts w:ascii="Arial" w:cs="Arial" w:hAnsi="Arial"/>
                <w:color w:val="3366CC"/>
                <w:sz w:val="19"/>
                <w:szCs w:val="19"/>
              </w:rPr>
              <w:fldChar w:fldCharType="begin"/>
            </w:r>
            <w:r>
              <w:instrText>HYPERLINK "https://en.wikipedia.org/wiki/HTML5" \o "HTML5"</w:instrText>
            </w:r>
            <w:r>
              <w:rPr>
                <w:rStyle w:val="25"/>
                <w:rFonts w:ascii="Arial" w:cs="Arial" w:hAnsi="Arial"/>
                <w:color w:val="3366CC"/>
                <w:sz w:val="19"/>
                <w:szCs w:val="19"/>
              </w:rPr>
              <w:fldChar w:fldCharType="separate"/>
            </w:r>
            <w:r>
              <w:rPr>
                <w:rStyle w:val="25"/>
                <w:rFonts w:ascii="Arial" w:cs="Arial" w:hAnsi="Arial"/>
                <w:color w:val="3366CC"/>
                <w:sz w:val="19"/>
                <w:szCs w:val="19"/>
              </w:rPr>
              <w:t>HTML5</w:t>
            </w:r>
            <w:r>
              <w:rPr>
                <w:rStyle w:val="25"/>
                <w:rFonts w:ascii="Arial" w:cs="Arial" w:hAnsi="Arial"/>
                <w:color w:val="3366CC"/>
                <w:sz w:val="19"/>
                <w:szCs w:val="19"/>
              </w:rPr>
              <w:fldChar w:fldCharType="end"/>
            </w:r>
            <w:r>
              <w:rPr>
                <w:rFonts w:ascii="Arial" w:cs="Arial" w:hAnsi="Arial"/>
                <w:color w:val="202122"/>
                <w:sz w:val="19"/>
                <w:szCs w:val="19"/>
              </w:rPr>
              <w:t>, </w:t>
            </w:r>
            <w:r>
              <w:rPr>
                <w:rStyle w:val="25"/>
                <w:rFonts w:ascii="Arial" w:cs="Arial" w:hAnsi="Arial"/>
                <w:color w:val="3366CC"/>
                <w:sz w:val="19"/>
                <w:szCs w:val="19"/>
              </w:rPr>
              <w:fldChar w:fldCharType="begin"/>
            </w:r>
            <w:r>
              <w:instrText>HYPERLINK "https://en.wikipedia.org/wiki/CSS" \o "CSS"</w:instrText>
            </w:r>
            <w:r>
              <w:rPr>
                <w:rStyle w:val="25"/>
                <w:rFonts w:ascii="Arial" w:cs="Arial" w:hAnsi="Arial"/>
                <w:color w:val="3366CC"/>
                <w:sz w:val="19"/>
                <w:szCs w:val="19"/>
              </w:rPr>
              <w:fldChar w:fldCharType="separate"/>
            </w:r>
            <w:r>
              <w:rPr>
                <w:rStyle w:val="25"/>
                <w:rFonts w:ascii="Arial" w:cs="Arial" w:hAnsi="Arial"/>
                <w:color w:val="3366CC"/>
                <w:sz w:val="19"/>
                <w:szCs w:val="19"/>
              </w:rPr>
              <w:t>CSS</w:t>
            </w:r>
            <w:r>
              <w:rPr>
                <w:rStyle w:val="25"/>
                <w:rFonts w:ascii="Arial" w:cs="Arial" w:hAnsi="Arial"/>
                <w:color w:val="3366CC"/>
                <w:sz w:val="19"/>
                <w:szCs w:val="19"/>
              </w:rPr>
              <w:fldChar w:fldCharType="end"/>
            </w:r>
            <w:r>
              <w:rPr>
                <w:rFonts w:ascii="Arial" w:cs="Arial" w:hAnsi="Arial"/>
                <w:color w:val="202122"/>
                <w:sz w:val="19"/>
                <w:szCs w:val="19"/>
              </w:rPr>
              <w:t>, </w:t>
            </w:r>
            <w:r>
              <w:rPr>
                <w:rStyle w:val="25"/>
                <w:rFonts w:ascii="Arial" w:cs="Arial" w:hAnsi="Arial"/>
                <w:color w:val="3366CC"/>
                <w:sz w:val="19"/>
                <w:szCs w:val="19"/>
              </w:rPr>
              <w:fldChar w:fldCharType="begin"/>
            </w:r>
            <w:r>
              <w:instrText>HYPERLINK "https://en.wikipedia.org/wiki/JavaScript" \o "JavaScript"</w:instrText>
            </w:r>
            <w:r>
              <w:rPr>
                <w:rStyle w:val="25"/>
                <w:rFonts w:ascii="Arial" w:cs="Arial" w:hAnsi="Arial"/>
                <w:color w:val="3366CC"/>
                <w:sz w:val="19"/>
                <w:szCs w:val="19"/>
              </w:rPr>
              <w:fldChar w:fldCharType="separate"/>
            </w:r>
            <w:r>
              <w:rPr>
                <w:rStyle w:val="25"/>
                <w:rFonts w:ascii="Arial" w:cs="Arial" w:hAnsi="Arial"/>
                <w:color w:val="3366CC"/>
                <w:sz w:val="19"/>
                <w:szCs w:val="19"/>
              </w:rPr>
              <w:t>JavaScript</w:t>
            </w:r>
            <w:r>
              <w:rPr>
                <w:rStyle w:val="25"/>
                <w:rFonts w:ascii="Arial" w:cs="Arial" w:hAnsi="Arial"/>
                <w:color w:val="3366CC"/>
                <w:sz w:val="19"/>
                <w:szCs w:val="19"/>
              </w:rPr>
              <w:fldChar w:fldCharType="end"/>
            </w:r>
          </w:p>
        </w:tc>
      </w:tr>
      <w:tr>
        <w:tc>
          <w:tcPr>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tcPr>
          <w:p>
            <w:pPr>
              <w:spacing w:before="240" w:after="240"/>
              <w:jc w:val="center"/>
              <w:rPr>
                <w:rFonts w:ascii="Arial" w:cs="Arial" w:hAnsi="Arial"/>
                <w:b/>
                <w:bCs/>
                <w:color w:val="202122"/>
                <w:sz w:val="19"/>
                <w:szCs w:val="19"/>
              </w:rPr>
            </w:pPr>
            <w:r>
              <w:rPr>
                <w:rStyle w:val="25"/>
                <w:rFonts w:ascii="Arial" w:cs="Arial" w:hAnsi="Arial"/>
                <w:b/>
                <w:bCs/>
                <w:color w:val="3366CC"/>
                <w:sz w:val="19"/>
                <w:szCs w:val="19"/>
              </w:rPr>
              <w:fldChar w:fldCharType="begin"/>
            </w:r>
            <w:r>
              <w:instrText>HYPERLINK "https://en.wikipedia.org/wiki/.NET_Compact_Framework" \o ".NET Compact Framework"</w:instrText>
            </w:r>
            <w:r>
              <w:rPr>
                <w:rStyle w:val="25"/>
                <w:rFonts w:ascii="Arial" w:cs="Arial" w:hAnsi="Arial"/>
                <w:b/>
                <w:bCs/>
                <w:color w:val="3366CC"/>
                <w:sz w:val="19"/>
                <w:szCs w:val="19"/>
              </w:rPr>
              <w:fldChar w:fldCharType="separate"/>
            </w:r>
            <w:r>
              <w:rPr>
                <w:rStyle w:val="25"/>
                <w:rFonts w:ascii="Arial" w:cs="Arial" w:hAnsi="Arial"/>
                <w:b/>
                <w:bCs/>
                <w:color w:val="3366CC"/>
                <w:sz w:val="19"/>
                <w:szCs w:val="19"/>
              </w:rPr>
              <w:t>.NET Compact Framework</w:t>
            </w:r>
            <w:r>
              <w:rPr>
                <w:rStyle w:val="25"/>
                <w:rFonts w:ascii="Arial" w:cs="Arial" w:hAnsi="Arial"/>
                <w:b/>
                <w:bCs/>
                <w:color w:val="3366CC"/>
                <w:sz w:val="19"/>
                <w:szCs w:val="19"/>
              </w:rPr>
              <w:fldChar w:fldCharType="end"/>
            </w:r>
          </w:p>
        </w:tc>
        <w:tc>
          <w:tcPr>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pPr>
              <w:spacing w:before="240" w:after="240"/>
              <w:rPr>
                <w:rFonts w:ascii="Arial" w:cs="Arial" w:hAnsi="Arial"/>
                <w:color w:val="202122"/>
                <w:sz w:val="19"/>
                <w:szCs w:val="19"/>
              </w:rPr>
            </w:pPr>
            <w:r>
              <w:rPr>
                <w:rStyle w:val="25"/>
                <w:rFonts w:ascii="Arial" w:cs="Arial" w:hAnsi="Arial"/>
                <w:color w:val="3366CC"/>
                <w:sz w:val="19"/>
                <w:szCs w:val="19"/>
              </w:rPr>
              <w:fldChar w:fldCharType="begin"/>
            </w:r>
            <w:r>
              <w:instrText>HYPERLINK "https://en.wikipedia.org/wiki/C_Sharp_(programming_language)" \o "C Sharp (programming language)"</w:instrText>
            </w:r>
            <w:r>
              <w:rPr>
                <w:rStyle w:val="25"/>
                <w:rFonts w:ascii="Arial" w:cs="Arial" w:hAnsi="Arial"/>
                <w:color w:val="3366CC"/>
                <w:sz w:val="19"/>
                <w:szCs w:val="19"/>
              </w:rPr>
              <w:fldChar w:fldCharType="separate"/>
            </w:r>
            <w:r>
              <w:rPr>
                <w:rStyle w:val="25"/>
                <w:rFonts w:ascii="Arial" w:cs="Arial" w:hAnsi="Arial"/>
                <w:color w:val="3366CC"/>
                <w:sz w:val="19"/>
                <w:szCs w:val="19"/>
              </w:rPr>
              <w:t>C#</w:t>
            </w:r>
            <w:r>
              <w:rPr>
                <w:rStyle w:val="25"/>
                <w:rFonts w:ascii="Arial" w:cs="Arial" w:hAnsi="Arial"/>
                <w:color w:val="3366CC"/>
                <w:sz w:val="19"/>
                <w:szCs w:val="19"/>
              </w:rPr>
              <w:fldChar w:fldCharType="end"/>
            </w:r>
            <w:r>
              <w:rPr>
                <w:rFonts w:ascii="Arial" w:cs="Arial" w:hAnsi="Arial"/>
                <w:color w:val="202122"/>
                <w:sz w:val="19"/>
                <w:szCs w:val="19"/>
              </w:rPr>
              <w:t>, </w:t>
            </w:r>
            <w:r>
              <w:rPr>
                <w:rStyle w:val="25"/>
                <w:rFonts w:ascii="Arial" w:cs="Arial" w:hAnsi="Arial"/>
                <w:color w:val="3366CC"/>
                <w:sz w:val="19"/>
                <w:szCs w:val="19"/>
              </w:rPr>
              <w:fldChar w:fldCharType="begin"/>
            </w:r>
            <w:r>
              <w:instrText>HYPERLINK "https://en.wikipedia.org/wiki/Visual_Basic_.NET" \o "Visual Basic .NET"</w:instrText>
            </w:r>
            <w:r>
              <w:rPr>
                <w:rStyle w:val="25"/>
                <w:rFonts w:ascii="Arial" w:cs="Arial" w:hAnsi="Arial"/>
                <w:color w:val="3366CC"/>
                <w:sz w:val="19"/>
                <w:szCs w:val="19"/>
              </w:rPr>
              <w:fldChar w:fldCharType="separate"/>
            </w:r>
            <w:r>
              <w:rPr>
                <w:rStyle w:val="25"/>
                <w:rFonts w:ascii="Arial" w:cs="Arial" w:hAnsi="Arial"/>
                <w:color w:val="3366CC"/>
                <w:sz w:val="19"/>
                <w:szCs w:val="19"/>
              </w:rPr>
              <w:t>VB.NET</w:t>
            </w:r>
            <w:r>
              <w:rPr>
                <w:rStyle w:val="25"/>
                <w:rFonts w:ascii="Arial" w:cs="Arial" w:hAnsi="Arial"/>
                <w:color w:val="3366CC"/>
                <w:sz w:val="19"/>
                <w:szCs w:val="19"/>
              </w:rPr>
              <w:fldChar w:fldCharType="end"/>
            </w:r>
            <w:r>
              <w:rPr>
                <w:rFonts w:ascii="Arial" w:cs="Arial" w:hAnsi="Arial"/>
                <w:color w:val="202122"/>
                <w:sz w:val="19"/>
                <w:szCs w:val="19"/>
              </w:rPr>
              <w:t>, </w:t>
            </w:r>
            <w:r>
              <w:rPr>
                <w:rStyle w:val="25"/>
                <w:rFonts w:ascii="Arial" w:cs="Arial" w:hAnsi="Arial"/>
                <w:color w:val="3366CC"/>
                <w:sz w:val="19"/>
                <w:szCs w:val="19"/>
              </w:rPr>
              <w:fldChar w:fldCharType="begin"/>
            </w:r>
            <w:r>
              <w:instrText>HYPERLINK "https://en.wikipedia.org/wiki/Basic4ppc" \o "Basic4ppc"</w:instrText>
            </w:r>
            <w:r>
              <w:rPr>
                <w:rStyle w:val="25"/>
                <w:rFonts w:ascii="Arial" w:cs="Arial" w:hAnsi="Arial"/>
                <w:color w:val="3366CC"/>
                <w:sz w:val="19"/>
                <w:szCs w:val="19"/>
              </w:rPr>
              <w:fldChar w:fldCharType="separate"/>
            </w:r>
            <w:r>
              <w:rPr>
                <w:rStyle w:val="25"/>
                <w:rFonts w:ascii="Arial" w:cs="Arial" w:hAnsi="Arial"/>
                <w:color w:val="3366CC"/>
                <w:sz w:val="19"/>
                <w:szCs w:val="19"/>
              </w:rPr>
              <w:t>Basic4ppc</w:t>
            </w:r>
            <w:r>
              <w:rPr>
                <w:rStyle w:val="25"/>
                <w:rFonts w:ascii="Arial" w:cs="Arial" w:hAnsi="Arial"/>
                <w:color w:val="3366CC"/>
                <w:sz w:val="19"/>
                <w:szCs w:val="19"/>
              </w:rPr>
              <w:fldChar w:fldCharType="end"/>
            </w:r>
          </w:p>
        </w:tc>
      </w:tr>
      <w:tr>
        <w:tc>
          <w:tcPr>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tcPr>
          <w:p>
            <w:pPr>
              <w:spacing w:before="240" w:after="240"/>
              <w:jc w:val="center"/>
              <w:rPr>
                <w:rFonts w:ascii="Arial" w:cs="Arial" w:hAnsi="Arial"/>
                <w:b/>
                <w:bCs/>
                <w:color w:val="202122"/>
                <w:sz w:val="19"/>
                <w:szCs w:val="19"/>
              </w:rPr>
            </w:pPr>
            <w:r>
              <w:rPr>
                <w:rStyle w:val="25"/>
                <w:rFonts w:ascii="Arial" w:cs="Arial" w:hAnsi="Arial"/>
                <w:b/>
                <w:bCs/>
                <w:color w:val="3366CC"/>
                <w:sz w:val="19"/>
                <w:szCs w:val="19"/>
              </w:rPr>
              <w:fldChar w:fldCharType="begin"/>
            </w:r>
            <w:r>
              <w:instrText>HYPERLINK "https://en.wikipedia.org/wiki/OpenFL" \o "OpenFL"</w:instrText>
            </w:r>
            <w:r>
              <w:rPr>
                <w:rStyle w:val="25"/>
                <w:rFonts w:ascii="Arial" w:cs="Arial" w:hAnsi="Arial"/>
                <w:b/>
                <w:bCs/>
                <w:color w:val="3366CC"/>
                <w:sz w:val="19"/>
                <w:szCs w:val="19"/>
              </w:rPr>
              <w:fldChar w:fldCharType="separate"/>
            </w:r>
            <w:r>
              <w:rPr>
                <w:rStyle w:val="25"/>
                <w:rFonts w:ascii="Arial" w:cs="Arial" w:hAnsi="Arial"/>
                <w:b/>
                <w:bCs/>
                <w:color w:val="3366CC"/>
                <w:sz w:val="19"/>
                <w:szCs w:val="19"/>
              </w:rPr>
              <w:t>OpenFL</w:t>
            </w:r>
            <w:r>
              <w:rPr>
                <w:rStyle w:val="25"/>
                <w:rFonts w:ascii="Arial" w:cs="Arial" w:hAnsi="Arial"/>
                <w:b/>
                <w:bCs/>
                <w:color w:val="3366CC"/>
                <w:sz w:val="19"/>
                <w:szCs w:val="19"/>
              </w:rPr>
              <w:fldChar w:fldCharType="end"/>
            </w:r>
          </w:p>
        </w:tc>
        <w:tc>
          <w:tcPr>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pPr>
              <w:spacing w:before="240" w:after="240"/>
              <w:rPr>
                <w:rFonts w:ascii="Arial" w:cs="Arial" w:hAnsi="Arial"/>
                <w:color w:val="202122"/>
                <w:sz w:val="19"/>
                <w:szCs w:val="19"/>
              </w:rPr>
            </w:pPr>
            <w:r>
              <w:rPr>
                <w:rStyle w:val="25"/>
                <w:rFonts w:ascii="Arial" w:cs="Arial" w:hAnsi="Arial"/>
                <w:color w:val="3366CC"/>
                <w:sz w:val="19"/>
                <w:szCs w:val="19"/>
              </w:rPr>
              <w:fldChar w:fldCharType="begin"/>
            </w:r>
            <w:r>
              <w:instrText>HYPERLINK "https://en.wikipedia.org/wiki/Haxe" \o "Haxe"</w:instrText>
            </w:r>
            <w:r>
              <w:rPr>
                <w:rStyle w:val="25"/>
                <w:rFonts w:ascii="Arial" w:cs="Arial" w:hAnsi="Arial"/>
                <w:color w:val="3366CC"/>
                <w:sz w:val="19"/>
                <w:szCs w:val="19"/>
              </w:rPr>
              <w:fldChar w:fldCharType="separate"/>
            </w:r>
            <w:r>
              <w:rPr>
                <w:rStyle w:val="25"/>
                <w:rFonts w:ascii="Arial" w:cs="Arial" w:hAnsi="Arial"/>
                <w:color w:val="3366CC"/>
                <w:sz w:val="19"/>
                <w:szCs w:val="19"/>
              </w:rPr>
              <w:t>Haxe</w:t>
            </w:r>
            <w:r>
              <w:rPr>
                <w:rStyle w:val="25"/>
                <w:rFonts w:ascii="Arial" w:cs="Arial" w:hAnsi="Arial"/>
                <w:color w:val="3366CC"/>
                <w:sz w:val="19"/>
                <w:szCs w:val="19"/>
              </w:rPr>
              <w:fldChar w:fldCharType="end"/>
            </w:r>
            <w:r>
              <w:rPr>
                <w:rFonts w:ascii="Arial" w:cs="Arial" w:hAnsi="Arial"/>
                <w:color w:val="202122"/>
                <w:sz w:val="19"/>
                <w:szCs w:val="19"/>
              </w:rPr>
              <w:t> (similar to Actionscript and Java)</w:t>
            </w:r>
          </w:p>
        </w:tc>
      </w:tr>
      <w:tr>
        <w:tc>
          <w:tcPr>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tcPr>
          <w:p>
            <w:pPr>
              <w:spacing w:before="240" w:after="240"/>
              <w:jc w:val="center"/>
              <w:rPr>
                <w:rFonts w:ascii="Arial" w:cs="Arial" w:hAnsi="Arial"/>
                <w:b/>
                <w:bCs/>
                <w:color w:val="202122"/>
                <w:sz w:val="19"/>
                <w:szCs w:val="19"/>
              </w:rPr>
            </w:pPr>
            <w:r>
              <w:rPr>
                <w:rStyle w:val="25"/>
                <w:rFonts w:ascii="Arial" w:cs="Arial" w:hAnsi="Arial"/>
                <w:b/>
                <w:bCs/>
                <w:color w:val="3366CC"/>
                <w:sz w:val="19"/>
                <w:szCs w:val="19"/>
              </w:rPr>
              <w:fldChar w:fldCharType="begin"/>
            </w:r>
            <w:r>
              <w:instrText>HYPERLINK "https://en.wikipedia.org/wiki/Palm_OS" \o "Palm OS"</w:instrText>
            </w:r>
            <w:r>
              <w:rPr>
                <w:rStyle w:val="25"/>
                <w:rFonts w:ascii="Arial" w:cs="Arial" w:hAnsi="Arial"/>
                <w:b/>
                <w:bCs/>
                <w:color w:val="3366CC"/>
                <w:sz w:val="19"/>
                <w:szCs w:val="19"/>
              </w:rPr>
              <w:fldChar w:fldCharType="separate"/>
            </w:r>
            <w:r>
              <w:rPr>
                <w:rStyle w:val="25"/>
                <w:rFonts w:ascii="Arial" w:cs="Arial" w:hAnsi="Arial"/>
                <w:b/>
                <w:bCs/>
                <w:color w:val="3366CC"/>
                <w:sz w:val="19"/>
                <w:szCs w:val="19"/>
              </w:rPr>
              <w:t>Palm OS</w:t>
            </w:r>
            <w:r>
              <w:rPr>
                <w:rStyle w:val="25"/>
                <w:rFonts w:ascii="Arial" w:cs="Arial" w:hAnsi="Arial"/>
                <w:b/>
                <w:bCs/>
                <w:color w:val="3366CC"/>
                <w:sz w:val="19"/>
                <w:szCs w:val="19"/>
              </w:rPr>
              <w:fldChar w:fldCharType="end"/>
            </w:r>
          </w:p>
        </w:tc>
        <w:tc>
          <w:tcPr>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pPr>
              <w:spacing w:before="240" w:after="240"/>
              <w:rPr>
                <w:rFonts w:ascii="Arial" w:cs="Arial" w:hAnsi="Arial"/>
                <w:color w:val="202122"/>
                <w:sz w:val="19"/>
                <w:szCs w:val="19"/>
              </w:rPr>
            </w:pPr>
            <w:r>
              <w:rPr>
                <w:rStyle w:val="25"/>
                <w:rFonts w:ascii="Arial" w:cs="Arial" w:hAnsi="Arial"/>
                <w:color w:val="3366CC"/>
                <w:sz w:val="19"/>
                <w:szCs w:val="19"/>
              </w:rPr>
              <w:fldChar w:fldCharType="begin"/>
            </w:r>
            <w:r>
              <w:instrText>HYPERLINK "https://en.wikipedia.org/wiki/C_(programming_language)" \o "C (programming language)"</w:instrText>
            </w:r>
            <w:r>
              <w:rPr>
                <w:rStyle w:val="25"/>
                <w:rFonts w:ascii="Arial" w:cs="Arial" w:hAnsi="Arial"/>
                <w:color w:val="3366CC"/>
                <w:sz w:val="19"/>
                <w:szCs w:val="19"/>
              </w:rPr>
              <w:fldChar w:fldCharType="separate"/>
            </w:r>
            <w:r>
              <w:rPr>
                <w:rStyle w:val="25"/>
                <w:rFonts w:ascii="Arial" w:cs="Arial" w:hAnsi="Arial"/>
                <w:color w:val="3366CC"/>
                <w:sz w:val="19"/>
                <w:szCs w:val="19"/>
              </w:rPr>
              <w:t>C</w:t>
            </w:r>
            <w:r>
              <w:rPr>
                <w:rStyle w:val="25"/>
                <w:rFonts w:ascii="Arial" w:cs="Arial" w:hAnsi="Arial"/>
                <w:color w:val="3366CC"/>
                <w:sz w:val="19"/>
                <w:szCs w:val="19"/>
              </w:rPr>
              <w:fldChar w:fldCharType="end"/>
            </w:r>
            <w:r>
              <w:rPr>
                <w:rFonts w:ascii="Arial" w:cs="Arial" w:hAnsi="Arial"/>
                <w:color w:val="202122"/>
                <w:sz w:val="19"/>
                <w:szCs w:val="19"/>
              </w:rPr>
              <w:t>, </w:t>
            </w:r>
            <w:r>
              <w:rPr>
                <w:rStyle w:val="25"/>
                <w:rFonts w:ascii="Arial" w:cs="Arial" w:hAnsi="Arial"/>
                <w:color w:val="3366CC"/>
                <w:sz w:val="19"/>
                <w:szCs w:val="19"/>
              </w:rPr>
              <w:fldChar w:fldCharType="begin"/>
            </w:r>
            <w:r>
              <w:instrText>HYPERLINK "https://en.wikipedia.org/wiki/C%2B%2B" \o "C++"</w:instrText>
            </w:r>
            <w:r>
              <w:rPr>
                <w:rStyle w:val="25"/>
                <w:rFonts w:ascii="Arial" w:cs="Arial" w:hAnsi="Arial"/>
                <w:color w:val="3366CC"/>
                <w:sz w:val="19"/>
                <w:szCs w:val="19"/>
              </w:rPr>
              <w:fldChar w:fldCharType="separate"/>
            </w:r>
            <w:r>
              <w:rPr>
                <w:rStyle w:val="25"/>
                <w:rFonts w:ascii="Arial" w:cs="Arial" w:hAnsi="Arial"/>
                <w:color w:val="3366CC"/>
                <w:sz w:val="19"/>
                <w:szCs w:val="19"/>
              </w:rPr>
              <w:t>C++</w:t>
            </w:r>
            <w:r>
              <w:rPr>
                <w:rStyle w:val="25"/>
                <w:rFonts w:ascii="Arial" w:cs="Arial" w:hAnsi="Arial"/>
                <w:color w:val="3366CC"/>
                <w:sz w:val="19"/>
                <w:szCs w:val="19"/>
              </w:rPr>
              <w:fldChar w:fldCharType="end"/>
            </w:r>
            <w:r>
              <w:rPr>
                <w:rFonts w:ascii="Arial" w:cs="Arial" w:hAnsi="Arial"/>
                <w:color w:val="202122"/>
                <w:sz w:val="19"/>
                <w:szCs w:val="19"/>
              </w:rPr>
              <w:t>, </w:t>
            </w:r>
            <w:r>
              <w:rPr>
                <w:rStyle w:val="25"/>
                <w:rFonts w:ascii="Arial" w:cs="Arial" w:hAnsi="Arial"/>
                <w:color w:val="3366CC"/>
                <w:sz w:val="19"/>
                <w:szCs w:val="19"/>
              </w:rPr>
              <w:fldChar w:fldCharType="begin"/>
            </w:r>
            <w:r>
              <w:instrText>HYPERLINK "https://en.wikipedia.org/wiki/Pascal_(programming_language)" \o "Pascal (programming language)"</w:instrText>
            </w:r>
            <w:r>
              <w:rPr>
                <w:rStyle w:val="25"/>
                <w:rFonts w:ascii="Arial" w:cs="Arial" w:hAnsi="Arial"/>
                <w:color w:val="3366CC"/>
                <w:sz w:val="19"/>
                <w:szCs w:val="19"/>
              </w:rPr>
              <w:fldChar w:fldCharType="separate"/>
            </w:r>
            <w:r>
              <w:rPr>
                <w:rStyle w:val="25"/>
                <w:rFonts w:ascii="Arial" w:cs="Arial" w:hAnsi="Arial"/>
                <w:color w:val="3366CC"/>
                <w:sz w:val="19"/>
                <w:szCs w:val="19"/>
              </w:rPr>
              <w:t>Pascal</w:t>
            </w:r>
            <w:r>
              <w:rPr>
                <w:rStyle w:val="25"/>
                <w:rFonts w:ascii="Arial" w:cs="Arial" w:hAnsi="Arial"/>
                <w:color w:val="3366CC"/>
                <w:sz w:val="19"/>
                <w:szCs w:val="19"/>
              </w:rPr>
              <w:fldChar w:fldCharType="end"/>
            </w:r>
          </w:p>
        </w:tc>
      </w:tr>
      <w:tr>
        <w:tc>
          <w:tcPr>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tcPr>
          <w:p>
            <w:pPr>
              <w:spacing w:before="240" w:after="240"/>
              <w:jc w:val="center"/>
              <w:rPr>
                <w:rFonts w:ascii="Arial" w:cs="Arial" w:hAnsi="Arial"/>
                <w:b/>
                <w:bCs/>
                <w:color w:val="202122"/>
                <w:sz w:val="19"/>
                <w:szCs w:val="19"/>
              </w:rPr>
            </w:pPr>
            <w:r>
              <w:rPr>
                <w:rStyle w:val="25"/>
                <w:rFonts w:ascii="Arial" w:cs="Arial" w:hAnsi="Arial"/>
                <w:b/>
                <w:bCs/>
                <w:color w:val="3366CC"/>
                <w:sz w:val="19"/>
                <w:szCs w:val="19"/>
              </w:rPr>
              <w:fldChar w:fldCharType="begin"/>
            </w:r>
            <w:r>
              <w:instrText>HYPERLINK "https://en.wikipedia.org/wiki/Python_(programming_language)" \o "Python (programming language)"</w:instrText>
            </w:r>
            <w:r>
              <w:rPr>
                <w:rStyle w:val="25"/>
                <w:rFonts w:ascii="Arial" w:cs="Arial" w:hAnsi="Arial"/>
                <w:b/>
                <w:bCs/>
                <w:color w:val="3366CC"/>
                <w:sz w:val="19"/>
                <w:szCs w:val="19"/>
              </w:rPr>
              <w:fldChar w:fldCharType="separate"/>
            </w:r>
            <w:r>
              <w:rPr>
                <w:rStyle w:val="25"/>
                <w:rFonts w:ascii="Arial" w:cs="Arial" w:hAnsi="Arial"/>
                <w:b/>
                <w:bCs/>
                <w:color w:val="3366CC"/>
                <w:sz w:val="19"/>
                <w:szCs w:val="19"/>
              </w:rPr>
              <w:t>Python</w:t>
            </w:r>
            <w:r>
              <w:rPr>
                <w:rStyle w:val="25"/>
                <w:rFonts w:ascii="Arial" w:cs="Arial" w:hAnsi="Arial"/>
                <w:b/>
                <w:bCs/>
                <w:color w:val="3366CC"/>
                <w:sz w:val="19"/>
                <w:szCs w:val="19"/>
              </w:rPr>
              <w:fldChar w:fldCharType="end"/>
            </w:r>
          </w:p>
        </w:tc>
        <w:tc>
          <w:tcPr>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pPr>
              <w:spacing w:before="240" w:after="240"/>
              <w:rPr>
                <w:rFonts w:ascii="Arial" w:cs="Arial" w:hAnsi="Arial"/>
                <w:color w:val="202122"/>
                <w:sz w:val="19"/>
                <w:szCs w:val="19"/>
              </w:rPr>
            </w:pPr>
            <w:r>
              <w:rPr>
                <w:rFonts w:ascii="Arial" w:cs="Arial" w:hAnsi="Arial"/>
                <w:color w:val="202122"/>
                <w:sz w:val="19"/>
                <w:szCs w:val="19"/>
              </w:rPr>
              <w:t>Python</w:t>
            </w:r>
          </w:p>
        </w:tc>
      </w:tr>
      <w:tr>
        <w:tc>
          <w:tcPr>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tcPr>
          <w:p>
            <w:pPr>
              <w:spacing w:before="240" w:after="240"/>
              <w:jc w:val="center"/>
              <w:rPr>
                <w:rFonts w:ascii="Arial" w:cs="Arial" w:hAnsi="Arial"/>
                <w:b/>
                <w:bCs/>
                <w:color w:val="202122"/>
                <w:sz w:val="19"/>
                <w:szCs w:val="19"/>
              </w:rPr>
            </w:pPr>
            <w:r>
              <w:rPr>
                <w:rStyle w:val="25"/>
                <w:rFonts w:ascii="Arial" w:cs="Arial" w:hAnsi="Arial"/>
                <w:b/>
                <w:bCs/>
                <w:color w:val="3366CC"/>
                <w:sz w:val="19"/>
                <w:szCs w:val="19"/>
              </w:rPr>
              <w:fldChar w:fldCharType="begin"/>
            </w:r>
            <w:r>
              <w:instrText>HYPERLINK "https://en.wikipedia.org/wiki/Symbian" \o "Symbian"</w:instrText>
            </w:r>
            <w:r>
              <w:rPr>
                <w:rStyle w:val="25"/>
                <w:rFonts w:ascii="Arial" w:cs="Arial" w:hAnsi="Arial"/>
                <w:b/>
                <w:bCs/>
                <w:color w:val="3366CC"/>
                <w:sz w:val="19"/>
                <w:szCs w:val="19"/>
              </w:rPr>
              <w:fldChar w:fldCharType="separate"/>
            </w:r>
            <w:r>
              <w:rPr>
                <w:rStyle w:val="25"/>
                <w:rFonts w:ascii="Arial" w:cs="Arial" w:hAnsi="Arial"/>
                <w:b/>
                <w:bCs/>
                <w:color w:val="3366CC"/>
                <w:sz w:val="19"/>
                <w:szCs w:val="19"/>
              </w:rPr>
              <w:t>Symbian</w:t>
            </w:r>
            <w:r>
              <w:rPr>
                <w:rStyle w:val="25"/>
                <w:rFonts w:ascii="Arial" w:cs="Arial" w:hAnsi="Arial"/>
                <w:b/>
                <w:bCs/>
                <w:color w:val="3366CC"/>
                <w:sz w:val="19"/>
                <w:szCs w:val="19"/>
              </w:rPr>
              <w:fldChar w:fldCharType="end"/>
            </w:r>
          </w:p>
        </w:tc>
        <w:tc>
          <w:tcPr>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pPr>
              <w:spacing w:before="240" w:after="240"/>
              <w:rPr>
                <w:rFonts w:ascii="Arial" w:cs="Arial" w:hAnsi="Arial"/>
                <w:color w:val="202122"/>
                <w:sz w:val="19"/>
                <w:szCs w:val="19"/>
              </w:rPr>
            </w:pPr>
            <w:r>
              <w:rPr>
                <w:rStyle w:val="25"/>
                <w:rFonts w:ascii="Arial" w:cs="Arial" w:hAnsi="Arial"/>
                <w:color w:val="3366CC"/>
                <w:sz w:val="19"/>
                <w:szCs w:val="19"/>
              </w:rPr>
              <w:fldChar w:fldCharType="begin"/>
            </w:r>
            <w:r>
              <w:instrText>HYPERLINK "https://en.wikipedia.org/wiki/C%2B%2B" \o "C++"</w:instrText>
            </w:r>
            <w:r>
              <w:rPr>
                <w:rStyle w:val="25"/>
                <w:rFonts w:ascii="Arial" w:cs="Arial" w:hAnsi="Arial"/>
                <w:color w:val="3366CC"/>
                <w:sz w:val="19"/>
                <w:szCs w:val="19"/>
              </w:rPr>
              <w:fldChar w:fldCharType="separate"/>
            </w:r>
            <w:r>
              <w:rPr>
                <w:rStyle w:val="25"/>
                <w:rFonts w:ascii="Arial" w:cs="Arial" w:hAnsi="Arial"/>
                <w:color w:val="3366CC"/>
                <w:sz w:val="19"/>
                <w:szCs w:val="19"/>
              </w:rPr>
              <w:t>C++</w:t>
            </w:r>
            <w:r>
              <w:rPr>
                <w:rStyle w:val="25"/>
                <w:rFonts w:ascii="Arial" w:cs="Arial" w:hAnsi="Arial"/>
                <w:color w:val="3366CC"/>
                <w:sz w:val="19"/>
                <w:szCs w:val="19"/>
              </w:rPr>
              <w:fldChar w:fldCharType="end"/>
            </w:r>
          </w:p>
        </w:tc>
      </w:tr>
      <w:tr>
        <w:tc>
          <w:tcPr>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tcPr>
          <w:p>
            <w:pPr>
              <w:spacing w:before="240" w:after="240"/>
              <w:jc w:val="center"/>
              <w:rPr>
                <w:rFonts w:ascii="Arial" w:cs="Arial" w:hAnsi="Arial"/>
                <w:b/>
                <w:bCs/>
                <w:color w:val="202122"/>
                <w:sz w:val="19"/>
                <w:szCs w:val="19"/>
              </w:rPr>
            </w:pPr>
            <w:r>
              <w:rPr>
                <w:rStyle w:val="25"/>
                <w:rFonts w:ascii="Arial" w:cs="Arial" w:hAnsi="Arial"/>
                <w:b/>
                <w:bCs/>
                <w:color w:val="3366CC"/>
                <w:sz w:val="19"/>
                <w:szCs w:val="19"/>
              </w:rPr>
              <w:fldChar w:fldCharType="begin"/>
            </w:r>
            <w:r>
              <w:instrText>HYPERLINK "https://en.wikipedia.org/wiki/Tizen" \o "Tizen"</w:instrText>
            </w:r>
            <w:r>
              <w:rPr>
                <w:rStyle w:val="25"/>
                <w:rFonts w:ascii="Arial" w:cs="Arial" w:hAnsi="Arial"/>
                <w:b/>
                <w:bCs/>
                <w:color w:val="3366CC"/>
                <w:sz w:val="19"/>
                <w:szCs w:val="19"/>
              </w:rPr>
              <w:fldChar w:fldCharType="separate"/>
            </w:r>
            <w:r>
              <w:rPr>
                <w:rStyle w:val="25"/>
                <w:rFonts w:ascii="Arial" w:cs="Arial" w:hAnsi="Arial"/>
                <w:b/>
                <w:bCs/>
                <w:color w:val="3366CC"/>
                <w:sz w:val="19"/>
                <w:szCs w:val="19"/>
              </w:rPr>
              <w:t>Tizen</w:t>
            </w:r>
            <w:r>
              <w:rPr>
                <w:rStyle w:val="25"/>
                <w:rFonts w:ascii="Arial" w:cs="Arial" w:hAnsi="Arial"/>
                <w:b/>
                <w:bCs/>
                <w:color w:val="3366CC"/>
                <w:sz w:val="19"/>
                <w:szCs w:val="19"/>
              </w:rPr>
              <w:fldChar w:fldCharType="end"/>
            </w:r>
          </w:p>
        </w:tc>
        <w:tc>
          <w:tcPr>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pPr>
              <w:spacing w:before="240" w:after="240"/>
              <w:rPr>
                <w:rFonts w:ascii="Arial" w:cs="Arial" w:hAnsi="Arial"/>
                <w:color w:val="202122"/>
                <w:sz w:val="19"/>
                <w:szCs w:val="19"/>
              </w:rPr>
            </w:pPr>
            <w:r>
              <w:rPr>
                <w:rFonts w:ascii="Arial" w:cs="Arial" w:hAnsi="Arial"/>
                <w:i/>
                <w:iCs/>
                <w:color w:val="202122"/>
                <w:sz w:val="19"/>
                <w:szCs w:val="19"/>
              </w:rPr>
              <w:t>Web-based</w:t>
            </w:r>
            <w:r>
              <w:rPr>
                <w:rFonts w:ascii="Arial" w:cs="Arial" w:hAnsi="Arial"/>
                <w:color w:val="202122"/>
                <w:sz w:val="19"/>
                <w:szCs w:val="19"/>
              </w:rPr>
              <w:t>: </w:t>
            </w:r>
            <w:r>
              <w:rPr>
                <w:rStyle w:val="25"/>
                <w:rFonts w:ascii="Arial" w:cs="Arial" w:hAnsi="Arial"/>
                <w:color w:val="3366CC"/>
                <w:sz w:val="19"/>
                <w:szCs w:val="19"/>
              </w:rPr>
              <w:fldChar w:fldCharType="begin"/>
            </w:r>
            <w:r>
              <w:instrText>HYPERLINK "https://en.wikipedia.org/wiki/HTML5" \o "HTML5"</w:instrText>
            </w:r>
            <w:r>
              <w:rPr>
                <w:rStyle w:val="25"/>
                <w:rFonts w:ascii="Arial" w:cs="Arial" w:hAnsi="Arial"/>
                <w:color w:val="3366CC"/>
                <w:sz w:val="19"/>
                <w:szCs w:val="19"/>
              </w:rPr>
              <w:fldChar w:fldCharType="separate"/>
            </w:r>
            <w:r>
              <w:rPr>
                <w:rStyle w:val="25"/>
                <w:rFonts w:ascii="Arial" w:cs="Arial" w:hAnsi="Arial"/>
                <w:color w:val="3366CC"/>
                <w:sz w:val="19"/>
                <w:szCs w:val="19"/>
              </w:rPr>
              <w:t>HTML5</w:t>
            </w:r>
            <w:r>
              <w:rPr>
                <w:rStyle w:val="25"/>
                <w:rFonts w:ascii="Arial" w:cs="Arial" w:hAnsi="Arial"/>
                <w:color w:val="3366CC"/>
                <w:sz w:val="19"/>
                <w:szCs w:val="19"/>
              </w:rPr>
              <w:fldChar w:fldCharType="end"/>
            </w:r>
            <w:r>
              <w:rPr>
                <w:rFonts w:ascii="Arial" w:cs="Arial" w:hAnsi="Arial"/>
                <w:color w:val="202122"/>
                <w:sz w:val="19"/>
                <w:szCs w:val="19"/>
              </w:rPr>
              <w:t>, </w:t>
            </w:r>
            <w:r>
              <w:rPr>
                <w:rStyle w:val="25"/>
                <w:rFonts w:ascii="Arial" w:cs="Arial" w:hAnsi="Arial"/>
                <w:color w:val="3366CC"/>
                <w:sz w:val="19"/>
                <w:szCs w:val="19"/>
              </w:rPr>
              <w:fldChar w:fldCharType="begin"/>
            </w:r>
            <w:r>
              <w:instrText>HYPERLINK "https://en.wikipedia.org/wiki/CSS" \o "CSS"</w:instrText>
            </w:r>
            <w:r>
              <w:rPr>
                <w:rStyle w:val="25"/>
                <w:rFonts w:ascii="Arial" w:cs="Arial" w:hAnsi="Arial"/>
                <w:color w:val="3366CC"/>
                <w:sz w:val="19"/>
                <w:szCs w:val="19"/>
              </w:rPr>
              <w:fldChar w:fldCharType="separate"/>
            </w:r>
            <w:r>
              <w:rPr>
                <w:rStyle w:val="25"/>
                <w:rFonts w:ascii="Arial" w:cs="Arial" w:hAnsi="Arial"/>
                <w:color w:val="3366CC"/>
                <w:sz w:val="19"/>
                <w:szCs w:val="19"/>
              </w:rPr>
              <w:t>CSS</w:t>
            </w:r>
            <w:r>
              <w:rPr>
                <w:rStyle w:val="25"/>
                <w:rFonts w:ascii="Arial" w:cs="Arial" w:hAnsi="Arial"/>
                <w:color w:val="3366CC"/>
                <w:sz w:val="19"/>
                <w:szCs w:val="19"/>
              </w:rPr>
              <w:fldChar w:fldCharType="end"/>
            </w:r>
            <w:r>
              <w:rPr>
                <w:rFonts w:ascii="Arial" w:cs="Arial" w:hAnsi="Arial"/>
                <w:color w:val="202122"/>
                <w:sz w:val="19"/>
                <w:szCs w:val="19"/>
              </w:rPr>
              <w:t>, </w:t>
            </w:r>
            <w:r>
              <w:rPr>
                <w:rStyle w:val="25"/>
                <w:rFonts w:ascii="Arial" w:cs="Arial" w:hAnsi="Arial"/>
                <w:color w:val="3366CC"/>
                <w:sz w:val="19"/>
                <w:szCs w:val="19"/>
              </w:rPr>
              <w:fldChar w:fldCharType="begin"/>
            </w:r>
            <w:r>
              <w:instrText>HYPERLINK "https://en.wikipedia.org/wiki/JavaScript" \o "JavaScript"</w:instrText>
            </w:r>
            <w:r>
              <w:rPr>
                <w:rStyle w:val="25"/>
                <w:rFonts w:ascii="Arial" w:cs="Arial" w:hAnsi="Arial"/>
                <w:color w:val="3366CC"/>
                <w:sz w:val="19"/>
                <w:szCs w:val="19"/>
              </w:rPr>
              <w:fldChar w:fldCharType="separate"/>
            </w:r>
            <w:r>
              <w:rPr>
                <w:rStyle w:val="25"/>
                <w:rFonts w:ascii="Arial" w:cs="Arial" w:hAnsi="Arial"/>
                <w:color w:val="3366CC"/>
                <w:sz w:val="19"/>
                <w:szCs w:val="19"/>
              </w:rPr>
              <w:t>JavaScript</w:t>
            </w:r>
            <w:r>
              <w:rPr>
                <w:rStyle w:val="25"/>
                <w:rFonts w:ascii="Arial" w:cs="Arial" w:hAnsi="Arial"/>
                <w:color w:val="3366CC"/>
                <w:sz w:val="19"/>
                <w:szCs w:val="19"/>
              </w:rPr>
              <w:fldChar w:fldCharType="end"/>
            </w:r>
            <w:r>
              <w:rPr>
                <w:rFonts w:ascii="Arial" w:cs="Arial" w:hAnsi="Arial"/>
                <w:color w:val="202122"/>
                <w:sz w:val="19"/>
                <w:szCs w:val="19"/>
              </w:rPr>
              <w:t> </w:t>
            </w:r>
            <w:r>
              <w:rPr>
                <w:rFonts w:ascii="Arial" w:cs="Arial" w:hAnsi="Arial"/>
                <w:i/>
                <w:iCs/>
                <w:color w:val="202122"/>
                <w:sz w:val="19"/>
                <w:szCs w:val="19"/>
              </w:rPr>
              <w:t>Native</w:t>
            </w:r>
            <w:r>
              <w:rPr>
                <w:rFonts w:ascii="Arial" w:cs="Arial" w:hAnsi="Arial"/>
                <w:color w:val="202122"/>
                <w:sz w:val="19"/>
                <w:szCs w:val="19"/>
              </w:rPr>
              <w:t>: </w:t>
            </w:r>
            <w:r>
              <w:rPr>
                <w:rStyle w:val="25"/>
                <w:rFonts w:ascii="Arial" w:cs="Arial" w:hAnsi="Arial"/>
                <w:color w:val="3366CC"/>
                <w:sz w:val="19"/>
                <w:szCs w:val="19"/>
              </w:rPr>
              <w:fldChar w:fldCharType="begin"/>
            </w:r>
            <w:r>
              <w:instrText>HYPERLINK "https://en.wikipedia.org/wiki/C_(programming_language)" \o "C (programming language)"</w:instrText>
            </w:r>
            <w:r>
              <w:rPr>
                <w:rStyle w:val="25"/>
                <w:rFonts w:ascii="Arial" w:cs="Arial" w:hAnsi="Arial"/>
                <w:color w:val="3366CC"/>
                <w:sz w:val="19"/>
                <w:szCs w:val="19"/>
              </w:rPr>
              <w:fldChar w:fldCharType="separate"/>
            </w:r>
            <w:r>
              <w:rPr>
                <w:rStyle w:val="25"/>
                <w:rFonts w:ascii="Arial" w:cs="Arial" w:hAnsi="Arial"/>
                <w:color w:val="3366CC"/>
                <w:sz w:val="19"/>
                <w:szCs w:val="19"/>
              </w:rPr>
              <w:t>C</w:t>
            </w:r>
            <w:r>
              <w:rPr>
                <w:rStyle w:val="25"/>
                <w:rFonts w:ascii="Arial" w:cs="Arial" w:hAnsi="Arial"/>
                <w:color w:val="3366CC"/>
                <w:sz w:val="19"/>
                <w:szCs w:val="19"/>
              </w:rPr>
              <w:fldChar w:fldCharType="end"/>
            </w:r>
            <w:r>
              <w:rPr>
                <w:rFonts w:ascii="Arial" w:cs="Arial" w:hAnsi="Arial"/>
                <w:color w:val="202122"/>
                <w:sz w:val="19"/>
                <w:szCs w:val="19"/>
              </w:rPr>
              <w:t>, </w:t>
            </w:r>
            <w:r>
              <w:rPr>
                <w:rStyle w:val="25"/>
                <w:rFonts w:ascii="Arial" w:cs="Arial" w:hAnsi="Arial"/>
                <w:color w:val="3366CC"/>
                <w:sz w:val="19"/>
                <w:szCs w:val="19"/>
              </w:rPr>
              <w:fldChar w:fldCharType="begin"/>
            </w:r>
            <w:r>
              <w:instrText>HYPERLINK "https://en.wikipedia.org/wiki/C%2B%2B" \o "C++"</w:instrText>
            </w:r>
            <w:r>
              <w:rPr>
                <w:rStyle w:val="25"/>
                <w:rFonts w:ascii="Arial" w:cs="Arial" w:hAnsi="Arial"/>
                <w:color w:val="3366CC"/>
                <w:sz w:val="19"/>
                <w:szCs w:val="19"/>
              </w:rPr>
              <w:fldChar w:fldCharType="separate"/>
            </w:r>
            <w:r>
              <w:rPr>
                <w:rStyle w:val="25"/>
                <w:rFonts w:ascii="Arial" w:cs="Arial" w:hAnsi="Arial"/>
                <w:color w:val="3366CC"/>
                <w:sz w:val="19"/>
                <w:szCs w:val="19"/>
              </w:rPr>
              <w:t>C++</w:t>
            </w:r>
            <w:r>
              <w:rPr>
                <w:rStyle w:val="25"/>
                <w:rFonts w:ascii="Arial" w:cs="Arial" w:hAnsi="Arial"/>
                <w:color w:val="3366CC"/>
                <w:sz w:val="19"/>
                <w:szCs w:val="19"/>
              </w:rPr>
              <w:fldChar w:fldCharType="end"/>
            </w:r>
          </w:p>
        </w:tc>
      </w:tr>
      <w:tr>
        <w:tc>
          <w:tcPr>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tcPr>
          <w:p>
            <w:pPr>
              <w:spacing w:before="240" w:after="240"/>
              <w:jc w:val="center"/>
              <w:rPr>
                <w:rFonts w:ascii="Arial" w:cs="Arial" w:hAnsi="Arial"/>
                <w:b/>
                <w:bCs/>
                <w:color w:val="202122"/>
                <w:sz w:val="19"/>
                <w:szCs w:val="19"/>
              </w:rPr>
            </w:pPr>
            <w:r>
              <w:rPr>
                <w:rStyle w:val="25"/>
                <w:rFonts w:ascii="Arial" w:cs="Arial" w:hAnsi="Arial"/>
                <w:b/>
                <w:bCs/>
                <w:color w:val="3366CC"/>
                <w:sz w:val="19"/>
                <w:szCs w:val="19"/>
              </w:rPr>
              <w:fldChar w:fldCharType="begin"/>
            </w:r>
            <w:r>
              <w:instrText>HYPERLINK "https://en.wikipedia.org/wiki/Ubuntu_Touch" \o "Ubuntu Touch"</w:instrText>
            </w:r>
            <w:r>
              <w:rPr>
                <w:rStyle w:val="25"/>
                <w:rFonts w:ascii="Arial" w:cs="Arial" w:hAnsi="Arial"/>
                <w:b/>
                <w:bCs/>
                <w:color w:val="3366CC"/>
                <w:sz w:val="19"/>
                <w:szCs w:val="19"/>
              </w:rPr>
              <w:fldChar w:fldCharType="separate"/>
            </w:r>
            <w:r>
              <w:rPr>
                <w:rStyle w:val="25"/>
                <w:rFonts w:ascii="Arial" w:cs="Arial" w:hAnsi="Arial"/>
                <w:b/>
                <w:bCs/>
                <w:color w:val="3366CC"/>
                <w:sz w:val="19"/>
                <w:szCs w:val="19"/>
              </w:rPr>
              <w:t>Ubuntu Touch</w:t>
            </w:r>
            <w:r>
              <w:rPr>
                <w:rStyle w:val="25"/>
                <w:rFonts w:ascii="Arial" w:cs="Arial" w:hAnsi="Arial"/>
                <w:b/>
                <w:bCs/>
                <w:color w:val="3366CC"/>
                <w:sz w:val="19"/>
                <w:szCs w:val="19"/>
              </w:rPr>
              <w:fldChar w:fldCharType="end"/>
            </w:r>
          </w:p>
        </w:tc>
        <w:tc>
          <w:tcPr>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pPr>
              <w:spacing w:before="240" w:after="240"/>
              <w:rPr>
                <w:rFonts w:ascii="Arial" w:cs="Arial" w:hAnsi="Arial"/>
                <w:color w:val="202122"/>
                <w:sz w:val="19"/>
                <w:szCs w:val="19"/>
              </w:rPr>
            </w:pPr>
            <w:r>
              <w:rPr>
                <w:rFonts w:ascii="Arial" w:cs="Arial" w:hAnsi="Arial"/>
                <w:i/>
                <w:iCs/>
                <w:color w:val="202122"/>
                <w:sz w:val="19"/>
                <w:szCs w:val="19"/>
              </w:rPr>
              <w:t>Web-based</w:t>
            </w:r>
            <w:r>
              <w:rPr>
                <w:rFonts w:ascii="Arial" w:cs="Arial" w:hAnsi="Arial"/>
                <w:color w:val="202122"/>
                <w:sz w:val="19"/>
                <w:szCs w:val="19"/>
              </w:rPr>
              <w:t>: </w:t>
            </w:r>
            <w:r>
              <w:rPr>
                <w:rStyle w:val="25"/>
                <w:rFonts w:ascii="Arial" w:cs="Arial" w:hAnsi="Arial"/>
                <w:color w:val="3366CC"/>
                <w:sz w:val="19"/>
                <w:szCs w:val="19"/>
              </w:rPr>
              <w:fldChar w:fldCharType="begin"/>
            </w:r>
            <w:r>
              <w:instrText>HYPERLINK "https://en.wikipedia.org/wiki/HTML5" \o "HTML5"</w:instrText>
            </w:r>
            <w:r>
              <w:rPr>
                <w:rStyle w:val="25"/>
                <w:rFonts w:ascii="Arial" w:cs="Arial" w:hAnsi="Arial"/>
                <w:color w:val="3366CC"/>
                <w:sz w:val="19"/>
                <w:szCs w:val="19"/>
              </w:rPr>
              <w:fldChar w:fldCharType="separate"/>
            </w:r>
            <w:r>
              <w:rPr>
                <w:rStyle w:val="25"/>
                <w:rFonts w:ascii="Arial" w:cs="Arial" w:hAnsi="Arial"/>
                <w:color w:val="3366CC"/>
                <w:sz w:val="19"/>
                <w:szCs w:val="19"/>
              </w:rPr>
              <w:t>HTML5</w:t>
            </w:r>
            <w:r>
              <w:rPr>
                <w:rStyle w:val="25"/>
                <w:rFonts w:ascii="Arial" w:cs="Arial" w:hAnsi="Arial"/>
                <w:color w:val="3366CC"/>
                <w:sz w:val="19"/>
                <w:szCs w:val="19"/>
              </w:rPr>
              <w:fldChar w:fldCharType="end"/>
            </w:r>
            <w:r>
              <w:rPr>
                <w:rFonts w:ascii="Arial" w:cs="Arial" w:hAnsi="Arial"/>
                <w:color w:val="202122"/>
                <w:sz w:val="19"/>
                <w:szCs w:val="19"/>
              </w:rPr>
              <w:t>, </w:t>
            </w:r>
            <w:r>
              <w:rPr>
                <w:rStyle w:val="25"/>
                <w:rFonts w:ascii="Arial" w:cs="Arial" w:hAnsi="Arial"/>
                <w:color w:val="3366CC"/>
                <w:sz w:val="19"/>
                <w:szCs w:val="19"/>
              </w:rPr>
              <w:fldChar w:fldCharType="begin"/>
            </w:r>
            <w:r>
              <w:instrText>HYPERLINK "https://en.wikipedia.org/wiki/CSS" \o "CSS"</w:instrText>
            </w:r>
            <w:r>
              <w:rPr>
                <w:rStyle w:val="25"/>
                <w:rFonts w:ascii="Arial" w:cs="Arial" w:hAnsi="Arial"/>
                <w:color w:val="3366CC"/>
                <w:sz w:val="19"/>
                <w:szCs w:val="19"/>
              </w:rPr>
              <w:fldChar w:fldCharType="separate"/>
            </w:r>
            <w:r>
              <w:rPr>
                <w:rStyle w:val="25"/>
                <w:rFonts w:ascii="Arial" w:cs="Arial" w:hAnsi="Arial"/>
                <w:color w:val="3366CC"/>
                <w:sz w:val="19"/>
                <w:szCs w:val="19"/>
              </w:rPr>
              <w:t>CSS</w:t>
            </w:r>
            <w:r>
              <w:rPr>
                <w:rStyle w:val="25"/>
                <w:rFonts w:ascii="Arial" w:cs="Arial" w:hAnsi="Arial"/>
                <w:color w:val="3366CC"/>
                <w:sz w:val="19"/>
                <w:szCs w:val="19"/>
              </w:rPr>
              <w:fldChar w:fldCharType="end"/>
            </w:r>
            <w:r>
              <w:rPr>
                <w:rFonts w:ascii="Arial" w:cs="Arial" w:hAnsi="Arial"/>
                <w:color w:val="202122"/>
                <w:sz w:val="19"/>
                <w:szCs w:val="19"/>
              </w:rPr>
              <w:t>, </w:t>
            </w:r>
            <w:r>
              <w:rPr>
                <w:rStyle w:val="25"/>
                <w:rFonts w:ascii="Arial" w:cs="Arial" w:hAnsi="Arial"/>
                <w:color w:val="3366CC"/>
                <w:sz w:val="19"/>
                <w:szCs w:val="19"/>
              </w:rPr>
              <w:fldChar w:fldCharType="begin"/>
            </w:r>
            <w:r>
              <w:instrText>HYPERLINK "https://en.wikipedia.org/wiki/JavaScript" \o "JavaScript"</w:instrText>
            </w:r>
            <w:r>
              <w:rPr>
                <w:rStyle w:val="25"/>
                <w:rFonts w:ascii="Arial" w:cs="Arial" w:hAnsi="Arial"/>
                <w:color w:val="3366CC"/>
                <w:sz w:val="19"/>
                <w:szCs w:val="19"/>
              </w:rPr>
              <w:fldChar w:fldCharType="separate"/>
            </w:r>
            <w:r>
              <w:rPr>
                <w:rStyle w:val="25"/>
                <w:rFonts w:ascii="Arial" w:cs="Arial" w:hAnsi="Arial"/>
                <w:color w:val="3366CC"/>
                <w:sz w:val="19"/>
                <w:szCs w:val="19"/>
              </w:rPr>
              <w:t>JavaScript</w:t>
            </w:r>
            <w:r>
              <w:rPr>
                <w:rStyle w:val="25"/>
                <w:rFonts w:ascii="Arial" w:cs="Arial" w:hAnsi="Arial"/>
                <w:color w:val="3366CC"/>
                <w:sz w:val="19"/>
                <w:szCs w:val="19"/>
              </w:rPr>
              <w:fldChar w:fldCharType="end"/>
            </w:r>
            <w:r>
              <w:rPr>
                <w:rFonts w:ascii="Arial" w:cs="Arial" w:hAnsi="Arial"/>
                <w:color w:val="202122"/>
                <w:sz w:val="19"/>
                <w:szCs w:val="19"/>
              </w:rPr>
              <w:t> </w:t>
            </w:r>
            <w:r>
              <w:rPr>
                <w:rFonts w:ascii="Arial" w:cs="Arial" w:hAnsi="Arial"/>
                <w:i/>
                <w:iCs/>
                <w:color w:val="202122"/>
                <w:sz w:val="19"/>
                <w:szCs w:val="19"/>
              </w:rPr>
              <w:t>Native</w:t>
            </w:r>
            <w:r>
              <w:rPr>
                <w:rFonts w:ascii="Arial" w:cs="Arial" w:hAnsi="Arial"/>
                <w:color w:val="202122"/>
                <w:sz w:val="19"/>
                <w:szCs w:val="19"/>
              </w:rPr>
              <w:t>: </w:t>
            </w:r>
            <w:r>
              <w:rPr>
                <w:rStyle w:val="25"/>
                <w:rFonts w:ascii="Arial" w:cs="Arial" w:hAnsi="Arial"/>
                <w:color w:val="3366CC"/>
                <w:sz w:val="19"/>
                <w:szCs w:val="19"/>
              </w:rPr>
              <w:fldChar w:fldCharType="begin"/>
            </w:r>
            <w:r>
              <w:instrText>HYPERLINK "https://en.wikipedia.org/wiki/QML" \o "QML"</w:instrText>
            </w:r>
            <w:r>
              <w:rPr>
                <w:rStyle w:val="25"/>
                <w:rFonts w:ascii="Arial" w:cs="Arial" w:hAnsi="Arial"/>
                <w:color w:val="3366CC"/>
                <w:sz w:val="19"/>
                <w:szCs w:val="19"/>
              </w:rPr>
              <w:fldChar w:fldCharType="separate"/>
            </w:r>
            <w:r>
              <w:rPr>
                <w:rStyle w:val="25"/>
                <w:rFonts w:ascii="Arial" w:cs="Arial" w:hAnsi="Arial"/>
                <w:color w:val="3366CC"/>
                <w:sz w:val="19"/>
                <w:szCs w:val="19"/>
              </w:rPr>
              <w:t>QML</w:t>
            </w:r>
            <w:r>
              <w:rPr>
                <w:rStyle w:val="25"/>
                <w:rFonts w:ascii="Arial" w:cs="Arial" w:hAnsi="Arial"/>
                <w:color w:val="3366CC"/>
                <w:sz w:val="19"/>
                <w:szCs w:val="19"/>
              </w:rPr>
              <w:fldChar w:fldCharType="end"/>
            </w:r>
            <w:r>
              <w:rPr>
                <w:rFonts w:ascii="Arial" w:cs="Arial" w:hAnsi="Arial"/>
                <w:color w:val="202122"/>
                <w:sz w:val="19"/>
                <w:szCs w:val="19"/>
              </w:rPr>
              <w:t>, </w:t>
            </w:r>
            <w:r>
              <w:rPr>
                <w:rStyle w:val="25"/>
                <w:rFonts w:ascii="Arial" w:cs="Arial" w:hAnsi="Arial"/>
                <w:color w:val="3366CC"/>
                <w:sz w:val="19"/>
                <w:szCs w:val="19"/>
              </w:rPr>
              <w:fldChar w:fldCharType="begin"/>
            </w:r>
            <w:r>
              <w:instrText>HYPERLINK "https://en.wikipedia.org/wiki/C_(programming_language)" \o "C (programming language)"</w:instrText>
            </w:r>
            <w:r>
              <w:rPr>
                <w:rStyle w:val="25"/>
                <w:rFonts w:ascii="Arial" w:cs="Arial" w:hAnsi="Arial"/>
                <w:color w:val="3366CC"/>
                <w:sz w:val="19"/>
                <w:szCs w:val="19"/>
              </w:rPr>
              <w:fldChar w:fldCharType="separate"/>
            </w:r>
            <w:r>
              <w:rPr>
                <w:rStyle w:val="25"/>
                <w:rFonts w:ascii="Arial" w:cs="Arial" w:hAnsi="Arial"/>
                <w:color w:val="3366CC"/>
                <w:sz w:val="19"/>
                <w:szCs w:val="19"/>
              </w:rPr>
              <w:t>C</w:t>
            </w:r>
            <w:r>
              <w:rPr>
                <w:rStyle w:val="25"/>
                <w:rFonts w:ascii="Arial" w:cs="Arial" w:hAnsi="Arial"/>
                <w:color w:val="3366CC"/>
                <w:sz w:val="19"/>
                <w:szCs w:val="19"/>
              </w:rPr>
              <w:fldChar w:fldCharType="end"/>
            </w:r>
            <w:r>
              <w:rPr>
                <w:rFonts w:ascii="Arial" w:cs="Arial" w:hAnsi="Arial"/>
                <w:color w:val="202122"/>
                <w:sz w:val="19"/>
                <w:szCs w:val="19"/>
              </w:rPr>
              <w:t>, </w:t>
            </w:r>
            <w:r>
              <w:rPr>
                <w:rStyle w:val="25"/>
                <w:rFonts w:ascii="Arial" w:cs="Arial" w:hAnsi="Arial"/>
                <w:color w:val="3366CC"/>
                <w:sz w:val="19"/>
                <w:szCs w:val="19"/>
              </w:rPr>
              <w:fldChar w:fldCharType="begin"/>
            </w:r>
            <w:r>
              <w:instrText>HYPERLINK "https://en.wikipedia.org/wiki/C%2B%2B" \o "C++"</w:instrText>
            </w:r>
            <w:r>
              <w:rPr>
                <w:rStyle w:val="25"/>
                <w:rFonts w:ascii="Arial" w:cs="Arial" w:hAnsi="Arial"/>
                <w:color w:val="3366CC"/>
                <w:sz w:val="19"/>
                <w:szCs w:val="19"/>
              </w:rPr>
              <w:fldChar w:fldCharType="separate"/>
            </w:r>
            <w:r>
              <w:rPr>
                <w:rStyle w:val="25"/>
                <w:rFonts w:ascii="Arial" w:cs="Arial" w:hAnsi="Arial"/>
                <w:color w:val="3366CC"/>
                <w:sz w:val="19"/>
                <w:szCs w:val="19"/>
              </w:rPr>
              <w:t>C++</w:t>
            </w:r>
            <w:r>
              <w:rPr>
                <w:rStyle w:val="25"/>
                <w:rFonts w:ascii="Arial" w:cs="Arial" w:hAnsi="Arial"/>
                <w:color w:val="3366CC"/>
                <w:sz w:val="19"/>
                <w:szCs w:val="19"/>
              </w:rPr>
              <w:fldChar w:fldCharType="end"/>
            </w:r>
          </w:p>
        </w:tc>
      </w:tr>
      <w:tr>
        <w:tc>
          <w:tcPr>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tcPr>
          <w:p>
            <w:pPr>
              <w:spacing w:before="240" w:after="240"/>
              <w:jc w:val="center"/>
              <w:rPr>
                <w:rFonts w:ascii="Arial" w:cs="Arial" w:hAnsi="Arial"/>
                <w:b/>
                <w:bCs/>
                <w:color w:val="202122"/>
                <w:sz w:val="19"/>
                <w:szCs w:val="19"/>
              </w:rPr>
            </w:pPr>
            <w:r>
              <w:rPr>
                <w:rStyle w:val="25"/>
                <w:rFonts w:ascii="Arial" w:cs="Arial" w:hAnsi="Arial"/>
                <w:b/>
                <w:bCs/>
                <w:color w:val="3366CC"/>
                <w:sz w:val="19"/>
                <w:szCs w:val="19"/>
              </w:rPr>
              <w:fldChar w:fldCharType="begin"/>
            </w:r>
            <w:r>
              <w:instrText>HYPERLINK "https://en.wikipedia.org/wiki/WebOS" \o "WebOS"</w:instrText>
            </w:r>
            <w:r>
              <w:rPr>
                <w:rStyle w:val="25"/>
                <w:rFonts w:ascii="Arial" w:cs="Arial" w:hAnsi="Arial"/>
                <w:b/>
                <w:bCs/>
                <w:color w:val="3366CC"/>
                <w:sz w:val="19"/>
                <w:szCs w:val="19"/>
              </w:rPr>
              <w:fldChar w:fldCharType="separate"/>
            </w:r>
            <w:r>
              <w:rPr>
                <w:rStyle w:val="25"/>
                <w:rFonts w:ascii="Arial" w:cs="Arial" w:hAnsi="Arial"/>
                <w:b/>
                <w:bCs/>
                <w:color w:val="3366CC"/>
                <w:sz w:val="19"/>
                <w:szCs w:val="19"/>
              </w:rPr>
              <w:t>webOS</w:t>
            </w:r>
            <w:r>
              <w:rPr>
                <w:rStyle w:val="25"/>
                <w:rFonts w:ascii="Arial" w:cs="Arial" w:hAnsi="Arial"/>
                <w:b/>
                <w:bCs/>
                <w:color w:val="3366CC"/>
                <w:sz w:val="19"/>
                <w:szCs w:val="19"/>
              </w:rPr>
              <w:fldChar w:fldCharType="end"/>
            </w:r>
          </w:p>
        </w:tc>
        <w:tc>
          <w:tcPr>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pPr>
              <w:spacing w:before="240" w:after="240"/>
              <w:rPr>
                <w:rFonts w:ascii="Arial" w:cs="Arial" w:hAnsi="Arial"/>
                <w:color w:val="202122"/>
                <w:sz w:val="19"/>
                <w:szCs w:val="19"/>
              </w:rPr>
            </w:pPr>
            <w:r>
              <w:rPr>
                <w:rStyle w:val="25"/>
                <w:rFonts w:ascii="Arial" w:cs="Arial" w:hAnsi="Arial"/>
                <w:color w:val="3366CC"/>
                <w:sz w:val="19"/>
                <w:szCs w:val="19"/>
              </w:rPr>
              <w:fldChar w:fldCharType="begin"/>
            </w:r>
            <w:r>
              <w:instrText>HYPERLINK "https://en.wikipedia.org/wiki/JavaScript" \o "JavaScript"</w:instrText>
            </w:r>
            <w:r>
              <w:rPr>
                <w:rStyle w:val="25"/>
                <w:rFonts w:ascii="Arial" w:cs="Arial" w:hAnsi="Arial"/>
                <w:color w:val="3366CC"/>
                <w:sz w:val="19"/>
                <w:szCs w:val="19"/>
              </w:rPr>
              <w:fldChar w:fldCharType="separate"/>
            </w:r>
            <w:r>
              <w:rPr>
                <w:rStyle w:val="25"/>
                <w:rFonts w:ascii="Arial" w:cs="Arial" w:hAnsi="Arial"/>
                <w:color w:val="3366CC"/>
                <w:sz w:val="19"/>
                <w:szCs w:val="19"/>
              </w:rPr>
              <w:t>JavaScript</w:t>
            </w:r>
            <w:r>
              <w:rPr>
                <w:rStyle w:val="25"/>
                <w:rFonts w:ascii="Arial" w:cs="Arial" w:hAnsi="Arial"/>
                <w:color w:val="3366CC"/>
                <w:sz w:val="19"/>
                <w:szCs w:val="19"/>
              </w:rPr>
              <w:fldChar w:fldCharType="end"/>
            </w:r>
            <w:r>
              <w:rPr>
                <w:rFonts w:ascii="Arial" w:cs="Arial" w:hAnsi="Arial"/>
                <w:color w:val="202122"/>
                <w:sz w:val="19"/>
                <w:szCs w:val="19"/>
              </w:rPr>
              <w:t>, </w:t>
            </w:r>
            <w:r>
              <w:rPr>
                <w:rStyle w:val="25"/>
                <w:rFonts w:ascii="Arial" w:cs="Arial" w:hAnsi="Arial"/>
                <w:color w:val="3366CC"/>
                <w:sz w:val="19"/>
                <w:szCs w:val="19"/>
              </w:rPr>
              <w:fldChar w:fldCharType="begin"/>
            </w:r>
            <w:r>
              <w:instrText>HYPERLINK "https://en.wikipedia.org/wiki/CSS" \o "CSS"</w:instrText>
            </w:r>
            <w:r>
              <w:rPr>
                <w:rStyle w:val="25"/>
                <w:rFonts w:ascii="Arial" w:cs="Arial" w:hAnsi="Arial"/>
                <w:color w:val="3366CC"/>
                <w:sz w:val="19"/>
                <w:szCs w:val="19"/>
              </w:rPr>
              <w:fldChar w:fldCharType="separate"/>
            </w:r>
            <w:r>
              <w:rPr>
                <w:rStyle w:val="25"/>
                <w:rFonts w:ascii="Arial" w:cs="Arial" w:hAnsi="Arial"/>
                <w:color w:val="3366CC"/>
                <w:sz w:val="19"/>
                <w:szCs w:val="19"/>
              </w:rPr>
              <w:t>CSS</w:t>
            </w:r>
            <w:r>
              <w:rPr>
                <w:rStyle w:val="25"/>
                <w:rFonts w:ascii="Arial" w:cs="Arial" w:hAnsi="Arial"/>
                <w:color w:val="3366CC"/>
                <w:sz w:val="19"/>
                <w:szCs w:val="19"/>
              </w:rPr>
              <w:fldChar w:fldCharType="end"/>
            </w:r>
            <w:r>
              <w:rPr>
                <w:rFonts w:ascii="Arial" w:cs="Arial" w:hAnsi="Arial"/>
                <w:color w:val="202122"/>
                <w:sz w:val="19"/>
                <w:szCs w:val="19"/>
              </w:rPr>
              <w:t>, </w:t>
            </w:r>
            <w:r>
              <w:rPr>
                <w:rStyle w:val="25"/>
                <w:rFonts w:ascii="Arial" w:cs="Arial" w:hAnsi="Arial"/>
                <w:color w:val="3366CC"/>
                <w:sz w:val="19"/>
                <w:szCs w:val="19"/>
              </w:rPr>
              <w:fldChar w:fldCharType="begin"/>
            </w:r>
            <w:r>
              <w:instrText>HYPERLINK "https://en.wikipedia.org/wiki/HTML" \o "HTML"</w:instrText>
            </w:r>
            <w:r>
              <w:rPr>
                <w:rStyle w:val="25"/>
                <w:rFonts w:ascii="Arial" w:cs="Arial" w:hAnsi="Arial"/>
                <w:color w:val="3366CC"/>
                <w:sz w:val="19"/>
                <w:szCs w:val="19"/>
              </w:rPr>
              <w:fldChar w:fldCharType="separate"/>
            </w:r>
            <w:r>
              <w:rPr>
                <w:rStyle w:val="25"/>
                <w:rFonts w:ascii="Arial" w:cs="Arial" w:hAnsi="Arial"/>
                <w:color w:val="3366CC"/>
                <w:sz w:val="19"/>
                <w:szCs w:val="19"/>
              </w:rPr>
              <w:t>HTML</w:t>
            </w:r>
            <w:r>
              <w:rPr>
                <w:rStyle w:val="25"/>
                <w:rFonts w:ascii="Arial" w:cs="Arial" w:hAnsi="Arial"/>
                <w:color w:val="3366CC"/>
                <w:sz w:val="19"/>
                <w:szCs w:val="19"/>
              </w:rPr>
              <w:fldChar w:fldCharType="end"/>
            </w:r>
            <w:r>
              <w:rPr>
                <w:rFonts w:ascii="Arial" w:cs="Arial" w:hAnsi="Arial"/>
                <w:color w:val="202122"/>
                <w:sz w:val="19"/>
                <w:szCs w:val="19"/>
              </w:rPr>
              <w:t>, </w:t>
            </w:r>
            <w:r>
              <w:rPr>
                <w:rStyle w:val="25"/>
                <w:rFonts w:ascii="Arial" w:cs="Arial" w:hAnsi="Arial"/>
                <w:color w:val="3366CC"/>
                <w:sz w:val="19"/>
                <w:szCs w:val="19"/>
              </w:rPr>
              <w:fldChar w:fldCharType="begin"/>
            </w:r>
            <w:r>
              <w:instrText>HYPERLINK "https://en.wikipedia.org/wiki/C_(programming_language)" \o "C (programming language)"</w:instrText>
            </w:r>
            <w:r>
              <w:rPr>
                <w:rStyle w:val="25"/>
                <w:rFonts w:ascii="Arial" w:cs="Arial" w:hAnsi="Arial"/>
                <w:color w:val="3366CC"/>
                <w:sz w:val="19"/>
                <w:szCs w:val="19"/>
              </w:rPr>
              <w:fldChar w:fldCharType="separate"/>
            </w:r>
            <w:r>
              <w:rPr>
                <w:rStyle w:val="25"/>
                <w:rFonts w:ascii="Arial" w:cs="Arial" w:hAnsi="Arial"/>
                <w:color w:val="3366CC"/>
                <w:sz w:val="19"/>
                <w:szCs w:val="19"/>
              </w:rPr>
              <w:t>C</w:t>
            </w:r>
            <w:r>
              <w:rPr>
                <w:rStyle w:val="25"/>
                <w:rFonts w:ascii="Arial" w:cs="Arial" w:hAnsi="Arial"/>
                <w:color w:val="3366CC"/>
                <w:sz w:val="19"/>
                <w:szCs w:val="19"/>
              </w:rPr>
              <w:fldChar w:fldCharType="end"/>
            </w:r>
            <w:r>
              <w:rPr>
                <w:rFonts w:ascii="Arial" w:cs="Arial" w:hAnsi="Arial"/>
                <w:color w:val="202122"/>
                <w:sz w:val="19"/>
                <w:szCs w:val="19"/>
              </w:rPr>
              <w:t> and </w:t>
            </w:r>
            <w:r>
              <w:rPr>
                <w:rStyle w:val="25"/>
                <w:rFonts w:ascii="Arial" w:cs="Arial" w:hAnsi="Arial"/>
                <w:color w:val="3366CC"/>
                <w:sz w:val="19"/>
                <w:szCs w:val="19"/>
              </w:rPr>
              <w:fldChar w:fldCharType="begin"/>
            </w:r>
            <w:r>
              <w:instrText>HYPERLINK "https://en.wikipedia.org/wiki/C%2B%2B" \o "C++"</w:instrText>
            </w:r>
            <w:r>
              <w:rPr>
                <w:rStyle w:val="25"/>
                <w:rFonts w:ascii="Arial" w:cs="Arial" w:hAnsi="Arial"/>
                <w:color w:val="3366CC"/>
                <w:sz w:val="19"/>
                <w:szCs w:val="19"/>
              </w:rPr>
              <w:fldChar w:fldCharType="separate"/>
            </w:r>
            <w:r>
              <w:rPr>
                <w:rStyle w:val="25"/>
                <w:rFonts w:ascii="Arial" w:cs="Arial" w:hAnsi="Arial"/>
                <w:color w:val="3366CC"/>
                <w:sz w:val="19"/>
                <w:szCs w:val="19"/>
              </w:rPr>
              <w:t>C++</w:t>
            </w:r>
            <w:r>
              <w:rPr>
                <w:rStyle w:val="25"/>
                <w:rFonts w:ascii="Arial" w:cs="Arial" w:hAnsi="Arial"/>
                <w:color w:val="3366CC"/>
                <w:sz w:val="19"/>
                <w:szCs w:val="19"/>
              </w:rPr>
              <w:fldChar w:fldCharType="end"/>
            </w:r>
            <w:r>
              <w:rPr>
                <w:rFonts w:ascii="Arial" w:cs="Arial" w:hAnsi="Arial"/>
                <w:color w:val="202122"/>
                <w:sz w:val="19"/>
                <w:szCs w:val="19"/>
              </w:rPr>
              <w:t> through the PDK</w:t>
            </w:r>
          </w:p>
        </w:tc>
      </w:tr>
      <w:tr>
        <w:tc>
          <w:tcPr>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tcPr>
          <w:p>
            <w:pPr>
              <w:spacing w:before="240" w:after="240"/>
              <w:jc w:val="center"/>
              <w:rPr>
                <w:rFonts w:ascii="Arial" w:cs="Arial" w:hAnsi="Arial"/>
                <w:b/>
                <w:bCs/>
                <w:color w:val="202122"/>
                <w:sz w:val="19"/>
                <w:szCs w:val="19"/>
              </w:rPr>
            </w:pPr>
            <w:r>
              <w:rPr>
                <w:rStyle w:val="25"/>
                <w:rFonts w:ascii="Arial" w:cs="Arial" w:hAnsi="Arial"/>
                <w:b/>
                <w:bCs/>
                <w:color w:val="3366CC"/>
                <w:sz w:val="19"/>
                <w:szCs w:val="19"/>
              </w:rPr>
              <w:fldChar w:fldCharType="begin"/>
            </w:r>
            <w:r>
              <w:instrText>HYPERLINK "https://en.wikipedia.org/wiki/Windows_Mobile" \o "Windows Mobile"</w:instrText>
            </w:r>
            <w:r>
              <w:rPr>
                <w:rStyle w:val="25"/>
                <w:rFonts w:ascii="Arial" w:cs="Arial" w:hAnsi="Arial"/>
                <w:b/>
                <w:bCs/>
                <w:color w:val="3366CC"/>
                <w:sz w:val="19"/>
                <w:szCs w:val="19"/>
              </w:rPr>
              <w:fldChar w:fldCharType="separate"/>
            </w:r>
            <w:r>
              <w:rPr>
                <w:rStyle w:val="25"/>
                <w:rFonts w:ascii="Arial" w:cs="Arial" w:hAnsi="Arial"/>
                <w:b/>
                <w:bCs/>
                <w:color w:val="3366CC"/>
                <w:sz w:val="19"/>
                <w:szCs w:val="19"/>
              </w:rPr>
              <w:t>Windows Mobile</w:t>
            </w:r>
            <w:r>
              <w:rPr>
                <w:rStyle w:val="25"/>
                <w:rFonts w:ascii="Arial" w:cs="Arial" w:hAnsi="Arial"/>
                <w:b/>
                <w:bCs/>
                <w:color w:val="3366CC"/>
                <w:sz w:val="19"/>
                <w:szCs w:val="19"/>
              </w:rPr>
              <w:fldChar w:fldCharType="end"/>
            </w:r>
          </w:p>
        </w:tc>
        <w:tc>
          <w:tcPr>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pPr>
              <w:spacing w:before="240" w:after="240"/>
              <w:rPr>
                <w:rFonts w:ascii="Arial" w:cs="Arial" w:hAnsi="Arial"/>
                <w:color w:val="202122"/>
                <w:sz w:val="19"/>
                <w:szCs w:val="19"/>
              </w:rPr>
            </w:pPr>
            <w:r>
              <w:rPr>
                <w:rStyle w:val="25"/>
                <w:rFonts w:ascii="Arial" w:cs="Arial" w:hAnsi="Arial"/>
                <w:color w:val="3366CC"/>
                <w:sz w:val="19"/>
                <w:szCs w:val="19"/>
              </w:rPr>
              <w:fldChar w:fldCharType="begin"/>
            </w:r>
            <w:r>
              <w:instrText>HYPERLINK "https://en.wikipedia.org/wiki/C_(programming_language)" \o "C (programming language)"</w:instrText>
            </w:r>
            <w:r>
              <w:rPr>
                <w:rStyle w:val="25"/>
                <w:rFonts w:ascii="Arial" w:cs="Arial" w:hAnsi="Arial"/>
                <w:color w:val="3366CC"/>
                <w:sz w:val="19"/>
                <w:szCs w:val="19"/>
              </w:rPr>
              <w:fldChar w:fldCharType="separate"/>
            </w:r>
            <w:r>
              <w:rPr>
                <w:rStyle w:val="25"/>
                <w:rFonts w:ascii="Arial" w:cs="Arial" w:hAnsi="Arial"/>
                <w:color w:val="3366CC"/>
                <w:sz w:val="19"/>
                <w:szCs w:val="19"/>
              </w:rPr>
              <w:t>C</w:t>
            </w:r>
            <w:r>
              <w:rPr>
                <w:rStyle w:val="25"/>
                <w:rFonts w:ascii="Arial" w:cs="Arial" w:hAnsi="Arial"/>
                <w:color w:val="3366CC"/>
                <w:sz w:val="19"/>
                <w:szCs w:val="19"/>
              </w:rPr>
              <w:fldChar w:fldCharType="end"/>
            </w:r>
            <w:r>
              <w:rPr>
                <w:rFonts w:ascii="Arial" w:cs="Arial" w:hAnsi="Arial"/>
                <w:color w:val="202122"/>
                <w:sz w:val="19"/>
                <w:szCs w:val="19"/>
              </w:rPr>
              <w:t>, </w:t>
            </w:r>
            <w:r>
              <w:rPr>
                <w:rStyle w:val="25"/>
                <w:rFonts w:ascii="Arial" w:cs="Arial" w:hAnsi="Arial"/>
                <w:color w:val="3366CC"/>
                <w:sz w:val="19"/>
                <w:szCs w:val="19"/>
              </w:rPr>
              <w:fldChar w:fldCharType="begin"/>
            </w:r>
            <w:r>
              <w:instrText>HYPERLINK "https://en.wikipedia.org/wiki/C%2B%2B" \o "C++"</w:instrText>
            </w:r>
            <w:r>
              <w:rPr>
                <w:rStyle w:val="25"/>
                <w:rFonts w:ascii="Arial" w:cs="Arial" w:hAnsi="Arial"/>
                <w:color w:val="3366CC"/>
                <w:sz w:val="19"/>
                <w:szCs w:val="19"/>
              </w:rPr>
              <w:fldChar w:fldCharType="separate"/>
            </w:r>
            <w:r>
              <w:rPr>
                <w:rStyle w:val="25"/>
                <w:rFonts w:ascii="Arial" w:cs="Arial" w:hAnsi="Arial"/>
                <w:color w:val="3366CC"/>
                <w:sz w:val="19"/>
                <w:szCs w:val="19"/>
              </w:rPr>
              <w:t>C++</w:t>
            </w:r>
            <w:r>
              <w:rPr>
                <w:rStyle w:val="25"/>
                <w:rFonts w:ascii="Arial" w:cs="Arial" w:hAnsi="Arial"/>
                <w:color w:val="3366CC"/>
                <w:sz w:val="19"/>
                <w:szCs w:val="19"/>
              </w:rPr>
              <w:fldChar w:fldCharType="end"/>
            </w:r>
          </w:p>
        </w:tc>
      </w:tr>
      <w:tr>
        <w:tc>
          <w:tcPr>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tcPr>
          <w:p>
            <w:pPr>
              <w:spacing w:before="240" w:after="240"/>
              <w:jc w:val="center"/>
              <w:rPr>
                <w:rFonts w:ascii="Arial" w:cs="Arial" w:hAnsi="Arial"/>
                <w:b/>
                <w:bCs/>
                <w:color w:val="202122"/>
                <w:sz w:val="19"/>
                <w:szCs w:val="19"/>
              </w:rPr>
            </w:pPr>
            <w:r>
              <w:rPr>
                <w:rStyle w:val="25"/>
                <w:rFonts w:ascii="Arial" w:cs="Arial" w:hAnsi="Arial"/>
                <w:b/>
                <w:bCs/>
                <w:color w:val="3366CC"/>
                <w:sz w:val="19"/>
                <w:szCs w:val="19"/>
              </w:rPr>
              <w:fldChar w:fldCharType="begin"/>
            </w:r>
            <w:r>
              <w:instrText>HYPERLINK "https://en.wikipedia.org/wiki/Windows_Phone" \o "Windows Phone"</w:instrText>
            </w:r>
            <w:r>
              <w:rPr>
                <w:rStyle w:val="25"/>
                <w:rFonts w:ascii="Arial" w:cs="Arial" w:hAnsi="Arial"/>
                <w:b/>
                <w:bCs/>
                <w:color w:val="3366CC"/>
                <w:sz w:val="19"/>
                <w:szCs w:val="19"/>
              </w:rPr>
              <w:fldChar w:fldCharType="separate"/>
            </w:r>
            <w:r>
              <w:rPr>
                <w:rStyle w:val="25"/>
                <w:rFonts w:ascii="Arial" w:cs="Arial" w:hAnsi="Arial"/>
                <w:b/>
                <w:bCs/>
                <w:color w:val="3366CC"/>
                <w:sz w:val="19"/>
                <w:szCs w:val="19"/>
              </w:rPr>
              <w:t>Windows Phone</w:t>
            </w:r>
            <w:r>
              <w:rPr>
                <w:rStyle w:val="25"/>
                <w:rFonts w:ascii="Arial" w:cs="Arial" w:hAnsi="Arial"/>
                <w:b/>
                <w:bCs/>
                <w:color w:val="3366CC"/>
                <w:sz w:val="19"/>
                <w:szCs w:val="19"/>
              </w:rPr>
              <w:fldChar w:fldCharType="end"/>
            </w:r>
          </w:p>
        </w:tc>
        <w:tc>
          <w:tcPr>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pPr>
              <w:spacing w:before="240" w:after="240"/>
              <w:rPr>
                <w:rFonts w:ascii="Arial" w:cs="Arial" w:hAnsi="Arial"/>
                <w:color w:val="202122"/>
                <w:sz w:val="19"/>
                <w:szCs w:val="19"/>
              </w:rPr>
            </w:pPr>
            <w:r>
              <w:rPr>
                <w:rStyle w:val="25"/>
                <w:rFonts w:ascii="Arial" w:cs="Arial" w:hAnsi="Arial"/>
                <w:color w:val="3366CC"/>
                <w:sz w:val="19"/>
                <w:szCs w:val="19"/>
              </w:rPr>
              <w:fldChar w:fldCharType="begin"/>
            </w:r>
            <w:r>
              <w:instrText>HYPERLINK "https://en.wikipedia.org/wiki/C_Sharp_(programming_language)" \o "C Sharp (programming language)"</w:instrText>
            </w:r>
            <w:r>
              <w:rPr>
                <w:rStyle w:val="25"/>
                <w:rFonts w:ascii="Arial" w:cs="Arial" w:hAnsi="Arial"/>
                <w:color w:val="3366CC"/>
                <w:sz w:val="19"/>
                <w:szCs w:val="19"/>
              </w:rPr>
              <w:fldChar w:fldCharType="separate"/>
            </w:r>
            <w:r>
              <w:rPr>
                <w:rStyle w:val="25"/>
                <w:rFonts w:ascii="Arial" w:cs="Arial" w:hAnsi="Arial"/>
                <w:color w:val="3366CC"/>
                <w:sz w:val="19"/>
                <w:szCs w:val="19"/>
              </w:rPr>
              <w:t>C#</w:t>
            </w:r>
            <w:r>
              <w:rPr>
                <w:rStyle w:val="25"/>
                <w:rFonts w:ascii="Arial" w:cs="Arial" w:hAnsi="Arial"/>
                <w:color w:val="3366CC"/>
                <w:sz w:val="19"/>
                <w:szCs w:val="19"/>
              </w:rPr>
              <w:fldChar w:fldCharType="end"/>
            </w:r>
            <w:r>
              <w:rPr>
                <w:rFonts w:ascii="Arial" w:cs="Arial" w:hAnsi="Arial"/>
                <w:color w:val="202122"/>
                <w:sz w:val="19"/>
                <w:szCs w:val="19"/>
              </w:rPr>
              <w:t>, </w:t>
            </w:r>
            <w:r>
              <w:rPr>
                <w:rStyle w:val="25"/>
                <w:rFonts w:ascii="Arial" w:cs="Arial" w:hAnsi="Arial"/>
                <w:color w:val="3366CC"/>
                <w:sz w:val="19"/>
                <w:szCs w:val="19"/>
              </w:rPr>
              <w:fldChar w:fldCharType="begin"/>
            </w:r>
            <w:r>
              <w:instrText>HYPERLINK "https://en.wikipedia.org/wiki/Visual_Basic" \o "Visual Basic"</w:instrText>
            </w:r>
            <w:r>
              <w:rPr>
                <w:rStyle w:val="25"/>
                <w:rFonts w:ascii="Arial" w:cs="Arial" w:hAnsi="Arial"/>
                <w:color w:val="3366CC"/>
                <w:sz w:val="19"/>
                <w:szCs w:val="19"/>
              </w:rPr>
              <w:fldChar w:fldCharType="separate"/>
            </w:r>
            <w:r>
              <w:rPr>
                <w:rStyle w:val="25"/>
                <w:rFonts w:ascii="Arial" w:cs="Arial" w:hAnsi="Arial"/>
                <w:color w:val="3366CC"/>
                <w:sz w:val="19"/>
                <w:szCs w:val="19"/>
              </w:rPr>
              <w:t>Visual Basic</w:t>
            </w:r>
            <w:r>
              <w:rPr>
                <w:rStyle w:val="25"/>
                <w:rFonts w:ascii="Arial" w:cs="Arial" w:hAnsi="Arial"/>
                <w:color w:val="3366CC"/>
                <w:sz w:val="19"/>
                <w:szCs w:val="19"/>
              </w:rPr>
              <w:fldChar w:fldCharType="end"/>
            </w:r>
            <w:r>
              <w:rPr>
                <w:rFonts w:ascii="Arial" w:cs="Arial" w:hAnsi="Arial"/>
                <w:color w:val="202122"/>
                <w:sz w:val="19"/>
                <w:szCs w:val="19"/>
              </w:rPr>
              <w:t>, </w:t>
            </w:r>
            <w:r>
              <w:rPr>
                <w:rStyle w:val="25"/>
                <w:rFonts w:ascii="Arial" w:cs="Arial" w:hAnsi="Arial"/>
                <w:color w:val="3366CC"/>
                <w:sz w:val="19"/>
                <w:szCs w:val="19"/>
              </w:rPr>
              <w:fldChar w:fldCharType="begin"/>
            </w:r>
            <w:r>
              <w:instrText>HYPERLINK "https://en.wikipedia.org/wiki/C_(programming_language)" \o "C (programming language)"</w:instrText>
            </w:r>
            <w:r>
              <w:rPr>
                <w:rStyle w:val="25"/>
                <w:rFonts w:ascii="Arial" w:cs="Arial" w:hAnsi="Arial"/>
                <w:color w:val="3366CC"/>
                <w:sz w:val="19"/>
                <w:szCs w:val="19"/>
              </w:rPr>
              <w:fldChar w:fldCharType="separate"/>
            </w:r>
            <w:r>
              <w:rPr>
                <w:rStyle w:val="25"/>
                <w:rFonts w:ascii="Arial" w:cs="Arial" w:hAnsi="Arial"/>
                <w:color w:val="3366CC"/>
                <w:sz w:val="19"/>
                <w:szCs w:val="19"/>
              </w:rPr>
              <w:t>C</w:t>
            </w:r>
            <w:r>
              <w:rPr>
                <w:rStyle w:val="25"/>
                <w:rFonts w:ascii="Arial" w:cs="Arial" w:hAnsi="Arial"/>
                <w:color w:val="3366CC"/>
                <w:sz w:val="19"/>
                <w:szCs w:val="19"/>
              </w:rPr>
              <w:fldChar w:fldCharType="end"/>
            </w:r>
            <w:r>
              <w:rPr>
                <w:rFonts w:ascii="Arial" w:cs="Arial" w:hAnsi="Arial"/>
                <w:color w:val="202122"/>
                <w:sz w:val="19"/>
                <w:szCs w:val="19"/>
              </w:rPr>
              <w:t>, </w:t>
            </w:r>
            <w:r>
              <w:rPr>
                <w:rStyle w:val="25"/>
                <w:rFonts w:ascii="Arial" w:cs="Arial" w:hAnsi="Arial"/>
                <w:color w:val="3366CC"/>
                <w:sz w:val="19"/>
                <w:szCs w:val="19"/>
              </w:rPr>
              <w:fldChar w:fldCharType="begin"/>
            </w:r>
            <w:r>
              <w:instrText>HYPERLINK "https://en.wikipedia.org/wiki/C%2B%2B" \o "C++"</w:instrText>
            </w:r>
            <w:r>
              <w:rPr>
                <w:rStyle w:val="25"/>
                <w:rFonts w:ascii="Arial" w:cs="Arial" w:hAnsi="Arial"/>
                <w:color w:val="3366CC"/>
                <w:sz w:val="19"/>
                <w:szCs w:val="19"/>
              </w:rPr>
              <w:fldChar w:fldCharType="separate"/>
            </w:r>
            <w:r>
              <w:rPr>
                <w:rStyle w:val="25"/>
                <w:rFonts w:ascii="Arial" w:cs="Arial" w:hAnsi="Arial"/>
                <w:color w:val="3366CC"/>
                <w:sz w:val="19"/>
                <w:szCs w:val="19"/>
              </w:rPr>
              <w:t>C++</w:t>
            </w:r>
            <w:r>
              <w:rPr>
                <w:rStyle w:val="25"/>
                <w:rFonts w:ascii="Arial" w:cs="Arial" w:hAnsi="Arial"/>
                <w:color w:val="3366CC"/>
                <w:sz w:val="19"/>
                <w:szCs w:val="19"/>
              </w:rPr>
              <w:fldChar w:fldCharType="end"/>
            </w:r>
          </w:p>
        </w:tc>
      </w:tr>
    </w:tbl>
    <w:p>
      <w:pPr>
        <w:pStyle w:val="15"/>
        <w:shd w:val="clear" w:color="auto" w:fill="FFFFFF"/>
        <w:spacing w:before="120" w:beforeAutospacing="0" w:after="120" w:afterAutospacing="0"/>
        <w:rPr>
          <w:rFonts w:ascii="Arial" w:cs="Arial" w:hAnsi="Arial"/>
          <w:color w:val="202122"/>
          <w:sz w:val="21"/>
          <w:szCs w:val="21"/>
        </w:rPr>
      </w:pPr>
      <w:r>
        <w:rPr>
          <w:rFonts w:ascii="Arial" w:cs="Arial" w:hAnsi="Arial"/>
          <w:color w:val="202122"/>
          <w:sz w:val="21"/>
          <w:szCs w:val="21"/>
        </w:rPr>
        <w:t>Criteria for selecting a development platform usually contains the target mobile platforms, existing infrastructure and development skills. When targeting more than one platform with cross-platform development it is also important to consider the impact of the tool on the </w:t>
      </w:r>
      <w:r>
        <w:rPr>
          <w:rStyle w:val="25"/>
          <w:rFonts w:ascii="Arial" w:cs="Arial" w:hAnsi="Arial"/>
          <w:color w:val="3366CC"/>
          <w:sz w:val="21"/>
          <w:szCs w:val="21"/>
        </w:rPr>
        <w:fldChar w:fldCharType="begin"/>
      </w:r>
      <w:r>
        <w:instrText>HYPERLINK "https://en.wikipedia.org/wiki/User_experience" \o "User experience"</w:instrText>
      </w:r>
      <w:r>
        <w:rPr>
          <w:rStyle w:val="25"/>
          <w:rFonts w:ascii="Arial" w:cs="Arial" w:hAnsi="Arial"/>
          <w:color w:val="3366CC"/>
          <w:sz w:val="21"/>
          <w:szCs w:val="21"/>
        </w:rPr>
        <w:fldChar w:fldCharType="separate"/>
      </w:r>
      <w:r>
        <w:rPr>
          <w:rStyle w:val="25"/>
          <w:rFonts w:ascii="Arial" w:cs="Arial" w:hAnsi="Arial"/>
          <w:color w:val="3366CC"/>
          <w:sz w:val="21"/>
          <w:szCs w:val="21"/>
        </w:rPr>
        <w:t>user experience</w:t>
      </w:r>
      <w:r>
        <w:rPr>
          <w:rStyle w:val="25"/>
          <w:rFonts w:ascii="Arial" w:cs="Arial" w:hAnsi="Arial"/>
          <w:color w:val="3366CC"/>
          <w:sz w:val="21"/>
          <w:szCs w:val="21"/>
        </w:rPr>
        <w:fldChar w:fldCharType="end"/>
      </w:r>
      <w:r>
        <w:rPr>
          <w:rFonts w:ascii="Arial" w:cs="Arial" w:hAnsi="Arial"/>
          <w:color w:val="202122"/>
          <w:sz w:val="21"/>
          <w:szCs w:val="21"/>
        </w:rPr>
        <w:t xml:space="preserve">. Performance is another important criteria, as research on mobile apps indicates a strong correlation between application performance and user satisfaction. </w:t>
      </w:r>
    </w:p>
    <w:p>
      <w:pPr>
        <w:pStyle w:val="3"/>
        <w:shd w:val="clear" w:color="auto" w:fill="FFFFFF"/>
        <w:spacing w:before="72" w:after="0"/>
        <w:rPr>
          <w:rFonts w:ascii="Arial" w:cs="Arial" w:hAnsi="Arial"/>
          <w:color w:val="000000"/>
          <w:sz w:val="29"/>
          <w:szCs w:val="29"/>
        </w:rPr>
      </w:pPr>
      <w:r>
        <w:rPr>
          <w:rStyle w:val="28"/>
          <w:rFonts w:ascii="Arial" w:cs="Arial" w:hAnsi="Arial"/>
          <w:color w:val="000000"/>
          <w:sz w:val="29"/>
          <w:szCs w:val="29"/>
        </w:rPr>
        <w:t>Mobile app testing</w:t>
      </w:r>
    </w:p>
    <w:p>
      <w:pPr>
        <w:pStyle w:val="15"/>
        <w:shd w:val="clear" w:color="auto" w:fill="FFFFFF"/>
        <w:spacing w:before="120" w:beforeAutospacing="0" w:after="120" w:afterAutospacing="0"/>
        <w:rPr>
          <w:rFonts w:ascii="Arial" w:cs="Arial" w:hAnsi="Arial"/>
          <w:color w:val="202122"/>
          <w:sz w:val="21"/>
          <w:szCs w:val="21"/>
        </w:rPr>
      </w:pPr>
      <w:r>
        <w:rPr>
          <w:rFonts w:ascii="Arial" w:cs="Arial" w:hAnsi="Arial"/>
          <w:color w:val="202122"/>
          <w:sz w:val="21"/>
          <w:szCs w:val="21"/>
        </w:rPr>
        <w:t>Mobile applications are first tested within the development environment using emulators and later subjected to </w:t>
      </w:r>
      <w:r>
        <w:rPr>
          <w:rStyle w:val="25"/>
          <w:rFonts w:ascii="Arial" w:cs="Arial" w:hAnsi="Arial"/>
          <w:color w:val="3366CC"/>
          <w:sz w:val="21"/>
          <w:szCs w:val="21"/>
        </w:rPr>
        <w:fldChar w:fldCharType="begin"/>
      </w:r>
      <w:r>
        <w:instrText>HYPERLINK "https://en.wikipedia.org/wiki/Field_testing" \o "Field testing"</w:instrText>
      </w:r>
      <w:r>
        <w:rPr>
          <w:rStyle w:val="25"/>
          <w:rFonts w:ascii="Arial" w:cs="Arial" w:hAnsi="Arial"/>
          <w:color w:val="3366CC"/>
          <w:sz w:val="21"/>
          <w:szCs w:val="21"/>
        </w:rPr>
        <w:fldChar w:fldCharType="separate"/>
      </w:r>
      <w:r>
        <w:rPr>
          <w:rStyle w:val="25"/>
          <w:rFonts w:ascii="Arial" w:cs="Arial" w:hAnsi="Arial"/>
          <w:color w:val="3366CC"/>
          <w:sz w:val="21"/>
          <w:szCs w:val="21"/>
        </w:rPr>
        <w:t>field testing</w:t>
      </w:r>
      <w:r>
        <w:rPr>
          <w:rStyle w:val="25"/>
          <w:rFonts w:ascii="Arial" w:cs="Arial" w:hAnsi="Arial"/>
          <w:color w:val="3366CC"/>
          <w:sz w:val="21"/>
          <w:szCs w:val="21"/>
        </w:rPr>
        <w:fldChar w:fldCharType="end"/>
      </w:r>
      <w:r>
        <w:rPr>
          <w:rFonts w:ascii="Arial" w:cs="Arial" w:hAnsi="Arial"/>
          <w:color w:val="202122"/>
          <w:sz w:val="21"/>
          <w:szCs w:val="21"/>
        </w:rPr>
        <w:t>. </w:t>
      </w:r>
      <w:r>
        <w:rPr>
          <w:rStyle w:val="25"/>
          <w:rFonts w:ascii="Arial" w:cs="Arial" w:hAnsi="Arial"/>
          <w:color w:val="3366CC"/>
          <w:sz w:val="21"/>
          <w:szCs w:val="21"/>
        </w:rPr>
        <w:fldChar w:fldCharType="begin"/>
      </w:r>
      <w:r>
        <w:instrText>HYPERLINK "https://en.wikipedia.org/wiki/Emulator" \o "Emulator"</w:instrText>
      </w:r>
      <w:r>
        <w:rPr>
          <w:rStyle w:val="25"/>
          <w:rFonts w:ascii="Arial" w:cs="Arial" w:hAnsi="Arial"/>
          <w:color w:val="3366CC"/>
          <w:sz w:val="21"/>
          <w:szCs w:val="21"/>
        </w:rPr>
        <w:fldChar w:fldCharType="separate"/>
      </w:r>
      <w:r>
        <w:rPr>
          <w:rStyle w:val="25"/>
          <w:rFonts w:ascii="Arial" w:cs="Arial" w:hAnsi="Arial"/>
          <w:color w:val="3366CC"/>
          <w:sz w:val="21"/>
          <w:szCs w:val="21"/>
        </w:rPr>
        <w:t>Emulators</w:t>
      </w:r>
      <w:r>
        <w:rPr>
          <w:rStyle w:val="25"/>
          <w:rFonts w:ascii="Arial" w:cs="Arial" w:hAnsi="Arial"/>
          <w:color w:val="3366CC"/>
          <w:sz w:val="21"/>
          <w:szCs w:val="21"/>
        </w:rPr>
        <w:fldChar w:fldCharType="end"/>
      </w:r>
      <w:r>
        <w:rPr>
          <w:rFonts w:ascii="Arial" w:cs="Arial" w:hAnsi="Arial"/>
          <w:color w:val="202122"/>
          <w:sz w:val="21"/>
          <w:szCs w:val="21"/>
        </w:rPr>
        <w:t> provide an inexpensive way to test applications on mobile phones to which developers may not have physical access. The following are examples of tools used for testing application across the most popular </w:t>
      </w:r>
      <w:r>
        <w:rPr>
          <w:rStyle w:val="25"/>
          <w:rFonts w:ascii="Arial" w:cs="Arial" w:hAnsi="Arial"/>
          <w:color w:val="3366CC"/>
          <w:sz w:val="21"/>
          <w:szCs w:val="21"/>
        </w:rPr>
        <w:fldChar w:fldCharType="begin"/>
      </w:r>
      <w:r>
        <w:instrText>HYPERLINK "https://en.wikipedia.org/wiki/Mobile_operating_system" \o "Mobile operating system"</w:instrText>
      </w:r>
      <w:r>
        <w:rPr>
          <w:rStyle w:val="25"/>
          <w:rFonts w:ascii="Arial" w:cs="Arial" w:hAnsi="Arial"/>
          <w:color w:val="3366CC"/>
          <w:sz w:val="21"/>
          <w:szCs w:val="21"/>
        </w:rPr>
        <w:fldChar w:fldCharType="separate"/>
      </w:r>
      <w:r>
        <w:rPr>
          <w:rStyle w:val="25"/>
          <w:rFonts w:ascii="Arial" w:cs="Arial" w:hAnsi="Arial"/>
          <w:color w:val="3366CC"/>
          <w:sz w:val="21"/>
          <w:szCs w:val="21"/>
        </w:rPr>
        <w:t>mobile operating systems</w:t>
      </w:r>
      <w:r>
        <w:rPr>
          <w:rStyle w:val="25"/>
          <w:rFonts w:ascii="Arial" w:cs="Arial" w:hAnsi="Arial"/>
          <w:color w:val="3366CC"/>
          <w:sz w:val="21"/>
          <w:szCs w:val="21"/>
        </w:rPr>
        <w:fldChar w:fldCharType="end"/>
      </w:r>
      <w:r>
        <w:rPr>
          <w:rFonts w:ascii="Arial" w:cs="Arial" w:hAnsi="Arial"/>
          <w:color w:val="202122"/>
          <w:sz w:val="21"/>
          <w:szCs w:val="21"/>
        </w:rPr>
        <w:t>.</w:t>
      </w:r>
    </w:p>
    <w:p>
      <w:pPr>
        <w:numPr>
          <w:ilvl w:val="0"/>
          <w:numId w:val="5"/>
        </w:numPr>
        <w:shd w:val="clear" w:color="auto" w:fill="FFFFFF"/>
        <w:spacing w:before="100" w:beforeAutospacing="1" w:after="24" w:line="240" w:lineRule="auto"/>
        <w:ind w:left="384"/>
        <w:rPr>
          <w:rFonts w:ascii="Arial" w:cs="Arial" w:hAnsi="Arial"/>
          <w:color w:val="202122"/>
          <w:sz w:val="21"/>
          <w:szCs w:val="21"/>
        </w:rPr>
      </w:pPr>
      <w:r>
        <w:rPr>
          <w:rFonts w:ascii="Arial" w:cs="Arial" w:hAnsi="Arial"/>
          <w:b/>
          <w:bCs/>
          <w:color w:val="202122"/>
          <w:sz w:val="21"/>
          <w:szCs w:val="21"/>
        </w:rPr>
        <w:t>Google Android Emulator</w:t>
      </w:r>
      <w:r>
        <w:rPr>
          <w:rFonts w:ascii="Arial" w:cs="Arial" w:hAnsi="Arial"/>
          <w:color w:val="202122"/>
          <w:sz w:val="21"/>
          <w:szCs w:val="21"/>
        </w:rPr>
        <w:t> - an </w:t>
      </w:r>
      <w:r>
        <w:rPr>
          <w:rStyle w:val="25"/>
          <w:rFonts w:ascii="Arial" w:cs="Arial" w:hAnsi="Arial"/>
          <w:color w:val="3366CC"/>
          <w:sz w:val="21"/>
          <w:szCs w:val="21"/>
        </w:rPr>
        <w:fldChar w:fldCharType="begin"/>
      </w:r>
      <w:r>
        <w:instrText>HYPERLINK "https://en.wikipedia.org/wiki/Android_(operating_system)" \o "Android (operating system)"</w:instrText>
      </w:r>
      <w:r>
        <w:rPr>
          <w:rStyle w:val="25"/>
          <w:rFonts w:ascii="Arial" w:cs="Arial" w:hAnsi="Arial"/>
          <w:color w:val="3366CC"/>
          <w:sz w:val="21"/>
          <w:szCs w:val="21"/>
        </w:rPr>
        <w:fldChar w:fldCharType="separate"/>
      </w:r>
      <w:r>
        <w:rPr>
          <w:rStyle w:val="25"/>
          <w:rFonts w:ascii="Arial" w:cs="Arial" w:hAnsi="Arial"/>
          <w:color w:val="3366CC"/>
          <w:sz w:val="21"/>
          <w:szCs w:val="21"/>
        </w:rPr>
        <w:t>Android</w:t>
      </w:r>
      <w:r>
        <w:rPr>
          <w:rStyle w:val="25"/>
          <w:rFonts w:ascii="Arial" w:cs="Arial" w:hAnsi="Arial"/>
          <w:color w:val="3366CC"/>
          <w:sz w:val="21"/>
          <w:szCs w:val="21"/>
        </w:rPr>
        <w:fldChar w:fldCharType="end"/>
      </w:r>
      <w:r>
        <w:rPr>
          <w:rFonts w:ascii="Arial" w:cs="Arial" w:hAnsi="Arial"/>
          <w:color w:val="202122"/>
          <w:sz w:val="21"/>
          <w:szCs w:val="21"/>
        </w:rPr>
        <w:t> emulator that is patched to run on a Windows PC as a standalone app, without having to download and install the complete and complex </w:t>
      </w:r>
      <w:r>
        <w:rPr>
          <w:rStyle w:val="25"/>
          <w:rFonts w:ascii="Arial" w:cs="Arial" w:hAnsi="Arial"/>
          <w:color w:val="3366CC"/>
          <w:sz w:val="21"/>
          <w:szCs w:val="21"/>
        </w:rPr>
        <w:fldChar w:fldCharType="begin"/>
      </w:r>
      <w:r>
        <w:instrText>HYPERLINK "https://en.wikipedia.org/wiki/Android_SDK" \o "Android SDK"</w:instrText>
      </w:r>
      <w:r>
        <w:rPr>
          <w:rStyle w:val="25"/>
          <w:rFonts w:ascii="Arial" w:cs="Arial" w:hAnsi="Arial"/>
          <w:color w:val="3366CC"/>
          <w:sz w:val="21"/>
          <w:szCs w:val="21"/>
        </w:rPr>
        <w:fldChar w:fldCharType="separate"/>
      </w:r>
      <w:r>
        <w:rPr>
          <w:rStyle w:val="25"/>
          <w:rFonts w:ascii="Arial" w:cs="Arial" w:hAnsi="Arial"/>
          <w:color w:val="3366CC"/>
          <w:sz w:val="21"/>
          <w:szCs w:val="21"/>
        </w:rPr>
        <w:t>Android SDK</w:t>
      </w:r>
      <w:r>
        <w:rPr>
          <w:rStyle w:val="25"/>
          <w:rFonts w:ascii="Arial" w:cs="Arial" w:hAnsi="Arial"/>
          <w:color w:val="3366CC"/>
          <w:sz w:val="21"/>
          <w:szCs w:val="21"/>
        </w:rPr>
        <w:fldChar w:fldCharType="end"/>
      </w:r>
      <w:r>
        <w:rPr>
          <w:rFonts w:ascii="Arial" w:cs="Arial" w:hAnsi="Arial"/>
          <w:color w:val="202122"/>
          <w:sz w:val="21"/>
          <w:szCs w:val="21"/>
        </w:rPr>
        <w:t>. It can be installed and Android compatible apps can be tested on it.</w:t>
      </w:r>
    </w:p>
    <w:p>
      <w:pPr>
        <w:numPr>
          <w:ilvl w:val="0"/>
          <w:numId w:val="5"/>
        </w:numPr>
        <w:shd w:val="clear" w:color="auto" w:fill="FFFFFF"/>
        <w:spacing w:before="100" w:beforeAutospacing="1" w:after="24" w:line="240" w:lineRule="auto"/>
        <w:ind w:left="384"/>
        <w:rPr>
          <w:rFonts w:ascii="Arial" w:cs="Arial" w:hAnsi="Arial"/>
          <w:color w:val="202122"/>
          <w:sz w:val="21"/>
          <w:szCs w:val="21"/>
        </w:rPr>
      </w:pPr>
      <w:r>
        <w:rPr>
          <w:rFonts w:ascii="Arial" w:cs="Arial" w:hAnsi="Arial"/>
          <w:b/>
          <w:bCs/>
          <w:color w:val="202122"/>
          <w:sz w:val="21"/>
          <w:szCs w:val="21"/>
        </w:rPr>
        <w:t>The official Android SDK Emulator</w:t>
      </w:r>
      <w:r>
        <w:rPr>
          <w:rFonts w:ascii="Arial" w:cs="Arial" w:hAnsi="Arial"/>
          <w:color w:val="202122"/>
          <w:sz w:val="21"/>
          <w:szCs w:val="21"/>
        </w:rPr>
        <w:t> - a mobile device emulator which mimics all of the hardware and </w:t>
      </w:r>
      <w:r>
        <w:rPr>
          <w:rStyle w:val="25"/>
          <w:rFonts w:ascii="Arial" w:cs="Arial" w:hAnsi="Arial"/>
          <w:color w:val="3366CC"/>
          <w:sz w:val="21"/>
          <w:szCs w:val="21"/>
        </w:rPr>
        <w:fldChar w:fldCharType="begin"/>
      </w:r>
      <w:r>
        <w:instrText>HYPERLINK "https://en.wikipedia.org/wiki/Software" \o "Software"</w:instrText>
      </w:r>
      <w:r>
        <w:rPr>
          <w:rStyle w:val="25"/>
          <w:rFonts w:ascii="Arial" w:cs="Arial" w:hAnsi="Arial"/>
          <w:color w:val="3366CC"/>
          <w:sz w:val="21"/>
          <w:szCs w:val="21"/>
        </w:rPr>
        <w:fldChar w:fldCharType="separate"/>
      </w:r>
      <w:r>
        <w:rPr>
          <w:rStyle w:val="25"/>
          <w:rFonts w:ascii="Arial" w:cs="Arial" w:hAnsi="Arial"/>
          <w:color w:val="3366CC"/>
          <w:sz w:val="21"/>
          <w:szCs w:val="21"/>
        </w:rPr>
        <w:t>software</w:t>
      </w:r>
      <w:r>
        <w:rPr>
          <w:rStyle w:val="25"/>
          <w:rFonts w:ascii="Arial" w:cs="Arial" w:hAnsi="Arial"/>
          <w:color w:val="3366CC"/>
          <w:sz w:val="21"/>
          <w:szCs w:val="21"/>
        </w:rPr>
        <w:fldChar w:fldCharType="end"/>
      </w:r>
      <w:r>
        <w:rPr>
          <w:rFonts w:ascii="Arial" w:cs="Arial" w:hAnsi="Arial"/>
          <w:color w:val="202122"/>
          <w:sz w:val="21"/>
          <w:szCs w:val="21"/>
        </w:rPr>
        <w:t> features of a typical mobile device (without the calls).</w:t>
      </w:r>
    </w:p>
    <w:p>
      <w:pPr>
        <w:numPr>
          <w:ilvl w:val="0"/>
          <w:numId w:val="5"/>
        </w:numPr>
        <w:shd w:val="clear" w:color="auto" w:fill="FFFFFF"/>
        <w:spacing w:before="100" w:beforeAutospacing="1" w:after="24" w:line="240" w:lineRule="auto"/>
        <w:ind w:left="384"/>
        <w:rPr>
          <w:rFonts w:ascii="Arial" w:cs="Arial" w:hAnsi="Arial"/>
          <w:color w:val="202122"/>
          <w:sz w:val="21"/>
          <w:szCs w:val="21"/>
        </w:rPr>
      </w:pPr>
      <w:r>
        <w:rPr>
          <w:rFonts w:ascii="Arial" w:cs="Arial" w:hAnsi="Arial"/>
          <w:b/>
          <w:bCs/>
          <w:color w:val="202122"/>
          <w:sz w:val="21"/>
          <w:szCs w:val="21"/>
        </w:rPr>
        <w:t>TestiPhone</w:t>
      </w:r>
      <w:r>
        <w:rPr>
          <w:rFonts w:ascii="Arial" w:cs="Arial" w:hAnsi="Arial"/>
          <w:color w:val="202122"/>
          <w:sz w:val="21"/>
          <w:szCs w:val="21"/>
        </w:rPr>
        <w:t> - a </w:t>
      </w:r>
      <w:r>
        <w:rPr>
          <w:rStyle w:val="25"/>
          <w:rFonts w:ascii="Arial" w:cs="Arial" w:hAnsi="Arial"/>
          <w:color w:val="3366CC"/>
          <w:sz w:val="21"/>
          <w:szCs w:val="21"/>
        </w:rPr>
        <w:fldChar w:fldCharType="begin"/>
      </w:r>
      <w:r>
        <w:instrText>HYPERLINK "https://en.wikipedia.org/wiki/Web_browser" \o "Web browser"</w:instrText>
      </w:r>
      <w:r>
        <w:rPr>
          <w:rStyle w:val="25"/>
          <w:rFonts w:ascii="Arial" w:cs="Arial" w:hAnsi="Arial"/>
          <w:color w:val="3366CC"/>
          <w:sz w:val="21"/>
          <w:szCs w:val="21"/>
        </w:rPr>
        <w:fldChar w:fldCharType="separate"/>
      </w:r>
      <w:r>
        <w:rPr>
          <w:rStyle w:val="25"/>
          <w:rFonts w:ascii="Arial" w:cs="Arial" w:hAnsi="Arial"/>
          <w:color w:val="3366CC"/>
          <w:sz w:val="21"/>
          <w:szCs w:val="21"/>
        </w:rPr>
        <w:t>web browser</w:t>
      </w:r>
      <w:r>
        <w:rPr>
          <w:rStyle w:val="25"/>
          <w:rFonts w:ascii="Arial" w:cs="Arial" w:hAnsi="Arial"/>
          <w:color w:val="3366CC"/>
          <w:sz w:val="21"/>
          <w:szCs w:val="21"/>
        </w:rPr>
        <w:fldChar w:fldCharType="end"/>
      </w:r>
      <w:r>
        <w:rPr>
          <w:rFonts w:ascii="Arial" w:cs="Arial" w:hAnsi="Arial"/>
          <w:color w:val="202122"/>
          <w:sz w:val="21"/>
          <w:szCs w:val="21"/>
        </w:rPr>
        <w:t>-based </w:t>
      </w:r>
      <w:r>
        <w:rPr>
          <w:rStyle w:val="25"/>
          <w:rFonts w:ascii="Arial" w:cs="Arial" w:hAnsi="Arial"/>
          <w:color w:val="3366CC"/>
          <w:sz w:val="21"/>
          <w:szCs w:val="21"/>
        </w:rPr>
        <w:fldChar w:fldCharType="begin"/>
      </w:r>
      <w:r>
        <w:instrText>HYPERLINK "https://en.wikipedia.org/wiki/Simulator" \o "Simulator"</w:instrText>
      </w:r>
      <w:r>
        <w:rPr>
          <w:rStyle w:val="25"/>
          <w:rFonts w:ascii="Arial" w:cs="Arial" w:hAnsi="Arial"/>
          <w:color w:val="3366CC"/>
          <w:sz w:val="21"/>
          <w:szCs w:val="21"/>
        </w:rPr>
        <w:fldChar w:fldCharType="separate"/>
      </w:r>
      <w:r>
        <w:rPr>
          <w:rStyle w:val="25"/>
          <w:rFonts w:ascii="Arial" w:cs="Arial" w:hAnsi="Arial"/>
          <w:color w:val="3366CC"/>
          <w:sz w:val="21"/>
          <w:szCs w:val="21"/>
        </w:rPr>
        <w:t>simulator</w:t>
      </w:r>
      <w:r>
        <w:rPr>
          <w:rStyle w:val="25"/>
          <w:rFonts w:ascii="Arial" w:cs="Arial" w:hAnsi="Arial"/>
          <w:color w:val="3366CC"/>
          <w:sz w:val="21"/>
          <w:szCs w:val="21"/>
        </w:rPr>
        <w:fldChar w:fldCharType="end"/>
      </w:r>
      <w:r>
        <w:rPr>
          <w:rFonts w:ascii="Arial" w:cs="Arial" w:hAnsi="Arial"/>
          <w:color w:val="202122"/>
          <w:sz w:val="21"/>
          <w:szCs w:val="21"/>
        </w:rPr>
        <w:t> for quickly testing </w:t>
      </w:r>
      <w:r>
        <w:rPr>
          <w:rStyle w:val="25"/>
          <w:rFonts w:ascii="Arial" w:cs="Arial" w:hAnsi="Arial"/>
          <w:color w:val="3366CC"/>
          <w:sz w:val="21"/>
          <w:szCs w:val="21"/>
        </w:rPr>
        <w:fldChar w:fldCharType="begin"/>
      </w:r>
      <w:r>
        <w:instrText>HYPERLINK "https://en.wikipedia.org/wiki/IPhone" \o "IPhone"</w:instrText>
      </w:r>
      <w:r>
        <w:rPr>
          <w:rStyle w:val="25"/>
          <w:rFonts w:ascii="Arial" w:cs="Arial" w:hAnsi="Arial"/>
          <w:color w:val="3366CC"/>
          <w:sz w:val="21"/>
          <w:szCs w:val="21"/>
        </w:rPr>
        <w:fldChar w:fldCharType="separate"/>
      </w:r>
      <w:r>
        <w:rPr>
          <w:rStyle w:val="25"/>
          <w:rFonts w:ascii="Arial" w:cs="Arial" w:hAnsi="Arial"/>
          <w:color w:val="3366CC"/>
          <w:sz w:val="21"/>
          <w:szCs w:val="21"/>
        </w:rPr>
        <w:t>iPhone</w:t>
      </w:r>
      <w:r>
        <w:rPr>
          <w:rStyle w:val="25"/>
          <w:rFonts w:ascii="Arial" w:cs="Arial" w:hAnsi="Arial"/>
          <w:color w:val="3366CC"/>
          <w:sz w:val="21"/>
          <w:szCs w:val="21"/>
        </w:rPr>
        <w:fldChar w:fldCharType="end"/>
      </w:r>
      <w:r>
        <w:rPr>
          <w:rFonts w:ascii="Arial" w:cs="Arial" w:hAnsi="Arial"/>
          <w:color w:val="202122"/>
          <w:sz w:val="21"/>
          <w:szCs w:val="21"/>
        </w:rPr>
        <w:t> </w:t>
      </w:r>
      <w:r>
        <w:rPr>
          <w:rStyle w:val="25"/>
          <w:rFonts w:ascii="Arial" w:cs="Arial" w:hAnsi="Arial"/>
          <w:color w:val="3366CC"/>
          <w:sz w:val="21"/>
          <w:szCs w:val="21"/>
        </w:rPr>
        <w:fldChar w:fldCharType="begin"/>
      </w:r>
      <w:r>
        <w:instrText>HYPERLINK "https://en.wikipedia.org/wiki/Web_applications" \o "Web applications"</w:instrText>
      </w:r>
      <w:r>
        <w:rPr>
          <w:rStyle w:val="25"/>
          <w:rFonts w:ascii="Arial" w:cs="Arial" w:hAnsi="Arial"/>
          <w:color w:val="3366CC"/>
          <w:sz w:val="21"/>
          <w:szCs w:val="21"/>
        </w:rPr>
        <w:fldChar w:fldCharType="separate"/>
      </w:r>
      <w:r>
        <w:rPr>
          <w:rStyle w:val="25"/>
          <w:rFonts w:ascii="Arial" w:cs="Arial" w:hAnsi="Arial"/>
          <w:color w:val="3366CC"/>
          <w:sz w:val="21"/>
          <w:szCs w:val="21"/>
        </w:rPr>
        <w:t>web applications</w:t>
      </w:r>
      <w:r>
        <w:rPr>
          <w:rStyle w:val="25"/>
          <w:rFonts w:ascii="Arial" w:cs="Arial" w:hAnsi="Arial"/>
          <w:color w:val="3366CC"/>
          <w:sz w:val="21"/>
          <w:szCs w:val="21"/>
        </w:rPr>
        <w:fldChar w:fldCharType="end"/>
      </w:r>
      <w:r>
        <w:rPr>
          <w:rFonts w:ascii="Arial" w:cs="Arial" w:hAnsi="Arial"/>
          <w:color w:val="202122"/>
          <w:sz w:val="21"/>
          <w:szCs w:val="21"/>
        </w:rPr>
        <w:t>. This tool has been tested and works using </w:t>
      </w:r>
      <w:r>
        <w:rPr>
          <w:rStyle w:val="25"/>
          <w:rFonts w:ascii="Arial" w:cs="Arial" w:hAnsi="Arial"/>
          <w:color w:val="3366CC"/>
          <w:sz w:val="21"/>
          <w:szCs w:val="21"/>
        </w:rPr>
        <w:fldChar w:fldCharType="begin"/>
      </w:r>
      <w:r>
        <w:instrText>HYPERLINK "https://en.wikipedia.org/wiki/Internet_Explorer_7" \o "Internet Explorer 7"</w:instrText>
      </w:r>
      <w:r>
        <w:rPr>
          <w:rStyle w:val="25"/>
          <w:rFonts w:ascii="Arial" w:cs="Arial" w:hAnsi="Arial"/>
          <w:color w:val="3366CC"/>
          <w:sz w:val="21"/>
          <w:szCs w:val="21"/>
        </w:rPr>
        <w:fldChar w:fldCharType="separate"/>
      </w:r>
      <w:r>
        <w:rPr>
          <w:rStyle w:val="25"/>
          <w:rFonts w:ascii="Arial" w:cs="Arial" w:hAnsi="Arial"/>
          <w:color w:val="3366CC"/>
          <w:sz w:val="21"/>
          <w:szCs w:val="21"/>
        </w:rPr>
        <w:t>Internet Explorer 7</w:t>
      </w:r>
      <w:r>
        <w:rPr>
          <w:rStyle w:val="25"/>
          <w:rFonts w:ascii="Arial" w:cs="Arial" w:hAnsi="Arial"/>
          <w:color w:val="3366CC"/>
          <w:sz w:val="21"/>
          <w:szCs w:val="21"/>
        </w:rPr>
        <w:fldChar w:fldCharType="end"/>
      </w:r>
      <w:r>
        <w:rPr>
          <w:rFonts w:ascii="Arial" w:cs="Arial" w:hAnsi="Arial"/>
          <w:color w:val="202122"/>
          <w:sz w:val="21"/>
          <w:szCs w:val="21"/>
        </w:rPr>
        <w:t>, </w:t>
      </w:r>
      <w:r>
        <w:rPr>
          <w:rStyle w:val="25"/>
          <w:rFonts w:ascii="Arial" w:cs="Arial" w:hAnsi="Arial"/>
          <w:color w:val="3366CC"/>
          <w:sz w:val="21"/>
          <w:szCs w:val="21"/>
        </w:rPr>
        <w:fldChar w:fldCharType="begin"/>
      </w:r>
      <w:r>
        <w:instrText>HYPERLINK "https://en.wikipedia.org/wiki/Firefox_2" \o "Firefox 2"</w:instrText>
      </w:r>
      <w:r>
        <w:rPr>
          <w:rStyle w:val="25"/>
          <w:rFonts w:ascii="Arial" w:cs="Arial" w:hAnsi="Arial"/>
          <w:color w:val="3366CC"/>
          <w:sz w:val="21"/>
          <w:szCs w:val="21"/>
        </w:rPr>
        <w:fldChar w:fldCharType="separate"/>
      </w:r>
      <w:r>
        <w:rPr>
          <w:rStyle w:val="25"/>
          <w:rFonts w:ascii="Arial" w:cs="Arial" w:hAnsi="Arial"/>
          <w:color w:val="3366CC"/>
          <w:sz w:val="21"/>
          <w:szCs w:val="21"/>
        </w:rPr>
        <w:t>Firefox 2</w:t>
      </w:r>
      <w:r>
        <w:rPr>
          <w:rStyle w:val="25"/>
          <w:rFonts w:ascii="Arial" w:cs="Arial" w:hAnsi="Arial"/>
          <w:color w:val="3366CC"/>
          <w:sz w:val="21"/>
          <w:szCs w:val="21"/>
        </w:rPr>
        <w:fldChar w:fldCharType="end"/>
      </w:r>
      <w:r>
        <w:rPr>
          <w:rFonts w:ascii="Arial" w:cs="Arial" w:hAnsi="Arial"/>
          <w:color w:val="202122"/>
          <w:sz w:val="21"/>
          <w:szCs w:val="21"/>
        </w:rPr>
        <w:t> and </w:t>
      </w:r>
      <w:r>
        <w:rPr>
          <w:rStyle w:val="25"/>
          <w:rFonts w:ascii="Arial" w:cs="Arial" w:hAnsi="Arial"/>
          <w:color w:val="3366CC"/>
          <w:sz w:val="21"/>
          <w:szCs w:val="21"/>
        </w:rPr>
        <w:fldChar w:fldCharType="begin"/>
      </w:r>
      <w:r>
        <w:instrText>HYPERLINK "https://en.wikipedia.org/wiki/Safari_3" \o "Safari 3"</w:instrText>
      </w:r>
      <w:r>
        <w:rPr>
          <w:rStyle w:val="25"/>
          <w:rFonts w:ascii="Arial" w:cs="Arial" w:hAnsi="Arial"/>
          <w:color w:val="3366CC"/>
          <w:sz w:val="21"/>
          <w:szCs w:val="21"/>
        </w:rPr>
        <w:fldChar w:fldCharType="separate"/>
      </w:r>
      <w:r>
        <w:rPr>
          <w:rStyle w:val="25"/>
          <w:rFonts w:ascii="Arial" w:cs="Arial" w:hAnsi="Arial"/>
          <w:color w:val="3366CC"/>
          <w:sz w:val="21"/>
          <w:szCs w:val="21"/>
        </w:rPr>
        <w:t>Safari 3</w:t>
      </w:r>
      <w:r>
        <w:rPr>
          <w:rStyle w:val="25"/>
          <w:rFonts w:ascii="Arial" w:cs="Arial" w:hAnsi="Arial"/>
          <w:color w:val="3366CC"/>
          <w:sz w:val="21"/>
          <w:szCs w:val="21"/>
        </w:rPr>
        <w:fldChar w:fldCharType="end"/>
      </w:r>
      <w:r>
        <w:rPr>
          <w:rFonts w:ascii="Arial" w:cs="Arial" w:hAnsi="Arial"/>
          <w:color w:val="202122"/>
          <w:sz w:val="21"/>
          <w:szCs w:val="21"/>
        </w:rPr>
        <w:t>.</w:t>
      </w:r>
    </w:p>
    <w:p>
      <w:pPr>
        <w:numPr>
          <w:ilvl w:val="0"/>
          <w:numId w:val="5"/>
        </w:numPr>
        <w:shd w:val="clear" w:color="auto" w:fill="FFFFFF"/>
        <w:spacing w:before="100" w:beforeAutospacing="1" w:after="24" w:line="240" w:lineRule="auto"/>
        <w:ind w:left="384"/>
        <w:rPr>
          <w:rFonts w:ascii="Arial" w:cs="Arial" w:hAnsi="Arial"/>
          <w:color w:val="202122"/>
          <w:sz w:val="21"/>
          <w:szCs w:val="21"/>
        </w:rPr>
      </w:pPr>
      <w:r>
        <w:rPr>
          <w:rFonts w:ascii="Arial" w:cs="Arial" w:hAnsi="Arial"/>
          <w:b/>
          <w:bCs/>
          <w:color w:val="202122"/>
          <w:sz w:val="21"/>
          <w:szCs w:val="21"/>
        </w:rPr>
        <w:t>iPhoney</w:t>
      </w:r>
      <w:r>
        <w:rPr>
          <w:rFonts w:ascii="Arial" w:cs="Arial" w:hAnsi="Arial"/>
          <w:color w:val="202122"/>
          <w:sz w:val="21"/>
          <w:szCs w:val="21"/>
        </w:rPr>
        <w:t> - gives a </w:t>
      </w:r>
      <w:r>
        <w:rPr>
          <w:rStyle w:val="25"/>
          <w:rFonts w:ascii="Arial" w:cs="Arial" w:hAnsi="Arial"/>
          <w:color w:val="3366CC"/>
          <w:sz w:val="21"/>
          <w:szCs w:val="21"/>
        </w:rPr>
        <w:fldChar w:fldCharType="begin"/>
      </w:r>
      <w:r>
        <w:instrText>HYPERLINK "https://en.wikipedia.org/wiki/Pixel" \o "Pixel"</w:instrText>
      </w:r>
      <w:r>
        <w:rPr>
          <w:rStyle w:val="25"/>
          <w:rFonts w:ascii="Arial" w:cs="Arial" w:hAnsi="Arial"/>
          <w:color w:val="3366CC"/>
          <w:sz w:val="21"/>
          <w:szCs w:val="21"/>
        </w:rPr>
        <w:fldChar w:fldCharType="separate"/>
      </w:r>
      <w:r>
        <w:rPr>
          <w:rStyle w:val="25"/>
          <w:rFonts w:ascii="Arial" w:cs="Arial" w:hAnsi="Arial"/>
          <w:color w:val="3366CC"/>
          <w:sz w:val="21"/>
          <w:szCs w:val="21"/>
        </w:rPr>
        <w:t>pixel</w:t>
      </w:r>
      <w:r>
        <w:rPr>
          <w:rStyle w:val="25"/>
          <w:rFonts w:ascii="Arial" w:cs="Arial" w:hAnsi="Arial"/>
          <w:color w:val="3366CC"/>
          <w:sz w:val="21"/>
          <w:szCs w:val="21"/>
        </w:rPr>
        <w:fldChar w:fldCharType="end"/>
      </w:r>
      <w:r>
        <w:rPr>
          <w:rFonts w:ascii="Arial" w:cs="Arial" w:hAnsi="Arial"/>
          <w:color w:val="202122"/>
          <w:sz w:val="21"/>
          <w:szCs w:val="21"/>
        </w:rPr>
        <w:t>-accurate web browsing environment and it is powered by </w:t>
      </w:r>
      <w:r>
        <w:rPr>
          <w:rStyle w:val="25"/>
          <w:rFonts w:ascii="Arial" w:cs="Arial" w:hAnsi="Arial"/>
          <w:color w:val="3366CC"/>
          <w:sz w:val="21"/>
          <w:szCs w:val="21"/>
        </w:rPr>
        <w:fldChar w:fldCharType="begin"/>
      </w:r>
      <w:r>
        <w:instrText>HYPERLINK "https://en.wikipedia.org/wiki/Safari_(web_browser)" \o "Safari (web browser)"</w:instrText>
      </w:r>
      <w:r>
        <w:rPr>
          <w:rStyle w:val="25"/>
          <w:rFonts w:ascii="Arial" w:cs="Arial" w:hAnsi="Arial"/>
          <w:color w:val="3366CC"/>
          <w:sz w:val="21"/>
          <w:szCs w:val="21"/>
        </w:rPr>
        <w:fldChar w:fldCharType="separate"/>
      </w:r>
      <w:r>
        <w:rPr>
          <w:rStyle w:val="25"/>
          <w:rFonts w:ascii="Arial" w:cs="Arial" w:hAnsi="Arial"/>
          <w:color w:val="3366CC"/>
          <w:sz w:val="21"/>
          <w:szCs w:val="21"/>
        </w:rPr>
        <w:t>Safari</w:t>
      </w:r>
      <w:r>
        <w:rPr>
          <w:rStyle w:val="25"/>
          <w:rFonts w:ascii="Arial" w:cs="Arial" w:hAnsi="Arial"/>
          <w:color w:val="3366CC"/>
          <w:sz w:val="21"/>
          <w:szCs w:val="21"/>
        </w:rPr>
        <w:fldChar w:fldCharType="end"/>
      </w:r>
      <w:r>
        <w:rPr>
          <w:rFonts w:ascii="Arial" w:cs="Arial" w:hAnsi="Arial"/>
          <w:color w:val="202122"/>
          <w:sz w:val="21"/>
          <w:szCs w:val="21"/>
        </w:rPr>
        <w:t>. It can be used while developing </w:t>
      </w:r>
      <w:r>
        <w:rPr>
          <w:rStyle w:val="25"/>
          <w:rFonts w:ascii="Arial" w:cs="Arial" w:hAnsi="Arial"/>
          <w:color w:val="3366CC"/>
          <w:sz w:val="21"/>
          <w:szCs w:val="21"/>
        </w:rPr>
        <w:fldChar w:fldCharType="begin"/>
      </w:r>
      <w:r>
        <w:instrText>HYPERLINK "https://en.wikipedia.org/wiki/Web_sites" \o "Web sites"</w:instrText>
      </w:r>
      <w:r>
        <w:rPr>
          <w:rStyle w:val="25"/>
          <w:rFonts w:ascii="Arial" w:cs="Arial" w:hAnsi="Arial"/>
          <w:color w:val="3366CC"/>
          <w:sz w:val="21"/>
          <w:szCs w:val="21"/>
        </w:rPr>
        <w:fldChar w:fldCharType="separate"/>
      </w:r>
      <w:r>
        <w:rPr>
          <w:rStyle w:val="25"/>
          <w:rFonts w:ascii="Arial" w:cs="Arial" w:hAnsi="Arial"/>
          <w:color w:val="3366CC"/>
          <w:sz w:val="21"/>
          <w:szCs w:val="21"/>
        </w:rPr>
        <w:t>web sites</w:t>
      </w:r>
      <w:r>
        <w:rPr>
          <w:rStyle w:val="25"/>
          <w:rFonts w:ascii="Arial" w:cs="Arial" w:hAnsi="Arial"/>
          <w:color w:val="3366CC"/>
          <w:sz w:val="21"/>
          <w:szCs w:val="21"/>
        </w:rPr>
        <w:fldChar w:fldCharType="end"/>
      </w:r>
      <w:r>
        <w:rPr>
          <w:rFonts w:ascii="Arial" w:cs="Arial" w:hAnsi="Arial"/>
          <w:color w:val="202122"/>
          <w:sz w:val="21"/>
          <w:szCs w:val="21"/>
        </w:rPr>
        <w:t> for the </w:t>
      </w:r>
      <w:r>
        <w:rPr>
          <w:rStyle w:val="25"/>
          <w:rFonts w:ascii="Arial" w:cs="Arial" w:hAnsi="Arial"/>
          <w:color w:val="3366CC"/>
          <w:sz w:val="21"/>
          <w:szCs w:val="21"/>
        </w:rPr>
        <w:fldChar w:fldCharType="begin"/>
      </w:r>
      <w:r>
        <w:instrText>HYPERLINK "https://en.wikipedia.org/wiki/IPhone" \o "IPhone"</w:instrText>
      </w:r>
      <w:r>
        <w:rPr>
          <w:rStyle w:val="25"/>
          <w:rFonts w:ascii="Arial" w:cs="Arial" w:hAnsi="Arial"/>
          <w:color w:val="3366CC"/>
          <w:sz w:val="21"/>
          <w:szCs w:val="21"/>
        </w:rPr>
        <w:fldChar w:fldCharType="separate"/>
      </w:r>
      <w:r>
        <w:rPr>
          <w:rStyle w:val="25"/>
          <w:rFonts w:ascii="Arial" w:cs="Arial" w:hAnsi="Arial"/>
          <w:color w:val="3366CC"/>
          <w:sz w:val="21"/>
          <w:szCs w:val="21"/>
        </w:rPr>
        <w:t>iPhone</w:t>
      </w:r>
      <w:r>
        <w:rPr>
          <w:rStyle w:val="25"/>
          <w:rFonts w:ascii="Arial" w:cs="Arial" w:hAnsi="Arial"/>
          <w:color w:val="3366CC"/>
          <w:sz w:val="21"/>
          <w:szCs w:val="21"/>
        </w:rPr>
        <w:fldChar w:fldCharType="end"/>
      </w:r>
      <w:r>
        <w:rPr>
          <w:rFonts w:ascii="Arial" w:cs="Arial" w:hAnsi="Arial"/>
          <w:color w:val="202122"/>
          <w:sz w:val="21"/>
          <w:szCs w:val="21"/>
        </w:rPr>
        <w:t>. It is not an iPhone simulator but instead is designed for web developers who want to create 320 by 480 (or 480 by 320) websites for use with iPhone. iPhoney will only run on </w:t>
      </w:r>
      <w:r>
        <w:rPr>
          <w:rStyle w:val="25"/>
          <w:rFonts w:ascii="Arial" w:cs="Arial" w:hAnsi="Arial"/>
          <w:color w:val="3366CC"/>
          <w:sz w:val="21"/>
          <w:szCs w:val="21"/>
        </w:rPr>
        <w:fldChar w:fldCharType="begin"/>
      </w:r>
      <w:r>
        <w:instrText>HYPERLINK "https://en.wikipedia.org/wiki/OS_X" \o "OS X"</w:instrText>
      </w:r>
      <w:r>
        <w:rPr>
          <w:rStyle w:val="25"/>
          <w:rFonts w:ascii="Arial" w:cs="Arial" w:hAnsi="Arial"/>
          <w:color w:val="3366CC"/>
          <w:sz w:val="21"/>
          <w:szCs w:val="21"/>
        </w:rPr>
        <w:fldChar w:fldCharType="separate"/>
      </w:r>
      <w:r>
        <w:rPr>
          <w:rStyle w:val="25"/>
          <w:rFonts w:ascii="Arial" w:cs="Arial" w:hAnsi="Arial"/>
          <w:color w:val="3366CC"/>
          <w:sz w:val="21"/>
          <w:szCs w:val="21"/>
        </w:rPr>
        <w:t>OS X</w:t>
      </w:r>
      <w:r>
        <w:rPr>
          <w:rStyle w:val="25"/>
          <w:rFonts w:ascii="Arial" w:cs="Arial" w:hAnsi="Arial"/>
          <w:color w:val="3366CC"/>
          <w:sz w:val="21"/>
          <w:szCs w:val="21"/>
        </w:rPr>
        <w:fldChar w:fldCharType="end"/>
      </w:r>
      <w:r>
        <w:rPr>
          <w:rFonts w:ascii="Arial" w:cs="Arial" w:hAnsi="Arial"/>
          <w:color w:val="202122"/>
          <w:sz w:val="21"/>
          <w:szCs w:val="21"/>
        </w:rPr>
        <w:t> 10.4.7 or later.</w:t>
      </w:r>
    </w:p>
    <w:p>
      <w:pPr>
        <w:numPr>
          <w:ilvl w:val="0"/>
          <w:numId w:val="5"/>
        </w:numPr>
        <w:shd w:val="clear" w:color="auto" w:fill="FFFFFF"/>
        <w:spacing w:before="100" w:beforeAutospacing="1" w:after="24" w:line="240" w:lineRule="auto"/>
        <w:ind w:left="384"/>
        <w:rPr>
          <w:rFonts w:ascii="Arial" w:cs="Arial" w:hAnsi="Arial"/>
          <w:color w:val="202122"/>
          <w:sz w:val="21"/>
          <w:szCs w:val="21"/>
        </w:rPr>
      </w:pPr>
      <w:r>
        <w:rPr>
          <w:rFonts w:ascii="Arial" w:cs="Arial" w:hAnsi="Arial"/>
          <w:b/>
          <w:bCs/>
          <w:color w:val="202122"/>
          <w:sz w:val="21"/>
          <w:szCs w:val="21"/>
        </w:rPr>
        <w:t>BlackBerry Simulator</w:t>
      </w:r>
      <w:r>
        <w:rPr>
          <w:rFonts w:ascii="Arial" w:cs="Arial" w:hAnsi="Arial"/>
          <w:color w:val="202122"/>
          <w:sz w:val="21"/>
          <w:szCs w:val="21"/>
        </w:rPr>
        <w:t> - There are a variety of official BlackBerry simulators available to emulate the functionality of actual BlackBerry products and test how the device software, screen, keyboard and </w:t>
      </w:r>
      <w:r>
        <w:rPr>
          <w:rStyle w:val="25"/>
          <w:rFonts w:ascii="Arial" w:cs="Arial" w:hAnsi="Arial"/>
          <w:color w:val="3366CC"/>
          <w:sz w:val="21"/>
          <w:szCs w:val="21"/>
        </w:rPr>
        <w:fldChar w:fldCharType="begin"/>
      </w:r>
      <w:r>
        <w:instrText>HYPERLINK "https://en.wikipedia.org/wiki/Trackwheel" \o "Trackwheel"</w:instrText>
      </w:r>
      <w:r>
        <w:rPr>
          <w:rStyle w:val="25"/>
          <w:rFonts w:ascii="Arial" w:cs="Arial" w:hAnsi="Arial"/>
          <w:color w:val="3366CC"/>
          <w:sz w:val="21"/>
          <w:szCs w:val="21"/>
        </w:rPr>
        <w:fldChar w:fldCharType="separate"/>
      </w:r>
      <w:r>
        <w:rPr>
          <w:rStyle w:val="25"/>
          <w:rFonts w:ascii="Arial" w:cs="Arial" w:hAnsi="Arial"/>
          <w:color w:val="3366CC"/>
          <w:sz w:val="21"/>
          <w:szCs w:val="21"/>
        </w:rPr>
        <w:t>trackwheel</w:t>
      </w:r>
      <w:r>
        <w:rPr>
          <w:rStyle w:val="25"/>
          <w:rFonts w:ascii="Arial" w:cs="Arial" w:hAnsi="Arial"/>
          <w:color w:val="3366CC"/>
          <w:sz w:val="21"/>
          <w:szCs w:val="21"/>
        </w:rPr>
        <w:fldChar w:fldCharType="end"/>
      </w:r>
      <w:r>
        <w:rPr>
          <w:rFonts w:ascii="Arial" w:cs="Arial" w:hAnsi="Arial"/>
          <w:color w:val="202122"/>
          <w:sz w:val="21"/>
          <w:szCs w:val="21"/>
        </w:rPr>
        <w:t> will work with application.</w:t>
      </w:r>
    </w:p>
    <w:p>
      <w:pPr>
        <w:numPr>
          <w:ilvl w:val="0"/>
          <w:numId w:val="5"/>
        </w:numPr>
        <w:shd w:val="clear" w:color="auto" w:fill="FFFFFF"/>
        <w:spacing w:before="100" w:beforeAutospacing="1" w:after="24" w:line="240" w:lineRule="auto"/>
        <w:ind w:left="384"/>
        <w:rPr>
          <w:rFonts w:ascii="Arial" w:cs="Arial" w:hAnsi="Arial"/>
          <w:color w:val="202122"/>
          <w:sz w:val="21"/>
          <w:szCs w:val="21"/>
        </w:rPr>
      </w:pPr>
      <w:r>
        <w:rPr>
          <w:rFonts w:ascii="Arial" w:cs="Arial" w:hAnsi="Arial"/>
          <w:b/>
          <w:bCs/>
          <w:color w:val="202122"/>
          <w:sz w:val="21"/>
          <w:szCs w:val="21"/>
        </w:rPr>
        <w:t>Windows UI Automation</w:t>
      </w:r>
      <w:r>
        <w:rPr>
          <w:rFonts w:ascii="Arial" w:cs="Arial" w:hAnsi="Arial"/>
          <w:color w:val="202122"/>
          <w:sz w:val="21"/>
          <w:szCs w:val="21"/>
        </w:rPr>
        <w:t xml:space="preserve"> - To test applications that use the Microsoft UI Automation technology, it requires Windows Automation API 3.0. It is pre-installed on Windows 7, Windows Server 2008 R2 and later versions of Windows. </w:t>
      </w:r>
    </w:p>
    <w:p>
      <w:pPr>
        <w:numPr>
          <w:ilvl w:val="0"/>
          <w:numId w:val="5"/>
        </w:numPr>
        <w:shd w:val="clear" w:color="auto" w:fill="FFFFFF"/>
        <w:spacing w:before="100" w:beforeAutospacing="1" w:after="24" w:line="240" w:lineRule="auto"/>
        <w:ind w:left="384"/>
        <w:rPr>
          <w:rFonts w:ascii="Arial" w:cs="Arial" w:hAnsi="Arial"/>
          <w:color w:val="202122"/>
          <w:sz w:val="21"/>
          <w:szCs w:val="21"/>
        </w:rPr>
      </w:pPr>
      <w:r>
        <w:rPr>
          <w:rFonts w:ascii="Arial" w:cs="Arial" w:hAnsi="Arial"/>
          <w:b/>
          <w:bCs/>
          <w:color w:val="202122"/>
          <w:sz w:val="21"/>
          <w:szCs w:val="21"/>
        </w:rPr>
        <w:t>MobiOne</w:t>
      </w:r>
      <w:r>
        <w:rPr>
          <w:rFonts w:ascii="Arial" w:cs="Arial" w:hAnsi="Arial"/>
          <w:color w:val="202122"/>
          <w:sz w:val="21"/>
          <w:szCs w:val="21"/>
        </w:rPr>
        <w:t> Developer - a </w:t>
      </w:r>
      <w:r>
        <w:rPr>
          <w:rStyle w:val="25"/>
          <w:rFonts w:ascii="Arial" w:cs="Arial" w:hAnsi="Arial"/>
          <w:color w:val="3366CC"/>
          <w:sz w:val="21"/>
          <w:szCs w:val="21"/>
        </w:rPr>
        <w:fldChar w:fldCharType="begin"/>
      </w:r>
      <w:r>
        <w:instrText>HYPERLINK "https://en.wikipedia.org/wiki/Mobile_Web" \o "Mobile Web"</w:instrText>
      </w:r>
      <w:r>
        <w:rPr>
          <w:rStyle w:val="25"/>
          <w:rFonts w:ascii="Arial" w:cs="Arial" w:hAnsi="Arial"/>
          <w:color w:val="3366CC"/>
          <w:sz w:val="21"/>
          <w:szCs w:val="21"/>
        </w:rPr>
        <w:fldChar w:fldCharType="separate"/>
      </w:r>
      <w:r>
        <w:rPr>
          <w:rStyle w:val="25"/>
          <w:rFonts w:ascii="Arial" w:cs="Arial" w:hAnsi="Arial"/>
          <w:color w:val="3366CC"/>
          <w:sz w:val="21"/>
          <w:szCs w:val="21"/>
        </w:rPr>
        <w:t>mobile Web</w:t>
      </w:r>
      <w:r>
        <w:rPr>
          <w:rStyle w:val="25"/>
          <w:rFonts w:ascii="Arial" w:cs="Arial" w:hAnsi="Arial"/>
          <w:color w:val="3366CC"/>
          <w:sz w:val="21"/>
          <w:szCs w:val="21"/>
        </w:rPr>
        <w:fldChar w:fldCharType="end"/>
      </w:r>
      <w:r>
        <w:rPr>
          <w:rFonts w:ascii="Arial" w:cs="Arial" w:hAnsi="Arial"/>
          <w:color w:val="202122"/>
          <w:sz w:val="21"/>
          <w:szCs w:val="21"/>
        </w:rPr>
        <w:t> </w:t>
      </w:r>
      <w:r>
        <w:rPr>
          <w:rStyle w:val="25"/>
          <w:rFonts w:ascii="Arial" w:cs="Arial" w:hAnsi="Arial"/>
          <w:color w:val="3366CC"/>
          <w:sz w:val="21"/>
          <w:szCs w:val="21"/>
        </w:rPr>
        <w:fldChar w:fldCharType="begin"/>
      </w:r>
      <w:r>
        <w:instrText>HYPERLINK "https://en.wikipedia.org/wiki/Integrated_development_environment" \o "Integrated development environment"</w:instrText>
      </w:r>
      <w:r>
        <w:rPr>
          <w:rStyle w:val="25"/>
          <w:rFonts w:ascii="Arial" w:cs="Arial" w:hAnsi="Arial"/>
          <w:color w:val="3366CC"/>
          <w:sz w:val="21"/>
          <w:szCs w:val="21"/>
        </w:rPr>
        <w:fldChar w:fldCharType="separate"/>
      </w:r>
      <w:r>
        <w:rPr>
          <w:rStyle w:val="25"/>
          <w:rFonts w:ascii="Arial" w:cs="Arial" w:hAnsi="Arial"/>
          <w:color w:val="3366CC"/>
          <w:sz w:val="21"/>
          <w:szCs w:val="21"/>
        </w:rPr>
        <w:t>integrated development environment</w:t>
      </w:r>
      <w:r>
        <w:rPr>
          <w:rStyle w:val="25"/>
          <w:rFonts w:ascii="Arial" w:cs="Arial" w:hAnsi="Arial"/>
          <w:color w:val="3366CC"/>
          <w:sz w:val="21"/>
          <w:szCs w:val="21"/>
        </w:rPr>
        <w:fldChar w:fldCharType="end"/>
      </w:r>
      <w:r>
        <w:rPr>
          <w:rFonts w:ascii="Arial" w:cs="Arial" w:hAnsi="Arial"/>
          <w:color w:val="202122"/>
          <w:sz w:val="21"/>
          <w:szCs w:val="21"/>
        </w:rPr>
        <w:t> (IDE) for </w:t>
      </w:r>
      <w:r>
        <w:rPr>
          <w:rStyle w:val="25"/>
          <w:rFonts w:ascii="Arial" w:cs="Arial" w:hAnsi="Arial"/>
          <w:color w:val="3366CC"/>
          <w:sz w:val="21"/>
          <w:szCs w:val="21"/>
        </w:rPr>
        <w:fldChar w:fldCharType="begin"/>
      </w:r>
      <w:r>
        <w:instrText>HYPERLINK "https://en.wikipedia.org/wiki/Windows" \o "Windows"</w:instrText>
      </w:r>
      <w:r>
        <w:rPr>
          <w:rStyle w:val="25"/>
          <w:rFonts w:ascii="Arial" w:cs="Arial" w:hAnsi="Arial"/>
          <w:color w:val="3366CC"/>
          <w:sz w:val="21"/>
          <w:szCs w:val="21"/>
        </w:rPr>
        <w:fldChar w:fldCharType="separate"/>
      </w:r>
      <w:r>
        <w:rPr>
          <w:rStyle w:val="25"/>
          <w:rFonts w:ascii="Arial" w:cs="Arial" w:hAnsi="Arial"/>
          <w:color w:val="3366CC"/>
          <w:sz w:val="21"/>
          <w:szCs w:val="21"/>
        </w:rPr>
        <w:t>Windows</w:t>
      </w:r>
      <w:r>
        <w:rPr>
          <w:rStyle w:val="25"/>
          <w:rFonts w:ascii="Arial" w:cs="Arial" w:hAnsi="Arial"/>
          <w:color w:val="3366CC"/>
          <w:sz w:val="21"/>
          <w:szCs w:val="21"/>
        </w:rPr>
        <w:fldChar w:fldCharType="end"/>
      </w:r>
      <w:r>
        <w:rPr>
          <w:rFonts w:ascii="Arial" w:cs="Arial" w:hAnsi="Arial"/>
          <w:color w:val="202122"/>
          <w:sz w:val="21"/>
          <w:szCs w:val="21"/>
        </w:rPr>
        <w:t> that helps developers to code, test, debug, package and deploy mobile </w:t>
      </w:r>
      <w:r>
        <w:rPr>
          <w:rStyle w:val="25"/>
          <w:rFonts w:ascii="Arial" w:cs="Arial" w:hAnsi="Arial"/>
          <w:color w:val="3366CC"/>
          <w:sz w:val="21"/>
          <w:szCs w:val="21"/>
        </w:rPr>
        <w:fldChar w:fldCharType="begin"/>
      </w:r>
      <w:r>
        <w:instrText>HYPERLINK "https://en.wikipedia.org/wiki/Web_application" \o "Web application"</w:instrText>
      </w:r>
      <w:r>
        <w:rPr>
          <w:rStyle w:val="25"/>
          <w:rFonts w:ascii="Arial" w:cs="Arial" w:hAnsi="Arial"/>
          <w:color w:val="3366CC"/>
          <w:sz w:val="21"/>
          <w:szCs w:val="21"/>
        </w:rPr>
        <w:fldChar w:fldCharType="separate"/>
      </w:r>
      <w:r>
        <w:rPr>
          <w:rStyle w:val="25"/>
          <w:rFonts w:ascii="Arial" w:cs="Arial" w:hAnsi="Arial"/>
          <w:color w:val="3366CC"/>
          <w:sz w:val="21"/>
          <w:szCs w:val="21"/>
        </w:rPr>
        <w:t>Web applications</w:t>
      </w:r>
      <w:r>
        <w:rPr>
          <w:rStyle w:val="25"/>
          <w:rFonts w:ascii="Arial" w:cs="Arial" w:hAnsi="Arial"/>
          <w:color w:val="3366CC"/>
          <w:sz w:val="21"/>
          <w:szCs w:val="21"/>
        </w:rPr>
        <w:fldChar w:fldCharType="end"/>
      </w:r>
      <w:r>
        <w:rPr>
          <w:rFonts w:ascii="Arial" w:cs="Arial" w:hAnsi="Arial"/>
          <w:color w:val="202122"/>
          <w:sz w:val="21"/>
          <w:szCs w:val="21"/>
        </w:rPr>
        <w:t> to devices such as </w:t>
      </w:r>
      <w:r>
        <w:rPr>
          <w:rStyle w:val="25"/>
          <w:rFonts w:ascii="Arial" w:cs="Arial" w:hAnsi="Arial"/>
          <w:color w:val="3366CC"/>
          <w:sz w:val="21"/>
          <w:szCs w:val="21"/>
        </w:rPr>
        <w:fldChar w:fldCharType="begin"/>
      </w:r>
      <w:r>
        <w:instrText>HYPERLINK "https://en.wikipedia.org/wiki/IPhone" \o "IPhone"</w:instrText>
      </w:r>
      <w:r>
        <w:rPr>
          <w:rStyle w:val="25"/>
          <w:rFonts w:ascii="Arial" w:cs="Arial" w:hAnsi="Arial"/>
          <w:color w:val="3366CC"/>
          <w:sz w:val="21"/>
          <w:szCs w:val="21"/>
        </w:rPr>
        <w:fldChar w:fldCharType="separate"/>
      </w:r>
      <w:r>
        <w:rPr>
          <w:rStyle w:val="25"/>
          <w:rFonts w:ascii="Arial" w:cs="Arial" w:hAnsi="Arial"/>
          <w:color w:val="3366CC"/>
          <w:sz w:val="21"/>
          <w:szCs w:val="21"/>
        </w:rPr>
        <w:t>iPhone</w:t>
      </w:r>
      <w:r>
        <w:rPr>
          <w:rStyle w:val="25"/>
          <w:rFonts w:ascii="Arial" w:cs="Arial" w:hAnsi="Arial"/>
          <w:color w:val="3366CC"/>
          <w:sz w:val="21"/>
          <w:szCs w:val="21"/>
        </w:rPr>
        <w:fldChar w:fldCharType="end"/>
      </w:r>
      <w:r>
        <w:rPr>
          <w:rFonts w:ascii="Arial" w:cs="Arial" w:hAnsi="Arial"/>
          <w:color w:val="202122"/>
          <w:sz w:val="21"/>
          <w:szCs w:val="21"/>
        </w:rPr>
        <w:t>, </w:t>
      </w:r>
      <w:r>
        <w:rPr>
          <w:rStyle w:val="25"/>
          <w:rFonts w:ascii="Arial" w:cs="Arial" w:hAnsi="Arial"/>
          <w:color w:val="3366CC"/>
          <w:sz w:val="21"/>
          <w:szCs w:val="21"/>
        </w:rPr>
        <w:fldChar w:fldCharType="begin"/>
      </w:r>
      <w:r>
        <w:instrText>HYPERLINK "https://en.wikipedia.org/wiki/BlackBerry" \o "BlackBerry"</w:instrText>
      </w:r>
      <w:r>
        <w:rPr>
          <w:rStyle w:val="25"/>
          <w:rFonts w:ascii="Arial" w:cs="Arial" w:hAnsi="Arial"/>
          <w:color w:val="3366CC"/>
          <w:sz w:val="21"/>
          <w:szCs w:val="21"/>
        </w:rPr>
        <w:fldChar w:fldCharType="separate"/>
      </w:r>
      <w:r>
        <w:rPr>
          <w:rStyle w:val="25"/>
          <w:rFonts w:ascii="Arial" w:cs="Arial" w:hAnsi="Arial"/>
          <w:color w:val="3366CC"/>
          <w:sz w:val="21"/>
          <w:szCs w:val="21"/>
        </w:rPr>
        <w:t>BlackBerry</w:t>
      </w:r>
      <w:r>
        <w:rPr>
          <w:rStyle w:val="25"/>
          <w:rFonts w:ascii="Arial" w:cs="Arial" w:hAnsi="Arial"/>
          <w:color w:val="3366CC"/>
          <w:sz w:val="21"/>
          <w:szCs w:val="21"/>
        </w:rPr>
        <w:fldChar w:fldCharType="end"/>
      </w:r>
      <w:r>
        <w:rPr>
          <w:rFonts w:ascii="Arial" w:cs="Arial" w:hAnsi="Arial"/>
          <w:color w:val="202122"/>
          <w:sz w:val="21"/>
          <w:szCs w:val="21"/>
        </w:rPr>
        <w:t>, </w:t>
      </w:r>
      <w:r>
        <w:rPr>
          <w:rStyle w:val="25"/>
          <w:rFonts w:ascii="Arial" w:cs="Arial" w:hAnsi="Arial"/>
          <w:color w:val="3366CC"/>
          <w:sz w:val="21"/>
          <w:szCs w:val="21"/>
        </w:rPr>
        <w:fldChar w:fldCharType="begin"/>
      </w:r>
      <w:r>
        <w:instrText>HYPERLINK "https://en.wikipedia.org/wiki/Android_(operating_system)" \o "Android (operating system)"</w:instrText>
      </w:r>
      <w:r>
        <w:rPr>
          <w:rStyle w:val="25"/>
          <w:rFonts w:ascii="Arial" w:cs="Arial" w:hAnsi="Arial"/>
          <w:color w:val="3366CC"/>
          <w:sz w:val="21"/>
          <w:szCs w:val="21"/>
        </w:rPr>
        <w:fldChar w:fldCharType="separate"/>
      </w:r>
      <w:r>
        <w:rPr>
          <w:rStyle w:val="25"/>
          <w:rFonts w:ascii="Arial" w:cs="Arial" w:hAnsi="Arial"/>
          <w:color w:val="3366CC"/>
          <w:sz w:val="21"/>
          <w:szCs w:val="21"/>
        </w:rPr>
        <w:t>Android</w:t>
      </w:r>
      <w:r>
        <w:rPr>
          <w:rStyle w:val="25"/>
          <w:rFonts w:ascii="Arial" w:cs="Arial" w:hAnsi="Arial"/>
          <w:color w:val="3366CC"/>
          <w:sz w:val="21"/>
          <w:szCs w:val="21"/>
        </w:rPr>
        <w:fldChar w:fldCharType="end"/>
      </w:r>
      <w:r>
        <w:rPr>
          <w:rFonts w:ascii="Arial" w:cs="Arial" w:hAnsi="Arial"/>
          <w:color w:val="202122"/>
          <w:sz w:val="21"/>
          <w:szCs w:val="21"/>
        </w:rPr>
        <w:t>, and the </w:t>
      </w:r>
      <w:r>
        <w:rPr>
          <w:rStyle w:val="25"/>
          <w:rFonts w:ascii="Arial" w:cs="Arial" w:hAnsi="Arial"/>
          <w:color w:val="3366CC"/>
          <w:sz w:val="21"/>
          <w:szCs w:val="21"/>
        </w:rPr>
        <w:fldChar w:fldCharType="begin"/>
      </w:r>
      <w:r>
        <w:instrText>HYPERLINK "https://en.wikipedia.org/wiki/Palm_Pre" \o "Palm Pre"</w:instrText>
      </w:r>
      <w:r>
        <w:rPr>
          <w:rStyle w:val="25"/>
          <w:rFonts w:ascii="Arial" w:cs="Arial" w:hAnsi="Arial"/>
          <w:color w:val="3366CC"/>
          <w:sz w:val="21"/>
          <w:szCs w:val="21"/>
        </w:rPr>
        <w:fldChar w:fldCharType="separate"/>
      </w:r>
      <w:r>
        <w:rPr>
          <w:rStyle w:val="25"/>
          <w:rFonts w:ascii="Arial" w:cs="Arial" w:hAnsi="Arial"/>
          <w:color w:val="3366CC"/>
          <w:sz w:val="21"/>
          <w:szCs w:val="21"/>
        </w:rPr>
        <w:t>Palm Pre</w:t>
      </w:r>
      <w:r>
        <w:rPr>
          <w:rStyle w:val="25"/>
          <w:rFonts w:ascii="Arial" w:cs="Arial" w:hAnsi="Arial"/>
          <w:color w:val="3366CC"/>
          <w:sz w:val="21"/>
          <w:szCs w:val="21"/>
        </w:rPr>
        <w:fldChar w:fldCharType="end"/>
      </w:r>
      <w:r>
        <w:rPr>
          <w:rFonts w:ascii="Arial" w:cs="Arial" w:hAnsi="Arial"/>
          <w:color w:val="202122"/>
          <w:sz w:val="21"/>
          <w:szCs w:val="21"/>
        </w:rPr>
        <w:t>. MobiOne Developer was officially declared End of Life by the end of 2014.</w:t>
      </w:r>
      <w:r>
        <w:rPr>
          <w:rStyle w:val="25"/>
          <w:rFonts w:ascii="Arial" w:cs="Arial" w:hAnsi="Arial"/>
          <w:color w:val="3366CC"/>
          <w:sz w:val="17"/>
          <w:szCs w:val="17"/>
          <w:vertAlign w:val="superscript"/>
        </w:rPr>
        <w:fldChar w:fldCharType="begin"/>
      </w:r>
      <w:r>
        <w:instrText>HYPERLINK "https://en.wikipedia.org/wiki/Mobile_app_development#cite_note-8"</w:instrText>
      </w:r>
      <w:r>
        <w:rPr>
          <w:rStyle w:val="25"/>
          <w:rFonts w:ascii="Arial" w:cs="Arial" w:hAnsi="Arial"/>
          <w:color w:val="3366CC"/>
          <w:sz w:val="17"/>
          <w:szCs w:val="17"/>
          <w:vertAlign w:val="superscript"/>
        </w:rPr>
        <w:fldChar w:fldCharType="separate"/>
      </w:r>
      <w:r>
        <w:rPr>
          <w:rStyle w:val="25"/>
          <w:rFonts w:ascii="Arial" w:cs="Arial" w:hAnsi="Arial"/>
          <w:color w:val="3366CC"/>
          <w:sz w:val="17"/>
          <w:szCs w:val="17"/>
          <w:vertAlign w:val="superscript"/>
        </w:rPr>
        <w:t>[8]</w:t>
      </w:r>
      <w:r>
        <w:rPr>
          <w:rStyle w:val="25"/>
          <w:rFonts w:ascii="Arial" w:cs="Arial" w:hAnsi="Arial"/>
          <w:color w:val="3366CC"/>
          <w:sz w:val="17"/>
          <w:szCs w:val="17"/>
          <w:vertAlign w:val="superscript"/>
        </w:rPr>
        <w:fldChar w:fldCharType="end"/>
      </w:r>
    </w:p>
    <w:p>
      <w:pPr>
        <w:numPr>
          <w:ilvl w:val="0"/>
          <w:numId w:val="6"/>
        </w:numPr>
        <w:shd w:val="clear" w:color="auto" w:fill="FFFFFF"/>
        <w:spacing w:before="100" w:beforeAutospacing="1" w:after="24" w:line="240" w:lineRule="auto"/>
        <w:ind w:left="384"/>
        <w:rPr>
          <w:rFonts w:ascii="Arial" w:cs="Arial" w:hAnsi="Arial"/>
          <w:color w:val="202122"/>
          <w:sz w:val="21"/>
          <w:szCs w:val="21"/>
        </w:rPr>
      </w:pPr>
      <w:r>
        <w:rPr>
          <w:rStyle w:val="25"/>
          <w:rFonts w:ascii="Arial" w:cs="Arial" w:hAnsi="Arial"/>
          <w:color w:val="3366CC"/>
          <w:sz w:val="21"/>
          <w:szCs w:val="21"/>
        </w:rPr>
        <w:fldChar w:fldCharType="begin"/>
      </w:r>
      <w:r>
        <w:instrText>HYPERLINK "https://en.wikipedia.org/wiki/Eggplant_(GUI_testing_tool)" \o "Eggplant (GUI testing tool)"</w:instrText>
      </w:r>
      <w:r>
        <w:rPr>
          <w:rStyle w:val="25"/>
          <w:rFonts w:ascii="Arial" w:cs="Arial" w:hAnsi="Arial"/>
          <w:color w:val="3366CC"/>
          <w:sz w:val="21"/>
          <w:szCs w:val="21"/>
        </w:rPr>
        <w:fldChar w:fldCharType="separate"/>
      </w:r>
      <w:r>
        <w:rPr>
          <w:rStyle w:val="25"/>
          <w:rFonts w:ascii="Arial" w:cs="Arial" w:hAnsi="Arial"/>
          <w:color w:val="3366CC"/>
          <w:sz w:val="21"/>
          <w:szCs w:val="21"/>
        </w:rPr>
        <w:t>eggPlant</w:t>
      </w:r>
      <w:r>
        <w:rPr>
          <w:rStyle w:val="25"/>
          <w:rFonts w:ascii="Arial" w:cs="Arial" w:hAnsi="Arial"/>
          <w:color w:val="3366CC"/>
          <w:sz w:val="21"/>
          <w:szCs w:val="21"/>
        </w:rPr>
        <w:fldChar w:fldCharType="end"/>
      </w:r>
      <w:r>
        <w:rPr>
          <w:rFonts w:ascii="Arial" w:cs="Arial" w:hAnsi="Arial"/>
          <w:color w:val="202122"/>
          <w:sz w:val="21"/>
          <w:szCs w:val="21"/>
        </w:rPr>
        <w:t>: A GUI-based automated test tool for mobile app across all operating systems and devices.</w:t>
      </w:r>
    </w:p>
    <w:p>
      <w:pPr>
        <w:numPr>
          <w:ilvl w:val="0"/>
          <w:numId w:val="6"/>
        </w:numPr>
        <w:shd w:val="clear" w:color="auto" w:fill="FFFFFF"/>
        <w:spacing w:before="100" w:beforeAutospacing="1" w:after="24" w:line="240" w:lineRule="auto"/>
        <w:ind w:left="384"/>
        <w:rPr>
          <w:rFonts w:ascii="Arial" w:cs="Arial" w:hAnsi="Arial"/>
          <w:color w:val="202122"/>
          <w:sz w:val="21"/>
          <w:szCs w:val="21"/>
        </w:rPr>
      </w:pPr>
      <w:r>
        <w:rPr>
          <w:rStyle w:val="25"/>
          <w:rFonts w:ascii="Arial" w:cs="Arial" w:hAnsi="Arial"/>
          <w:color w:val="3366CC"/>
          <w:sz w:val="21"/>
          <w:szCs w:val="21"/>
        </w:rPr>
        <w:fldChar w:fldCharType="begin"/>
      </w:r>
      <w:r>
        <w:instrText>HYPERLINK "https://en.wikipedia.org/wiki/Ranorex" \o "Ranorex"</w:instrText>
      </w:r>
      <w:r>
        <w:rPr>
          <w:rStyle w:val="25"/>
          <w:rFonts w:ascii="Arial" w:cs="Arial" w:hAnsi="Arial"/>
          <w:color w:val="3366CC"/>
          <w:sz w:val="21"/>
          <w:szCs w:val="21"/>
        </w:rPr>
        <w:fldChar w:fldCharType="separate"/>
      </w:r>
      <w:r>
        <w:rPr>
          <w:rStyle w:val="25"/>
          <w:rFonts w:ascii="Arial" w:cs="Arial" w:hAnsi="Arial"/>
          <w:color w:val="3366CC"/>
          <w:sz w:val="21"/>
          <w:szCs w:val="21"/>
        </w:rPr>
        <w:t>Ranorex</w:t>
      </w:r>
      <w:r>
        <w:rPr>
          <w:rStyle w:val="25"/>
          <w:rFonts w:ascii="Arial" w:cs="Arial" w:hAnsi="Arial"/>
          <w:color w:val="3366CC"/>
          <w:sz w:val="21"/>
          <w:szCs w:val="21"/>
        </w:rPr>
        <w:fldChar w:fldCharType="end"/>
      </w:r>
      <w:r>
        <w:rPr>
          <w:rFonts w:ascii="Arial" w:cs="Arial" w:hAnsi="Arial"/>
          <w:color w:val="202122"/>
          <w:sz w:val="21"/>
          <w:szCs w:val="21"/>
        </w:rPr>
        <w:t>: Test automation tools for mobile, web and desktop apps.</w:t>
      </w:r>
    </w:p>
    <w:p>
      <w:pPr>
        <w:pStyle w:val="18"/>
        <w:spacing w:before="7" w:line="235" w:lineRule="auto"/>
        <w:ind w:left="975" w:right="904" w:firstLine="298"/>
        <w:jc w:val="both"/>
        <w:rPr>
          <w:spacing w:val="18"/>
          <w:w w:val="104"/>
        </w:rPr>
      </w:pPr>
    </w:p>
    <w:p>
      <w:pPr>
        <w:pStyle w:val="18"/>
        <w:spacing w:before="7" w:line="235" w:lineRule="auto"/>
        <w:ind w:left="975" w:right="904" w:firstLine="298"/>
        <w:jc w:val="both"/>
        <w:sectPr>
          <w:pgSz w:w="12240" w:h="15840"/>
          <w:pgMar w:top="2040" w:right="1720" w:bottom="280" w:left="1720" w:header="1843" w:footer="0" w:gutter="0"/>
          <w:docGrid w:linePitch="312" w:charSpace="0"/>
        </w:sectPr>
      </w:pPr>
    </w:p>
    <w:p>
      <w:pPr>
        <w:tabs>
          <w:tab w:val="left" w:pos="3586"/>
        </w:tabs>
        <w:spacing w:before="63" w:line="219" w:lineRule="exact"/>
        <w:rPr>
          <w:rFonts w:ascii="Arial" w:cs="Arial" w:hAnsi="Arial"/>
          <w:color w:val="202122"/>
          <w:sz w:val="21"/>
          <w:szCs w:val="21"/>
        </w:rPr>
      </w:pPr>
      <w:bookmarkStart w:id="11" w:name="_bookmark6"/>
      <w:bookmarkEnd w:id="11"/>
    </w:p>
    <w:sectPr>
      <w:pgSz w:w="12240" w:h="15840"/>
      <w:pgMar w:top="2040" w:right="1720" w:bottom="280" w:left="1720" w:header="1843" w:footer="0" w:gutter="0"/>
      <w:docGrid w:linePitch="312" w:charSpace="0"/>
    </w:sectPr>
  </w:body>
</w:document>
</file>

<file path=word/fontTable.xml><?xml version="1.0" encoding="utf-8"?>
<w:fonts xmlns:w="http://schemas.openxmlformats.org/wordprocessingml/2006/main" xmlns:r="http://schemas.openxmlformats.org/officeDocument/2006/relationships">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Open Sans">
    <w:altName w:val="Tahoma"/>
    <w:panose1 w:val="00000000000000000000"/>
    <w:charset w:val="00"/>
    <w:family w:val="swiss"/>
    <w:pitch w:val="variable"/>
    <w:sig w:usb0="00000001" w:usb1="4000205B" w:usb2="00000028" w:usb3="00000000" w:csb0="0000019F" w:csb1="00000000"/>
  </w:font>
  <w:font w:name="Calibri">
    <w:panose1 w:val="020F0502020204030204"/>
    <w:charset w:val="00"/>
    <w:family w:val="swiss"/>
    <w:pitch w:val="variable"/>
    <w:sig w:usb0="E10002FF" w:usb1="4000ACFF" w:usb2="00000009" w:usb3="00000000" w:csb0="0000019F" w:csb1="00000000"/>
  </w:font>
  <w:font w:name="Trebuchet MS">
    <w:panose1 w:val="020B0603020202020204"/>
    <w:charset w:val="00"/>
    <w:family w:val="swiss"/>
    <w:pitch w:val="variable"/>
    <w:sig w:usb0="00000287" w:usb1="00000000" w:usb2="00000000" w:usb3="00000000" w:csb0="0000009F" w:csb1="00000000"/>
  </w:font>
  <w:font w:name="Microsoft Sans Serif">
    <w:panose1 w:val="020B0604020202020204"/>
    <w:charset w:val="00"/>
    <w:family w:val="swiss"/>
    <w:pitch w:val="variable"/>
    <w:sig w:usb0="E1002AFF" w:usb1="C0000002" w:usb2="00000008" w:usb3="00000000" w:csb0="0001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Lucida Sans Unicode">
    <w:panose1 w:val="020B0602030504020204"/>
    <w:charset w:val="00"/>
    <w:family w:val="swiss"/>
    <w:pitch w:val="variable"/>
    <w:sig w:usb0="80000AFF" w:usb1="0000396B" w:usb2="00000000" w:usb3="00000000" w:csb0="000000BF" w:csb1="00000000"/>
  </w:font>
  <w:font w:name="Georgia">
    <w:panose1 w:val="02040502050405020303"/>
    <w:charset w:val="00"/>
    <w:family w:val="roman"/>
    <w:pitch w:val="variable"/>
    <w:sig w:usb0="00000287" w:usb1="00000000" w:usb2="00000000" w:usb3="00000000" w:csb0="0000009F" w:csb1="00000000"/>
  </w:font>
  <w:font w:name="宋体">
    <w:panose1 w:val="00000000000000000000"/>
    <w:charset w:val="00"/>
    <w:family w:val="auto"/>
    <w:pitch w:val="variable"/>
    <w:sig w:usb0="00000000" w:usb1="00000000" w:usb2="00000000" w:usb3="00000000" w:csb0="00000000"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s>
</file>

<file path=word/header1.xml><?xml version="1.0" encoding="utf-8"?>
<w:hdr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p>
    <w:pPr>
      <w:pStyle w:val="18"/>
      <w:spacing w:line="14" w:lineRule="auto"/>
    </w:pPr>
  </w:p>
</w:hdr>
</file>

<file path=word/header2.xml><?xml version="1.0" encoding="utf-8"?>
<w:hdr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p>
    <w:pPr>
      <w:pStyle w:val="18"/>
      <w:spacing w:line="14" w:lineRule="auto"/>
    </w:pPr>
  </w:p>
</w:hdr>
</file>

<file path=word/numbering.xml><?xml version="1.0" encoding="utf-8"?>
<w:numbering xmlns:w="http://schemas.openxmlformats.org/wordprocessingml/2006/main" xmlns:o="urn:schemas-microsoft-com:office:office" xmlns:r="http://schemas.openxmlformats.org/officeDocument/2006/relationships" xmlns:m="http://schemas.openxmlformats.org/officeDocument/2006/math" xmlns:v="urn:schemas-microsoft-com:vml">
  <w:abstractNum w:abstractNumId="0">
    <w:nsid w:val="6B8508F2"/>
    <w:multiLevelType w:val="hybridMultilevel"/>
    <w:tmpl w:val="E1201F0E"/>
    <w:lvl w:ilvl="0">
      <w:start w:val="1"/>
      <w:numFmt w:val="bullet"/>
      <w:lvlRestart w:val="0"/>
      <w:lvlText w:val=""/>
      <w:lvlJc w:val="left"/>
      <w:pPr>
        <w:tabs>
          <w:tab w:val="num" w:pos="0"/>
        </w:tabs>
        <w:ind w:left="720" w:hanging="360"/>
      </w:pPr>
      <w:rPr>
        <w:rFonts w:ascii="Symbol" w:hAnsi="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hint="default"/>
      </w:rPr>
    </w:lvl>
    <w:lvl w:ilvl="3">
      <w:start w:val="1"/>
      <w:numFmt w:val="bullet"/>
      <w:lvlText w:val=""/>
      <w:lvlJc w:val="left"/>
      <w:pPr>
        <w:tabs>
          <w:tab w:val="num" w:pos="0"/>
        </w:tabs>
        <w:ind w:left="2880" w:hanging="360"/>
      </w:pPr>
      <w:rPr>
        <w:rFonts w:ascii="Symbol" w:hAnsi="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hint="default"/>
      </w:rPr>
    </w:lvl>
    <w:lvl w:ilvl="6">
      <w:start w:val="1"/>
      <w:numFmt w:val="bullet"/>
      <w:lvlText w:val=""/>
      <w:lvlJc w:val="left"/>
      <w:pPr>
        <w:tabs>
          <w:tab w:val="num" w:pos="0"/>
        </w:tabs>
        <w:ind w:left="5040" w:hanging="360"/>
      </w:pPr>
      <w:rPr>
        <w:rFonts w:ascii="Symbol" w:hAnsi="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hint="default"/>
      </w:rPr>
    </w:lvl>
  </w:abstractNum>
  <w:abstractNum w:abstractNumId="1">
    <w:nsid w:val="0050229F"/>
    <w:multiLevelType w:val="hybridMultilevel"/>
    <w:tmpl w:val="7AB4CD18"/>
    <w:lvl w:ilvl="0">
      <w:start w:val="1"/>
      <w:numFmt w:val="decimal"/>
      <w:lvlRestart w:val="0"/>
      <w:lvlText w:val="%1"/>
      <w:lvlJc w:val="left"/>
      <w:pPr>
        <w:tabs>
          <w:tab w:val="num" w:pos="0"/>
        </w:tabs>
        <w:ind w:left="1378" w:hanging="404"/>
      </w:pPr>
      <w:rPr>
        <w:rFonts w:ascii="Calibri" w:hAnsi="Calibri" w:eastAsia="Calibri" w:cs="Calibri" w:hint="default"/>
        <w:b/>
        <w:bCs/>
        <w:w w:val="110"/>
        <w:sz w:val="24"/>
        <w:szCs w:val="24"/>
      </w:rPr>
    </w:lvl>
    <w:lvl w:ilvl="1">
      <w:start w:val="0"/>
      <w:numFmt w:val="none"/>
      <w:lvlJc w:val="left"/>
      <w:pPr>
        <w:tabs>
          <w:tab w:val="num" w:pos="360"/>
        </w:tabs>
        <w:ind w:left="0" w:hanging="0"/>
      </w:pPr>
    </w:lvl>
    <w:lvl w:ilvl="2">
      <w:start w:val="1"/>
      <w:numFmt w:val="lowerLetter"/>
      <w:lvlText w:val="(%3)"/>
      <w:lvlJc w:val="left"/>
      <w:pPr>
        <w:tabs>
          <w:tab w:val="num" w:pos="0"/>
        </w:tabs>
        <w:ind w:left="5987" w:hanging="3454"/>
      </w:pPr>
      <w:rPr>
        <w:rFonts w:ascii="Calibri" w:hAnsi="Calibri" w:eastAsia="Calibri" w:cs="Calibri" w:hint="default"/>
        <w:b/>
        <w:bCs/>
        <w:w w:val="133"/>
        <w:sz w:val="18"/>
        <w:szCs w:val="18"/>
      </w:rPr>
    </w:lvl>
    <w:lvl w:ilvl="3">
      <w:start w:val="0"/>
      <w:numFmt w:val="bullet"/>
      <w:lvlText w:val="•"/>
      <w:lvlJc w:val="left"/>
      <w:pPr>
        <w:tabs>
          <w:tab w:val="num" w:pos="0"/>
        </w:tabs>
        <w:ind w:left="6332" w:hanging="3454"/>
      </w:pPr>
      <w:rPr>
        <w:rFonts w:hint="default"/>
      </w:rPr>
    </w:lvl>
    <w:lvl w:ilvl="4">
      <w:start w:val="0"/>
      <w:numFmt w:val="bullet"/>
      <w:lvlText w:val="•"/>
      <w:lvlJc w:val="left"/>
      <w:pPr>
        <w:tabs>
          <w:tab w:val="num" w:pos="0"/>
        </w:tabs>
        <w:ind w:left="6685" w:hanging="3454"/>
      </w:pPr>
      <w:rPr>
        <w:rFonts w:hint="default"/>
      </w:rPr>
    </w:lvl>
    <w:lvl w:ilvl="5">
      <w:start w:val="0"/>
      <w:numFmt w:val="bullet"/>
      <w:lvlText w:val="•"/>
      <w:lvlJc w:val="left"/>
      <w:pPr>
        <w:tabs>
          <w:tab w:val="num" w:pos="0"/>
        </w:tabs>
        <w:ind w:left="7037" w:hanging="3454"/>
      </w:pPr>
      <w:rPr>
        <w:rFonts w:hint="default"/>
      </w:rPr>
    </w:lvl>
    <w:lvl w:ilvl="6">
      <w:start w:val="0"/>
      <w:numFmt w:val="bullet"/>
      <w:lvlText w:val="•"/>
      <w:lvlJc w:val="left"/>
      <w:pPr>
        <w:tabs>
          <w:tab w:val="num" w:pos="0"/>
        </w:tabs>
        <w:ind w:left="7390" w:hanging="3454"/>
      </w:pPr>
      <w:rPr>
        <w:rFonts w:hint="default"/>
      </w:rPr>
    </w:lvl>
    <w:lvl w:ilvl="7">
      <w:start w:val="0"/>
      <w:numFmt w:val="bullet"/>
      <w:lvlText w:val="•"/>
      <w:lvlJc w:val="left"/>
      <w:pPr>
        <w:tabs>
          <w:tab w:val="num" w:pos="0"/>
        </w:tabs>
        <w:ind w:left="7742" w:hanging="3454"/>
      </w:pPr>
      <w:rPr>
        <w:rFonts w:hint="default"/>
      </w:rPr>
    </w:lvl>
    <w:lvl w:ilvl="8">
      <w:start w:val="0"/>
      <w:numFmt w:val="bullet"/>
      <w:lvlText w:val="•"/>
      <w:lvlJc w:val="left"/>
      <w:pPr>
        <w:tabs>
          <w:tab w:val="num" w:pos="0"/>
        </w:tabs>
        <w:ind w:left="8095" w:hanging="3454"/>
      </w:pPr>
      <w:rPr>
        <w:rFonts w:hint="default"/>
      </w:rPr>
    </w:lvl>
  </w:abstractNum>
  <w:abstractNum w:abstractNumId="2">
    <w:nsid w:val="0E557EC9"/>
    <w:multiLevelType w:val="multilevel"/>
    <w:tmpl w:val="70C82480"/>
    <w:lvl w:ilvl="0">
      <w:start w:val="1"/>
      <w:numFmt w:val="bullet"/>
      <w:lvlRestart w:val="0"/>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nsid w:val="1C2D335F"/>
    <w:multiLevelType w:val="multilevel"/>
    <w:tmpl w:val="0980DBE8"/>
    <w:lvl w:ilvl="0">
      <w:start w:val="1"/>
      <w:numFmt w:val="bullet"/>
      <w:lvlRestart w:val="0"/>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nsid w:val="08D0462B"/>
    <w:multiLevelType w:val="multilevel"/>
    <w:tmpl w:val="58BEFD6C"/>
    <w:lvl w:ilvl="0">
      <w:start w:val="1"/>
      <w:numFmt w:val="bullet"/>
      <w:lvlRestart w:val="0"/>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nsid w:val="72462E30"/>
    <w:multiLevelType w:val="multilevel"/>
    <w:tmpl w:val="4312908C"/>
    <w:lvl w:ilvl="0">
      <w:start w:val="1"/>
      <w:numFmt w:val="bullet"/>
      <w:lvlRestart w:val="0"/>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w:zoom w:percent="163"/>
  <w:bordersDoNotSurroundHeader/>
  <w:bordersDoNotSurroundFooter/>
  <w:defaultTabStop w:val="720"/>
  <w:drawingGridHorizontalSpacing w:val="110"/>
  <w:drawingGridVerticalSpacing w:val="156"/>
  <w:displayHorizontalDrawingGridEvery w:val="0"/>
  <w:displayVerticalDrawingGridEvery w:val="1"/>
  <w:noPunctuationKerning/>
  <w:compat>
    <w:spaceForUL/>
    <w:doNotExpandShiftReturn/>
    <w:growAutofit/>
    <w:compatSetting w:name="compatibilityMode" w:uri="http://schemas.microsoft.com/office/word" w:val="14"/>
  </w:compat>
</w:settings>
</file>

<file path=word/styles.xml><?xml version="1.0" encoding="utf-8"?>
<w:styles xmlns:w="http://schemas.openxmlformats.org/wordprocessingml/2006/main" xmlns:r="http://schemas.openxmlformats.org/officeDocument/2006/relationships">
  <w:docDefaults>
    <w:rPrDefault>
      <w:rPr>
        <w:rFonts w:ascii="Times New Roman" w:eastAsia="宋体" w:hAnsi="Times New Roman" w:cs="Times New Roman"/>
        <w:lang w:val="en-US" w:eastAsia="zh-CN" w:bidi="ar-SA"/>
      </w:rPr>
    </w:rPrDefault>
    <w:pPrDefault/>
  </w:docDefaults>
  <w:style w:type="paragraph" w:default="1" w:styleId="0">
    <w:name w:val="Normal"/>
    <w:pPr>
      <w:spacing w:after="160" w:line="259" w:lineRule="auto"/>
    </w:pPr>
    <w:rPr>
      <w:rFonts w:ascii="Calibri" w:eastAsia="Calibri" w:cs="Calibri" w:hAnsi="Calibri"/>
      <w:sz w:val="22"/>
      <w:szCs w:val="22"/>
      <w:lang w:val="en-US" w:eastAsia="en-US" w:bidi="ar-SA"/>
    </w:rPr>
  </w:style>
  <w:style w:type="paragraph" w:styleId="1">
    <w:name w:val="heading 1"/>
    <w:basedOn w:val="0"/>
    <w:next w:val="0"/>
    <w:pPr>
      <w:keepNext/>
      <w:keepLines/>
      <w:spacing w:before="480" w:after="120"/>
      <w:outlineLvl w:val="0"/>
    </w:pPr>
    <w:rPr>
      <w:b/>
      <w:sz w:val="48"/>
      <w:szCs w:val="48"/>
    </w:rPr>
  </w:style>
  <w:style w:type="paragraph" w:styleId="2">
    <w:name w:val="heading 2"/>
    <w:basedOn w:val="0"/>
    <w:next w:val="0"/>
    <w:pPr>
      <w:keepNext/>
      <w:keepLines/>
      <w:spacing w:before="360" w:after="80"/>
      <w:outlineLvl w:val="1"/>
    </w:pPr>
    <w:rPr>
      <w:b/>
      <w:sz w:val="36"/>
      <w:szCs w:val="36"/>
    </w:rPr>
  </w:style>
  <w:style w:type="paragraph" w:styleId="3">
    <w:name w:val="heading 3"/>
    <w:basedOn w:val="0"/>
    <w:next w:val="0"/>
    <w:pPr>
      <w:keepNext/>
      <w:keepLines/>
      <w:spacing w:before="280" w:after="80"/>
      <w:outlineLvl w:val="2"/>
    </w:pPr>
    <w:rPr>
      <w:b/>
      <w:sz w:val="28"/>
      <w:szCs w:val="28"/>
    </w:rPr>
  </w:style>
  <w:style w:type="paragraph" w:styleId="4">
    <w:name w:val="heading 4"/>
    <w:basedOn w:val="0"/>
    <w:next w:val="0"/>
    <w:pPr>
      <w:keepNext/>
      <w:keepLines/>
      <w:spacing w:before="240" w:after="40"/>
      <w:outlineLvl w:val="3"/>
    </w:pPr>
    <w:rPr>
      <w:b/>
      <w:sz w:val="24"/>
      <w:szCs w:val="24"/>
    </w:rPr>
  </w:style>
  <w:style w:type="paragraph" w:styleId="5">
    <w:name w:val="heading 5"/>
    <w:basedOn w:val="0"/>
    <w:next w:val="0"/>
    <w:pPr>
      <w:keepNext/>
      <w:keepLines/>
      <w:spacing w:before="220" w:after="40"/>
      <w:outlineLvl w:val="4"/>
    </w:pPr>
    <w:rPr>
      <w:b/>
    </w:rPr>
  </w:style>
  <w:style w:type="paragraph" w:styleId="6">
    <w:name w:val="heading 6"/>
    <w:basedOn w:val="0"/>
    <w:next w:val="0"/>
    <w:pPr>
      <w:keepNext/>
      <w:keepLines/>
      <w:spacing w:before="200" w:after="40"/>
      <w:outlineLvl w:val="5"/>
    </w:pPr>
    <w:rPr>
      <w:b/>
      <w:sz w:val="20"/>
      <w:szCs w:val="20"/>
    </w:rPr>
  </w:style>
  <w:style w:type="character" w:default="1" w:styleId="10">
    <w:name w:val="Default Paragraph Font"/>
  </w:style>
  <w:style w:type="paragraph" w:styleId="15">
    <w:name w:val="Normal (Web)"/>
    <w:pPr>
      <w:spacing w:beforeAutospacing="1" w:afterAutospacing="1"/>
    </w:pPr>
    <w:rPr>
      <w:rFonts w:ascii="Times New Roman" w:eastAsia="SimSun" w:cs="Times New Roman" w:hAnsi="Times New Roman"/>
      <w:sz w:val="24"/>
      <w:szCs w:val="24"/>
      <w:lang w:val="en-US" w:eastAsia="zh-CN" w:bidi="ar-SA"/>
    </w:rPr>
  </w:style>
  <w:style w:type="paragraph" w:styleId="16">
    <w:name w:val="Subtitle"/>
    <w:basedOn w:val="0"/>
    <w:next w:val="0"/>
    <w:pPr>
      <w:keepNext/>
      <w:keepLines/>
      <w:spacing w:before="360" w:after="80"/>
    </w:pPr>
    <w:rPr>
      <w:rFonts w:ascii="Georgia" w:eastAsia="Georgia" w:cs="Georgia" w:hAnsi="Georgia"/>
      <w:i/>
      <w:color w:val="666666"/>
      <w:sz w:val="48"/>
      <w:szCs w:val="48"/>
    </w:rPr>
  </w:style>
  <w:style w:type="paragraph" w:styleId="17">
    <w:name w:val="Title"/>
    <w:basedOn w:val="0"/>
    <w:next w:val="0"/>
    <w:pPr>
      <w:keepNext/>
      <w:keepLines/>
      <w:spacing w:before="480" w:after="120"/>
    </w:pPr>
    <w:rPr>
      <w:b/>
      <w:sz w:val="72"/>
      <w:szCs w:val="72"/>
    </w:rPr>
  </w:style>
  <w:style w:type="paragraph" w:styleId="18">
    <w:name w:val="Body Text"/>
    <w:basedOn w:val="0"/>
    <w:pPr>
      <w:widowControl w:val="0"/>
      <w:autoSpaceDE w:val="0"/>
      <w:autoSpaceDN w:val="0"/>
      <w:spacing w:after="0" w:line="275" w:lineRule="exact"/>
      <w:ind w:left="643" w:hanging="424"/>
    </w:pPr>
    <w:rPr>
      <w:rFonts w:ascii="Times New Roman" w:eastAsia="Times New Roman" w:cs="Times New Roman" w:hAnsi="Times New Roman"/>
      <w:sz w:val="24"/>
      <w:szCs w:val="24"/>
    </w:rPr>
  </w:style>
  <w:style w:type="paragraph" w:customStyle="1" w:styleId="19">
    <w:name w:val="List Paragraph"/>
    <w:basedOn w:val="0"/>
    <w:pPr>
      <w:widowControl w:val="0"/>
      <w:autoSpaceDE w:val="0"/>
      <w:autoSpaceDN w:val="0"/>
      <w:spacing w:after="0" w:line="275" w:lineRule="exact"/>
      <w:ind w:left="643" w:hanging="424"/>
    </w:pPr>
    <w:rPr>
      <w:rFonts w:ascii="Times New Roman" w:eastAsia="Times New Roman" w:cs="Times New Roman" w:hAnsi="Times New Roman"/>
    </w:rPr>
  </w:style>
  <w:style w:type="character" w:styleId="20">
    <w:name w:val="Strong"/>
    <w:basedOn w:val="10"/>
    <w:rPr>
      <w:b/>
      <w:bCs/>
    </w:rPr>
  </w:style>
  <w:style w:type="character" w:styleId="21">
    <w:name w:val="Emphasis"/>
    <w:basedOn w:val="10"/>
    <w:rPr>
      <w:i/>
      <w:iCs/>
    </w:rPr>
  </w:style>
  <w:style w:type="character" w:styleId="22">
    <w:name w:val="HTML Code"/>
    <w:basedOn w:val="10"/>
    <w:rPr>
      <w:rFonts w:ascii="Courier New" w:eastAsia="Times New Roman" w:cs="Courier New" w:hAnsi="Courier New"/>
      <w:sz w:val="20"/>
      <w:szCs w:val="20"/>
    </w:rPr>
  </w:style>
  <w:style w:type="paragraph" w:styleId="23">
    <w:name w:val="HTML Preformatted"/>
    <w:basedOn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cs="Courier New" w:hAnsi="Courier New"/>
      <w:sz w:val="20"/>
      <w:szCs w:val="20"/>
    </w:rPr>
  </w:style>
  <w:style w:type="paragraph" w:styleId="24">
    <w:name w:val="Balloon Text"/>
    <w:basedOn w:val="0"/>
    <w:pPr>
      <w:spacing w:after="0" w:line="240" w:lineRule="auto"/>
    </w:pPr>
    <w:rPr>
      <w:rFonts w:ascii="Tahoma" w:cs="Tahoma" w:hAnsi="Tahoma"/>
      <w:sz w:val="16"/>
      <w:szCs w:val="16"/>
    </w:rPr>
  </w:style>
  <w:style w:type="character" w:styleId="25">
    <w:name w:val="Hyperlink"/>
    <w:basedOn w:val="10"/>
    <w:rPr>
      <w:color w:val="0000FF"/>
      <w:u w:val="single"/>
    </w:rPr>
  </w:style>
  <w:style w:type="character" w:styleId="26">
    <w:name w:val="FollowedHyperlink"/>
    <w:basedOn w:val="10"/>
    <w:rPr>
      <w:color w:val="800080"/>
      <w:u w:val="single"/>
    </w:rPr>
  </w:style>
  <w:style w:type="character" w:customStyle="1" w:styleId="27">
    <w:name w:val="anchor"/>
    <w:basedOn w:val="10"/>
  </w:style>
  <w:style w:type="character" w:customStyle="1" w:styleId="28">
    <w:name w:val="mw-headline"/>
    <w:basedOn w:val="10"/>
  </w:style>
  <w:style w:type="character" w:customStyle="1" w:styleId="29">
    <w:name w:val="mw-editsection"/>
    <w:basedOn w:val="10"/>
  </w:style>
  <w:style w:type="character" w:customStyle="1" w:styleId="30">
    <w:name w:val="mw-editsection-bracket"/>
    <w:basedOn w:val="10"/>
  </w:style>
  <w:style w:type="character" w:customStyle="1" w:styleId="31">
    <w:name w:val="mw-cite-backlink"/>
    <w:basedOn w:val="10"/>
  </w:style>
  <w:style w:type="character" w:customStyle="1" w:styleId="32">
    <w:name w:val="cite-accessibility-label"/>
    <w:basedOn w:val="10"/>
  </w:style>
  <w:style w:type="character" w:customStyle="1" w:styleId="33">
    <w:name w:val="reference-text"/>
    <w:basedOn w:val="10"/>
  </w:style>
  <w:style w:type="character" w:customStyle="1" w:styleId="34">
    <w:name w:val="hide-when-compact"/>
    <w:basedOn w:val="10"/>
  </w:style>
  <w:style w:type="character" w:customStyle="1" w:styleId="35">
    <w:name w:val="plainlinks"/>
    <w:basedOn w:val="10"/>
  </w:style>
  <w:style w:type="character" w:customStyle="1" w:styleId="36">
    <w:name w:val="date-container"/>
    <w:basedOn w:val="10"/>
  </w:style>
  <w:style w:type="character" w:customStyle="1" w:styleId="37">
    <w:name w:val="date"/>
    <w:basedOn w:val="10"/>
  </w:style>
  <w:style w:type="character" w:customStyle="1" w:styleId="38">
    <w:name w:val="nowrap"/>
    <w:basedOn w:val="10"/>
  </w:style>
  <w:style w:type="paragraph" w:customStyle="1" w:styleId="39">
    <w:name w:val="Table Paragraph"/>
    <w:basedOn w:val="0"/>
    <w:pPr>
      <w:widowControl w:val="0"/>
      <w:autoSpaceDE w:val="0"/>
      <w:autoSpaceDN w:val="0"/>
      <w:spacing w:after="0" w:line="240" w:lineRule="auto"/>
    </w:pPr>
  </w:style>
  <w:style w:type="paragraph" w:styleId="40">
    <w:name w:val="header"/>
    <w:basedOn w:val="0"/>
    <w:pPr>
      <w:widowControl w:val="0"/>
      <w:tabs>
        <w:tab w:val="center" w:pos="4680"/>
        <w:tab w:val="right" w:pos="9360"/>
      </w:tabs>
      <w:autoSpaceDE w:val="0"/>
      <w:autoSpaceDN w:val="0"/>
      <w:spacing w:after="0" w:line="240" w:lineRule="auto"/>
    </w:pPr>
  </w:style>
  <w:style w:type="paragraph" w:styleId="41">
    <w:name w:val="footer"/>
    <w:basedOn w:val="0"/>
    <w:pPr>
      <w:widowControl w:val="0"/>
      <w:tabs>
        <w:tab w:val="center" w:pos="4680"/>
        <w:tab w:val="right" w:pos="9360"/>
      </w:tabs>
      <w:autoSpaceDE w:val="0"/>
      <w:autoSpaceDN w:val="0"/>
      <w:spacing w:after="0" w:line="240" w:lineRule="auto"/>
    </w:p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image" Target="media/12.png"/><Relationship Id="rId5" Type="http://schemas.openxmlformats.org/officeDocument/2006/relationships/image" Target="media/14.png"/><Relationship Id="rId6" Type="http://schemas.openxmlformats.org/officeDocument/2006/relationships/image" Target="media/17.png"/><Relationship Id="rId7" Type="http://schemas.openxmlformats.org/officeDocument/2006/relationships/image" Target="media/20.jpeg"/><Relationship Id="rId8" Type="http://schemas.openxmlformats.org/officeDocument/2006/relationships/image" Target="media/22.png"/><Relationship Id="rId9" Type="http://schemas.openxmlformats.org/officeDocument/2006/relationships/image" Target="media/24.png"/><Relationship Id="rId10" Type="http://schemas.openxmlformats.org/officeDocument/2006/relationships/image" Target="media/26.png"/><Relationship Id="rId11" Type="http://schemas.openxmlformats.org/officeDocument/2006/relationships/image" Target="media/29.jpeg"/><Relationship Id="rId12" Type="http://schemas.openxmlformats.org/officeDocument/2006/relationships/image" Target="media/31.png"/><Relationship Id="rId13" Type="http://schemas.openxmlformats.org/officeDocument/2006/relationships/image" Target="media/35.png"/><Relationship Id="rId14" Type="http://schemas.openxmlformats.org/officeDocument/2006/relationships/image" Target="media/37.png"/><Relationship Id="rId15" Type="http://schemas.openxmlformats.org/officeDocument/2006/relationships/image" Target="media/40.png"/><Relationship Id="rId16" Type="http://schemas.openxmlformats.org/officeDocument/2006/relationships/image" Target="media/12.png"/><Relationship Id="rId17" Type="http://schemas.openxmlformats.org/officeDocument/2006/relationships/image" Target="media/14.png"/><Relationship Id="rId18" Type="http://schemas.openxmlformats.org/officeDocument/2006/relationships/image" Target="media/17.png"/><Relationship Id="rId19" Type="http://schemas.openxmlformats.org/officeDocument/2006/relationships/image" Target="media/20.jpeg"/><Relationship Id="rId20" Type="http://schemas.openxmlformats.org/officeDocument/2006/relationships/image" Target="media/22.png"/><Relationship Id="rId21" Type="http://schemas.openxmlformats.org/officeDocument/2006/relationships/image" Target="media/24.png"/><Relationship Id="rId22" Type="http://schemas.openxmlformats.org/officeDocument/2006/relationships/image" Target="media/26.png"/><Relationship Id="rId23" Type="http://schemas.openxmlformats.org/officeDocument/2006/relationships/image" Target="media/29.jpeg"/><Relationship Id="rId24" Type="http://schemas.openxmlformats.org/officeDocument/2006/relationships/image" Target="media/31.png"/><Relationship Id="rId25" Type="http://schemas.openxmlformats.org/officeDocument/2006/relationships/image" Target="media/35.png"/><Relationship Id="rId26" Type="http://schemas.openxmlformats.org/officeDocument/2006/relationships/image" Target="media/37.png"/><Relationship Id="rId27" Type="http://schemas.openxmlformats.org/officeDocument/2006/relationships/image" Target="media/40.png"/><Relationship Id="rId28" Type="http://schemas.openxmlformats.org/officeDocument/2006/relationships/image" Target="media/178.jpeg"/><Relationship Id="rId29" Type="http://schemas.openxmlformats.org/officeDocument/2006/relationships/styles" Target="styles.xml"/><Relationship Id="rId30" Type="http://schemas.openxmlformats.org/officeDocument/2006/relationships/numbering" Target="numbering.xml"/><Relationship Id="rId31" Type="http://schemas.openxmlformats.org/officeDocument/2006/relationships/fontTable" Target="fontTable.xml"/></Relationships>
</file>

<file path=docProps/app.xml><?xml version="1.0" encoding="utf-8"?>
<Properties xmlns="http://schemas.openxmlformats.org/officeDocument/2006/extended-properties">
  <Template>Normal.eit</Template>
  <TotalTime>2</TotalTime>
  <Application>Yozo_Office</Application>
  <Pages>11</Pages>
  <Words>2151</Words>
  <Characters>11658</Characters>
  <Lines>371</Lines>
  <Paragraphs>174</Paragraphs>
  <CharactersWithSpaces>13935</CharactersWithSpaces>
</Properties>
</file>

<file path=docProps/core.xml><?xml version="1.0" encoding="utf-8"?>
<cp:coreProperties xmlns:cp="http://schemas.openxmlformats.org/package/2006/metadata/core-properties" xmlns:dc="http://purl.org/dc/elements/1.1/" xmlns:dcterms="http://purl.org/dc/terms/" xmlns:xsi="http://www.w3.org/2001/XMLSchema-instance">
  <dc:creator>USER</dc:creator>
  <cp:lastModifiedBy>vivo user</cp:lastModifiedBy>
  <cp:revision>2</cp:revision>
  <dcterms:created xsi:type="dcterms:W3CDTF">2023-10-20T08:34:00Z</dcterms:created>
  <dcterms:modified xsi:type="dcterms:W3CDTF">2023-10-20T06:27:05Z</dcterms:modified>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1033-12.2.0.13215</vt:lpwstr>
  </property>
  <property fmtid="{D5CDD505-2E9C-101B-9397-08002B2CF9AE}" pid="3" name="ICV">
    <vt:lpwstr>49D2E8DE32E2404FA89F4139FDF6DBED_12</vt:lpwstr>
  </property>
</Properties>
</file>